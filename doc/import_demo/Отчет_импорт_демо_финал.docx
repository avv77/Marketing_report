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346" w:tblpY="61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84"/>
      </w:tblGrid>
      <w:tr w:rsidR="00AF75A7" w:rsidRPr="00017F46" w14:paraId="5B3182D5" w14:textId="77777777" w:rsidTr="00AF75A7">
        <w:trPr>
          <w:trHeight w:val="7198"/>
        </w:trPr>
        <w:tc>
          <w:tcPr>
            <w:tcW w:w="87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EA8AA4" w14:textId="0B7DBA50" w:rsidR="00AF75A7" w:rsidRDefault="00AF75A7" w:rsidP="00AF75A7">
            <w:pPr>
              <w:pStyle w:val="ac"/>
              <w:framePr w:hSpace="0" w:wrap="auto" w:vAnchor="margin" w:xAlign="left" w:yAlign="inline"/>
            </w:pPr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15751E3E" wp14:editId="72AC946A">
                      <wp:simplePos x="0" y="0"/>
                      <wp:positionH relativeFrom="column">
                        <wp:posOffset>-714375</wp:posOffset>
                      </wp:positionH>
                      <wp:positionV relativeFrom="page">
                        <wp:posOffset>-391160</wp:posOffset>
                      </wp:positionV>
                      <wp:extent cx="7067550" cy="3585210"/>
                      <wp:effectExtent l="0" t="0" r="0" b="0"/>
                      <wp:wrapNone/>
                      <wp:docPr id="1001" name="Прямоугольник: Усеченный угол 4" descr="цветной прямоугольник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7067550" cy="358521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A1508" id="Прямоугольник: Усеченный угол 4" o:spid="_x0000_s1026" alt="цветной прямоугольник" style="position:absolute;margin-left:-56.25pt;margin-top:-30.8pt;width:556.5pt;height:282.3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7067550,3585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" path="m,l5353138,,7067550,1714412r,1870798l,3585210,,xe" fillcolor="#3a3363 [3215]" stroked="f">
                      <v:path arrowok="t" o:connecttype="custom" o:connectlocs="0,0;5353138,0;7067550,1714412;7067550,3585210;0,3585210;0,0" o:connectangles="0,0,0,0,0,0"/>
                      <w10:wrap anchory="page"/>
                    </v:shape>
                  </w:pict>
                </mc:Fallback>
              </mc:AlternateContent>
            </w:r>
            <w:r w:rsidRPr="00017F46">
              <w:rPr>
                <w:noProof/>
                <w:lang w:bidi="ru-RU"/>
              </w:rPr>
              <w:drawing>
                <wp:anchor distT="0" distB="0" distL="114300" distR="114300" simplePos="0" relativeHeight="251659264" behindDoc="1" locked="0" layoutInCell="1" allowOverlap="1" wp14:anchorId="67C48693" wp14:editId="2D7B8821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002" name="Рисунок 11" descr="изображение рук работающих людей с ножницами и маркера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 descr="изображение рук работающих людей с ножницами и маркерами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Импорт и экспорт </w:t>
            </w:r>
          </w:p>
          <w:p w14:paraId="40E63950" w14:textId="516D2FAB" w:rsidR="00AF75A7" w:rsidRPr="00017F46" w:rsidRDefault="00AF75A7" w:rsidP="00AF75A7">
            <w:pPr>
              <w:pStyle w:val="ac"/>
              <w:framePr w:hSpace="0" w:wrap="auto" w:vAnchor="margin" w:xAlign="left" w:yAlign="inline"/>
            </w:pPr>
            <w:r>
              <w:rPr>
                <w:szCs w:val="72"/>
              </w:rPr>
              <w:t>трикотажных полотен в России</w:t>
            </w:r>
          </w:p>
        </w:tc>
      </w:tr>
    </w:tbl>
    <w:p w14:paraId="6B24EAE6" w14:textId="77777777" w:rsidR="001E59F3" w:rsidRPr="00017F46" w:rsidRDefault="00A91D75" w:rsidP="00A91D75">
      <w:r w:rsidRPr="00017F46">
        <w:rPr>
          <w:noProof/>
          <w:lang w:bidi="ru-RU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0EAA6FA1" wp14:editId="3B893786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1003" name="Прямоугольник 2" descr="цветной прямоугольни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DEDC7" id="Прямоугольник 2" o:spid="_x0000_s1026" alt="цветной прямоугольник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20"/>
        <w:gridCol w:w="3533"/>
        <w:gridCol w:w="1237"/>
      </w:tblGrid>
      <w:tr w:rsidR="00A91D75" w:rsidRPr="00017F46" w14:paraId="7C5087DD" w14:textId="77777777" w:rsidTr="00AF75A7">
        <w:trPr>
          <w:trHeight w:val="358"/>
        </w:trPr>
        <w:tc>
          <w:tcPr>
            <w:tcW w:w="5220" w:type="dxa"/>
          </w:tcPr>
          <w:p w14:paraId="4A4F2EE8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71F0DDD" wp14:editId="2D63D265">
                      <wp:extent cx="2286000" cy="309093"/>
                      <wp:effectExtent l="0" t="0" r="0" b="15240"/>
                      <wp:docPr id="1004" name="Надпись 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8600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549F3" w14:textId="4A55BCCB" w:rsidR="00A91D75" w:rsidRPr="00A91D75" w:rsidRDefault="00747245" w:rsidP="00A91D75">
                                  <w:pPr>
                                    <w:pStyle w:val="a6"/>
                                  </w:pPr>
                                  <w:r>
                                    <w:rPr>
                                      <w:lang w:bidi="ru-RU"/>
                                    </w:rPr>
                                    <w:t>Компания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71F0DD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 6" o:spid="_x0000_s1026" type="#_x0000_t202" style="width:180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" filled="f" stroked="f" strokeweight=".5pt">
                      <v:textbox inset=",,,0">
                        <w:txbxContent>
                          <w:p w14:paraId="4C4549F3" w14:textId="4A55BCCB" w:rsidR="00A91D75" w:rsidRPr="00A91D75" w:rsidRDefault="00747245" w:rsidP="00A91D75">
                            <w:pPr>
                              <w:pStyle w:val="a6"/>
                            </w:pPr>
                            <w:r>
                              <w:rPr>
                                <w:lang w:bidi="ru-RU"/>
                              </w:rPr>
                              <w:t>Компания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5AC74EE0" w14:textId="77777777" w:rsidR="00A91D75" w:rsidRPr="00017F46" w:rsidRDefault="00A91D75" w:rsidP="00A91D75"/>
        </w:tc>
        <w:tc>
          <w:tcPr>
            <w:tcW w:w="1237" w:type="dxa"/>
            <w:vAlign w:val="bottom"/>
          </w:tcPr>
          <w:p w14:paraId="2B29C3FD" w14:textId="77777777" w:rsidR="00A91D75" w:rsidRPr="00017F46" w:rsidRDefault="00A91D75" w:rsidP="00A91D75">
            <w:pPr>
              <w:jc w:val="right"/>
            </w:pPr>
          </w:p>
        </w:tc>
      </w:tr>
      <w:tr w:rsidR="00A91D75" w:rsidRPr="00017F46" w14:paraId="1A9EB83F" w14:textId="77777777" w:rsidTr="00AF75A7">
        <w:trPr>
          <w:trHeight w:val="1197"/>
        </w:trPr>
        <w:tc>
          <w:tcPr>
            <w:tcW w:w="5220" w:type="dxa"/>
          </w:tcPr>
          <w:p w14:paraId="38792A03" w14:textId="77777777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698B30E0" wp14:editId="2006B723">
                      <wp:extent cx="3314700" cy="800100"/>
                      <wp:effectExtent l="0" t="0" r="0" b="0"/>
                      <wp:docPr id="1005" name="Надпись 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4700" cy="8001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811F09" w14:textId="77777777" w:rsidR="00861F0D" w:rsidRPr="005F4669" w:rsidRDefault="00861F0D" w:rsidP="00861F0D">
                                  <w:pPr>
                                    <w:rPr>
                                      <w:lang w:bidi="ru-RU"/>
                                    </w:rPr>
                                  </w:pPr>
                                  <w:r>
                                    <w:rPr>
                                      <w:lang w:bidi="ru-RU"/>
                                    </w:rPr>
                                    <w:t>Бюро Готовых Исследований</w:t>
                                  </w:r>
                                </w:p>
                                <w:p w14:paraId="4A908219" w14:textId="77777777" w:rsidR="00861F0D" w:rsidRPr="001D7911" w:rsidRDefault="00861F0D" w:rsidP="00861F0D">
                                  <w:r w:rsidRPr="00A91D75">
                                    <w:rPr>
                                      <w:lang w:bidi="ru-RU"/>
                                    </w:rPr>
                                    <w:t xml:space="preserve">Эл. почта: </w:t>
                                  </w:r>
                                  <w:r>
                                    <w:rPr>
                                      <w:lang w:val="en-US" w:bidi="ru-RU"/>
                                    </w:rPr>
                                    <w:t>b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uro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_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marketing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@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mail</w:t>
                                  </w:r>
                                  <w:r w:rsidRPr="005F4669">
                                    <w:rPr>
                                      <w:lang w:bidi="ru-RU"/>
                                    </w:rPr>
                                    <w:t>.</w:t>
                                  </w:r>
                                  <w:r w:rsidRPr="005F4669">
                                    <w:rPr>
                                      <w:lang w:val="en-US" w:bidi="ru-RU"/>
                                    </w:rPr>
                                    <w:t>ru</w:t>
                                  </w:r>
                                </w:p>
                                <w:p w14:paraId="24DBCD27" w14:textId="77777777" w:rsidR="00861F0D" w:rsidRPr="00A91D75" w:rsidRDefault="00861F0D" w:rsidP="00861F0D">
                                  <w:r>
                                    <w:rPr>
                                      <w:lang w:bidi="ru-RU"/>
                                    </w:rPr>
                                    <w:t xml:space="preserve">Москва </w:t>
                                  </w:r>
                                </w:p>
                                <w:p w14:paraId="04D09ED9" w14:textId="77777777"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8B30E0" id="Надпись 7" o:spid="_x0000_s1027" type="#_x0000_t202" style="width:261pt;height:6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" filled="f" stroked="f" strokeweight=".5pt">
                      <v:textbox>
                        <w:txbxContent>
                          <w:p w14:paraId="4E811F09" w14:textId="77777777" w:rsidR="00861F0D" w:rsidRPr="005F4669" w:rsidRDefault="00861F0D" w:rsidP="00861F0D">
                            <w:pPr>
                              <w:rPr>
                                <w:lang w:bidi="ru-RU"/>
                              </w:rPr>
                            </w:pPr>
                            <w:r>
                              <w:rPr>
                                <w:lang w:bidi="ru-RU"/>
                              </w:rPr>
                              <w:t>Бюро Готовых Исследований</w:t>
                            </w:r>
                          </w:p>
                          <w:p w14:paraId="4A908219" w14:textId="77777777" w:rsidR="00861F0D" w:rsidRPr="001D7911" w:rsidRDefault="00861F0D" w:rsidP="00861F0D">
                            <w:r w:rsidRPr="00A91D75">
                              <w:rPr>
                                <w:lang w:bidi="ru-RU"/>
                              </w:rPr>
                              <w:t xml:space="preserve">Эл. почта: </w:t>
                            </w:r>
                            <w:r>
                              <w:rPr>
                                <w:lang w:val="en-US" w:bidi="ru-RU"/>
                              </w:rPr>
                              <w:t>b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uro</w:t>
                            </w:r>
                            <w:r w:rsidRPr="005F4669">
                              <w:rPr>
                                <w:lang w:bidi="ru-RU"/>
                              </w:rPr>
                              <w:t>_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marketing</w:t>
                            </w:r>
                            <w:r w:rsidRPr="005F4669">
                              <w:rPr>
                                <w:lang w:bidi="ru-RU"/>
                              </w:rPr>
                              <w:t>@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mail</w:t>
                            </w:r>
                            <w:r w:rsidRPr="005F4669">
                              <w:rPr>
                                <w:lang w:bidi="ru-RU"/>
                              </w:rPr>
                              <w:t>.</w:t>
                            </w:r>
                            <w:r w:rsidRPr="005F4669">
                              <w:rPr>
                                <w:lang w:val="en-US" w:bidi="ru-RU"/>
                              </w:rPr>
                              <w:t>ru</w:t>
                            </w:r>
                          </w:p>
                          <w:p w14:paraId="24DBCD27" w14:textId="77777777" w:rsidR="00861F0D" w:rsidRPr="00A91D75" w:rsidRDefault="00861F0D" w:rsidP="00861F0D">
                            <w:r>
                              <w:rPr>
                                <w:lang w:bidi="ru-RU"/>
                              </w:rPr>
                              <w:t xml:space="preserve">Москва </w:t>
                            </w:r>
                          </w:p>
                          <w:p w14:paraId="04D09ED9" w14:textId="77777777"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533" w:type="dxa"/>
            <w:vAlign w:val="bottom"/>
          </w:tcPr>
          <w:p w14:paraId="1B4D9154" w14:textId="6611786F" w:rsidR="00A91D75" w:rsidRPr="00017F46" w:rsidRDefault="00A91D75" w:rsidP="00A91D75">
            <w:r w:rsidRPr="00017F46">
              <w:rPr>
                <w:noProof/>
                <w:lang w:bidi="ru-RU"/>
              </w:rPr>
              <mc:AlternateContent>
                <mc:Choice Requires="wps">
                  <w:drawing>
                    <wp:inline distT="0" distB="0" distL="0" distR="0" wp14:anchorId="513BCB41" wp14:editId="3E9504E4">
                      <wp:extent cx="2243470" cy="680085"/>
                      <wp:effectExtent l="0" t="0" r="0" b="5715"/>
                      <wp:docPr id="1006" name="Надпись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43470" cy="6800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4A4C44C" w14:textId="3CAC74AF" w:rsidR="00A91D75" w:rsidRPr="00A91D75" w:rsidRDefault="00A91D75" w:rsidP="00A91D75">
                                  <w:r>
                                    <w:rPr>
                                      <w:lang w:bidi="ru-RU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3BCB41" id="Надпись 14" o:spid="_x0000_s1028" type="#_x0000_t202" style="width:176.65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" filled="f" stroked="f" strokeweight=".5pt">
                      <v:textbox>
                        <w:txbxContent>
                          <w:p w14:paraId="44A4C44C" w14:textId="3CAC74AF" w:rsidR="00A91D75" w:rsidRPr="00A91D75" w:rsidRDefault="00A91D75" w:rsidP="00A91D75">
                            <w:r>
                              <w:rPr>
                                <w:lang w:bidi="ru-RU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237" w:type="dxa"/>
            <w:vAlign w:val="bottom"/>
          </w:tcPr>
          <w:p w14:paraId="09CD0DFF" w14:textId="229FC367" w:rsidR="00A91D75" w:rsidRPr="00017F46" w:rsidRDefault="00A91D75" w:rsidP="00A91D75">
            <w:pPr>
              <w:jc w:val="right"/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560EFCBC" w14:textId="77777777" w:rsidR="00E523C3" w:rsidRPr="00017F46" w:rsidRDefault="00CB27A1" w:rsidP="00E523C3">
          <w:pPr>
            <w:pStyle w:val="af5"/>
          </w:pPr>
          <w:r w:rsidRPr="00017F46"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35FC3EA2" wp14:editId="28FB8B91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1007" name="Прямоугольник 31" descr="фон страницы с цветными объектами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76815D4" id="Прямоугольник 31" o:spid="_x0000_s1026" alt="фон страницы с цветными объектами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017F46">
            <w:rPr>
              <w:lang w:bidi="ru-RU"/>
            </w:rPr>
            <w:t>ОГЛАВЛЕНИЕ</w:t>
          </w:r>
        </w:p>
        <w:p w14:paraId="042CFB9E" w14:textId="00BD20DF" w:rsidR="00923419" w:rsidRDefault="00E523C3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r w:rsidRPr="00017F46">
            <w:rPr>
              <w:noProof w:val="0"/>
              <w:lang w:bidi="ru-RU"/>
            </w:rPr>
            <w:fldChar w:fldCharType="begin"/>
          </w:r>
          <w:r w:rsidRPr="00017F46">
            <w:rPr>
              <w:noProof w:val="0"/>
              <w:lang w:bidi="ru-RU"/>
            </w:rPr>
            <w:instrText xml:space="preserve"> TOC \o "1-3" \h \z \u </w:instrText>
          </w:r>
          <w:r w:rsidRPr="00017F46">
            <w:rPr>
              <w:noProof w:val="0"/>
              <w:lang w:bidi="ru-RU"/>
            </w:rPr>
            <w:fldChar w:fldCharType="separate"/>
          </w:r>
          <w:hyperlink w:anchor="_Toc126010521" w:history="1">
            <w:r w:rsidR="00923419" w:rsidRPr="00CC0C88">
              <w:rPr>
                <w:rStyle w:val="aff4"/>
                <w:rFonts w:eastAsia="Times New Roman"/>
              </w:rPr>
              <w:t>ИСТОЧНИКИ ДАННЫХ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_Toc126010521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 w:rsidR="00FE457C">
              <w:rPr>
                <w:webHidden/>
              </w:rPr>
              <w:t>3</w:t>
            </w:r>
            <w:r w:rsidR="00923419">
              <w:rPr>
                <w:webHidden/>
              </w:rPr>
              <w:fldChar w:fldCharType="end"/>
            </w:r>
          </w:hyperlink>
        </w:p>
        <w:p w14:paraId="4CBDA155" w14:textId="66A987A5" w:rsidR="00923419" w:rsidRDefault="00FE457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22" w:history="1">
            <w:r w:rsidR="00923419" w:rsidRPr="00CC0C88">
              <w:rPr>
                <w:rStyle w:val="aff4"/>
                <w:rFonts w:eastAsia="Times New Roman"/>
              </w:rPr>
              <w:t>ГЛАВА 1. АНАЛИЗ ИМПОРТНЫХ ПОСТАВОК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_Toc126010522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923419">
              <w:rPr>
                <w:webHidden/>
              </w:rPr>
              <w:fldChar w:fldCharType="end"/>
            </w:r>
          </w:hyperlink>
        </w:p>
        <w:p w14:paraId="21E317EB" w14:textId="0A8B57C2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3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1.1. Динамика объемов импорта </w:t>
            </w:r>
            <w:r w:rsidR="00923419" w:rsidRPr="00CC0C88">
              <w:rPr>
                <w:rStyle w:val="aff4"/>
                <w:noProof/>
              </w:rPr>
              <w:t>трикотажных полотен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_Toc126010523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20194447" w14:textId="3F911C08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4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1.2. География импортных поставок </w:t>
            </w:r>
            <w:r w:rsidR="00923419" w:rsidRPr="00CC0C88">
              <w:rPr>
                <w:rStyle w:val="aff4"/>
                <w:noProof/>
              </w:rPr>
              <w:t>трикотажных полотен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_Toc126010524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045D0A39" w14:textId="74C07C62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5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1.3. Импорт </w:t>
            </w:r>
            <w:r w:rsidR="00923419" w:rsidRPr="00CC0C88">
              <w:rPr>
                <w:rStyle w:val="aff4"/>
                <w:noProof/>
              </w:rPr>
              <w:t>трикотажных полотен по регионам получения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_Toc126010525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005DE98E" w14:textId="57C84347" w:rsidR="00923419" w:rsidRDefault="00FE457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26" w:history="1">
            <w:r w:rsidR="00923419" w:rsidRPr="00CC0C88">
              <w:rPr>
                <w:rStyle w:val="aff4"/>
                <w:rFonts w:eastAsia="Times New Roman"/>
              </w:rPr>
              <w:t>ГЛАВА 2. АНАЛИЗ СУЩЕСТВУЮЩИХ ЭКСПОРТНЫХ ПОСТАВОК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_Toc126010526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 w:rsidR="00923419">
              <w:rPr>
                <w:webHidden/>
              </w:rPr>
              <w:fldChar w:fldCharType="end"/>
            </w:r>
          </w:hyperlink>
        </w:p>
        <w:p w14:paraId="2DD58C95" w14:textId="30E3C88D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7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2.1. Динамика объемов экспорта </w:t>
            </w:r>
            <w:r w:rsidR="00923419" w:rsidRPr="00CC0C88">
              <w:rPr>
                <w:rStyle w:val="aff4"/>
                <w:noProof/>
              </w:rPr>
              <w:t>трикотажных полотен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_Toc126010527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747EF91C" w14:textId="4709CFE8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8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2.2. География экспортных поставок </w:t>
            </w:r>
            <w:r w:rsidR="00923419" w:rsidRPr="00CC0C88">
              <w:rPr>
                <w:rStyle w:val="aff4"/>
                <w:noProof/>
              </w:rPr>
              <w:t>трикотажных полотен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_Toc126010528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46278C40" w14:textId="035278B0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29" w:history="1">
            <w:r w:rsidR="00923419" w:rsidRPr="00CC0C88">
              <w:rPr>
                <w:rStyle w:val="aff4"/>
                <w:rFonts w:eastAsia="Times New Roman"/>
                <w:noProof/>
              </w:rPr>
              <w:t xml:space="preserve">2.3. Экспорт </w:t>
            </w:r>
            <w:r w:rsidR="00923419" w:rsidRPr="00CC0C88">
              <w:rPr>
                <w:rStyle w:val="aff4"/>
                <w:noProof/>
              </w:rPr>
              <w:t>трикотажных полотен по регионам отправления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_Toc126010529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763C4E6F" w14:textId="496ACAD9" w:rsidR="00923419" w:rsidRDefault="00FE457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30" w:history="1">
            <w:r w:rsidR="00923419" w:rsidRPr="00CC0C88">
              <w:rPr>
                <w:rStyle w:val="aff4"/>
              </w:rPr>
              <w:t>ГЛАВА 3. АНАЛИЗ ИМПОРТНОЙ СТОИМОСТИ В РОССИИ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_Toc126010530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 w:rsidR="00923419">
              <w:rPr>
                <w:webHidden/>
              </w:rPr>
              <w:fldChar w:fldCharType="end"/>
            </w:r>
          </w:hyperlink>
        </w:p>
        <w:p w14:paraId="0299FAB4" w14:textId="69FA87DC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1" w:history="1">
            <w:r w:rsidR="00923419" w:rsidRPr="00CC0C88">
              <w:rPr>
                <w:rStyle w:val="aff4"/>
                <w:noProof/>
              </w:rPr>
              <w:t>3.1. Динамика импортной стоимости трикотажных полотен по годам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_Toc126010531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683380F6" w14:textId="2ECED882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2" w:history="1">
            <w:r w:rsidR="00923419" w:rsidRPr="00CC0C88">
              <w:rPr>
                <w:rStyle w:val="aff4"/>
                <w:noProof/>
              </w:rPr>
              <w:t>3.2. Структура импортной стоимости трикотажных полотен по странам-поставщикам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_Toc126010532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1AE758B4" w14:textId="60AD9273" w:rsidR="00923419" w:rsidRDefault="00FE457C">
          <w:pPr>
            <w:pStyle w:val="11"/>
            <w:rPr>
              <w:rFonts w:eastAsiaTheme="minorEastAsia"/>
              <w:color w:val="auto"/>
              <w:kern w:val="0"/>
              <w:szCs w:val="22"/>
              <w:lang w:eastAsia="ru-RU"/>
            </w:rPr>
          </w:pPr>
          <w:hyperlink w:anchor="_Toc126010533" w:history="1">
            <w:r w:rsidR="00923419" w:rsidRPr="00CC0C88">
              <w:rPr>
                <w:rStyle w:val="aff4"/>
                <w:rFonts w:eastAsia="Times New Roman"/>
              </w:rPr>
              <w:t xml:space="preserve">ГЛАВА 4. АНАЛИЗ ЭКСПОРТНОЙ СТОИМОСТИ </w:t>
            </w:r>
            <w:r w:rsidR="00923419" w:rsidRPr="00CC0C88">
              <w:rPr>
                <w:rStyle w:val="aff4"/>
              </w:rPr>
              <w:t>В РОССИИ</w:t>
            </w:r>
            <w:r w:rsidR="00923419">
              <w:rPr>
                <w:webHidden/>
              </w:rPr>
              <w:tab/>
            </w:r>
            <w:r w:rsidR="00923419">
              <w:rPr>
                <w:webHidden/>
              </w:rPr>
              <w:fldChar w:fldCharType="begin"/>
            </w:r>
            <w:r w:rsidR="00923419">
              <w:rPr>
                <w:webHidden/>
              </w:rPr>
              <w:instrText xml:space="preserve"> PAGEREF _Toc126010533 \h </w:instrText>
            </w:r>
            <w:r w:rsidR="00923419">
              <w:rPr>
                <w:webHidden/>
              </w:rPr>
            </w:r>
            <w:r w:rsidR="00923419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="00923419">
              <w:rPr>
                <w:webHidden/>
              </w:rPr>
              <w:fldChar w:fldCharType="end"/>
            </w:r>
          </w:hyperlink>
        </w:p>
        <w:p w14:paraId="3842BB1F" w14:textId="69302BD3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4" w:history="1">
            <w:r w:rsidR="00923419" w:rsidRPr="00CC0C88">
              <w:rPr>
                <w:rStyle w:val="aff4"/>
                <w:noProof/>
              </w:rPr>
              <w:t>4.1. Динамика экспортной стоимости трикотажных полотен по годам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_Toc126010534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731163E8" w14:textId="529EEC4D" w:rsidR="00923419" w:rsidRDefault="00FE457C">
          <w:pPr>
            <w:pStyle w:val="26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Cs w:val="22"/>
              <w:lang w:eastAsia="ru-RU"/>
            </w:rPr>
          </w:pPr>
          <w:hyperlink w:anchor="_Toc126010535" w:history="1">
            <w:r w:rsidR="00923419" w:rsidRPr="00CC0C88">
              <w:rPr>
                <w:rStyle w:val="aff4"/>
                <w:noProof/>
              </w:rPr>
              <w:t>4.2. Структура экспортной стоимости трикотажных полотен по странам-получателям</w:t>
            </w:r>
            <w:r w:rsidR="00923419">
              <w:rPr>
                <w:noProof/>
                <w:webHidden/>
              </w:rPr>
              <w:tab/>
            </w:r>
            <w:r w:rsidR="00923419">
              <w:rPr>
                <w:noProof/>
                <w:webHidden/>
              </w:rPr>
              <w:fldChar w:fldCharType="begin"/>
            </w:r>
            <w:r w:rsidR="00923419">
              <w:rPr>
                <w:noProof/>
                <w:webHidden/>
              </w:rPr>
              <w:instrText xml:space="preserve"> PAGEREF _Toc126010535 \h </w:instrText>
            </w:r>
            <w:r w:rsidR="00923419">
              <w:rPr>
                <w:noProof/>
                <w:webHidden/>
              </w:rPr>
            </w:r>
            <w:r w:rsidR="0092341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923419">
              <w:rPr>
                <w:noProof/>
                <w:webHidden/>
              </w:rPr>
              <w:fldChar w:fldCharType="end"/>
            </w:r>
          </w:hyperlink>
        </w:p>
        <w:p w14:paraId="54F6477B" w14:textId="7D32BEB4" w:rsidR="00E523C3" w:rsidRPr="00017F46" w:rsidRDefault="00E523C3">
          <w:r w:rsidRPr="00017F46">
            <w:rPr>
              <w:b/>
              <w:lang w:bidi="ru-RU"/>
            </w:rPr>
            <w:fldChar w:fldCharType="end"/>
          </w:r>
        </w:p>
      </w:sdtContent>
    </w:sdt>
    <w:p w14:paraId="079DFF2A" w14:textId="77777777" w:rsidR="00A32002" w:rsidRDefault="00A32002">
      <w:pPr>
        <w:spacing w:after="180" w:line="336" w:lineRule="auto"/>
        <w:contextualSpacing w:val="0"/>
        <w:rPr>
          <w:rFonts w:asciiTheme="majorHAnsi" w:eastAsia="Times New Roman" w:hAnsiTheme="majorHAnsi" w:cstheme="majorBidi"/>
          <w:b/>
          <w:bCs/>
          <w:caps/>
          <w:sz w:val="48"/>
        </w:rPr>
      </w:pPr>
      <w:bookmarkStart w:id="0" w:name="_Toc117722412"/>
      <w:r>
        <w:rPr>
          <w:rFonts w:eastAsia="Times New Roman"/>
        </w:rPr>
        <w:br w:type="page"/>
      </w:r>
    </w:p>
    <w:p w14:paraId="1C27B70B" w14:textId="011BD3AF" w:rsidR="00A32002" w:rsidRDefault="00A32002" w:rsidP="00A32002">
      <w:pPr>
        <w:pStyle w:val="1"/>
        <w:rPr>
          <w:rFonts w:eastAsia="Times New Roman"/>
        </w:rPr>
      </w:pPr>
      <w:bookmarkStart w:id="1" w:name="_Toc126010521"/>
      <w:r>
        <w:rPr>
          <w:rFonts w:eastAsia="Times New Roman"/>
        </w:rPr>
        <w:lastRenderedPageBreak/>
        <w:t>ИСТОЧНИКИ ДАННЫХ</w:t>
      </w:r>
      <w:bookmarkEnd w:id="1"/>
    </w:p>
    <w:p w14:paraId="0A37753B" w14:textId="0C990F82" w:rsidR="00A32002" w:rsidRDefault="00A32002" w:rsidP="00A32002"/>
    <w:p w14:paraId="0DF9A57D" w14:textId="77777777" w:rsidR="00A32002" w:rsidRDefault="00A32002" w:rsidP="00A32002">
      <w:pPr>
        <w:spacing w:after="180" w:line="336" w:lineRule="auto"/>
        <w:ind w:firstLine="720"/>
        <w:contextualSpacing w:val="0"/>
        <w:rPr>
          <w:bCs/>
        </w:rPr>
      </w:pPr>
    </w:p>
    <w:p w14:paraId="1343799D" w14:textId="46891C4F" w:rsidR="00A32002" w:rsidRDefault="00A32002" w:rsidP="00BE6530">
      <w:pPr>
        <w:spacing w:after="180" w:line="336" w:lineRule="auto"/>
        <w:ind w:firstLine="720"/>
        <w:contextualSpacing w:val="0"/>
        <w:jc w:val="both"/>
      </w:pPr>
      <w:r>
        <w:rPr>
          <w:bCs/>
        </w:rPr>
        <w:t xml:space="preserve">Исследование рынка </w:t>
      </w:r>
      <w:r w:rsidRPr="00A32002">
        <w:t>трикотажных полотен</w:t>
      </w:r>
      <w:r>
        <w:t xml:space="preserve"> в России основано на </w:t>
      </w:r>
      <w:r w:rsidR="00AF75A7">
        <w:t>следующем</w:t>
      </w:r>
      <w:r>
        <w:t xml:space="preserve"> источник</w:t>
      </w:r>
      <w:r w:rsidR="00AF75A7">
        <w:t>е</w:t>
      </w:r>
      <w:r>
        <w:t>:</w:t>
      </w:r>
    </w:p>
    <w:p w14:paraId="07F3541E" w14:textId="77777777" w:rsidR="00A32002" w:rsidRDefault="00A32002" w:rsidP="00A32002">
      <w:pPr>
        <w:spacing w:after="180" w:line="336" w:lineRule="auto"/>
        <w:ind w:firstLine="720"/>
        <w:contextualSpacing w:val="0"/>
      </w:pPr>
    </w:p>
    <w:p w14:paraId="3E2DA4FD" w14:textId="150FE3D0" w:rsidR="00A32002" w:rsidRDefault="00A32002" w:rsidP="00A32002">
      <w:pPr>
        <w:pStyle w:val="aff6"/>
        <w:numPr>
          <w:ilvl w:val="0"/>
          <w:numId w:val="4"/>
        </w:numPr>
        <w:spacing w:after="180" w:line="336" w:lineRule="auto"/>
        <w:ind w:left="1560"/>
        <w:contextualSpacing w:val="0"/>
      </w:pPr>
      <w:r>
        <w:t>базе данных Федеральной Таможенной Службы России</w:t>
      </w:r>
    </w:p>
    <w:p w14:paraId="71599545" w14:textId="77777777" w:rsidR="004E0A62" w:rsidRDefault="004E0A62" w:rsidP="004E0A62">
      <w:pPr>
        <w:spacing w:after="180" w:line="336" w:lineRule="auto"/>
        <w:ind w:left="720"/>
        <w:contextualSpacing w:val="0"/>
      </w:pPr>
    </w:p>
    <w:p w14:paraId="2D587DEC" w14:textId="057EE432" w:rsidR="00A32002" w:rsidRDefault="004E0A62" w:rsidP="004E0A62">
      <w:pPr>
        <w:spacing w:after="180"/>
        <w:ind w:left="720" w:firstLine="480"/>
        <w:contextualSpacing w:val="0"/>
        <w:jc w:val="both"/>
      </w:pPr>
      <w:r w:rsidRPr="000908E5">
        <w:t>База данных Федеральной Таможенной Службы России</w:t>
      </w:r>
      <w:r w:rsidRPr="004E0A62">
        <w:t xml:space="preserve"> </w:t>
      </w:r>
      <w:r>
        <w:t xml:space="preserve">представляет информацию по объемам </w:t>
      </w:r>
      <w:r w:rsidR="000908E5">
        <w:t xml:space="preserve">импорта и экспорта продукции из России (или в Россию) </w:t>
      </w:r>
      <w:r>
        <w:t>в натуральном выражении (тонны) и стоимостном выражении (доллары США). Данная продукция представлена в соответствии с рубрикатором ТН ВЭД (товарная номенклатура внешнеэкономической деятельности), где каждый номер соответствует конкретно</w:t>
      </w:r>
      <w:r w:rsidR="000908E5">
        <w:t xml:space="preserve">му наименованию товара </w:t>
      </w:r>
      <w:r>
        <w:t xml:space="preserve">или группе </w:t>
      </w:r>
      <w:r w:rsidR="000908E5">
        <w:t>товаров</w:t>
      </w:r>
      <w:r>
        <w:t>.</w:t>
      </w:r>
    </w:p>
    <w:p w14:paraId="720FF188" w14:textId="256CBDF9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Импорт и экспорт трикотажных полотен</w:t>
      </w:r>
      <w:r>
        <w:t xml:space="preserve"> в исследовании </w:t>
      </w:r>
      <w:r w:rsidR="004F5B6F">
        <w:t>рассчитан</w:t>
      </w:r>
      <w:r>
        <w:t xml:space="preserve"> на дынных под кодом ТН ВЭД</w:t>
      </w:r>
      <w:r w:rsidR="007732CD">
        <w:t>:</w:t>
      </w:r>
    </w:p>
    <w:p w14:paraId="638E259D" w14:textId="7C9B2E92" w:rsidR="007732CD" w:rsidRDefault="000908E5" w:rsidP="004E0A62">
      <w:pPr>
        <w:spacing w:after="180"/>
        <w:ind w:left="720" w:firstLine="480"/>
        <w:contextualSpacing w:val="0"/>
        <w:jc w:val="both"/>
      </w:pPr>
      <w:r w:rsidRPr="000908E5">
        <w:rPr>
          <w:u w:val="single"/>
        </w:rPr>
        <w:t>6004</w:t>
      </w:r>
      <w:r w:rsidR="007732CD">
        <w:rPr>
          <w:u w:val="single"/>
        </w:rPr>
        <w:t xml:space="preserve"> </w:t>
      </w:r>
      <w:r w:rsidR="007732CD" w:rsidRPr="007732CD">
        <w:rPr>
          <w:u w:val="single"/>
        </w:rPr>
        <w:t>ТРИКОТАЖНЫЕ ПОЛОТНА МАШИННОГО ИЛИ РУЧНОГО ВЯЗАНИЯ ШИРИНОЙ БОЛЕЕ 30 СМ, СОДЕРЖАЩИЕ 5 МАС.% ИЛИ БОЛЕЕ ЭЛАСТОМЕРНЫХ ИЛИ РЕЗИНОВЫХ НИТЕЙ, КРОМЕ ПОЛОТЕН ТОВАРНОЙ ПОЗИЦИИ 6001:</w:t>
      </w:r>
      <w:r w:rsidR="00D31836">
        <w:t xml:space="preserve"> </w:t>
      </w:r>
    </w:p>
    <w:p w14:paraId="4416C9B1" w14:textId="0397073D" w:rsidR="007732CD" w:rsidRDefault="007732CD" w:rsidP="004E0A62">
      <w:pPr>
        <w:spacing w:after="180"/>
        <w:ind w:left="720" w:firstLine="480"/>
        <w:contextualSpacing w:val="0"/>
        <w:jc w:val="both"/>
        <w:rPr>
          <w:u w:val="single"/>
        </w:rPr>
      </w:pPr>
      <w:r>
        <w:rPr>
          <w:u w:val="single"/>
        </w:rPr>
        <w:t xml:space="preserve"> </w:t>
      </w:r>
    </w:p>
    <w:p w14:paraId="16549BBF" w14:textId="3A56690A" w:rsidR="007732CD" w:rsidRDefault="007732CD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 xml:space="preserve"> </w:t>
      </w:r>
    </w:p>
    <w:p w14:paraId="70051047" w14:textId="40C40D99" w:rsidR="000908E5" w:rsidRDefault="00D31836" w:rsidP="007732CD">
      <w:pPr>
        <w:spacing w:after="180"/>
        <w:ind w:left="720" w:firstLine="720"/>
        <w:contextualSpacing w:val="0"/>
        <w:jc w:val="both"/>
      </w:pPr>
      <w:r>
        <w:t xml:space="preserve">с 2013 г. по </w:t>
      </w:r>
      <w:r w:rsidR="001C2583">
        <w:t>настоящее время</w:t>
      </w:r>
    </w:p>
    <w:p w14:paraId="0C19D9FF" w14:textId="77777777" w:rsidR="00BC17A5" w:rsidRDefault="00BC17A5" w:rsidP="00D31836">
      <w:pPr>
        <w:spacing w:after="180"/>
        <w:ind w:left="720" w:firstLine="480"/>
        <w:contextualSpacing w:val="0"/>
        <w:jc w:val="both"/>
        <w:rPr>
          <w:u w:val="single"/>
        </w:rPr>
      </w:pPr>
    </w:p>
    <w:p w14:paraId="44B910F6" w14:textId="58238376" w:rsidR="004E0A62" w:rsidRPr="004E0A62" w:rsidRDefault="00D31836" w:rsidP="004E0A62">
      <w:pPr>
        <w:spacing w:after="180"/>
        <w:ind w:left="720" w:firstLine="480"/>
        <w:contextualSpacing w:val="0"/>
        <w:jc w:val="both"/>
      </w:pPr>
      <w:r>
        <w:rPr>
          <w:u w:val="single"/>
        </w:rPr>
        <w:t>Стоимость</w:t>
      </w:r>
      <w:r>
        <w:t xml:space="preserve"> </w:t>
      </w:r>
      <w:r w:rsidRPr="00D31836">
        <w:t>трикотажных полотен</w:t>
      </w:r>
      <w:r>
        <w:t xml:space="preserve"> на импортно-экспортном рынке России представляет собой расчетный коэффициент из данных по объемам импорта (экспорта) и стоимости данного объема из расчета руб./кг (</w:t>
      </w:r>
      <w:r w:rsidRPr="00D31836">
        <w:t>$</w:t>
      </w:r>
      <w:r>
        <w:t xml:space="preserve">/кг). </w:t>
      </w:r>
    </w:p>
    <w:p w14:paraId="615BDEBB" w14:textId="6621DF02" w:rsidR="00060FC3" w:rsidRPr="00FF40BD" w:rsidRDefault="00060FC3" w:rsidP="00060FC3">
      <w:pPr>
        <w:pStyle w:val="1"/>
        <w:rPr>
          <w:rFonts w:eastAsia="Times New Roman"/>
        </w:rPr>
      </w:pPr>
      <w:bookmarkStart w:id="2" w:name="_Toc123070082"/>
      <w:bookmarkStart w:id="3" w:name="_Toc126010522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1</w:t>
      </w:r>
      <w:r w:rsidRPr="004B58D9">
        <w:rPr>
          <w:rFonts w:eastAsia="Times New Roman"/>
        </w:rPr>
        <w:t>. АНАЛИЗ ИМПОРТНЫХ ПОСТАВОК</w:t>
      </w:r>
      <w:bookmarkEnd w:id="2"/>
      <w:bookmarkEnd w:id="3"/>
    </w:p>
    <w:p w14:paraId="1C7C870D" w14:textId="77777777" w:rsidR="00060FC3" w:rsidRPr="004B58D9" w:rsidRDefault="00060FC3" w:rsidP="00060FC3">
      <w:pPr>
        <w:pStyle w:val="20"/>
        <w:rPr>
          <w:rFonts w:eastAsia="Times New Roman"/>
        </w:rPr>
      </w:pPr>
      <w:bookmarkStart w:id="4" w:name="_Toc115445736"/>
      <w:bookmarkStart w:id="5" w:name="_Toc117722413"/>
      <w:bookmarkStart w:id="6" w:name="_Toc123070083"/>
      <w:bookmarkStart w:id="7" w:name="_Toc126010523"/>
      <w:r>
        <w:rPr>
          <w:rFonts w:eastAsia="Times New Roman"/>
        </w:rPr>
        <w:t>1</w:t>
      </w:r>
      <w:r w:rsidRPr="004B58D9">
        <w:rPr>
          <w:rFonts w:eastAsia="Times New Roman"/>
        </w:rPr>
        <w:t xml:space="preserve">.1. Динамика объемов импорта </w:t>
      </w:r>
      <w:bookmarkEnd w:id="4"/>
      <w:r w:rsidRPr="0019386C">
        <w:t>трикотажных полотен</w:t>
      </w:r>
      <w:bookmarkEnd w:id="5"/>
      <w:bookmarkEnd w:id="6"/>
      <w:bookmarkEnd w:id="7"/>
    </w:p>
    <w:p w14:paraId="7055AC66" w14:textId="77777777" w:rsidR="00060FC3" w:rsidRDefault="00060FC3" w:rsidP="00060FC3">
      <w:pPr>
        <w:jc w:val="both"/>
      </w:pPr>
    </w:p>
    <w:p w14:paraId="21C3CB7A" w14:textId="77777777" w:rsidR="00060FC3" w:rsidRPr="00D92F43" w:rsidRDefault="00060FC3" w:rsidP="00060FC3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>
        <w:rPr>
          <w:b/>
          <w:bCs/>
          <w:i/>
          <w:iCs/>
        </w:rPr>
        <w:t>*** году</w:t>
      </w:r>
      <w:r w:rsidRPr="00D92F43">
        <w:rPr>
          <w:b/>
          <w:bCs/>
          <w:i/>
          <w:iCs/>
        </w:rPr>
        <w:t xml:space="preserve"> в Россию было импортировано </w:t>
      </w:r>
      <w:r w:rsidRPr="00054370">
        <w:rPr>
          <w:b/>
          <w:bCs/>
          <w:i/>
          <w:iCs/>
        </w:rPr>
        <w:t>***</w:t>
      </w:r>
      <w:r>
        <w:rPr>
          <w:b/>
          <w:bCs/>
          <w:i/>
          <w:iCs/>
        </w:rPr>
        <w:t xml:space="preserve"> тонн </w:t>
      </w:r>
      <w:r w:rsidRPr="00066517">
        <w:rPr>
          <w:b/>
          <w:bCs/>
          <w:i/>
          <w:iCs/>
        </w:rPr>
        <w:t>трикотажных полотен</w:t>
      </w:r>
      <w:r w:rsidRPr="00D92F43">
        <w:rPr>
          <w:b/>
          <w:bCs/>
          <w:i/>
          <w:iCs/>
        </w:rPr>
        <w:t xml:space="preserve">, что на </w:t>
      </w:r>
      <w:r w:rsidRPr="00054370"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>
        <w:rPr>
          <w:b/>
          <w:bCs/>
          <w:i/>
          <w:iCs/>
        </w:rPr>
        <w:t>больше (меньше)</w:t>
      </w:r>
      <w:r w:rsidRPr="00D92F43">
        <w:rPr>
          <w:b/>
          <w:bCs/>
          <w:i/>
          <w:iCs/>
        </w:rPr>
        <w:t xml:space="preserve"> показателей </w:t>
      </w:r>
      <w:r>
        <w:rPr>
          <w:b/>
          <w:bCs/>
          <w:i/>
          <w:iCs/>
        </w:rPr>
        <w:t>предыдущего года</w:t>
      </w:r>
      <w:r w:rsidRPr="00D92F43">
        <w:rPr>
          <w:b/>
          <w:bCs/>
          <w:i/>
          <w:iCs/>
        </w:rPr>
        <w:t>.</w:t>
      </w:r>
    </w:p>
    <w:p w14:paraId="6F61DC10" w14:textId="77777777" w:rsidR="00060FC3" w:rsidRPr="00D92F43" w:rsidRDefault="00060FC3" w:rsidP="00060FC3">
      <w:pPr>
        <w:rPr>
          <w:b/>
          <w:bCs/>
          <w:i/>
          <w:iCs/>
        </w:rPr>
      </w:pPr>
    </w:p>
    <w:p w14:paraId="18443C5D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CCC7AA7" w14:textId="77777777" w:rsidR="00060FC3" w:rsidRPr="00D92F43" w:rsidRDefault="00060FC3" w:rsidP="00060FC3">
      <w:pPr>
        <w:jc w:val="right"/>
      </w:pPr>
    </w:p>
    <w:p w14:paraId="1B8A1B5B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1C483EDD" w14:textId="77777777" w:rsidR="00060FC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060FC3" w:rsidRPr="0086361C" w14:paraId="155EF97D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AA05EBB" w14:textId="77777777" w:rsidR="00060FC3" w:rsidRPr="001D324C" w:rsidRDefault="00060FC3" w:rsidP="00D14BA7">
            <w:pPr>
              <w:jc w:val="center"/>
              <w:rPr>
                <w:color w:val="000000"/>
              </w:rPr>
            </w:pPr>
            <w:r w:rsidRPr="001D324C">
              <w:rPr>
                <w:color w:val="000000"/>
              </w:rPr>
              <w:t xml:space="preserve">Объем, </w:t>
            </w:r>
            <w:r>
              <w:t>тонн</w:t>
            </w:r>
          </w:p>
        </w:tc>
      </w:tr>
      <w:tr w:rsidR="00060FC3" w:rsidRPr="0086361C" w14:paraId="78D242F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7795E3CF" w14:textId="77777777" w:rsidR="00060FC3" w:rsidRPr="00054370" w:rsidRDefault="00060FC3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C516D44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</w:tcPr>
          <w:p w14:paraId="6AD9A749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</w:tcPr>
          <w:p w14:paraId="3AF396B4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</w:tcPr>
          <w:p w14:paraId="2DE9428C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68AAAF73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7719D0A0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</w:tcPr>
          <w:p w14:paraId="34658203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7" w:type="pct"/>
            <w:noWrap/>
          </w:tcPr>
          <w:p w14:paraId="3539788B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750C06A1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355FC8BC" w14:textId="77777777" w:rsidR="00060FC3" w:rsidRPr="00054370" w:rsidRDefault="00060FC3" w:rsidP="00D14BA7">
            <w:pPr>
              <w:jc w:val="center"/>
              <w:rPr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6A4A765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65B69206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80CE332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1174C80A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482AD710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E8959D4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6647EBC3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7" w:type="pct"/>
            <w:noWrap/>
          </w:tcPr>
          <w:p w14:paraId="702C7832" w14:textId="77777777" w:rsidR="00060FC3" w:rsidRPr="0005437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6967410D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39378596" w14:textId="77777777" w:rsidR="00060FC3" w:rsidRDefault="00060FC3" w:rsidP="00060FC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20C9A9E" w14:textId="77777777" w:rsidR="00060FC3" w:rsidRDefault="00060FC3" w:rsidP="00060FC3">
      <w:pPr>
        <w:jc w:val="right"/>
        <w:rPr>
          <w:b/>
          <w:bCs/>
        </w:rPr>
      </w:pPr>
    </w:p>
    <w:p w14:paraId="5894720B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51E7F73F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B051144" w14:textId="77777777" w:rsidR="00060FC3" w:rsidRPr="00D92F43" w:rsidRDefault="00060FC3" w:rsidP="00060FC3">
      <w:pPr>
        <w:jc w:val="right"/>
      </w:pPr>
    </w:p>
    <w:p w14:paraId="1C742E54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Объемы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30221114" w14:textId="77777777" w:rsidR="00060FC3" w:rsidRDefault="00060FC3" w:rsidP="00060FC3">
      <w:pPr>
        <w:jc w:val="center"/>
        <w:rPr>
          <w:b/>
        </w:rPr>
      </w:pPr>
    </w:p>
    <w:p w14:paraId="25F5E776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65BD605F" w14:textId="77777777" w:rsidR="00060FC3" w:rsidRPr="00054370" w:rsidRDefault="00060FC3" w:rsidP="00060FC3">
      <w:pPr>
        <w:rPr>
          <w:b/>
          <w:i/>
          <w:iCs/>
        </w:rPr>
      </w:pPr>
    </w:p>
    <w:p w14:paraId="2D2719CB" w14:textId="77777777" w:rsidR="00060FC3" w:rsidRDefault="00060FC3" w:rsidP="00060FC3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01C88929" wp14:editId="05429A74">
            <wp:extent cx="5940000" cy="2976689"/>
            <wp:effectExtent l="0" t="0" r="0" b="0"/>
            <wp:docPr id="10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4F32" w14:textId="77777777" w:rsidR="00060FC3" w:rsidRPr="00D92F43" w:rsidRDefault="00060FC3" w:rsidP="00060FC3">
      <w:pPr>
        <w:jc w:val="right"/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C8C11D2" w14:textId="77777777" w:rsidR="00060FC3" w:rsidRDefault="00060FC3" w:rsidP="00060FC3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4948B45" w14:textId="77777777" w:rsidR="00060FC3" w:rsidRDefault="00060FC3" w:rsidP="00060FC3">
      <w:pPr>
        <w:jc w:val="right"/>
      </w:pPr>
    </w:p>
    <w:p w14:paraId="51AF91B5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5775BD12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060FC3" w:rsidRPr="00697810" w14:paraId="5B1EA96A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AE34017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33E6B1F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42563966" w14:textId="77777777" w:rsidR="00060FC3" w:rsidRPr="00054370" w:rsidRDefault="00060FC3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00E4DB7F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66C537A7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36F4FB6E" w14:textId="77777777" w:rsidR="00060FC3" w:rsidRPr="0005437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6F5E704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1505E19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1DABD4CB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3" w:type="pct"/>
            <w:noWrap/>
            <w:hideMark/>
          </w:tcPr>
          <w:p w14:paraId="640F240B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2E213119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</w:tcPr>
          <w:p w14:paraId="3445D66D" w14:textId="77777777" w:rsidR="00060FC3" w:rsidRPr="00583DB4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763FE5F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0C65404C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23604CE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4072CA4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</w:tcPr>
          <w:p w14:paraId="0EC5EA0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</w:tcPr>
          <w:p w14:paraId="59AF8374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3D52D77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4A655463" w14:textId="77777777" w:rsidR="00060FC3" w:rsidRPr="00D92F43" w:rsidRDefault="00060FC3" w:rsidP="00060FC3">
      <w:pPr>
        <w:rPr>
          <w:b/>
        </w:rPr>
      </w:pPr>
    </w:p>
    <w:p w14:paraId="2C633EAC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66804C1" w14:textId="77777777" w:rsidR="00060FC3" w:rsidRDefault="00060FC3" w:rsidP="00060FC3">
      <w:pPr>
        <w:jc w:val="both"/>
        <w:rPr>
          <w:b/>
        </w:rPr>
      </w:pPr>
    </w:p>
    <w:p w14:paraId="0F8B49C4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 xml:space="preserve">2013 </w:t>
      </w:r>
      <w:r>
        <w:rPr>
          <w:bCs/>
        </w:rPr>
        <w:t xml:space="preserve">г. по </w:t>
      </w:r>
      <w:r>
        <w:t>***</w:t>
      </w:r>
      <w:r w:rsidRPr="00CA5F16">
        <w:t xml:space="preserve"> г</w:t>
      </w:r>
      <w:r>
        <w:t>од</w:t>
      </w:r>
      <w:r>
        <w:rPr>
          <w:bCs/>
        </w:rPr>
        <w:t xml:space="preserve"> объемы импорта </w:t>
      </w:r>
      <w:r w:rsidRPr="00CA5F16"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выросли (сократились) с </w:t>
      </w:r>
      <w:r>
        <w:rPr>
          <w:color w:val="000000"/>
        </w:rPr>
        <w:t>***тонн</w:t>
      </w:r>
      <w:r>
        <w:rPr>
          <w:bCs/>
        </w:rPr>
        <w:t xml:space="preserve"> до </w:t>
      </w:r>
      <w:r>
        <w:rPr>
          <w:color w:val="000000"/>
        </w:rPr>
        <w:t>*** тонн</w:t>
      </w:r>
      <w:r>
        <w:rPr>
          <w:bCs/>
        </w:rPr>
        <w:t xml:space="preserve">, т.е. на ***%. </w:t>
      </w:r>
    </w:p>
    <w:p w14:paraId="6D999C2C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(***тонн</w:t>
      </w:r>
      <w:r>
        <w:t>)</w:t>
      </w:r>
      <w:r>
        <w:rPr>
          <w:bCs/>
        </w:rPr>
        <w:t>.</w:t>
      </w:r>
    </w:p>
    <w:p w14:paraId="39093820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(***тонн</w:t>
      </w:r>
      <w:r>
        <w:t>)</w:t>
      </w:r>
      <w:r>
        <w:rPr>
          <w:bCs/>
        </w:rPr>
        <w:t>.</w:t>
      </w:r>
    </w:p>
    <w:p w14:paraId="31BAEC15" w14:textId="77777777" w:rsidR="00060FC3" w:rsidRDefault="00060FC3" w:rsidP="00060FC3">
      <w:pPr>
        <w:ind w:firstLine="708"/>
        <w:jc w:val="both"/>
        <w:rPr>
          <w:bCs/>
        </w:rPr>
      </w:pPr>
    </w:p>
    <w:p w14:paraId="6AFFADE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6DBF73AC" w14:textId="77777777" w:rsidR="00060FC3" w:rsidRPr="00D92F43" w:rsidRDefault="00060FC3" w:rsidP="00060FC3">
      <w:pPr>
        <w:jc w:val="right"/>
      </w:pPr>
    </w:p>
    <w:p w14:paraId="64C577F5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0697D031" w14:textId="77777777" w:rsidR="00060FC3" w:rsidRDefault="00060FC3" w:rsidP="00060FC3">
      <w:pPr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33"/>
        <w:gridCol w:w="934"/>
        <w:gridCol w:w="934"/>
        <w:gridCol w:w="934"/>
        <w:gridCol w:w="934"/>
        <w:gridCol w:w="934"/>
        <w:gridCol w:w="934"/>
        <w:gridCol w:w="1019"/>
        <w:gridCol w:w="2036"/>
      </w:tblGrid>
      <w:tr w:rsidR="00060FC3" w:rsidRPr="0086361C" w14:paraId="5E9E0F20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091AA7A5" w14:textId="77777777" w:rsidR="00060FC3" w:rsidRPr="00054370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86361C">
              <w:rPr>
                <w:color w:val="000000"/>
              </w:rPr>
              <w:t xml:space="preserve">Объем, </w:t>
            </w:r>
            <w:r>
              <w:rPr>
                <w:lang w:val="en-US"/>
              </w:rPr>
              <w:t>$</w:t>
            </w:r>
          </w:p>
        </w:tc>
      </w:tr>
      <w:tr w:rsidR="00060FC3" w:rsidRPr="0086361C" w14:paraId="07616FE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  <w:hideMark/>
          </w:tcPr>
          <w:p w14:paraId="70B72294" w14:textId="77777777" w:rsidR="00060FC3" w:rsidRPr="007A4DDA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  <w:hideMark/>
          </w:tcPr>
          <w:p w14:paraId="3CB66D72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487" w:type="pct"/>
            <w:noWrap/>
            <w:hideMark/>
          </w:tcPr>
          <w:p w14:paraId="3D91749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487" w:type="pct"/>
            <w:noWrap/>
            <w:hideMark/>
          </w:tcPr>
          <w:p w14:paraId="1033D92C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487" w:type="pct"/>
            <w:noWrap/>
            <w:hideMark/>
          </w:tcPr>
          <w:p w14:paraId="301F258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35F097B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487" w:type="pct"/>
            <w:noWrap/>
            <w:hideMark/>
          </w:tcPr>
          <w:p w14:paraId="69FA4816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31" w:type="pct"/>
            <w:noWrap/>
            <w:hideMark/>
          </w:tcPr>
          <w:p w14:paraId="41AC5BB1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0C467E21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3B56F674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" w:type="pct"/>
            <w:noWrap/>
          </w:tcPr>
          <w:p w14:paraId="400E1E46" w14:textId="77777777" w:rsidR="00060FC3" w:rsidRPr="00583DB4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78AC2FDA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00B4C8E4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328B8EB2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EEE2187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0088F560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487" w:type="pct"/>
            <w:noWrap/>
          </w:tcPr>
          <w:p w14:paraId="213A1DFC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31" w:type="pct"/>
            <w:noWrap/>
          </w:tcPr>
          <w:p w14:paraId="4D9D0DEC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</w:tcPr>
          <w:p w14:paraId="1D2BFB5E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1239878D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4411E3AB" w14:textId="77777777" w:rsidR="00060FC3" w:rsidRDefault="00060FC3" w:rsidP="00060FC3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D5800D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3425439F" w14:textId="77777777" w:rsidR="00060FC3" w:rsidRPr="00D92F43" w:rsidRDefault="00060FC3" w:rsidP="00060FC3">
      <w:pPr>
        <w:jc w:val="right"/>
      </w:pPr>
    </w:p>
    <w:p w14:paraId="14A00CFF" w14:textId="77777777" w:rsidR="00060FC3" w:rsidRPr="00D92F43" w:rsidRDefault="00060FC3" w:rsidP="00060FC3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</w:t>
      </w:r>
      <w:r w:rsidRPr="00D92F43">
        <w:rPr>
          <w:b/>
        </w:rPr>
        <w:t xml:space="preserve">импорта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</w:t>
      </w:r>
    </w:p>
    <w:p w14:paraId="5B1F4B22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060FC3" w:rsidRPr="00697810" w14:paraId="3536B95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A922F8A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24F954C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F703FC1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04A951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846AC96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3A57BB6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52BE22A2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6343791E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E8A4CB1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0AACDF2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1FAD543A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C370575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5D909D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25B1049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5A8CAD8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1EA6BFC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93D8F1D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9A8534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5990B64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578502C5" w14:textId="77777777" w:rsidR="00060FC3" w:rsidRPr="00D92F43" w:rsidRDefault="00060FC3" w:rsidP="00060FC3">
      <w:pPr>
        <w:rPr>
          <w:b/>
        </w:rPr>
      </w:pPr>
    </w:p>
    <w:p w14:paraId="24C82745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D974487" w14:textId="77777777" w:rsidR="00060FC3" w:rsidRDefault="00060FC3" w:rsidP="00060FC3">
      <w:pPr>
        <w:rPr>
          <w:b/>
          <w:bCs/>
        </w:rPr>
      </w:pPr>
    </w:p>
    <w:p w14:paraId="1F2CCD4E" w14:textId="77777777" w:rsidR="00060FC3" w:rsidRDefault="00060FC3" w:rsidP="00060FC3">
      <w:pPr>
        <w:ind w:firstLine="708"/>
        <w:jc w:val="both"/>
        <w:rPr>
          <w:bCs/>
        </w:rPr>
      </w:pPr>
    </w:p>
    <w:p w14:paraId="14CCF025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 w:rsidRPr="008A6A2A">
        <w:rPr>
          <w:color w:val="000000"/>
        </w:rPr>
        <w:t>2013</w:t>
      </w:r>
      <w:r>
        <w:rPr>
          <w:color w:val="000000"/>
        </w:rPr>
        <w:t xml:space="preserve"> </w:t>
      </w:r>
      <w:r>
        <w:rPr>
          <w:bCs/>
        </w:rPr>
        <w:t xml:space="preserve">г. по </w:t>
      </w:r>
      <w:r w:rsidRPr="0069237D">
        <w:t>***</w:t>
      </w:r>
      <w:r w:rsidRPr="00CA5F16">
        <w:t xml:space="preserve"> г</w:t>
      </w:r>
      <w:r>
        <w:t>од</w:t>
      </w:r>
      <w:r>
        <w:rPr>
          <w:bCs/>
        </w:rPr>
        <w:t xml:space="preserve"> объемы импорта </w:t>
      </w:r>
      <w:r w:rsidRPr="00CA5F16">
        <w:t>трикотажных полотен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 Россию выросли (сократились) с 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rPr>
          <w:bCs/>
        </w:rPr>
        <w:t xml:space="preserve"> до 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rPr>
          <w:bCs/>
        </w:rPr>
        <w:t xml:space="preserve">, т.е. на ***%. </w:t>
      </w:r>
    </w:p>
    <w:p w14:paraId="152587DF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5BDA33FA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импорта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</w:t>
      </w:r>
      <w:r w:rsidRPr="0069237D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5D08DFFA" w14:textId="77777777" w:rsidR="00060FC3" w:rsidRDefault="00060FC3" w:rsidP="00060FC3">
      <w:pPr>
        <w:rPr>
          <w:b/>
          <w:bCs/>
        </w:rPr>
      </w:pPr>
    </w:p>
    <w:p w14:paraId="388551B6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1.5</w:t>
      </w:r>
    </w:p>
    <w:p w14:paraId="6D9C8F6D" w14:textId="77777777" w:rsidR="00060FC3" w:rsidRPr="00D92F43" w:rsidRDefault="00060FC3" w:rsidP="00060FC3">
      <w:pPr>
        <w:jc w:val="right"/>
      </w:pPr>
    </w:p>
    <w:p w14:paraId="2A374069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Объем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24AEC0B5" w14:textId="77777777" w:rsidR="00060FC3" w:rsidRDefault="00060FC3" w:rsidP="00060FC3">
      <w:pPr>
        <w:jc w:val="center"/>
        <w:rPr>
          <w:b/>
        </w:rPr>
      </w:pPr>
    </w:p>
    <w:tbl>
      <w:tblPr>
        <w:tblStyle w:val="-43"/>
        <w:tblW w:w="5000" w:type="pct"/>
        <w:tblLook w:val="04A0" w:firstRow="1" w:lastRow="0" w:firstColumn="1" w:lastColumn="0" w:noHBand="0" w:noVBand="1"/>
      </w:tblPr>
      <w:tblGrid>
        <w:gridCol w:w="929"/>
        <w:gridCol w:w="932"/>
        <w:gridCol w:w="932"/>
        <w:gridCol w:w="932"/>
        <w:gridCol w:w="932"/>
        <w:gridCol w:w="932"/>
        <w:gridCol w:w="932"/>
        <w:gridCol w:w="1035"/>
        <w:gridCol w:w="2036"/>
      </w:tblGrid>
      <w:tr w:rsidR="00060FC3" w:rsidRPr="008F32A2" w14:paraId="73FC22C8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5F239AF2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>
              <w:rPr>
                <w:color w:val="000000"/>
              </w:rPr>
              <w:t>руб.</w:t>
            </w:r>
          </w:p>
        </w:tc>
      </w:tr>
      <w:tr w:rsidR="00060FC3" w:rsidRPr="008F32A2" w14:paraId="5EB0A3B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2ACF4FF0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6E3A78A3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544" w:type="pct"/>
            <w:noWrap/>
            <w:hideMark/>
          </w:tcPr>
          <w:p w14:paraId="5432E5DF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544" w:type="pct"/>
            <w:noWrap/>
            <w:hideMark/>
          </w:tcPr>
          <w:p w14:paraId="3FA98224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64F268A8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42A5DD1B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70203A1C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8" w:type="pct"/>
            <w:noWrap/>
            <w:hideMark/>
          </w:tcPr>
          <w:p w14:paraId="1F623431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5" w:type="pct"/>
            <w:noWrap/>
            <w:hideMark/>
          </w:tcPr>
          <w:p w14:paraId="1579048F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F32A2" w14:paraId="324F8413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3" w:type="pct"/>
            <w:noWrap/>
            <w:hideMark/>
          </w:tcPr>
          <w:p w14:paraId="39864F92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0A75992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5F242575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8BDD73E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75F721EA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24DCF749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C0766F0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5304E099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595" w:type="pct"/>
            <w:noWrap/>
            <w:hideMark/>
          </w:tcPr>
          <w:p w14:paraId="7D293E7F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2F8AA325" w14:textId="77777777" w:rsidR="00060FC3" w:rsidRDefault="00060FC3" w:rsidP="00060FC3">
      <w:pPr>
        <w:jc w:val="right"/>
        <w:rPr>
          <w:i/>
          <w:sz w:val="20"/>
        </w:rPr>
      </w:pPr>
    </w:p>
    <w:p w14:paraId="74A19EE6" w14:textId="77777777" w:rsidR="00060FC3" w:rsidRDefault="00060FC3" w:rsidP="00060FC3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7759E34C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1.6</w:t>
      </w:r>
    </w:p>
    <w:p w14:paraId="4E71E3A7" w14:textId="77777777" w:rsidR="00060FC3" w:rsidRPr="00D92F43" w:rsidRDefault="00060FC3" w:rsidP="00060FC3">
      <w:pPr>
        <w:jc w:val="right"/>
      </w:pPr>
    </w:p>
    <w:p w14:paraId="0237600E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>Динамика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 в стоимостном выражении в российской валюте</w:t>
      </w:r>
    </w:p>
    <w:p w14:paraId="216C9928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2"/>
        <w:gridCol w:w="1073"/>
        <w:gridCol w:w="1073"/>
        <w:gridCol w:w="1073"/>
        <w:gridCol w:w="1073"/>
        <w:gridCol w:w="1119"/>
        <w:gridCol w:w="1073"/>
        <w:gridCol w:w="2036"/>
      </w:tblGrid>
      <w:tr w:rsidR="00060FC3" w:rsidRPr="00697810" w14:paraId="4DC14F4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E3C637B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02C1A4F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0C0A6E32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07323821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2C9FF3C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0F58C097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5AE10E69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46" w:type="pct"/>
            <w:noWrap/>
            <w:hideMark/>
          </w:tcPr>
          <w:p w14:paraId="06F2BCC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9409740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2" w:type="pct"/>
            <w:noWrap/>
            <w:hideMark/>
          </w:tcPr>
          <w:p w14:paraId="2DF7493E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497FD837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9E18E16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17D68">
              <w:rPr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3D14C859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156CD74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5A14D42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C1B9D0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A65077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0DC30E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A4DE610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17D68">
              <w:rPr>
                <w:b/>
                <w:bCs/>
                <w:color w:val="000000"/>
              </w:rPr>
              <w:t>***</w:t>
            </w:r>
          </w:p>
        </w:tc>
      </w:tr>
    </w:tbl>
    <w:p w14:paraId="48969F1B" w14:textId="77777777" w:rsidR="00060FC3" w:rsidRPr="00D92F43" w:rsidRDefault="00060FC3" w:rsidP="00060FC3">
      <w:pPr>
        <w:rPr>
          <w:b/>
        </w:rPr>
      </w:pPr>
    </w:p>
    <w:p w14:paraId="5562A294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403E474" w14:textId="77777777" w:rsidR="00060FC3" w:rsidRDefault="00060FC3" w:rsidP="00060FC3">
      <w:pPr>
        <w:jc w:val="both"/>
      </w:pPr>
    </w:p>
    <w:p w14:paraId="64600410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 xml:space="preserve">***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импорта в Россию </w:t>
      </w:r>
      <w:r w:rsidRPr="00CA5F16">
        <w:t>трикотажных полотен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выросли (сократились) с </w:t>
      </w:r>
      <w:r>
        <w:rPr>
          <w:color w:val="000000"/>
        </w:rPr>
        <w:t xml:space="preserve">***руб. </w:t>
      </w:r>
      <w:r>
        <w:rPr>
          <w:bCs/>
        </w:rPr>
        <w:t xml:space="preserve">до </w:t>
      </w:r>
      <w:r>
        <w:rPr>
          <w:color w:val="000000"/>
        </w:rPr>
        <w:t>***руб.</w:t>
      </w:r>
      <w:r>
        <w:rPr>
          <w:bCs/>
        </w:rPr>
        <w:t xml:space="preserve">, т.е. на ***%. </w:t>
      </w:r>
    </w:p>
    <w:p w14:paraId="5288D66B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импорта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***руб</w:t>
      </w:r>
      <w:r>
        <w:t>)</w:t>
      </w:r>
      <w:r>
        <w:rPr>
          <w:bCs/>
        </w:rPr>
        <w:t>.</w:t>
      </w:r>
    </w:p>
    <w:p w14:paraId="6696A355" w14:textId="77777777" w:rsidR="00060FC3" w:rsidRDefault="00060FC3" w:rsidP="00060FC3">
      <w:pPr>
        <w:ind w:firstLine="708"/>
        <w:jc w:val="both"/>
      </w:pPr>
      <w:r>
        <w:rPr>
          <w:bCs/>
        </w:rPr>
        <w:t xml:space="preserve">Минимальный объем импорта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в Россию в исследуемый период зафиксирован в *** году (</w:t>
      </w:r>
      <w:r>
        <w:rPr>
          <w:color w:val="000000"/>
        </w:rPr>
        <w:t>***руб</w:t>
      </w:r>
      <w:r>
        <w:t>)</w:t>
      </w:r>
      <w:r>
        <w:rPr>
          <w:bCs/>
        </w:rPr>
        <w:t>.</w:t>
      </w:r>
      <w:r>
        <w:br w:type="page"/>
      </w:r>
    </w:p>
    <w:p w14:paraId="3C04D343" w14:textId="77777777" w:rsidR="00060FC3" w:rsidRDefault="00060FC3" w:rsidP="00060FC3">
      <w:pPr>
        <w:pStyle w:val="20"/>
        <w:rPr>
          <w:rFonts w:eastAsia="Times New Roman"/>
        </w:rPr>
      </w:pPr>
      <w:bookmarkStart w:id="8" w:name="_Toc115445737"/>
      <w:bookmarkStart w:id="9" w:name="_Toc117722414"/>
      <w:bookmarkStart w:id="10" w:name="_Toc123070084"/>
      <w:bookmarkStart w:id="11" w:name="_Toc126010524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 xml:space="preserve">.2. География импортных поставок </w:t>
      </w:r>
      <w:bookmarkEnd w:id="8"/>
      <w:r w:rsidRPr="0019386C">
        <w:t>трикотажных полотен</w:t>
      </w:r>
      <w:bookmarkEnd w:id="9"/>
      <w:bookmarkEnd w:id="10"/>
      <w:bookmarkEnd w:id="11"/>
    </w:p>
    <w:p w14:paraId="202993F3" w14:textId="77777777" w:rsidR="00060FC3" w:rsidRDefault="00060FC3" w:rsidP="00060FC3">
      <w:pPr>
        <w:jc w:val="both"/>
      </w:pPr>
    </w:p>
    <w:p w14:paraId="761D8640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1.7</w:t>
      </w:r>
    </w:p>
    <w:p w14:paraId="65B42F32" w14:textId="77777777" w:rsidR="00060FC3" w:rsidRPr="00D92F43" w:rsidRDefault="00060FC3" w:rsidP="00060FC3">
      <w:pPr>
        <w:jc w:val="right"/>
      </w:pPr>
    </w:p>
    <w:p w14:paraId="4C838B5F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</w:p>
    <w:p w14:paraId="6D869F2A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4C201267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094FE6C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4EF1724A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1FBA60CB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229AF9B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6EDE46" w14:textId="77777777" w:rsidR="00060FC3" w:rsidRPr="00D402E1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0951E9A4" w14:textId="77777777" w:rsidR="00060FC3" w:rsidRPr="00D402E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267CF3A0" w14:textId="77777777" w:rsidR="00060FC3" w:rsidRPr="00D402E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4C392B84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E6A00D3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33AE6C5B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457FA065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1817938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8474536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713715C9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694BB2CF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79E3FD8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B838433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5F73706B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98" w:type="pct"/>
            <w:noWrap/>
          </w:tcPr>
          <w:p w14:paraId="6AAC952E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60FC3" w:rsidRPr="003059DD" w14:paraId="7A4CE330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A81C22A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1F02A000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42C0D234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</w:tr>
      <w:tr w:rsidR="00060FC3" w:rsidRPr="003059DD" w14:paraId="2D51C36A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2B4A185" w14:textId="77777777" w:rsidR="00060FC3" w:rsidRDefault="00060FC3" w:rsidP="00D14BA7">
            <w:pPr>
              <w:jc w:val="center"/>
            </w:pPr>
            <w:r>
              <w:t>Итого</w:t>
            </w:r>
          </w:p>
        </w:tc>
        <w:tc>
          <w:tcPr>
            <w:tcW w:w="1495" w:type="pct"/>
            <w:noWrap/>
          </w:tcPr>
          <w:p w14:paraId="16A5598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898" w:type="pct"/>
            <w:noWrap/>
          </w:tcPr>
          <w:p w14:paraId="6068BE1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</w:tr>
    </w:tbl>
    <w:p w14:paraId="34C2766D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234600ED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F9E48F5" w14:textId="77777777" w:rsidR="00060FC3" w:rsidRDefault="00060FC3" w:rsidP="00060FC3">
      <w:pPr>
        <w:ind w:firstLine="360"/>
        <w:jc w:val="both"/>
      </w:pPr>
    </w:p>
    <w:p w14:paraId="0661B613" w14:textId="77777777" w:rsidR="00060FC3" w:rsidRDefault="00060FC3" w:rsidP="00060FC3">
      <w:pPr>
        <w:ind w:firstLine="360"/>
        <w:jc w:val="both"/>
      </w:pPr>
      <w:r>
        <w:t xml:space="preserve">Основными странами-поставщиками </w:t>
      </w:r>
      <w:r w:rsidRPr="00CA5F16">
        <w:t>трикотажных полотен</w:t>
      </w:r>
      <w:r>
        <w:t xml:space="preserve"> в Россию являются следующие:</w:t>
      </w:r>
    </w:p>
    <w:p w14:paraId="6D92ACEC" w14:textId="77777777" w:rsidR="00060FC3" w:rsidRDefault="00060FC3" w:rsidP="00060FC3">
      <w:pPr>
        <w:jc w:val="both"/>
      </w:pPr>
    </w:p>
    <w:p w14:paraId="2F00D884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Страна1;</w:t>
      </w:r>
    </w:p>
    <w:p w14:paraId="4E7F0051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2</w:t>
      </w:r>
      <w:r w:rsidRPr="00D402E1">
        <w:t>;</w:t>
      </w:r>
    </w:p>
    <w:p w14:paraId="793BFE63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3</w:t>
      </w:r>
      <w:r w:rsidRPr="00D402E1">
        <w:t>;</w:t>
      </w:r>
    </w:p>
    <w:p w14:paraId="0D9B0970" w14:textId="77777777" w:rsidR="00060FC3" w:rsidRPr="00D402E1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D402E1">
        <w:t>Страна</w:t>
      </w:r>
      <w:r>
        <w:t>4</w:t>
      </w:r>
      <w:r w:rsidRPr="00D402E1">
        <w:t>;</w:t>
      </w:r>
    </w:p>
    <w:p w14:paraId="0FC5CFB4" w14:textId="77777777" w:rsidR="00060FC3" w:rsidRDefault="00060FC3" w:rsidP="00060FC3">
      <w:pPr>
        <w:ind w:firstLine="360"/>
        <w:jc w:val="both"/>
      </w:pPr>
    </w:p>
    <w:p w14:paraId="32BDE0D7" w14:textId="77777777" w:rsidR="00060FC3" w:rsidRDefault="00060FC3" w:rsidP="00060FC3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***% всего импорта </w:t>
      </w:r>
      <w:r w:rsidRPr="00CA5F16">
        <w:t>трикотажных полотен</w:t>
      </w:r>
      <w:r>
        <w:t xml:space="preserve"> в Россию. </w:t>
      </w:r>
      <w:r>
        <w:rPr>
          <w:b/>
          <w:bCs/>
        </w:rPr>
        <w:br w:type="page"/>
      </w:r>
    </w:p>
    <w:p w14:paraId="396777A4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516598C2" w14:textId="77777777" w:rsidR="00060FC3" w:rsidRPr="00D92F43" w:rsidRDefault="00060FC3" w:rsidP="00060FC3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1.2</w:t>
      </w:r>
    </w:p>
    <w:p w14:paraId="41A21D92" w14:textId="77777777" w:rsidR="00060FC3" w:rsidRPr="00D92F43" w:rsidRDefault="00060FC3" w:rsidP="00060FC3">
      <w:pPr>
        <w:jc w:val="right"/>
      </w:pPr>
    </w:p>
    <w:p w14:paraId="035554BE" w14:textId="77777777" w:rsidR="00060FC3" w:rsidRPr="00D41BFA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 w:rsidRPr="00D41BFA">
        <w:rPr>
          <w:b/>
        </w:rPr>
        <w:t xml:space="preserve"> </w:t>
      </w:r>
      <w:r>
        <w:rPr>
          <w:b/>
        </w:rPr>
        <w:t>по крупнейшим странам</w:t>
      </w:r>
      <w:r w:rsidRPr="00D41BFA">
        <w:rPr>
          <w:b/>
        </w:rPr>
        <w:t xml:space="preserve"> </w:t>
      </w:r>
    </w:p>
    <w:p w14:paraId="7BA0A34F" w14:textId="77777777" w:rsidR="00060FC3" w:rsidRDefault="00060FC3" w:rsidP="00060FC3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672BFC3A" wp14:editId="1D7834B9">
            <wp:extent cx="5940000" cy="4455000"/>
            <wp:effectExtent l="0" t="0" r="0" b="0"/>
            <wp:docPr id="1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CA606EF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1.8</w:t>
      </w:r>
    </w:p>
    <w:p w14:paraId="6864EBB1" w14:textId="77777777" w:rsidR="00060FC3" w:rsidRPr="00D92F43" w:rsidRDefault="00060FC3" w:rsidP="00060FC3">
      <w:pPr>
        <w:jc w:val="right"/>
      </w:pPr>
    </w:p>
    <w:p w14:paraId="02B2E296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основным странам</w:t>
      </w:r>
    </w:p>
    <w:p w14:paraId="23AB3C95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948"/>
        <w:gridCol w:w="1965"/>
        <w:gridCol w:w="1886"/>
        <w:gridCol w:w="2793"/>
      </w:tblGrid>
      <w:tr w:rsidR="00060FC3" w:rsidRPr="00A21CD6" w14:paraId="330FF48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 w:val="restart"/>
            <w:noWrap/>
            <w:hideMark/>
          </w:tcPr>
          <w:p w14:paraId="7B3FDA6C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007" w:type="pct"/>
            <w:gridSpan w:val="2"/>
            <w:noWrap/>
            <w:hideMark/>
          </w:tcPr>
          <w:p w14:paraId="5BAB5E37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56" w:type="pct"/>
            <w:vMerge w:val="restart"/>
            <w:noWrap/>
            <w:hideMark/>
          </w:tcPr>
          <w:p w14:paraId="584A3CEB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060FC3" w:rsidRPr="00A21CD6" w14:paraId="4E6EAFE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vMerge/>
            <w:hideMark/>
          </w:tcPr>
          <w:p w14:paraId="06242A13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346EBE45" w14:textId="77777777" w:rsidR="00060FC3" w:rsidRPr="00833F4E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983" w:type="pct"/>
            <w:noWrap/>
            <w:hideMark/>
          </w:tcPr>
          <w:p w14:paraId="17862CB8" w14:textId="77777777" w:rsidR="00060FC3" w:rsidRPr="00833F4E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Год написания</w:t>
            </w:r>
          </w:p>
        </w:tc>
        <w:tc>
          <w:tcPr>
            <w:tcW w:w="1456" w:type="pct"/>
            <w:vMerge/>
            <w:hideMark/>
          </w:tcPr>
          <w:p w14:paraId="116E458B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60FC3" w:rsidRPr="00A21CD6" w14:paraId="6E9068F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075EF28F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024" w:type="pct"/>
            <w:noWrap/>
          </w:tcPr>
          <w:p w14:paraId="608C0FEB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784B9E8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80CCFE6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79D8CA7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3517D7B3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024" w:type="pct"/>
            <w:noWrap/>
          </w:tcPr>
          <w:p w14:paraId="6EBAAD30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0A930F5D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46C11F41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209A078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0CDD215D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024" w:type="pct"/>
            <w:noWrap/>
          </w:tcPr>
          <w:p w14:paraId="1A559B51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6134448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2D368BB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4974D7E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</w:tcPr>
          <w:p w14:paraId="501F940B" w14:textId="77777777" w:rsidR="00060FC3" w:rsidRPr="001D53F0" w:rsidRDefault="00060FC3" w:rsidP="00D14BA7">
            <w:pPr>
              <w:jc w:val="center"/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024" w:type="pct"/>
            <w:noWrap/>
          </w:tcPr>
          <w:p w14:paraId="667F4734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3BDB9498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71E06AF9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13AC3A6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228BA617" w14:textId="77777777" w:rsidR="00060FC3" w:rsidRPr="001D53F0" w:rsidRDefault="00060FC3" w:rsidP="00D14BA7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626F8CC8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6C78B8F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6E5D7DB3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6C84">
              <w:t>***</w:t>
            </w:r>
          </w:p>
        </w:tc>
      </w:tr>
      <w:tr w:rsidR="00060FC3" w:rsidRPr="00A21CD6" w14:paraId="382F9D3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pct"/>
            <w:noWrap/>
            <w:hideMark/>
          </w:tcPr>
          <w:p w14:paraId="514A7849" w14:textId="77777777" w:rsidR="00060FC3" w:rsidRPr="001D53F0" w:rsidRDefault="00060FC3" w:rsidP="00D14BA7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30F558B2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DA6C84">
              <w:t>***</w:t>
            </w:r>
          </w:p>
        </w:tc>
        <w:tc>
          <w:tcPr>
            <w:tcW w:w="983" w:type="pct"/>
            <w:noWrap/>
          </w:tcPr>
          <w:p w14:paraId="4F5865C7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  <w:tc>
          <w:tcPr>
            <w:tcW w:w="1456" w:type="pct"/>
            <w:noWrap/>
          </w:tcPr>
          <w:p w14:paraId="0D455737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6C84">
              <w:t>***</w:t>
            </w:r>
          </w:p>
        </w:tc>
      </w:tr>
    </w:tbl>
    <w:p w14:paraId="15B01936" w14:textId="77777777" w:rsidR="00060FC3" w:rsidRDefault="00060FC3" w:rsidP="00060FC3">
      <w:pPr>
        <w:jc w:val="right"/>
        <w:rPr>
          <w:i/>
          <w:sz w:val="20"/>
        </w:rPr>
      </w:pPr>
    </w:p>
    <w:p w14:paraId="1FC3DD3F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80B8F4E" w14:textId="77777777" w:rsidR="00060FC3" w:rsidRDefault="00060FC3" w:rsidP="00060FC3">
      <w:pPr>
        <w:jc w:val="both"/>
      </w:pPr>
    </w:p>
    <w:p w14:paraId="2E857FE0" w14:textId="77777777" w:rsidR="00060FC3" w:rsidRDefault="00060FC3" w:rsidP="00060FC3">
      <w:pPr>
        <w:ind w:firstLine="708"/>
        <w:jc w:val="both"/>
      </w:pPr>
      <w:r>
        <w:rPr>
          <w:b/>
          <w:bCs/>
        </w:rPr>
        <w:t>Страна1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трикотажных полотен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Страна2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трикотажных полотен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Страна3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трикотажных полотен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>
        <w:rPr>
          <w:b/>
          <w:bCs/>
        </w:rPr>
        <w:t>Страна4</w:t>
      </w:r>
      <w:r w:rsidRPr="001F1F70">
        <w:t xml:space="preserve">: </w:t>
      </w:r>
      <w:r>
        <w:t>в ***</w:t>
      </w:r>
      <w:r w:rsidRPr="001F1F70">
        <w:t xml:space="preserve"> </w:t>
      </w:r>
      <w:r>
        <w:t>году</w:t>
      </w:r>
      <w:r w:rsidRPr="005107AF">
        <w:t xml:space="preserve"> </w:t>
      </w:r>
      <w:r>
        <w:t xml:space="preserve">сократила (увеличила) объемы импорта </w:t>
      </w:r>
      <w:r w:rsidRPr="00CA5F16">
        <w:t>трикотажных полотен</w:t>
      </w:r>
      <w:r>
        <w:t xml:space="preserve"> в Россию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</w:p>
    <w:p w14:paraId="5287745D" w14:textId="77777777" w:rsidR="00060FC3" w:rsidRDefault="00060FC3" w:rsidP="00060FC3">
      <w:pPr>
        <w:ind w:firstLine="708"/>
        <w:jc w:val="both"/>
      </w:pPr>
    </w:p>
    <w:p w14:paraId="3187F245" w14:textId="77777777" w:rsidR="00060FC3" w:rsidRDefault="00060FC3" w:rsidP="00060FC3">
      <w:pPr>
        <w:ind w:firstLine="708"/>
        <w:jc w:val="both"/>
      </w:pPr>
    </w:p>
    <w:p w14:paraId="47661CC7" w14:textId="77777777" w:rsidR="00060FC3" w:rsidRDefault="00060FC3" w:rsidP="00060FC3">
      <w:pPr>
        <w:ind w:firstLine="708"/>
        <w:jc w:val="both"/>
      </w:pPr>
    </w:p>
    <w:p w14:paraId="336AE4B9" w14:textId="77777777" w:rsidR="00060FC3" w:rsidRDefault="00060FC3" w:rsidP="00060FC3">
      <w:pPr>
        <w:ind w:firstLine="708"/>
        <w:jc w:val="both"/>
      </w:pPr>
    </w:p>
    <w:p w14:paraId="26D54C4C" w14:textId="77777777" w:rsidR="00060FC3" w:rsidRDefault="00060FC3" w:rsidP="00060FC3">
      <w:pPr>
        <w:ind w:firstLine="708"/>
        <w:jc w:val="both"/>
      </w:pPr>
    </w:p>
    <w:p w14:paraId="5FDCD733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3638A654" w14:textId="77777777" w:rsidR="00060FC3" w:rsidRPr="00AD2A82" w:rsidRDefault="00060FC3" w:rsidP="00060FC3">
      <w:pPr>
        <w:ind w:firstLine="708"/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</w:t>
      </w:r>
      <w:r w:rsidRPr="00AD2A82">
        <w:rPr>
          <w:b/>
          <w:bCs/>
        </w:rPr>
        <w:t>9</w:t>
      </w:r>
    </w:p>
    <w:p w14:paraId="3651C673" w14:textId="77777777" w:rsidR="00060FC3" w:rsidRPr="00D92F43" w:rsidRDefault="00060FC3" w:rsidP="00060FC3">
      <w:pPr>
        <w:jc w:val="right"/>
      </w:pPr>
    </w:p>
    <w:p w14:paraId="7A36ECC3" w14:textId="77777777" w:rsidR="00060FC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натуральном выражении</w:t>
      </w:r>
    </w:p>
    <w:p w14:paraId="2825DD84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20"/>
        <w:gridCol w:w="869"/>
        <w:gridCol w:w="869"/>
        <w:gridCol w:w="869"/>
        <w:gridCol w:w="871"/>
        <w:gridCol w:w="871"/>
        <w:gridCol w:w="871"/>
        <w:gridCol w:w="871"/>
        <w:gridCol w:w="871"/>
        <w:gridCol w:w="871"/>
        <w:gridCol w:w="739"/>
      </w:tblGrid>
      <w:tr w:rsidR="00060FC3" w:rsidRPr="004C62D5" w14:paraId="2518A70A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 w:val="restart"/>
            <w:noWrap/>
            <w:hideMark/>
          </w:tcPr>
          <w:p w14:paraId="4FAFE15A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68" w:type="pct"/>
            <w:gridSpan w:val="10"/>
            <w:noWrap/>
            <w:hideMark/>
          </w:tcPr>
          <w:p w14:paraId="29650FB7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060FC3" w:rsidRPr="004C62D5" w14:paraId="1F04033B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vMerge/>
            <w:hideMark/>
          </w:tcPr>
          <w:p w14:paraId="3DCCF004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53" w:type="pct"/>
            <w:noWrap/>
            <w:hideMark/>
          </w:tcPr>
          <w:p w14:paraId="7A20AAEE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3" w:type="pct"/>
            <w:noWrap/>
            <w:hideMark/>
          </w:tcPr>
          <w:p w14:paraId="524A78BA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53" w:type="pct"/>
            <w:noWrap/>
            <w:hideMark/>
          </w:tcPr>
          <w:p w14:paraId="0E06529D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54" w:type="pct"/>
            <w:noWrap/>
            <w:hideMark/>
          </w:tcPr>
          <w:p w14:paraId="239BF8C0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54" w:type="pct"/>
            <w:noWrap/>
            <w:hideMark/>
          </w:tcPr>
          <w:p w14:paraId="31A29B91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54" w:type="pct"/>
            <w:noWrap/>
            <w:hideMark/>
          </w:tcPr>
          <w:p w14:paraId="4636DDE5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54" w:type="pct"/>
            <w:noWrap/>
            <w:hideMark/>
          </w:tcPr>
          <w:p w14:paraId="41EB7A53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2019</w:t>
            </w:r>
          </w:p>
        </w:tc>
        <w:tc>
          <w:tcPr>
            <w:tcW w:w="454" w:type="pct"/>
            <w:noWrap/>
            <w:hideMark/>
          </w:tcPr>
          <w:p w14:paraId="01C09DB8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454" w:type="pct"/>
            <w:noWrap/>
            <w:hideMark/>
          </w:tcPr>
          <w:p w14:paraId="556F4DF8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5" w:type="pct"/>
            <w:noWrap/>
            <w:hideMark/>
          </w:tcPr>
          <w:p w14:paraId="2A0F10CB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060FC3" w:rsidRPr="004C62D5" w14:paraId="33E68CA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  <w:hideMark/>
          </w:tcPr>
          <w:p w14:paraId="77FCACD9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453" w:type="pct"/>
            <w:noWrap/>
          </w:tcPr>
          <w:p w14:paraId="337FE670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CB815D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D2B2AC1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C1410C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8D51E0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EEBE8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C10FB5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2881E4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AFFC2B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70DEF19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7FD5261B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2EAF1DC4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453" w:type="pct"/>
            <w:noWrap/>
          </w:tcPr>
          <w:p w14:paraId="0F15B10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E356F0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72F12154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7987FCA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06B2DF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AD0394C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132F22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A8077F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D87289A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452D8F0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4099584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2F23D1D8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453" w:type="pct"/>
            <w:noWrap/>
          </w:tcPr>
          <w:p w14:paraId="0C36250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43699E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DBA835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74D6D5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0682FB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7FB778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524DC5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225F89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5BE331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1CBAAD5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1E9C87E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55DD2616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453" w:type="pct"/>
            <w:noWrap/>
          </w:tcPr>
          <w:p w14:paraId="200B08F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62639F94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22EDE54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B81BFF1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BAD50A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FBD0D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186939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2D9653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90BF85F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1B4419BF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1B88D1A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7617A39A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3EC4B9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B1D01C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42D9F6E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EE2AE7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94B4F2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927D7F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89602CB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7DF5DF36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C81270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61C3470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6D536DD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6AE0B688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453" w:type="pct"/>
            <w:noWrap/>
          </w:tcPr>
          <w:p w14:paraId="49C773B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03AE49E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505625B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13F2C969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4257D63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0D481A4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25E5EC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22F2626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7B6EBA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4F7C444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  <w:tr w:rsidR="00060FC3" w:rsidRPr="004C62D5" w14:paraId="0293E5C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2" w:type="pct"/>
            <w:noWrap/>
          </w:tcPr>
          <w:p w14:paraId="34A9D774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453" w:type="pct"/>
            <w:noWrap/>
          </w:tcPr>
          <w:p w14:paraId="72BB4AD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163301C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3" w:type="pct"/>
            <w:noWrap/>
          </w:tcPr>
          <w:p w14:paraId="3DD924A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E6045A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E5D04D6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318F788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680FDDB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43BA577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454" w:type="pct"/>
            <w:noWrap/>
          </w:tcPr>
          <w:p w14:paraId="5EB9D50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  <w:tc>
          <w:tcPr>
            <w:tcW w:w="385" w:type="pct"/>
            <w:noWrap/>
          </w:tcPr>
          <w:p w14:paraId="1A2E703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C130CA">
              <w:rPr>
                <w:color w:val="000000"/>
                <w:sz w:val="20"/>
              </w:rPr>
              <w:t>****</w:t>
            </w:r>
          </w:p>
        </w:tc>
      </w:tr>
    </w:tbl>
    <w:p w14:paraId="7EE3613A" w14:textId="77777777" w:rsidR="00060FC3" w:rsidRPr="00AD2A82" w:rsidRDefault="00060FC3" w:rsidP="00060FC3">
      <w:pPr>
        <w:rPr>
          <w:b/>
        </w:rPr>
      </w:pPr>
    </w:p>
    <w:p w14:paraId="7415EF05" w14:textId="77777777" w:rsidR="00060FC3" w:rsidRDefault="00060FC3" w:rsidP="00060FC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87F9AD1" w14:textId="77777777" w:rsidR="00060FC3" w:rsidRDefault="00060FC3" w:rsidP="00060FC3">
      <w:pPr>
        <w:jc w:val="right"/>
        <w:rPr>
          <w:b/>
          <w:bCs/>
        </w:rPr>
      </w:pPr>
    </w:p>
    <w:p w14:paraId="2262EB1E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7E2914D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1.10</w:t>
      </w:r>
    </w:p>
    <w:p w14:paraId="59ED01AD" w14:textId="77777777" w:rsidR="00060FC3" w:rsidRPr="00D92F43" w:rsidRDefault="00060FC3" w:rsidP="00060FC3">
      <w:pPr>
        <w:jc w:val="right"/>
      </w:pPr>
    </w:p>
    <w:p w14:paraId="7466275B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импорта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в стоимостном выражении</w:t>
      </w:r>
    </w:p>
    <w:p w14:paraId="0E00C247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729F5D8F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E29C6C7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33BBA7D8" w14:textId="77777777" w:rsidR="00060FC3" w:rsidRPr="00E55E66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4122E45B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3C267BB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D5235E" w14:textId="77777777" w:rsidR="00060FC3" w:rsidRPr="00FE1EA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Страна1</w:t>
            </w:r>
          </w:p>
        </w:tc>
        <w:tc>
          <w:tcPr>
            <w:tcW w:w="1495" w:type="pct"/>
            <w:noWrap/>
          </w:tcPr>
          <w:p w14:paraId="19BAC70F" w14:textId="77777777" w:rsidR="00060FC3" w:rsidRPr="00AE774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2D73523B" w14:textId="77777777" w:rsidR="00060FC3" w:rsidRPr="00AE774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7ADD290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B653D54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Страна2</w:t>
            </w:r>
          </w:p>
        </w:tc>
        <w:tc>
          <w:tcPr>
            <w:tcW w:w="1495" w:type="pct"/>
            <w:noWrap/>
          </w:tcPr>
          <w:p w14:paraId="65EE802D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09B83530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21C4BE3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17D0E40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Страна3</w:t>
            </w:r>
          </w:p>
        </w:tc>
        <w:tc>
          <w:tcPr>
            <w:tcW w:w="1495" w:type="pct"/>
            <w:noWrap/>
          </w:tcPr>
          <w:p w14:paraId="05987303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4480F1B0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4EB4C01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13C2E0B6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Страна4</w:t>
            </w:r>
          </w:p>
        </w:tc>
        <w:tc>
          <w:tcPr>
            <w:tcW w:w="1495" w:type="pct"/>
            <w:noWrap/>
          </w:tcPr>
          <w:p w14:paraId="36336296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6C59DE5E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10A0AAD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73A53FB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****</w:t>
            </w:r>
          </w:p>
        </w:tc>
        <w:tc>
          <w:tcPr>
            <w:tcW w:w="1495" w:type="pct"/>
            <w:noWrap/>
          </w:tcPr>
          <w:p w14:paraId="63B46FF1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1C374D64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5B1FB7D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EC65503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1495" w:type="pct"/>
            <w:noWrap/>
          </w:tcPr>
          <w:p w14:paraId="19B857AB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5007ED19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72F8">
              <w:t>***</w:t>
            </w:r>
          </w:p>
        </w:tc>
      </w:tr>
      <w:tr w:rsidR="00060FC3" w:rsidRPr="003059DD" w14:paraId="24ECFA8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ADC9230" w14:textId="77777777" w:rsidR="00060FC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>
              <w:rPr>
                <w:b w:val="0"/>
                <w:bCs w:val="0"/>
                <w:color w:val="000000"/>
                <w:sz w:val="20"/>
              </w:rPr>
              <w:t>итого</w:t>
            </w:r>
          </w:p>
        </w:tc>
        <w:tc>
          <w:tcPr>
            <w:tcW w:w="1495" w:type="pct"/>
            <w:noWrap/>
          </w:tcPr>
          <w:p w14:paraId="2AE12889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  <w:tc>
          <w:tcPr>
            <w:tcW w:w="898" w:type="pct"/>
            <w:noWrap/>
          </w:tcPr>
          <w:p w14:paraId="1ADCD53B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72F8">
              <w:t>***</w:t>
            </w:r>
          </w:p>
        </w:tc>
      </w:tr>
    </w:tbl>
    <w:p w14:paraId="3253A219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4D7E747E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747F6B2" w14:textId="77777777" w:rsidR="00060FC3" w:rsidRDefault="00060FC3" w:rsidP="00060FC3">
      <w:pPr>
        <w:ind w:firstLine="360"/>
        <w:jc w:val="both"/>
      </w:pPr>
    </w:p>
    <w:p w14:paraId="6ECFB3DF" w14:textId="77777777" w:rsidR="00060FC3" w:rsidRDefault="00060FC3" w:rsidP="00060FC3">
      <w:pPr>
        <w:ind w:firstLine="360"/>
        <w:jc w:val="both"/>
      </w:pPr>
      <w:r>
        <w:t xml:space="preserve">Основными странами-поставщиками </w:t>
      </w:r>
      <w:r w:rsidRPr="00CA5F16">
        <w:t>трикотажных полотен</w:t>
      </w:r>
      <w:r>
        <w:t xml:space="preserve"> в Россию являются следующие:</w:t>
      </w:r>
    </w:p>
    <w:p w14:paraId="31346E78" w14:textId="77777777" w:rsidR="00060FC3" w:rsidRDefault="00060FC3" w:rsidP="00060FC3">
      <w:pPr>
        <w:jc w:val="both"/>
      </w:pPr>
    </w:p>
    <w:p w14:paraId="437EC032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Страна1</w:t>
      </w:r>
      <w:r w:rsidRPr="00AE774D">
        <w:t>;</w:t>
      </w:r>
    </w:p>
    <w:p w14:paraId="70A00664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2</w:t>
      </w:r>
      <w:r w:rsidRPr="00AE774D">
        <w:t>;</w:t>
      </w:r>
    </w:p>
    <w:p w14:paraId="46222E6D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3</w:t>
      </w:r>
      <w:r w:rsidRPr="00AE774D">
        <w:t>;</w:t>
      </w:r>
    </w:p>
    <w:p w14:paraId="285BEE6E" w14:textId="77777777" w:rsidR="00060FC3" w:rsidRPr="00AE774D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AE774D">
        <w:rPr>
          <w:color w:val="000000"/>
          <w:sz w:val="20"/>
        </w:rPr>
        <w:t>Страна</w:t>
      </w:r>
      <w:r>
        <w:rPr>
          <w:color w:val="000000"/>
          <w:sz w:val="20"/>
        </w:rPr>
        <w:t>4</w:t>
      </w:r>
      <w:r w:rsidRPr="00AE774D">
        <w:t>;</w:t>
      </w:r>
    </w:p>
    <w:p w14:paraId="69D6BBD7" w14:textId="77777777" w:rsidR="00060FC3" w:rsidRDefault="00060FC3" w:rsidP="00060FC3">
      <w:pPr>
        <w:ind w:firstLine="360"/>
        <w:jc w:val="both"/>
      </w:pPr>
    </w:p>
    <w:p w14:paraId="6DF104B0" w14:textId="77777777" w:rsidR="00060FC3" w:rsidRDefault="00060FC3" w:rsidP="00060FC3">
      <w:pPr>
        <w:ind w:firstLine="360"/>
        <w:jc w:val="both"/>
      </w:pPr>
      <w:r>
        <w:t xml:space="preserve">В совокупности на данные страны приходится ***% всего импорта </w:t>
      </w:r>
      <w:r w:rsidRPr="00CA5F16">
        <w:t>трикотажных полотен</w:t>
      </w:r>
      <w:r>
        <w:t xml:space="preserve"> в Россию в стоимостном выражении. </w:t>
      </w:r>
    </w:p>
    <w:p w14:paraId="524DCF1E" w14:textId="77777777" w:rsidR="00060FC3" w:rsidRDefault="00060FC3" w:rsidP="00060FC3">
      <w:pPr>
        <w:ind w:firstLine="360"/>
        <w:jc w:val="both"/>
      </w:pPr>
    </w:p>
    <w:p w14:paraId="0E0FA36B" w14:textId="77777777" w:rsidR="00060FC3" w:rsidRDefault="00060FC3" w:rsidP="00060FC3">
      <w:pPr>
        <w:ind w:firstLine="360"/>
        <w:jc w:val="both"/>
      </w:pPr>
      <w:r>
        <w:br w:type="page"/>
      </w:r>
    </w:p>
    <w:p w14:paraId="08FCFA78" w14:textId="77777777" w:rsidR="00060FC3" w:rsidRDefault="00060FC3" w:rsidP="00060FC3">
      <w:pPr>
        <w:pStyle w:val="20"/>
      </w:pPr>
      <w:bookmarkStart w:id="12" w:name="_Toc117722415"/>
      <w:bookmarkStart w:id="13" w:name="_Toc123070085"/>
      <w:bookmarkStart w:id="14" w:name="_Toc126010525"/>
      <w:r>
        <w:rPr>
          <w:rFonts w:eastAsia="Times New Roman"/>
        </w:rPr>
        <w:lastRenderedPageBreak/>
        <w:t>1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Импорт</w:t>
      </w:r>
      <w:r w:rsidRPr="004B58D9">
        <w:rPr>
          <w:rFonts w:eastAsia="Times New Roman"/>
        </w:rPr>
        <w:t xml:space="preserve"> </w:t>
      </w:r>
      <w:r w:rsidRPr="0019386C">
        <w:t>трикотажных полотен</w:t>
      </w:r>
      <w:r>
        <w:t xml:space="preserve"> по регионам получения</w:t>
      </w:r>
      <w:bookmarkEnd w:id="12"/>
      <w:bookmarkEnd w:id="13"/>
      <w:bookmarkEnd w:id="14"/>
    </w:p>
    <w:p w14:paraId="6C2182B7" w14:textId="77777777" w:rsidR="00060FC3" w:rsidRDefault="00060FC3" w:rsidP="00060FC3"/>
    <w:p w14:paraId="5CA09E5D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1.11</w:t>
      </w:r>
    </w:p>
    <w:p w14:paraId="18E8479B" w14:textId="77777777" w:rsidR="00060FC3" w:rsidRPr="00D92F43" w:rsidRDefault="00060FC3" w:rsidP="00060FC3">
      <w:pPr>
        <w:jc w:val="right"/>
      </w:pPr>
    </w:p>
    <w:p w14:paraId="220FB56A" w14:textId="77777777" w:rsidR="00060FC3" w:rsidRDefault="00060FC3" w:rsidP="00060FC3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</w:t>
      </w:r>
    </w:p>
    <w:p w14:paraId="4FAF6E83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5941E07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82F6A9D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6E19C666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6DDD2E30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30D0F45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F4C5CBD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Центральный федеральный округ</w:t>
            </w:r>
          </w:p>
        </w:tc>
        <w:tc>
          <w:tcPr>
            <w:tcW w:w="1495" w:type="pct"/>
            <w:noWrap/>
          </w:tcPr>
          <w:p w14:paraId="3F8EAB02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5F43383A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AE774D" w14:paraId="382D52E6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B3B982F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*** федеральный округ</w:t>
            </w:r>
          </w:p>
        </w:tc>
        <w:tc>
          <w:tcPr>
            <w:tcW w:w="1495" w:type="pct"/>
            <w:noWrap/>
          </w:tcPr>
          <w:p w14:paraId="184A1B58" w14:textId="77777777" w:rsidR="00060FC3" w:rsidRPr="00AE774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6E07B165" w14:textId="77777777" w:rsidR="00060FC3" w:rsidRPr="00AE774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3059DD" w14:paraId="276C37D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DD207EA" w14:textId="77777777" w:rsidR="00060FC3" w:rsidRPr="00AE774D" w:rsidRDefault="00060FC3" w:rsidP="00D14BA7">
            <w:pPr>
              <w:jc w:val="center"/>
            </w:pPr>
            <w:r>
              <w:t>***</w:t>
            </w:r>
          </w:p>
        </w:tc>
        <w:tc>
          <w:tcPr>
            <w:tcW w:w="1495" w:type="pct"/>
            <w:noWrap/>
          </w:tcPr>
          <w:p w14:paraId="3D8664FD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67DD149A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3059DD" w14:paraId="663AB76C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DA79336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20C789D6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21FF9D1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  <w:tr w:rsidR="00060FC3" w:rsidRPr="003059DD" w14:paraId="6F29E75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59BA749" w14:textId="77777777" w:rsidR="00060FC3" w:rsidRPr="00AE774D" w:rsidRDefault="00060FC3" w:rsidP="00D14BA7">
            <w:pPr>
              <w:jc w:val="center"/>
              <w:rPr>
                <w:b w:val="0"/>
                <w:bCs w:val="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6F6DA1CA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  <w:tc>
          <w:tcPr>
            <w:tcW w:w="898" w:type="pct"/>
            <w:noWrap/>
          </w:tcPr>
          <w:p w14:paraId="5BE4AF67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97306">
              <w:t>***</w:t>
            </w:r>
          </w:p>
        </w:tc>
      </w:tr>
    </w:tbl>
    <w:p w14:paraId="359D0E82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65426EA9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09C36A4" w14:textId="77777777" w:rsidR="00060FC3" w:rsidRDefault="00060FC3" w:rsidP="00060FC3">
      <w:pPr>
        <w:ind w:firstLine="360"/>
        <w:jc w:val="both"/>
      </w:pPr>
    </w:p>
    <w:p w14:paraId="43E904F9" w14:textId="77777777" w:rsidR="00060FC3" w:rsidRDefault="00060FC3" w:rsidP="00060FC3">
      <w:pPr>
        <w:ind w:firstLine="360"/>
        <w:jc w:val="both"/>
      </w:pPr>
      <w:r>
        <w:t xml:space="preserve">Основными получателями импортного </w:t>
      </w:r>
      <w:r w:rsidRPr="00CA5F16">
        <w:t>трикотажных полотен</w:t>
      </w:r>
      <w:r>
        <w:t xml:space="preserve"> в России являются следующие федеральные округа:</w:t>
      </w:r>
    </w:p>
    <w:p w14:paraId="5D70A4AA" w14:textId="77777777" w:rsidR="00060FC3" w:rsidRDefault="00060FC3" w:rsidP="00060FC3">
      <w:pPr>
        <w:jc w:val="both"/>
      </w:pPr>
    </w:p>
    <w:p w14:paraId="4569F04A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округ1;</w:t>
      </w:r>
    </w:p>
    <w:p w14:paraId="0C341B41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46065452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7BDDA11B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округ4;</w:t>
      </w:r>
    </w:p>
    <w:p w14:paraId="007A886A" w14:textId="77777777" w:rsidR="00060FC3" w:rsidRDefault="00060FC3" w:rsidP="00060FC3">
      <w:pPr>
        <w:ind w:firstLine="360"/>
        <w:jc w:val="both"/>
      </w:pPr>
    </w:p>
    <w:p w14:paraId="77D00ADE" w14:textId="77777777" w:rsidR="00060FC3" w:rsidRDefault="00060FC3" w:rsidP="00060FC3">
      <w:pPr>
        <w:ind w:firstLine="360"/>
        <w:jc w:val="both"/>
      </w:pPr>
      <w:r>
        <w:t xml:space="preserve">В совокупности на данные федеральные округа приходится ***% от общего объема импорта </w:t>
      </w:r>
      <w:r w:rsidRPr="00CA5F16">
        <w:t>трикотажных полотен</w:t>
      </w:r>
      <w:r>
        <w:t xml:space="preserve"> в Россию. </w:t>
      </w:r>
      <w:r>
        <w:br w:type="page"/>
      </w:r>
    </w:p>
    <w:p w14:paraId="033DE7FB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1.12</w:t>
      </w:r>
    </w:p>
    <w:p w14:paraId="78F93477" w14:textId="77777777" w:rsidR="00060FC3" w:rsidRPr="00D92F43" w:rsidRDefault="00060FC3" w:rsidP="00060FC3">
      <w:pPr>
        <w:jc w:val="right"/>
      </w:pPr>
    </w:p>
    <w:p w14:paraId="0B5EA07D" w14:textId="77777777" w:rsidR="00060FC3" w:rsidRDefault="00060FC3" w:rsidP="00060FC3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регионам</w:t>
      </w:r>
    </w:p>
    <w:p w14:paraId="483F8B24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792B3AB8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48C9B29A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7CD5A591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2B3DB3E6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5027C9D0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A789F94" w14:textId="77777777" w:rsidR="00060FC3" w:rsidRPr="001667B1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Московская область</w:t>
            </w:r>
          </w:p>
        </w:tc>
        <w:tc>
          <w:tcPr>
            <w:tcW w:w="1495" w:type="pct"/>
            <w:noWrap/>
          </w:tcPr>
          <w:p w14:paraId="508EB89F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0E4D8D06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71759C4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7617F7" w14:textId="77777777" w:rsidR="00060FC3" w:rsidRPr="001667B1" w:rsidRDefault="00060FC3" w:rsidP="00D14BA7">
            <w:pPr>
              <w:jc w:val="center"/>
              <w:rPr>
                <w:b w:val="0"/>
                <w:bCs w:val="0"/>
              </w:rPr>
            </w:pPr>
            <w:r w:rsidRPr="001667B1"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4A822BAE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7ED2A0F4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3BFCCE0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7FA83A7" w14:textId="77777777" w:rsidR="00060FC3" w:rsidRPr="001667B1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t>***</w:t>
            </w:r>
          </w:p>
        </w:tc>
        <w:tc>
          <w:tcPr>
            <w:tcW w:w="1495" w:type="pct"/>
            <w:noWrap/>
          </w:tcPr>
          <w:p w14:paraId="7099685E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4845E206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6C1694A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C78D82E" w14:textId="77777777" w:rsidR="00060FC3" w:rsidRPr="001667B1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д</w:t>
            </w:r>
            <w:r w:rsidRPr="00AE774D">
              <w:rPr>
                <w:b w:val="0"/>
                <w:bCs w:val="0"/>
              </w:rPr>
              <w:t>ругие</w:t>
            </w:r>
          </w:p>
        </w:tc>
        <w:tc>
          <w:tcPr>
            <w:tcW w:w="1495" w:type="pct"/>
            <w:noWrap/>
          </w:tcPr>
          <w:p w14:paraId="730A3D4A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6ADE4554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  <w:tr w:rsidR="00060FC3" w:rsidRPr="003059DD" w14:paraId="6D4B4E4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952F071" w14:textId="77777777" w:rsidR="00060FC3" w:rsidRPr="001667B1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495" w:type="pct"/>
            <w:noWrap/>
          </w:tcPr>
          <w:p w14:paraId="3DDEE40F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  <w:tc>
          <w:tcPr>
            <w:tcW w:w="898" w:type="pct"/>
            <w:noWrap/>
          </w:tcPr>
          <w:p w14:paraId="2ADFF874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8C6">
              <w:t>***</w:t>
            </w:r>
          </w:p>
        </w:tc>
      </w:tr>
    </w:tbl>
    <w:p w14:paraId="7D071FAE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15575C69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380E7E8" w14:textId="77777777" w:rsidR="00060FC3" w:rsidRDefault="00060FC3" w:rsidP="00060FC3">
      <w:pPr>
        <w:ind w:firstLine="360"/>
        <w:jc w:val="both"/>
      </w:pPr>
    </w:p>
    <w:p w14:paraId="134D9F3A" w14:textId="77777777" w:rsidR="00060FC3" w:rsidRDefault="00060FC3" w:rsidP="00060FC3">
      <w:pPr>
        <w:ind w:firstLine="360"/>
        <w:jc w:val="both"/>
      </w:pPr>
      <w:r>
        <w:t xml:space="preserve">Основными получателями импортного </w:t>
      </w:r>
      <w:r w:rsidRPr="00CA5F16">
        <w:t>трикотажных полотен</w:t>
      </w:r>
      <w:r>
        <w:t xml:space="preserve"> в России являются следующие регионы:</w:t>
      </w:r>
    </w:p>
    <w:p w14:paraId="23E235C9" w14:textId="77777777" w:rsidR="00060FC3" w:rsidRDefault="00060FC3" w:rsidP="00060FC3">
      <w:pPr>
        <w:jc w:val="both"/>
      </w:pPr>
    </w:p>
    <w:p w14:paraId="38361EF6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Регион1;</w:t>
      </w:r>
    </w:p>
    <w:p w14:paraId="0F4E8D06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5384E7DC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2CBFC41B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53D309D6" w14:textId="77777777" w:rsidR="00060FC3" w:rsidRDefault="00060FC3" w:rsidP="00060FC3">
      <w:pPr>
        <w:ind w:firstLine="360"/>
        <w:jc w:val="both"/>
      </w:pPr>
    </w:p>
    <w:p w14:paraId="622D4243" w14:textId="77777777" w:rsidR="00060FC3" w:rsidRDefault="00060FC3" w:rsidP="00060FC3">
      <w:pPr>
        <w:ind w:firstLine="360"/>
        <w:jc w:val="both"/>
        <w:rPr>
          <w:b/>
        </w:rPr>
      </w:pPr>
      <w:r>
        <w:t xml:space="preserve">В совокупности на данные регионы страны приходится ***% от общего объема импорта </w:t>
      </w:r>
      <w:r w:rsidRPr="00CA5F16">
        <w:t>трикотажных полотен</w:t>
      </w:r>
      <w:r>
        <w:t xml:space="preserve"> в Россию. </w:t>
      </w:r>
      <w:r>
        <w:rPr>
          <w:b/>
        </w:rPr>
        <w:br w:type="page"/>
      </w:r>
    </w:p>
    <w:p w14:paraId="7D53F747" w14:textId="77777777" w:rsidR="00060FC3" w:rsidRPr="00F20AFA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1.13</w:t>
      </w:r>
    </w:p>
    <w:p w14:paraId="19425110" w14:textId="77777777" w:rsidR="00060FC3" w:rsidRPr="00D92F43" w:rsidRDefault="00060FC3" w:rsidP="00060FC3">
      <w:pPr>
        <w:jc w:val="right"/>
      </w:pPr>
    </w:p>
    <w:p w14:paraId="202C8671" w14:textId="77777777" w:rsidR="00060FC3" w:rsidRDefault="00060FC3" w:rsidP="00060FC3">
      <w:pPr>
        <w:jc w:val="center"/>
        <w:rPr>
          <w:b/>
        </w:rPr>
      </w:pPr>
      <w:r>
        <w:rPr>
          <w:b/>
        </w:rPr>
        <w:t>И</w:t>
      </w:r>
      <w:r w:rsidRPr="00D92F43">
        <w:rPr>
          <w:b/>
        </w:rPr>
        <w:t>мпорт</w:t>
      </w:r>
      <w:r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Россию</w:t>
      </w:r>
      <w:r>
        <w:rPr>
          <w:b/>
        </w:rPr>
        <w:t xml:space="preserve"> по федеральным округам и регионам</w:t>
      </w:r>
    </w:p>
    <w:p w14:paraId="672E564B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060FC3" w:rsidRPr="00C64FC1" w14:paraId="7A50E523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77B172C1" w14:textId="77777777" w:rsidR="00060FC3" w:rsidRPr="00C64FC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6D8C4B73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3A376600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060FC3" w:rsidRPr="00C64FC1" w14:paraId="05F7A0B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C737970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FE1EA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45066BC5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2261333E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060FC3" w:rsidRPr="00C64FC1" w14:paraId="4A622A3A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07DDB2D3" w14:textId="77777777" w:rsidR="00060FC3" w:rsidRPr="001667B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 федеральный округ</w:t>
            </w:r>
          </w:p>
        </w:tc>
        <w:tc>
          <w:tcPr>
            <w:tcW w:w="1233" w:type="pct"/>
            <w:noWrap/>
          </w:tcPr>
          <w:p w14:paraId="5F22056B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 область</w:t>
            </w:r>
          </w:p>
        </w:tc>
        <w:tc>
          <w:tcPr>
            <w:tcW w:w="1063" w:type="pct"/>
            <w:noWrap/>
          </w:tcPr>
          <w:p w14:paraId="3736BFA0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060FC3" w:rsidRPr="00C64FC1" w14:paraId="7A318A9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32FAC964" w14:textId="77777777" w:rsidR="00060FC3" w:rsidRPr="001667B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1667B1">
              <w:rPr>
                <w:b w:val="0"/>
                <w:bCs w:val="0"/>
                <w:color w:val="000000"/>
              </w:rPr>
              <w:t>***</w:t>
            </w:r>
          </w:p>
        </w:tc>
        <w:tc>
          <w:tcPr>
            <w:tcW w:w="1233" w:type="pct"/>
            <w:noWrap/>
          </w:tcPr>
          <w:p w14:paraId="5A0CBE65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35F103F4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  <w:tr w:rsidR="00060FC3" w:rsidRPr="00C64FC1" w14:paraId="6B5E2422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599FCD94" w14:textId="77777777" w:rsidR="00060FC3" w:rsidRPr="001667B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E774D">
              <w:rPr>
                <w:b w:val="0"/>
                <w:bCs w:val="0"/>
              </w:rPr>
              <w:t>итого</w:t>
            </w:r>
          </w:p>
        </w:tc>
        <w:tc>
          <w:tcPr>
            <w:tcW w:w="1233" w:type="pct"/>
            <w:noWrap/>
          </w:tcPr>
          <w:p w14:paraId="629E7C1B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3636F5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3" w:type="pct"/>
            <w:noWrap/>
          </w:tcPr>
          <w:p w14:paraId="750C13BD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4A286B">
              <w:rPr>
                <w:b/>
                <w:bCs/>
                <w:color w:val="000000"/>
              </w:rPr>
              <w:t>***</w:t>
            </w:r>
          </w:p>
        </w:tc>
      </w:tr>
    </w:tbl>
    <w:p w14:paraId="159D0A8A" w14:textId="77777777" w:rsidR="00060FC3" w:rsidRDefault="00060FC3" w:rsidP="00060FC3">
      <w:pPr>
        <w:jc w:val="right"/>
        <w:rPr>
          <w:i/>
          <w:sz w:val="20"/>
        </w:rPr>
      </w:pPr>
    </w:p>
    <w:p w14:paraId="44AA100C" w14:textId="77777777" w:rsidR="00060FC3" w:rsidRDefault="00060FC3" w:rsidP="00060FC3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</w:rPr>
        <w:br w:type="page"/>
      </w:r>
    </w:p>
    <w:p w14:paraId="4B3673E0" w14:textId="77777777" w:rsidR="00060FC3" w:rsidRPr="004B58D9" w:rsidRDefault="00060FC3" w:rsidP="00060FC3">
      <w:pPr>
        <w:pStyle w:val="1"/>
        <w:rPr>
          <w:rFonts w:eastAsia="Times New Roman"/>
        </w:rPr>
      </w:pPr>
      <w:bookmarkStart w:id="15" w:name="_Toc117722416"/>
      <w:bookmarkStart w:id="16" w:name="_Toc123070086"/>
      <w:bookmarkStart w:id="17" w:name="_Toc126010526"/>
      <w:r w:rsidRPr="004B58D9">
        <w:rPr>
          <w:rFonts w:eastAsia="Times New Roman"/>
        </w:rPr>
        <w:lastRenderedPageBreak/>
        <w:t xml:space="preserve">ГЛАВА </w:t>
      </w:r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 АНАЛИЗ СУЩЕСТВУЮЩИХ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</w:t>
      </w:r>
      <w:bookmarkEnd w:id="15"/>
      <w:bookmarkEnd w:id="16"/>
      <w:bookmarkEnd w:id="17"/>
    </w:p>
    <w:p w14:paraId="03083836" w14:textId="77777777" w:rsidR="00060FC3" w:rsidRPr="004B58D9" w:rsidRDefault="00060FC3" w:rsidP="00060FC3">
      <w:pPr>
        <w:pStyle w:val="20"/>
        <w:rPr>
          <w:rFonts w:eastAsia="Times New Roman"/>
        </w:rPr>
      </w:pPr>
      <w:bookmarkStart w:id="18" w:name="_Toc117722417"/>
      <w:bookmarkStart w:id="19" w:name="_Toc123070087"/>
      <w:bookmarkStart w:id="20" w:name="_Toc126010527"/>
      <w:r>
        <w:rPr>
          <w:rFonts w:eastAsia="Times New Roman"/>
        </w:rPr>
        <w:t>2</w:t>
      </w:r>
      <w:r w:rsidRPr="004B58D9">
        <w:rPr>
          <w:rFonts w:eastAsia="Times New Roman"/>
        </w:rPr>
        <w:t xml:space="preserve">.1. Динамика объемов </w:t>
      </w:r>
      <w:r>
        <w:rPr>
          <w:rFonts w:eastAsia="Times New Roman"/>
        </w:rPr>
        <w:t>экспорта</w:t>
      </w:r>
      <w:r w:rsidRPr="004B58D9">
        <w:rPr>
          <w:rFonts w:eastAsia="Times New Roman"/>
        </w:rPr>
        <w:t xml:space="preserve"> </w:t>
      </w:r>
      <w:r w:rsidRPr="0019386C">
        <w:t>трикотажных полотен</w:t>
      </w:r>
      <w:bookmarkEnd w:id="18"/>
      <w:bookmarkEnd w:id="19"/>
      <w:bookmarkEnd w:id="20"/>
    </w:p>
    <w:p w14:paraId="6D612F4E" w14:textId="77777777" w:rsidR="00060FC3" w:rsidRDefault="00060FC3" w:rsidP="00060FC3">
      <w:pPr>
        <w:jc w:val="both"/>
      </w:pPr>
    </w:p>
    <w:p w14:paraId="4460AC50" w14:textId="77777777" w:rsidR="00060FC3" w:rsidRPr="00D92F43" w:rsidRDefault="00060FC3" w:rsidP="00060FC3">
      <w:pPr>
        <w:ind w:firstLine="708"/>
        <w:jc w:val="both"/>
        <w:rPr>
          <w:b/>
          <w:bCs/>
          <w:i/>
          <w:iCs/>
        </w:rPr>
      </w:pPr>
      <w:r w:rsidRPr="00D92F43">
        <w:rPr>
          <w:b/>
          <w:bCs/>
          <w:i/>
          <w:iCs/>
        </w:rPr>
        <w:t xml:space="preserve">В </w:t>
      </w:r>
      <w:r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г. </w:t>
      </w:r>
      <w:r>
        <w:rPr>
          <w:b/>
          <w:bCs/>
          <w:i/>
          <w:iCs/>
        </w:rPr>
        <w:t>из</w:t>
      </w:r>
      <w:r w:rsidRPr="00D92F43">
        <w:rPr>
          <w:b/>
          <w:bCs/>
          <w:i/>
          <w:iCs/>
        </w:rPr>
        <w:t xml:space="preserve"> Росси</w:t>
      </w:r>
      <w:r>
        <w:rPr>
          <w:b/>
          <w:bCs/>
          <w:i/>
          <w:iCs/>
        </w:rPr>
        <w:t>и</w:t>
      </w:r>
      <w:r w:rsidRPr="00D92F43">
        <w:rPr>
          <w:b/>
          <w:bCs/>
          <w:i/>
          <w:iCs/>
        </w:rPr>
        <w:t xml:space="preserve"> было </w:t>
      </w:r>
      <w:r>
        <w:rPr>
          <w:b/>
          <w:bCs/>
          <w:i/>
          <w:iCs/>
        </w:rPr>
        <w:t>экспортировано</w:t>
      </w:r>
      <w:r w:rsidRPr="00D92F4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*** тонн </w:t>
      </w:r>
      <w:r w:rsidRPr="00066517">
        <w:rPr>
          <w:b/>
          <w:bCs/>
          <w:i/>
          <w:iCs/>
        </w:rPr>
        <w:t>трикотажных полотен</w:t>
      </w:r>
      <w:r w:rsidRPr="00D92F43">
        <w:rPr>
          <w:b/>
          <w:bCs/>
          <w:i/>
          <w:iCs/>
        </w:rPr>
        <w:t xml:space="preserve">, что на </w:t>
      </w:r>
      <w:r>
        <w:rPr>
          <w:b/>
          <w:bCs/>
          <w:i/>
          <w:iCs/>
        </w:rPr>
        <w:t>***</w:t>
      </w:r>
      <w:r w:rsidRPr="00D92F43">
        <w:rPr>
          <w:b/>
          <w:bCs/>
          <w:i/>
          <w:iCs/>
        </w:rPr>
        <w:t xml:space="preserve">% </w:t>
      </w:r>
      <w:r>
        <w:rPr>
          <w:b/>
          <w:bCs/>
          <w:i/>
          <w:iCs/>
        </w:rPr>
        <w:t xml:space="preserve">больше (меньше) </w:t>
      </w:r>
      <w:r w:rsidRPr="00D92F43">
        <w:rPr>
          <w:b/>
          <w:bCs/>
          <w:i/>
          <w:iCs/>
        </w:rPr>
        <w:t xml:space="preserve">показателей </w:t>
      </w:r>
      <w:r>
        <w:rPr>
          <w:b/>
          <w:bCs/>
          <w:i/>
          <w:iCs/>
        </w:rPr>
        <w:t>прошлого года</w:t>
      </w:r>
      <w:r w:rsidRPr="00D92F43">
        <w:rPr>
          <w:b/>
          <w:bCs/>
          <w:i/>
          <w:iCs/>
        </w:rPr>
        <w:t>.</w:t>
      </w:r>
    </w:p>
    <w:p w14:paraId="4BBF55E6" w14:textId="77777777" w:rsidR="00060FC3" w:rsidRPr="00D92F43" w:rsidRDefault="00060FC3" w:rsidP="00060FC3">
      <w:pPr>
        <w:rPr>
          <w:b/>
          <w:bCs/>
          <w:i/>
          <w:iCs/>
        </w:rPr>
      </w:pPr>
    </w:p>
    <w:p w14:paraId="064F346C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79ABAE0" w14:textId="77777777" w:rsidR="00060FC3" w:rsidRPr="00D92F43" w:rsidRDefault="00060FC3" w:rsidP="00060FC3">
      <w:pPr>
        <w:jc w:val="right"/>
      </w:pPr>
    </w:p>
    <w:p w14:paraId="75FFDA38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7363950B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0"/>
        <w:gridCol w:w="940"/>
        <w:gridCol w:w="940"/>
        <w:gridCol w:w="940"/>
        <w:gridCol w:w="940"/>
        <w:gridCol w:w="941"/>
        <w:gridCol w:w="941"/>
        <w:gridCol w:w="974"/>
        <w:gridCol w:w="2036"/>
      </w:tblGrid>
      <w:tr w:rsidR="00060FC3" w:rsidRPr="0086361C" w14:paraId="6621B6ED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4E59CD31" w14:textId="77777777" w:rsidR="00060FC3" w:rsidRPr="0086361C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>
              <w:t>тонн</w:t>
            </w:r>
          </w:p>
        </w:tc>
      </w:tr>
      <w:tr w:rsidR="00060FC3" w:rsidRPr="0086361C" w14:paraId="5FB0F91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  <w:hideMark/>
          </w:tcPr>
          <w:p w14:paraId="3673920B" w14:textId="77777777" w:rsidR="00060FC3" w:rsidRPr="007A4DDA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  <w:hideMark/>
          </w:tcPr>
          <w:p w14:paraId="0AB671B6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2" w:type="pct"/>
            <w:noWrap/>
            <w:hideMark/>
          </w:tcPr>
          <w:p w14:paraId="1435120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2" w:type="pct"/>
            <w:noWrap/>
            <w:hideMark/>
          </w:tcPr>
          <w:p w14:paraId="5302931A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2" w:type="pct"/>
            <w:noWrap/>
            <w:hideMark/>
          </w:tcPr>
          <w:p w14:paraId="24D23B7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30410B98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  <w:hideMark/>
          </w:tcPr>
          <w:p w14:paraId="4A66903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5BB8AC68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69" w:type="pct"/>
            <w:noWrap/>
            <w:hideMark/>
          </w:tcPr>
          <w:p w14:paraId="56BB04B8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36272A86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" w:type="pct"/>
            <w:noWrap/>
          </w:tcPr>
          <w:p w14:paraId="23518117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08D201A3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7B95791E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05468DD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3147AE98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601BB90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2B853B96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314BACC7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69" w:type="pct"/>
            <w:noWrap/>
          </w:tcPr>
          <w:p w14:paraId="3F302C7A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1797273B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1CC8C007" w14:textId="77777777" w:rsidR="00060FC3" w:rsidRDefault="00060FC3" w:rsidP="00060FC3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C7B8BDB" w14:textId="77777777" w:rsidR="00060FC3" w:rsidRDefault="00060FC3" w:rsidP="00060FC3">
      <w:pPr>
        <w:jc w:val="right"/>
        <w:rPr>
          <w:i/>
          <w:sz w:val="20"/>
        </w:rPr>
      </w:pPr>
    </w:p>
    <w:p w14:paraId="0AB13D0F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4C801C86" w14:textId="77777777" w:rsidR="00060FC3" w:rsidRDefault="00060FC3" w:rsidP="00060FC3">
      <w:pPr>
        <w:jc w:val="right"/>
        <w:rPr>
          <w:b/>
          <w:bCs/>
        </w:rPr>
      </w:pPr>
    </w:p>
    <w:p w14:paraId="69D323BC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640EC214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Диаграмма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253870DA" w14:textId="77777777" w:rsidR="00060FC3" w:rsidRPr="00D92F43" w:rsidRDefault="00060FC3" w:rsidP="00060FC3">
      <w:pPr>
        <w:jc w:val="right"/>
      </w:pPr>
    </w:p>
    <w:p w14:paraId="014E3124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Объемы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2FBFF2AB" w14:textId="77777777" w:rsidR="00060FC3" w:rsidRPr="00D92F43" w:rsidRDefault="00060FC3" w:rsidP="00060FC3">
      <w:pPr>
        <w:jc w:val="right"/>
        <w:rPr>
          <w:sz w:val="20"/>
        </w:rPr>
      </w:pPr>
      <w:r>
        <w:rPr>
          <w:noProof/>
        </w:rPr>
        <w:drawing>
          <wp:inline distT="0" distB="0" distL="0" distR="0" wp14:anchorId="278B6AD6" wp14:editId="2A8E4E1D">
            <wp:extent cx="5940000" cy="2976689"/>
            <wp:effectExtent l="0" t="0" r="0" b="0"/>
            <wp:docPr id="10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71CD53A0" w14:textId="77777777" w:rsidR="00060FC3" w:rsidRPr="00D92F43" w:rsidRDefault="00060FC3" w:rsidP="00060FC3"/>
    <w:p w14:paraId="6D0E0DBB" w14:textId="77777777" w:rsidR="00060FC3" w:rsidRDefault="00060FC3" w:rsidP="00060FC3">
      <w:pPr>
        <w:jc w:val="right"/>
        <w:rPr>
          <w:b/>
          <w:bCs/>
        </w:rPr>
      </w:pPr>
      <w:r w:rsidRPr="00D92F43">
        <w:br w:type="page"/>
      </w: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F31B70B" w14:textId="77777777" w:rsidR="00060FC3" w:rsidRDefault="00060FC3" w:rsidP="00060FC3">
      <w:pPr>
        <w:jc w:val="right"/>
      </w:pPr>
    </w:p>
    <w:p w14:paraId="4148016E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из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Росси</w:t>
      </w:r>
      <w:r>
        <w:rPr>
          <w:b/>
        </w:rPr>
        <w:t>и</w:t>
      </w:r>
    </w:p>
    <w:p w14:paraId="026BAA0A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3"/>
        <w:gridCol w:w="1073"/>
        <w:gridCol w:w="1073"/>
        <w:gridCol w:w="1072"/>
        <w:gridCol w:w="1072"/>
        <w:gridCol w:w="1118"/>
        <w:gridCol w:w="1072"/>
        <w:gridCol w:w="2039"/>
      </w:tblGrid>
      <w:tr w:rsidR="00060FC3" w:rsidRPr="00697810" w14:paraId="4129E3A0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766E346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7158A20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7F0E50F4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344AD0E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2015</w:t>
            </w:r>
          </w:p>
        </w:tc>
        <w:tc>
          <w:tcPr>
            <w:tcW w:w="559" w:type="pct"/>
            <w:noWrap/>
            <w:hideMark/>
          </w:tcPr>
          <w:p w14:paraId="5CAFDB3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lang w:val="en-US"/>
              </w:rPr>
              <w:t>2016</w:t>
            </w:r>
          </w:p>
        </w:tc>
        <w:tc>
          <w:tcPr>
            <w:tcW w:w="559" w:type="pct"/>
            <w:noWrap/>
            <w:hideMark/>
          </w:tcPr>
          <w:p w14:paraId="61797A63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0C5904A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83" w:type="pct"/>
            <w:noWrap/>
            <w:hideMark/>
          </w:tcPr>
          <w:p w14:paraId="4E14489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9" w:type="pct"/>
            <w:noWrap/>
            <w:hideMark/>
          </w:tcPr>
          <w:p w14:paraId="7B31C57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1061" w:type="pct"/>
            <w:noWrap/>
            <w:hideMark/>
          </w:tcPr>
          <w:p w14:paraId="3F711C5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613CC625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9" w:type="pct"/>
            <w:noWrap/>
            <w:hideMark/>
          </w:tcPr>
          <w:p w14:paraId="704D96E6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BA2EF29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4BDF09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65C435C2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334F504F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83" w:type="pct"/>
            <w:noWrap/>
            <w:hideMark/>
          </w:tcPr>
          <w:p w14:paraId="04C8B1B5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559" w:type="pct"/>
            <w:noWrap/>
            <w:hideMark/>
          </w:tcPr>
          <w:p w14:paraId="2256196A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5C19B4DF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AB3E46">
              <w:rPr>
                <w:b/>
                <w:bCs/>
                <w:color w:val="000000"/>
              </w:rPr>
              <w:t>***</w:t>
            </w:r>
          </w:p>
        </w:tc>
      </w:tr>
    </w:tbl>
    <w:p w14:paraId="738A724C" w14:textId="77777777" w:rsidR="00060FC3" w:rsidRPr="00D92F43" w:rsidRDefault="00060FC3" w:rsidP="00060FC3">
      <w:pPr>
        <w:rPr>
          <w:b/>
        </w:rPr>
      </w:pPr>
    </w:p>
    <w:p w14:paraId="214FCD4A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D835725" w14:textId="77777777" w:rsidR="00060FC3" w:rsidRDefault="00060FC3" w:rsidP="00060FC3">
      <w:pPr>
        <w:jc w:val="both"/>
        <w:rPr>
          <w:b/>
        </w:rPr>
      </w:pPr>
    </w:p>
    <w:p w14:paraId="02B2CFF5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>***</w:t>
      </w:r>
      <w:r w:rsidRPr="00526D21">
        <w:rPr>
          <w:color w:val="000000"/>
        </w:rPr>
        <w:t xml:space="preserve">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экспорта </w:t>
      </w:r>
      <w:r w:rsidRPr="00CA5F16">
        <w:t>трикотажных полотен</w:t>
      </w:r>
      <w:r>
        <w:t xml:space="preserve"> из </w:t>
      </w:r>
      <w:r>
        <w:rPr>
          <w:bCs/>
        </w:rPr>
        <w:t xml:space="preserve">России выросли (сократились) с </w:t>
      </w:r>
      <w:r>
        <w:rPr>
          <w:color w:val="000000"/>
        </w:rPr>
        <w:t>*** тонн</w:t>
      </w:r>
      <w:r>
        <w:rPr>
          <w:bCs/>
        </w:rPr>
        <w:t xml:space="preserve"> до </w:t>
      </w:r>
      <w:r>
        <w:rPr>
          <w:color w:val="000000"/>
        </w:rPr>
        <w:t>*** тонн</w:t>
      </w:r>
      <w:r>
        <w:rPr>
          <w:bCs/>
        </w:rPr>
        <w:t xml:space="preserve">, т.е. на ***%. </w:t>
      </w:r>
    </w:p>
    <w:p w14:paraId="20E08F3F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Максимальный объем экспорта </w:t>
      </w:r>
      <w:r w:rsidRPr="00CA5F16"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(*** тонн</w:t>
      </w:r>
      <w:r>
        <w:t>)</w:t>
      </w:r>
      <w:r>
        <w:rPr>
          <w:bCs/>
        </w:rPr>
        <w:t>.</w:t>
      </w:r>
    </w:p>
    <w:p w14:paraId="61E421EE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t xml:space="preserve">Минимальный объем экспорта </w:t>
      </w:r>
      <w:r w:rsidRPr="00CA5F16"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(*** тонн</w:t>
      </w:r>
      <w:r>
        <w:t>)</w:t>
      </w:r>
      <w:r>
        <w:rPr>
          <w:bCs/>
        </w:rPr>
        <w:t>.</w:t>
      </w:r>
    </w:p>
    <w:p w14:paraId="07F6813B" w14:textId="77777777" w:rsidR="00060FC3" w:rsidRDefault="00060FC3" w:rsidP="00060FC3">
      <w:pPr>
        <w:ind w:firstLine="708"/>
        <w:jc w:val="both"/>
        <w:rPr>
          <w:bCs/>
        </w:rPr>
      </w:pPr>
    </w:p>
    <w:p w14:paraId="16C858C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F028171" w14:textId="77777777" w:rsidR="00060FC3" w:rsidRPr="00D92F43" w:rsidRDefault="00060FC3" w:rsidP="00060FC3">
      <w:pPr>
        <w:jc w:val="right"/>
      </w:pPr>
    </w:p>
    <w:p w14:paraId="3E2C99E7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0190231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44"/>
        <w:gridCol w:w="944"/>
        <w:gridCol w:w="944"/>
        <w:gridCol w:w="944"/>
        <w:gridCol w:w="945"/>
        <w:gridCol w:w="945"/>
        <w:gridCol w:w="945"/>
        <w:gridCol w:w="945"/>
        <w:gridCol w:w="2036"/>
      </w:tblGrid>
      <w:tr w:rsidR="00060FC3" w:rsidRPr="0086361C" w14:paraId="49E0789C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A75F262" w14:textId="77777777" w:rsidR="00060FC3" w:rsidRPr="003740F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6361C">
              <w:rPr>
                <w:color w:val="000000"/>
              </w:rPr>
              <w:t xml:space="preserve">Объем, </w:t>
            </w:r>
            <w:r>
              <w:rPr>
                <w:lang w:val="en-US"/>
              </w:rPr>
              <w:t>$</w:t>
            </w:r>
          </w:p>
        </w:tc>
      </w:tr>
      <w:tr w:rsidR="00060FC3" w:rsidRPr="0086361C" w14:paraId="087C4E81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437FDECD" w14:textId="77777777" w:rsidR="00060FC3" w:rsidRPr="007A4DDA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1B93280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56" w:type="pct"/>
            <w:noWrap/>
          </w:tcPr>
          <w:p w14:paraId="777462CC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56" w:type="pct"/>
            <w:noWrap/>
          </w:tcPr>
          <w:p w14:paraId="46FF116A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56" w:type="pct"/>
            <w:noWrap/>
          </w:tcPr>
          <w:p w14:paraId="424BD92A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72D6E8E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39B3205F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6" w:type="pct"/>
            <w:noWrap/>
          </w:tcPr>
          <w:p w14:paraId="27EDA69E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52" w:type="pct"/>
            <w:noWrap/>
          </w:tcPr>
          <w:p w14:paraId="631DC786" w14:textId="77777777" w:rsidR="00060FC3" w:rsidRPr="0086361C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6361C" w14:paraId="4DE43533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6" w:type="pct"/>
            <w:noWrap/>
          </w:tcPr>
          <w:p w14:paraId="23DC50C7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5613B8AF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4DA0FBF9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33EF569A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7FDA0EEF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6B7BE17B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0A8612DD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6" w:type="pct"/>
            <w:noWrap/>
          </w:tcPr>
          <w:p w14:paraId="548E6068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52" w:type="pct"/>
            <w:noWrap/>
          </w:tcPr>
          <w:p w14:paraId="7515517E" w14:textId="77777777" w:rsidR="00060FC3" w:rsidRPr="0086361C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46D9CB0E" w14:textId="77777777" w:rsidR="00060FC3" w:rsidRPr="00D92F43" w:rsidRDefault="00060FC3" w:rsidP="00060FC3">
      <w:pPr>
        <w:jc w:val="right"/>
        <w:rPr>
          <w:i/>
          <w:sz w:val="20"/>
        </w:rPr>
      </w:pPr>
    </w:p>
    <w:p w14:paraId="2C4FB6A6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91EBAA0" w14:textId="77777777" w:rsidR="00060FC3" w:rsidRDefault="00060FC3" w:rsidP="00060FC3">
      <w:pPr>
        <w:jc w:val="right"/>
        <w:rPr>
          <w:b/>
          <w:bCs/>
        </w:rPr>
      </w:pPr>
    </w:p>
    <w:p w14:paraId="7AEA4810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8DB9A02" w14:textId="77777777" w:rsidR="00060FC3" w:rsidRPr="00D92F43" w:rsidRDefault="00060FC3" w:rsidP="00060FC3">
      <w:pPr>
        <w:jc w:val="right"/>
      </w:pPr>
    </w:p>
    <w:p w14:paraId="6BAFEC81" w14:textId="77777777" w:rsidR="00060FC3" w:rsidRPr="00D92F43" w:rsidRDefault="00060FC3" w:rsidP="00060FC3">
      <w:pPr>
        <w:jc w:val="center"/>
        <w:rPr>
          <w:b/>
        </w:rPr>
      </w:pPr>
      <w:r w:rsidRPr="00D92F43">
        <w:rPr>
          <w:b/>
        </w:rPr>
        <w:t>Динамика</w:t>
      </w:r>
      <w:r>
        <w:rPr>
          <w:b/>
        </w:rPr>
        <w:t xml:space="preserve"> экспорта</w:t>
      </w:r>
      <w:r w:rsidRPr="00D92F43">
        <w:rPr>
          <w:b/>
        </w:rPr>
        <w:t xml:space="preserve">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</w:t>
      </w:r>
    </w:p>
    <w:p w14:paraId="57111064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060FC3" w:rsidRPr="00697810" w14:paraId="7C0F86F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44AEAC29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3CB8810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7AB8DAE3" w14:textId="77777777" w:rsidR="00060FC3" w:rsidRPr="008A18A8" w:rsidRDefault="00060FC3" w:rsidP="00D14BA7">
            <w:pPr>
              <w:jc w:val="center"/>
              <w:rPr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0B222B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6CEB724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1F8B9118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4849F8E5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58DE455A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62177791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3952E8C4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278CDF0C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0D3B54AC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382BFD83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AA958D2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DC115AE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369803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1679252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D652850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7CC83457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6255A97F" w14:textId="77777777" w:rsidR="00060FC3" w:rsidRPr="00D92F43" w:rsidRDefault="00060FC3" w:rsidP="00060FC3">
      <w:pPr>
        <w:rPr>
          <w:b/>
        </w:rPr>
      </w:pPr>
    </w:p>
    <w:p w14:paraId="0B545AAF" w14:textId="77777777" w:rsidR="00060FC3" w:rsidRDefault="00060FC3" w:rsidP="00060FC3">
      <w:pPr>
        <w:jc w:val="right"/>
        <w:rPr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E27B47B" w14:textId="77777777" w:rsidR="00060FC3" w:rsidRDefault="00060FC3" w:rsidP="00060FC3">
      <w:pPr>
        <w:ind w:firstLine="708"/>
        <w:jc w:val="both"/>
        <w:rPr>
          <w:bCs/>
        </w:rPr>
      </w:pPr>
    </w:p>
    <w:p w14:paraId="1443A269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>***</w:t>
      </w:r>
      <w:r w:rsidRPr="00526D21">
        <w:rPr>
          <w:color w:val="000000"/>
        </w:rPr>
        <w:t xml:space="preserve">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экспорта </w:t>
      </w:r>
      <w:r w:rsidRPr="00CA5F16">
        <w:t>трикотажных полотен</w:t>
      </w:r>
      <w:r w:rsidRPr="00667F5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из России выросли (сократились) с 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rPr>
          <w:bCs/>
        </w:rPr>
        <w:t xml:space="preserve"> до 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rPr>
          <w:bCs/>
        </w:rPr>
        <w:t xml:space="preserve">, т.е. на ***%. </w:t>
      </w:r>
    </w:p>
    <w:p w14:paraId="01BA53D1" w14:textId="77777777" w:rsidR="00060FC3" w:rsidRDefault="00060FC3" w:rsidP="00060FC3">
      <w:pPr>
        <w:ind w:firstLine="708"/>
        <w:jc w:val="both"/>
        <w:rPr>
          <w:bCs/>
        </w:rPr>
      </w:pPr>
      <w:r>
        <w:rPr>
          <w:bCs/>
        </w:rPr>
        <w:lastRenderedPageBreak/>
        <w:t xml:space="preserve">Максимальный объем экспорта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642E18D8" w14:textId="77777777" w:rsidR="00060FC3" w:rsidRDefault="00060FC3" w:rsidP="00060FC3">
      <w:pPr>
        <w:ind w:firstLine="708"/>
        <w:jc w:val="both"/>
        <w:rPr>
          <w:b/>
          <w:bCs/>
        </w:rPr>
      </w:pPr>
      <w:r>
        <w:rPr>
          <w:bCs/>
        </w:rPr>
        <w:t xml:space="preserve">Минимальный объем экспорта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</w:t>
      </w:r>
      <w:r w:rsidRPr="008A18A8">
        <w:rPr>
          <w:color w:val="000000"/>
        </w:rPr>
        <w:t>$</w:t>
      </w:r>
      <w:r>
        <w:t>)</w:t>
      </w:r>
      <w:r>
        <w:rPr>
          <w:bCs/>
        </w:rPr>
        <w:t>.</w:t>
      </w:r>
    </w:p>
    <w:p w14:paraId="577BFED8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2.5</w:t>
      </w:r>
    </w:p>
    <w:p w14:paraId="4AEC9649" w14:textId="77777777" w:rsidR="00060FC3" w:rsidRPr="00D92F43" w:rsidRDefault="00060FC3" w:rsidP="00060FC3">
      <w:pPr>
        <w:jc w:val="right"/>
      </w:pPr>
    </w:p>
    <w:p w14:paraId="714E44FC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Объем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62B968E9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2"/>
        <w:gridCol w:w="932"/>
        <w:gridCol w:w="932"/>
        <w:gridCol w:w="932"/>
        <w:gridCol w:w="932"/>
        <w:gridCol w:w="932"/>
        <w:gridCol w:w="932"/>
        <w:gridCol w:w="1032"/>
        <w:gridCol w:w="2036"/>
      </w:tblGrid>
      <w:tr w:rsidR="00060FC3" w:rsidRPr="008F32A2" w14:paraId="14A94C25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7DFAAC1A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F32A2">
              <w:rPr>
                <w:color w:val="000000"/>
              </w:rPr>
              <w:t xml:space="preserve">Объем, </w:t>
            </w:r>
            <w:r>
              <w:rPr>
                <w:color w:val="000000"/>
              </w:rPr>
              <w:t>руб.</w:t>
            </w:r>
          </w:p>
        </w:tc>
      </w:tr>
      <w:tr w:rsidR="00060FC3" w:rsidRPr="008F32A2" w14:paraId="4FCC212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3DDAF418" w14:textId="77777777" w:rsidR="00060FC3" w:rsidRPr="008F32A2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13D30F98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4</w:t>
            </w:r>
          </w:p>
        </w:tc>
        <w:tc>
          <w:tcPr>
            <w:tcW w:w="544" w:type="pct"/>
            <w:noWrap/>
            <w:hideMark/>
          </w:tcPr>
          <w:p w14:paraId="2309E9A7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544" w:type="pct"/>
            <w:noWrap/>
            <w:hideMark/>
          </w:tcPr>
          <w:p w14:paraId="4E555E52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544" w:type="pct"/>
            <w:noWrap/>
            <w:hideMark/>
          </w:tcPr>
          <w:p w14:paraId="3C104189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56AF0520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44" w:type="pct"/>
            <w:noWrap/>
            <w:hideMark/>
          </w:tcPr>
          <w:p w14:paraId="13648D18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13859DD9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596" w:type="pct"/>
            <w:noWrap/>
            <w:hideMark/>
          </w:tcPr>
          <w:p w14:paraId="0805564B" w14:textId="77777777" w:rsidR="00060FC3" w:rsidRPr="008F32A2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8F32A2" w14:paraId="2D46219B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4" w:type="pct"/>
            <w:noWrap/>
            <w:hideMark/>
          </w:tcPr>
          <w:p w14:paraId="6520F849" w14:textId="77777777" w:rsidR="00060FC3" w:rsidRPr="00FE1EA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CE1F2EB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330F883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48BA9CF2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3A23C436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092B0C5C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44" w:type="pct"/>
            <w:noWrap/>
            <w:hideMark/>
          </w:tcPr>
          <w:p w14:paraId="5385D680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5082C55D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596" w:type="pct"/>
            <w:noWrap/>
            <w:hideMark/>
          </w:tcPr>
          <w:p w14:paraId="43DA6AF5" w14:textId="77777777" w:rsidR="00060FC3" w:rsidRPr="008F32A2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768400A9" w14:textId="77777777" w:rsidR="00060FC3" w:rsidRDefault="00060FC3" w:rsidP="00060FC3">
      <w:pPr>
        <w:jc w:val="right"/>
        <w:rPr>
          <w:i/>
          <w:sz w:val="20"/>
        </w:rPr>
      </w:pPr>
    </w:p>
    <w:p w14:paraId="411A4CEE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90611EA" w14:textId="77777777" w:rsidR="00060FC3" w:rsidRDefault="00060FC3" w:rsidP="00060FC3">
      <w:pPr>
        <w:rPr>
          <w:b/>
          <w:bCs/>
        </w:rPr>
      </w:pPr>
    </w:p>
    <w:p w14:paraId="68EA1479" w14:textId="77777777" w:rsidR="00060FC3" w:rsidRDefault="00060FC3" w:rsidP="00060FC3">
      <w:pPr>
        <w:rPr>
          <w:b/>
          <w:bCs/>
        </w:rPr>
      </w:pPr>
    </w:p>
    <w:p w14:paraId="77205752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2.6</w:t>
      </w:r>
    </w:p>
    <w:p w14:paraId="2EC2DE2D" w14:textId="77777777" w:rsidR="00060FC3" w:rsidRPr="00D92F43" w:rsidRDefault="00060FC3" w:rsidP="00060FC3">
      <w:pPr>
        <w:jc w:val="right"/>
      </w:pPr>
    </w:p>
    <w:p w14:paraId="04D221B8" w14:textId="77777777" w:rsidR="00060FC3" w:rsidRDefault="00060FC3" w:rsidP="00060FC3">
      <w:pPr>
        <w:jc w:val="center"/>
        <w:rPr>
          <w:b/>
        </w:rPr>
      </w:pPr>
      <w:r w:rsidRPr="00D92F43">
        <w:rPr>
          <w:b/>
        </w:rPr>
        <w:t xml:space="preserve">Динамика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92F43">
        <w:rPr>
          <w:b/>
        </w:rPr>
        <w:t xml:space="preserve"> в стоимостном выражении в российской валюте</w:t>
      </w:r>
    </w:p>
    <w:p w14:paraId="0C643A42" w14:textId="77777777" w:rsidR="00060FC3" w:rsidRPr="00D92F4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060FC3" w:rsidRPr="00697810" w14:paraId="4B26E57C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7C1BA21B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060FC3" w:rsidRPr="00697810" w14:paraId="1059251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2E3EB3AB" w14:textId="77777777" w:rsidR="00060FC3" w:rsidRPr="00697810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AB3E46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367F76FF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5</w:t>
            </w:r>
          </w:p>
        </w:tc>
        <w:tc>
          <w:tcPr>
            <w:tcW w:w="625" w:type="pct"/>
            <w:noWrap/>
            <w:hideMark/>
          </w:tcPr>
          <w:p w14:paraId="5304E03D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201</w:t>
            </w:r>
            <w:r>
              <w:rPr>
                <w:b/>
                <w:bCs/>
                <w:color w:val="000000"/>
              </w:rPr>
              <w:t>6</w:t>
            </w:r>
          </w:p>
        </w:tc>
        <w:tc>
          <w:tcPr>
            <w:tcW w:w="625" w:type="pct"/>
            <w:noWrap/>
            <w:hideMark/>
          </w:tcPr>
          <w:p w14:paraId="7D1B6890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1F874570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237FAD89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74311E0F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</w:p>
        </w:tc>
        <w:tc>
          <w:tcPr>
            <w:tcW w:w="625" w:type="pct"/>
            <w:noWrap/>
            <w:hideMark/>
          </w:tcPr>
          <w:p w14:paraId="1B5B159F" w14:textId="77777777" w:rsidR="00060FC3" w:rsidRPr="0069781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060FC3" w:rsidRPr="00697810" w14:paraId="23211063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pct"/>
            <w:noWrap/>
            <w:hideMark/>
          </w:tcPr>
          <w:p w14:paraId="46F0C343" w14:textId="77777777" w:rsidR="00060FC3" w:rsidRPr="008C3495" w:rsidRDefault="00060FC3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054370">
              <w:rPr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1D7FCE5D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B1C844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200B5E01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6F220767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0782FFB8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4798EEB7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  <w:tc>
          <w:tcPr>
            <w:tcW w:w="625" w:type="pct"/>
            <w:noWrap/>
            <w:hideMark/>
          </w:tcPr>
          <w:p w14:paraId="510AB726" w14:textId="77777777" w:rsidR="00060FC3" w:rsidRPr="0069781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054370">
              <w:rPr>
                <w:b/>
                <w:bCs/>
                <w:color w:val="000000"/>
              </w:rPr>
              <w:t>***</w:t>
            </w:r>
          </w:p>
        </w:tc>
      </w:tr>
    </w:tbl>
    <w:p w14:paraId="467E68CD" w14:textId="77777777" w:rsidR="00060FC3" w:rsidRPr="00D92F43" w:rsidRDefault="00060FC3" w:rsidP="00060FC3">
      <w:pPr>
        <w:rPr>
          <w:b/>
        </w:rPr>
      </w:pPr>
    </w:p>
    <w:p w14:paraId="7A875B35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5C2FF2F" w14:textId="77777777" w:rsidR="00060FC3" w:rsidRDefault="00060FC3" w:rsidP="00060FC3">
      <w:pPr>
        <w:jc w:val="both"/>
      </w:pPr>
    </w:p>
    <w:p w14:paraId="14C47C87" w14:textId="77777777" w:rsidR="00060FC3" w:rsidRDefault="00060FC3" w:rsidP="00060FC3">
      <w:pPr>
        <w:ind w:firstLine="708"/>
        <w:jc w:val="both"/>
        <w:rPr>
          <w:bCs/>
        </w:rPr>
      </w:pPr>
      <w:r w:rsidRPr="00FB23FD">
        <w:rPr>
          <w:bCs/>
        </w:rPr>
        <w:t xml:space="preserve">С </w:t>
      </w:r>
      <w:r>
        <w:rPr>
          <w:color w:val="000000"/>
        </w:rPr>
        <w:t>***</w:t>
      </w:r>
      <w:r w:rsidRPr="0097626D">
        <w:rPr>
          <w:color w:val="000000"/>
        </w:rPr>
        <w:t xml:space="preserve"> </w:t>
      </w:r>
      <w:r>
        <w:rPr>
          <w:bCs/>
        </w:rPr>
        <w:t xml:space="preserve">года по </w:t>
      </w:r>
      <w:r>
        <w:t>настоящее время</w:t>
      </w:r>
      <w:r>
        <w:rPr>
          <w:bCs/>
        </w:rPr>
        <w:t xml:space="preserve"> объемы экспорта из России </w:t>
      </w:r>
      <w:r w:rsidRPr="00CA5F16">
        <w:t>трикотажных полотен</w:t>
      </w:r>
      <w:r w:rsidRPr="00667F5D">
        <w:t xml:space="preserve"> </w:t>
      </w:r>
      <w:r>
        <w:t>в стоимостном выражении</w:t>
      </w:r>
      <w:r w:rsidRPr="007B2547">
        <w:t xml:space="preserve"> </w:t>
      </w:r>
      <w:r>
        <w:t>в российской валюте</w:t>
      </w:r>
      <w:r>
        <w:rPr>
          <w:b/>
          <w:bCs/>
          <w:i/>
          <w:iCs/>
        </w:rPr>
        <w:t xml:space="preserve"> </w:t>
      </w:r>
      <w:r>
        <w:rPr>
          <w:bCs/>
        </w:rPr>
        <w:t xml:space="preserve">выросли (сократились) с </w:t>
      </w:r>
      <w:r>
        <w:rPr>
          <w:color w:val="000000"/>
        </w:rPr>
        <w:t xml:space="preserve">*** руб. </w:t>
      </w:r>
      <w:r>
        <w:rPr>
          <w:bCs/>
        </w:rPr>
        <w:t xml:space="preserve">до </w:t>
      </w:r>
      <w:r>
        <w:rPr>
          <w:color w:val="000000"/>
        </w:rPr>
        <w:t>*** руб.</w:t>
      </w:r>
      <w:r>
        <w:rPr>
          <w:bCs/>
        </w:rPr>
        <w:t xml:space="preserve">, т.е. на ***%. </w:t>
      </w:r>
    </w:p>
    <w:p w14:paraId="50EA0156" w14:textId="77777777" w:rsidR="00060FC3" w:rsidRDefault="00060FC3" w:rsidP="00060FC3">
      <w:pPr>
        <w:ind w:firstLine="708"/>
        <w:jc w:val="both"/>
      </w:pPr>
      <w:r>
        <w:rPr>
          <w:bCs/>
        </w:rPr>
        <w:t xml:space="preserve">Максимальный объем экспорта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***руб.</w:t>
      </w:r>
      <w:r>
        <w:t>)</w:t>
      </w:r>
      <w:r>
        <w:rPr>
          <w:bCs/>
        </w:rPr>
        <w:t xml:space="preserve">. Минимальный объем экспорта </w:t>
      </w:r>
      <w:r w:rsidRPr="00CA5F16">
        <w:t>трикотажных полотен</w:t>
      </w:r>
      <w:r w:rsidRPr="00B07FCD">
        <w:t xml:space="preserve"> </w:t>
      </w:r>
      <w:r>
        <w:t>в стоимостном выражении</w:t>
      </w:r>
      <w:r>
        <w:rPr>
          <w:b/>
          <w:bCs/>
          <w:i/>
          <w:iCs/>
        </w:rPr>
        <w:t xml:space="preserve"> </w:t>
      </w:r>
      <w:r>
        <w:rPr>
          <w:bCs/>
        </w:rPr>
        <w:t>из России в исследуемый период зафиксирован в *** году (</w:t>
      </w:r>
      <w:r>
        <w:rPr>
          <w:color w:val="000000"/>
        </w:rPr>
        <w:t>***руб.</w:t>
      </w:r>
      <w:r>
        <w:t>)</w:t>
      </w:r>
      <w:r>
        <w:rPr>
          <w:bCs/>
        </w:rPr>
        <w:t xml:space="preserve">. </w:t>
      </w:r>
      <w:r>
        <w:br w:type="page"/>
      </w:r>
    </w:p>
    <w:p w14:paraId="3C422638" w14:textId="77777777" w:rsidR="00060FC3" w:rsidRDefault="00060FC3" w:rsidP="00060FC3">
      <w:pPr>
        <w:pStyle w:val="20"/>
        <w:rPr>
          <w:rFonts w:eastAsia="Times New Roman"/>
        </w:rPr>
      </w:pPr>
      <w:bookmarkStart w:id="21" w:name="_Toc117722418"/>
      <w:bookmarkStart w:id="22" w:name="_Toc123070088"/>
      <w:bookmarkStart w:id="23" w:name="_Toc126010528"/>
      <w:r w:rsidRPr="00160429"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 xml:space="preserve">.2. География </w:t>
      </w:r>
      <w:r>
        <w:rPr>
          <w:rFonts w:eastAsia="Times New Roman"/>
        </w:rPr>
        <w:t>экспортных</w:t>
      </w:r>
      <w:r w:rsidRPr="004B58D9">
        <w:rPr>
          <w:rFonts w:eastAsia="Times New Roman"/>
        </w:rPr>
        <w:t xml:space="preserve"> поставок </w:t>
      </w:r>
      <w:r w:rsidRPr="0019386C">
        <w:t>трикотажных полотен</w:t>
      </w:r>
      <w:bookmarkEnd w:id="21"/>
      <w:bookmarkEnd w:id="22"/>
      <w:bookmarkEnd w:id="23"/>
    </w:p>
    <w:p w14:paraId="50C11459" w14:textId="77777777" w:rsidR="00060FC3" w:rsidRDefault="00060FC3" w:rsidP="00060FC3">
      <w:pPr>
        <w:jc w:val="both"/>
      </w:pPr>
    </w:p>
    <w:p w14:paraId="1A368AA7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 w:rsidRPr="00160429">
        <w:rPr>
          <w:b/>
          <w:bCs/>
        </w:rPr>
        <w:t>2</w:t>
      </w:r>
      <w:r>
        <w:rPr>
          <w:b/>
          <w:bCs/>
        </w:rPr>
        <w:t>.7</w:t>
      </w:r>
    </w:p>
    <w:p w14:paraId="3971E6DC" w14:textId="77777777" w:rsidR="00060FC3" w:rsidRPr="00D92F43" w:rsidRDefault="00060FC3" w:rsidP="00060FC3">
      <w:pPr>
        <w:jc w:val="right"/>
      </w:pPr>
    </w:p>
    <w:p w14:paraId="61B2569E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</w:p>
    <w:p w14:paraId="11B1DD4B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66A5ADAF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F833D51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18D439AD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20B54F08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1FC0F2B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D051339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Страна1</w:t>
            </w:r>
          </w:p>
        </w:tc>
        <w:tc>
          <w:tcPr>
            <w:tcW w:w="1495" w:type="pct"/>
            <w:noWrap/>
          </w:tcPr>
          <w:p w14:paraId="46BF6D30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8CCB177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31042E4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82BC060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51800CAC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8730E9B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25FE470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86FDE5E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46B272B2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6E6F97F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4264B54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6F7420A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76AD4E73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1A7834A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33EE5C5C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C8B4753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763C0F85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92C4F62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49B7D15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A5A15B4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4CFF83E4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01739215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  <w:tr w:rsidR="00060FC3" w:rsidRPr="003059DD" w14:paraId="09E27B90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BE71322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5AD5CF73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7844F49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16AB2">
              <w:rPr>
                <w:b/>
                <w:bCs/>
              </w:rPr>
              <w:t>***</w:t>
            </w:r>
          </w:p>
        </w:tc>
      </w:tr>
    </w:tbl>
    <w:p w14:paraId="50AB0732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4C3FF8BB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D360988" w14:textId="77777777" w:rsidR="00060FC3" w:rsidRDefault="00060FC3" w:rsidP="00060FC3">
      <w:pPr>
        <w:ind w:firstLine="360"/>
        <w:jc w:val="both"/>
      </w:pPr>
    </w:p>
    <w:p w14:paraId="2D1879F4" w14:textId="77777777" w:rsidR="00060FC3" w:rsidRDefault="00060FC3" w:rsidP="00060FC3">
      <w:pPr>
        <w:ind w:firstLine="360"/>
        <w:jc w:val="both"/>
      </w:pPr>
      <w:r>
        <w:t xml:space="preserve">Основными странами-получателями </w:t>
      </w:r>
      <w:r w:rsidRPr="00CA5F16">
        <w:t>трикотажных полотен</w:t>
      </w:r>
      <w:r>
        <w:t xml:space="preserve"> из России являются следующие:</w:t>
      </w:r>
    </w:p>
    <w:p w14:paraId="1F0B4D6D" w14:textId="77777777" w:rsidR="00060FC3" w:rsidRDefault="00060FC3" w:rsidP="00060FC3">
      <w:pPr>
        <w:jc w:val="both"/>
      </w:pPr>
    </w:p>
    <w:p w14:paraId="0FA60287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Страна1;</w:t>
      </w:r>
    </w:p>
    <w:p w14:paraId="6EBBA3CC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2F87B023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037CFF44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  <w:r w:rsidRPr="00460803">
        <w:t>;</w:t>
      </w:r>
    </w:p>
    <w:p w14:paraId="6D59914B" w14:textId="77777777" w:rsidR="00060FC3" w:rsidRDefault="00060FC3" w:rsidP="00060FC3">
      <w:pPr>
        <w:ind w:firstLine="360"/>
        <w:jc w:val="both"/>
      </w:pPr>
    </w:p>
    <w:p w14:paraId="2027CFED" w14:textId="77777777" w:rsidR="00060FC3" w:rsidRDefault="00060FC3" w:rsidP="00060FC3">
      <w:pPr>
        <w:ind w:firstLine="360"/>
        <w:jc w:val="both"/>
        <w:rPr>
          <w:b/>
          <w:bCs/>
        </w:rPr>
      </w:pPr>
      <w:r>
        <w:t xml:space="preserve">В совокупности на данные страны приходится ***% всего экспорта </w:t>
      </w:r>
      <w:r w:rsidRPr="00CA5F16">
        <w:t>трикотажных полотен</w:t>
      </w:r>
      <w:r>
        <w:t xml:space="preserve"> из России. </w:t>
      </w:r>
      <w:r>
        <w:rPr>
          <w:b/>
          <w:bCs/>
        </w:rPr>
        <w:br w:type="page"/>
      </w:r>
    </w:p>
    <w:p w14:paraId="32607D4E" w14:textId="77777777" w:rsidR="00060FC3" w:rsidRPr="00054370" w:rsidRDefault="00060FC3" w:rsidP="00060FC3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AB3FABE" w14:textId="77777777" w:rsidR="00060FC3" w:rsidRPr="00D92F43" w:rsidRDefault="00060FC3" w:rsidP="00060FC3">
      <w:pPr>
        <w:jc w:val="right"/>
        <w:rPr>
          <w:b/>
          <w:bCs/>
        </w:rPr>
      </w:pPr>
      <w:r>
        <w:rPr>
          <w:b/>
          <w:bCs/>
        </w:rPr>
        <w:t>Диаграмма</w:t>
      </w:r>
      <w:r w:rsidRPr="00D92F43">
        <w:rPr>
          <w:b/>
          <w:bCs/>
        </w:rPr>
        <w:t xml:space="preserve"> </w:t>
      </w:r>
      <w:r>
        <w:rPr>
          <w:b/>
          <w:bCs/>
        </w:rPr>
        <w:t>2.2</w:t>
      </w:r>
    </w:p>
    <w:p w14:paraId="25A729F6" w14:textId="77777777" w:rsidR="00060FC3" w:rsidRPr="00D92F43" w:rsidRDefault="00060FC3" w:rsidP="00060FC3">
      <w:pPr>
        <w:jc w:val="right"/>
      </w:pPr>
    </w:p>
    <w:p w14:paraId="19017B2A" w14:textId="77777777" w:rsidR="00060FC3" w:rsidRPr="00D41BFA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</w:t>
      </w:r>
      <w:r w:rsidRPr="00D41BFA">
        <w:rPr>
          <w:b/>
        </w:rPr>
        <w:t xml:space="preserve"> </w:t>
      </w:r>
      <w:r>
        <w:rPr>
          <w:b/>
        </w:rPr>
        <w:t>по четырем крупнейшим странам</w:t>
      </w:r>
      <w:r w:rsidRPr="00D41BFA">
        <w:rPr>
          <w:b/>
        </w:rPr>
        <w:t xml:space="preserve"> </w:t>
      </w:r>
    </w:p>
    <w:p w14:paraId="68DEC7F5" w14:textId="77777777" w:rsidR="00060FC3" w:rsidRDefault="00060FC3" w:rsidP="00060FC3">
      <w:pPr>
        <w:jc w:val="right"/>
        <w:rPr>
          <w:b/>
          <w:bCs/>
        </w:rPr>
      </w:pPr>
      <w:r>
        <w:rPr>
          <w:noProof/>
        </w:rPr>
        <w:drawing>
          <wp:inline distT="0" distB="0" distL="0" distR="0" wp14:anchorId="3057751E" wp14:editId="2634DDC9">
            <wp:extent cx="5940000" cy="4455000"/>
            <wp:effectExtent l="0" t="0" r="0" b="0"/>
            <wp:docPr id="10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45A9E9B4" w14:textId="77777777" w:rsidR="00060FC3" w:rsidRPr="00D92F43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2.8</w:t>
      </w:r>
    </w:p>
    <w:p w14:paraId="22778738" w14:textId="77777777" w:rsidR="00060FC3" w:rsidRPr="00D92F43" w:rsidRDefault="00060FC3" w:rsidP="00060FC3">
      <w:pPr>
        <w:jc w:val="right"/>
      </w:pPr>
    </w:p>
    <w:p w14:paraId="5E8B273D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основным странам</w:t>
      </w:r>
    </w:p>
    <w:p w14:paraId="1B6D3C55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2854"/>
        <w:gridCol w:w="1965"/>
        <w:gridCol w:w="2074"/>
        <w:gridCol w:w="2699"/>
      </w:tblGrid>
      <w:tr w:rsidR="00060FC3" w:rsidRPr="00A21CD6" w14:paraId="3E0AD4E6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 w:val="restart"/>
            <w:noWrap/>
            <w:hideMark/>
          </w:tcPr>
          <w:p w14:paraId="48B0554E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  <w:r w:rsidRPr="001D53F0">
              <w:t>Страны</w:t>
            </w:r>
          </w:p>
        </w:tc>
        <w:tc>
          <w:tcPr>
            <w:tcW w:w="2105" w:type="pct"/>
            <w:gridSpan w:val="2"/>
            <w:noWrap/>
            <w:hideMark/>
          </w:tcPr>
          <w:p w14:paraId="2FC575AB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Объем, кг</w:t>
            </w:r>
          </w:p>
        </w:tc>
        <w:tc>
          <w:tcPr>
            <w:tcW w:w="1407" w:type="pct"/>
            <w:vMerge w:val="restart"/>
            <w:noWrap/>
            <w:hideMark/>
          </w:tcPr>
          <w:p w14:paraId="453FDCEA" w14:textId="77777777" w:rsidR="00060FC3" w:rsidRPr="001D53F0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1D53F0">
              <w:t>Динамика, %</w:t>
            </w:r>
          </w:p>
        </w:tc>
      </w:tr>
      <w:tr w:rsidR="00060FC3" w:rsidRPr="00A21CD6" w14:paraId="09476C6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vMerge/>
            <w:hideMark/>
          </w:tcPr>
          <w:p w14:paraId="409657DE" w14:textId="77777777" w:rsidR="00060FC3" w:rsidRPr="001D53F0" w:rsidRDefault="00060FC3" w:rsidP="00D14BA7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1024" w:type="pct"/>
            <w:noWrap/>
            <w:hideMark/>
          </w:tcPr>
          <w:p w14:paraId="62B5B118" w14:textId="77777777" w:rsidR="00060FC3" w:rsidRPr="0046080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Предыдущий год</w:t>
            </w:r>
          </w:p>
        </w:tc>
        <w:tc>
          <w:tcPr>
            <w:tcW w:w="1081" w:type="pct"/>
            <w:noWrap/>
            <w:hideMark/>
          </w:tcPr>
          <w:p w14:paraId="6F57D090" w14:textId="77777777" w:rsidR="00060FC3" w:rsidRPr="0046080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Настоящее время</w:t>
            </w:r>
          </w:p>
        </w:tc>
        <w:tc>
          <w:tcPr>
            <w:tcW w:w="1407" w:type="pct"/>
            <w:vMerge/>
            <w:hideMark/>
          </w:tcPr>
          <w:p w14:paraId="16E92544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60FC3" w:rsidRPr="00A21CD6" w14:paraId="160C9D9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1416AF4B" w14:textId="77777777" w:rsidR="00060FC3" w:rsidRPr="001D53F0" w:rsidRDefault="00060FC3" w:rsidP="00D14BA7">
            <w:pPr>
              <w:jc w:val="center"/>
            </w:pPr>
            <w:r>
              <w:t xml:space="preserve">Страна1 </w:t>
            </w:r>
          </w:p>
        </w:tc>
        <w:tc>
          <w:tcPr>
            <w:tcW w:w="1024" w:type="pct"/>
            <w:noWrap/>
          </w:tcPr>
          <w:p w14:paraId="454F9E19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1A70F45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7A5B27A3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2ACD604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7D06699E" w14:textId="77777777" w:rsidR="00060FC3" w:rsidRPr="001D53F0" w:rsidRDefault="00060FC3" w:rsidP="00D14BA7">
            <w:pPr>
              <w:jc w:val="center"/>
            </w:pPr>
            <w:r>
              <w:t>Страна2</w:t>
            </w:r>
          </w:p>
        </w:tc>
        <w:tc>
          <w:tcPr>
            <w:tcW w:w="1024" w:type="pct"/>
            <w:noWrap/>
          </w:tcPr>
          <w:p w14:paraId="7A0EC257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23426BD5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462F9755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7B0E772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23F2AFA7" w14:textId="77777777" w:rsidR="00060FC3" w:rsidRPr="001D53F0" w:rsidRDefault="00060FC3" w:rsidP="00D14BA7">
            <w:pPr>
              <w:jc w:val="center"/>
            </w:pPr>
            <w:r w:rsidRPr="003A73AB">
              <w:t>Страна</w:t>
            </w:r>
            <w:r>
              <w:t>3</w:t>
            </w:r>
          </w:p>
        </w:tc>
        <w:tc>
          <w:tcPr>
            <w:tcW w:w="1024" w:type="pct"/>
            <w:noWrap/>
          </w:tcPr>
          <w:p w14:paraId="30494DD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073B34F4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056B28F2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3BA2FEC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</w:tcPr>
          <w:p w14:paraId="74FDBF39" w14:textId="77777777" w:rsidR="00060FC3" w:rsidRPr="001D53F0" w:rsidRDefault="00060FC3" w:rsidP="00D14BA7">
            <w:pPr>
              <w:jc w:val="center"/>
            </w:pPr>
            <w:r w:rsidRPr="003A73AB">
              <w:t>Страна</w:t>
            </w:r>
            <w:r>
              <w:t>4</w:t>
            </w:r>
          </w:p>
        </w:tc>
        <w:tc>
          <w:tcPr>
            <w:tcW w:w="1024" w:type="pct"/>
            <w:noWrap/>
          </w:tcPr>
          <w:p w14:paraId="459DE66B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559D6253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11D1E09F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19274EFE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77147838" w14:textId="77777777" w:rsidR="00060FC3" w:rsidRPr="001D53F0" w:rsidRDefault="00060FC3" w:rsidP="00D14BA7">
            <w:pPr>
              <w:jc w:val="center"/>
            </w:pPr>
            <w:r w:rsidRPr="001D53F0">
              <w:t>другие</w:t>
            </w:r>
          </w:p>
        </w:tc>
        <w:tc>
          <w:tcPr>
            <w:tcW w:w="1024" w:type="pct"/>
            <w:noWrap/>
          </w:tcPr>
          <w:p w14:paraId="6755066F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43E4C789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3AC7AC3C" w14:textId="77777777" w:rsidR="00060FC3" w:rsidRPr="001D53F0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  <w:tr w:rsidR="00060FC3" w:rsidRPr="00A21CD6" w14:paraId="3B3BA27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  <w:noWrap/>
            <w:hideMark/>
          </w:tcPr>
          <w:p w14:paraId="140E2DE8" w14:textId="77777777" w:rsidR="00060FC3" w:rsidRPr="001D53F0" w:rsidRDefault="00060FC3" w:rsidP="00D14BA7">
            <w:pPr>
              <w:jc w:val="center"/>
            </w:pPr>
            <w:r w:rsidRPr="001D53F0">
              <w:t>Общий итог</w:t>
            </w:r>
          </w:p>
        </w:tc>
        <w:tc>
          <w:tcPr>
            <w:tcW w:w="1024" w:type="pct"/>
            <w:noWrap/>
          </w:tcPr>
          <w:p w14:paraId="7F03E9A1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081" w:type="pct"/>
            <w:noWrap/>
          </w:tcPr>
          <w:p w14:paraId="5426C936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  <w:tc>
          <w:tcPr>
            <w:tcW w:w="1407" w:type="pct"/>
            <w:noWrap/>
          </w:tcPr>
          <w:p w14:paraId="6F02030B" w14:textId="77777777" w:rsidR="00060FC3" w:rsidRPr="001D53F0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13443">
              <w:rPr>
                <w:b/>
                <w:bCs/>
              </w:rPr>
              <w:t>***</w:t>
            </w:r>
          </w:p>
        </w:tc>
      </w:tr>
    </w:tbl>
    <w:p w14:paraId="79D3ED84" w14:textId="77777777" w:rsidR="00060FC3" w:rsidRDefault="00060FC3" w:rsidP="00060FC3">
      <w:pPr>
        <w:jc w:val="right"/>
        <w:rPr>
          <w:i/>
          <w:sz w:val="20"/>
        </w:rPr>
      </w:pPr>
    </w:p>
    <w:p w14:paraId="524BD5B1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4251C124" w14:textId="77777777" w:rsidR="00060FC3" w:rsidRDefault="00060FC3" w:rsidP="00060FC3">
      <w:pPr>
        <w:jc w:val="both"/>
      </w:pPr>
    </w:p>
    <w:p w14:paraId="556B53C0" w14:textId="77777777" w:rsidR="00060FC3" w:rsidRDefault="00060FC3" w:rsidP="00060FC3">
      <w:pPr>
        <w:ind w:firstLine="708"/>
        <w:jc w:val="both"/>
      </w:pPr>
      <w:r w:rsidRPr="00460803">
        <w:rPr>
          <w:b/>
          <w:bCs/>
        </w:rPr>
        <w:t>Страна1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трикотажных полотен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  <w:r w:rsidRPr="00460803">
        <w:rPr>
          <w:b/>
          <w:bCs/>
        </w:rPr>
        <w:t>Страна</w:t>
      </w:r>
      <w:r>
        <w:rPr>
          <w:b/>
          <w:bCs/>
        </w:rPr>
        <w:t>2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трикотажных полотен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>.</w:t>
      </w:r>
      <w:r w:rsidRPr="00460803">
        <w:rPr>
          <w:b/>
          <w:bCs/>
        </w:rPr>
        <w:t xml:space="preserve"> Страна</w:t>
      </w:r>
      <w:r>
        <w:rPr>
          <w:b/>
          <w:bCs/>
        </w:rPr>
        <w:t>3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трикотажных полотен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 </w:t>
      </w:r>
      <w:r w:rsidRPr="00460803">
        <w:rPr>
          <w:b/>
          <w:bCs/>
        </w:rPr>
        <w:t>Страна</w:t>
      </w:r>
      <w:r>
        <w:rPr>
          <w:b/>
          <w:bCs/>
        </w:rPr>
        <w:t>4</w:t>
      </w:r>
      <w:r w:rsidRPr="001F1F70">
        <w:t xml:space="preserve">: </w:t>
      </w:r>
      <w:r>
        <w:t xml:space="preserve">в настоящее время </w:t>
      </w:r>
      <w:r w:rsidRPr="005107AF">
        <w:t>сократила</w:t>
      </w:r>
      <w:r>
        <w:t xml:space="preserve"> (увеличила) объемы экспорта </w:t>
      </w:r>
      <w:r w:rsidRPr="00CA5F16">
        <w:t>трикотажных полотен</w:t>
      </w:r>
      <w:r>
        <w:t xml:space="preserve"> из России </w:t>
      </w:r>
      <w:r w:rsidRPr="002C24E3">
        <w:t>(</w:t>
      </w:r>
      <w:r>
        <w:t>на ***</w:t>
      </w:r>
      <w:r w:rsidRPr="002C24E3">
        <w:t>%</w:t>
      </w:r>
      <w:r>
        <w:t xml:space="preserve"> в сравнении с предыдущим годом</w:t>
      </w:r>
      <w:r w:rsidRPr="002C24E3">
        <w:t>)</w:t>
      </w:r>
      <w:r>
        <w:t xml:space="preserve">. </w:t>
      </w:r>
    </w:p>
    <w:p w14:paraId="1178C625" w14:textId="77777777" w:rsidR="00060FC3" w:rsidRDefault="00060FC3" w:rsidP="00060FC3">
      <w:pPr>
        <w:jc w:val="both"/>
      </w:pPr>
    </w:p>
    <w:p w14:paraId="6156214D" w14:textId="77777777" w:rsidR="00060FC3" w:rsidRDefault="00060FC3" w:rsidP="00060FC3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0487917" w14:textId="77777777" w:rsidR="00060FC3" w:rsidRPr="00AD2A82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</w:t>
      </w:r>
      <w:r w:rsidRPr="00AD2A82">
        <w:rPr>
          <w:b/>
          <w:bCs/>
        </w:rPr>
        <w:t>9</w:t>
      </w:r>
    </w:p>
    <w:p w14:paraId="375A3355" w14:textId="77777777" w:rsidR="00060FC3" w:rsidRPr="00D92F43" w:rsidRDefault="00060FC3" w:rsidP="00060FC3">
      <w:pPr>
        <w:jc w:val="right"/>
      </w:pPr>
    </w:p>
    <w:p w14:paraId="1A7024C4" w14:textId="77777777" w:rsidR="00060FC3" w:rsidRDefault="00060FC3" w:rsidP="00060FC3">
      <w:pPr>
        <w:jc w:val="center"/>
        <w:rPr>
          <w:b/>
        </w:rPr>
      </w:pPr>
      <w:r>
        <w:rPr>
          <w:b/>
        </w:rPr>
        <w:t>Динамика географии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натуральном выражении</w:t>
      </w:r>
    </w:p>
    <w:p w14:paraId="5B3F215C" w14:textId="77777777" w:rsidR="00060FC3" w:rsidRDefault="00060FC3" w:rsidP="00060FC3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90"/>
        <w:gridCol w:w="746"/>
        <w:gridCol w:w="746"/>
        <w:gridCol w:w="746"/>
        <w:gridCol w:w="748"/>
        <w:gridCol w:w="748"/>
        <w:gridCol w:w="748"/>
        <w:gridCol w:w="748"/>
        <w:gridCol w:w="748"/>
        <w:gridCol w:w="1904"/>
        <w:gridCol w:w="620"/>
      </w:tblGrid>
      <w:tr w:rsidR="00060FC3" w:rsidRPr="004C62D5" w14:paraId="13E0AE9B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 w:val="restart"/>
            <w:noWrap/>
            <w:hideMark/>
          </w:tcPr>
          <w:p w14:paraId="1FEF9C11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432" w:type="pct"/>
            <w:gridSpan w:val="10"/>
            <w:noWrap/>
            <w:hideMark/>
          </w:tcPr>
          <w:p w14:paraId="46430341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Объем, кг</w:t>
            </w:r>
          </w:p>
        </w:tc>
      </w:tr>
      <w:tr w:rsidR="00060FC3" w:rsidRPr="004C62D5" w14:paraId="5C077F40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vMerge/>
            <w:hideMark/>
          </w:tcPr>
          <w:p w14:paraId="2D97298E" w14:textId="77777777" w:rsidR="00060FC3" w:rsidRPr="004C62D5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89" w:type="pct"/>
            <w:noWrap/>
            <w:hideMark/>
          </w:tcPr>
          <w:p w14:paraId="1B21FDBC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89" w:type="pct"/>
            <w:noWrap/>
            <w:hideMark/>
          </w:tcPr>
          <w:p w14:paraId="020FE447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89" w:type="pct"/>
            <w:noWrap/>
            <w:hideMark/>
          </w:tcPr>
          <w:p w14:paraId="36B51624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90" w:type="pct"/>
            <w:noWrap/>
            <w:hideMark/>
          </w:tcPr>
          <w:p w14:paraId="5C1F2C36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90" w:type="pct"/>
            <w:noWrap/>
            <w:hideMark/>
          </w:tcPr>
          <w:p w14:paraId="32EFE8E3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90" w:type="pct"/>
            <w:noWrap/>
            <w:hideMark/>
          </w:tcPr>
          <w:p w14:paraId="38C61B11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90" w:type="pct"/>
            <w:noWrap/>
          </w:tcPr>
          <w:p w14:paraId="23092369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390" w:type="pct"/>
            <w:noWrap/>
          </w:tcPr>
          <w:p w14:paraId="30A02A85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036817">
              <w:rPr>
                <w:b w:val="0"/>
                <w:bCs w:val="0"/>
              </w:rPr>
              <w:t>***</w:t>
            </w:r>
          </w:p>
        </w:tc>
        <w:tc>
          <w:tcPr>
            <w:tcW w:w="992" w:type="pct"/>
            <w:noWrap/>
            <w:hideMark/>
          </w:tcPr>
          <w:p w14:paraId="0B8BECB6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  <w:tc>
          <w:tcPr>
            <w:tcW w:w="323" w:type="pct"/>
            <w:noWrap/>
            <w:hideMark/>
          </w:tcPr>
          <w:p w14:paraId="1204C508" w14:textId="77777777" w:rsidR="00060FC3" w:rsidRPr="004C62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060FC3" w:rsidRPr="004C62D5" w14:paraId="04AD0AB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26A98EB2" w14:textId="77777777" w:rsidR="00060FC3" w:rsidRPr="00460803" w:rsidRDefault="00060FC3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389" w:type="pct"/>
            <w:noWrap/>
          </w:tcPr>
          <w:p w14:paraId="51D4115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FAA05C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8AD897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47EE3E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2FA2108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0D2235E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8A3C9D3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E82AD72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3644C9C1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07FCB4B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3BA24D3D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7D8130EC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389" w:type="pct"/>
            <w:noWrap/>
          </w:tcPr>
          <w:p w14:paraId="603EC624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63444F6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4EA6498D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C60961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06AD17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CF2854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EF0578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55AADC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02C8567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5AA9B56F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2A1FC96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5C79F127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389" w:type="pct"/>
            <w:noWrap/>
          </w:tcPr>
          <w:p w14:paraId="4D2556C2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2C7E386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01469EC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D4656EB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E813D4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F19A6B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61CFC97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1130559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21C0EEAA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0190C69B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4FD0C092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207F3F61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389" w:type="pct"/>
            <w:noWrap/>
          </w:tcPr>
          <w:p w14:paraId="4CAF36F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78DD08F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2AEFDA5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E458912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CA8411E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DD703FA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0CC04CD7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8507E5D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530CA0B5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267E215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1908F55F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167877F5" w14:textId="77777777" w:rsidR="00060FC3" w:rsidRPr="003A73AB" w:rsidRDefault="00060FC3" w:rsidP="00D14BA7">
            <w:pPr>
              <w:jc w:val="center"/>
            </w:pPr>
            <w:r w:rsidRPr="008C3495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89" w:type="pct"/>
            <w:noWrap/>
          </w:tcPr>
          <w:p w14:paraId="269EC07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34A02CD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395A3216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44057F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437CC1F4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4299232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69DA58DC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88FE1CF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42D6C600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4476B4F5" w14:textId="77777777" w:rsidR="00060FC3" w:rsidRPr="004C62D5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  <w:tr w:rsidR="00060FC3" w:rsidRPr="004C62D5" w14:paraId="0B0EA683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" w:type="pct"/>
            <w:noWrap/>
          </w:tcPr>
          <w:p w14:paraId="07B9F33D" w14:textId="77777777" w:rsidR="00060FC3" w:rsidRPr="008C3495" w:rsidRDefault="00060FC3" w:rsidP="00D14BA7">
            <w:pPr>
              <w:jc w:val="center"/>
              <w:rPr>
                <w:color w:val="000000"/>
                <w:sz w:val="20"/>
              </w:rPr>
            </w:pPr>
            <w:r w:rsidRPr="008C3495">
              <w:rPr>
                <w:b w:val="0"/>
                <w:bCs w:val="0"/>
                <w:color w:val="000000"/>
                <w:sz w:val="20"/>
              </w:rPr>
              <w:t>All</w:t>
            </w:r>
          </w:p>
        </w:tc>
        <w:tc>
          <w:tcPr>
            <w:tcW w:w="389" w:type="pct"/>
            <w:noWrap/>
          </w:tcPr>
          <w:p w14:paraId="03B527B5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57C0F53D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89" w:type="pct"/>
            <w:noWrap/>
          </w:tcPr>
          <w:p w14:paraId="208CFEA0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5C111551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166BB26C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3CA8A596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2CE548D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90" w:type="pct"/>
            <w:noWrap/>
          </w:tcPr>
          <w:p w14:paraId="7328B97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992" w:type="pct"/>
            <w:noWrap/>
          </w:tcPr>
          <w:p w14:paraId="7C602E78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  <w:tc>
          <w:tcPr>
            <w:tcW w:w="323" w:type="pct"/>
            <w:noWrap/>
          </w:tcPr>
          <w:p w14:paraId="10E3B7CB" w14:textId="77777777" w:rsidR="00060FC3" w:rsidRPr="004C62D5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36817">
              <w:rPr>
                <w:b/>
                <w:bCs/>
              </w:rPr>
              <w:t>***</w:t>
            </w:r>
          </w:p>
        </w:tc>
      </w:tr>
    </w:tbl>
    <w:p w14:paraId="4C16B92B" w14:textId="77777777" w:rsidR="00060FC3" w:rsidRPr="00AD2A82" w:rsidRDefault="00060FC3" w:rsidP="00060FC3">
      <w:pPr>
        <w:rPr>
          <w:b/>
        </w:rPr>
      </w:pPr>
    </w:p>
    <w:p w14:paraId="1ECA8EB3" w14:textId="77777777" w:rsidR="00060FC3" w:rsidRDefault="00060FC3" w:rsidP="00060FC3">
      <w:pPr>
        <w:jc w:val="right"/>
        <w:rPr>
          <w:b/>
          <w:bCs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r>
        <w:rPr>
          <w:b/>
          <w:bCs/>
        </w:rPr>
        <w:br w:type="page"/>
      </w:r>
    </w:p>
    <w:p w14:paraId="5BD127F7" w14:textId="77777777" w:rsidR="00060FC3" w:rsidRPr="0073218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 w:rsidRPr="00732181">
        <w:rPr>
          <w:b/>
          <w:bCs/>
        </w:rPr>
        <w:t>2</w:t>
      </w:r>
      <w:r>
        <w:rPr>
          <w:b/>
          <w:bCs/>
        </w:rPr>
        <w:t>.</w:t>
      </w:r>
      <w:r w:rsidRPr="00732181">
        <w:rPr>
          <w:b/>
          <w:bCs/>
        </w:rPr>
        <w:t>10</w:t>
      </w:r>
    </w:p>
    <w:p w14:paraId="01F71EC1" w14:textId="77777777" w:rsidR="00060FC3" w:rsidRPr="00D92F43" w:rsidRDefault="00060FC3" w:rsidP="00060FC3">
      <w:pPr>
        <w:jc w:val="right"/>
      </w:pPr>
    </w:p>
    <w:p w14:paraId="0063746F" w14:textId="77777777" w:rsidR="00060FC3" w:rsidRPr="00D92F43" w:rsidRDefault="00060FC3" w:rsidP="00060FC3">
      <w:pPr>
        <w:jc w:val="center"/>
        <w:rPr>
          <w:b/>
        </w:rPr>
      </w:pPr>
      <w:r>
        <w:rPr>
          <w:b/>
        </w:rPr>
        <w:t>География</w:t>
      </w:r>
      <w:r w:rsidRPr="00D92F43">
        <w:rPr>
          <w:b/>
        </w:rPr>
        <w:t xml:space="preserve"> </w:t>
      </w:r>
      <w:r>
        <w:rPr>
          <w:b/>
        </w:rPr>
        <w:t xml:space="preserve">экспорта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в стоимостном выражении</w:t>
      </w:r>
    </w:p>
    <w:p w14:paraId="02768126" w14:textId="77777777" w:rsidR="00060FC3" w:rsidRDefault="00060FC3" w:rsidP="00060FC3">
      <w:pPr>
        <w:jc w:val="both"/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2B8AC165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17454979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Страны </w:t>
            </w:r>
          </w:p>
        </w:tc>
        <w:tc>
          <w:tcPr>
            <w:tcW w:w="1495" w:type="pct"/>
            <w:noWrap/>
            <w:hideMark/>
          </w:tcPr>
          <w:p w14:paraId="582052CC" w14:textId="77777777" w:rsidR="00060FC3" w:rsidRPr="00E55E66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 xml:space="preserve">Объем, </w:t>
            </w:r>
            <w:r>
              <w:rPr>
                <w:lang w:val="en-US"/>
              </w:rPr>
              <w:t>$</w:t>
            </w:r>
          </w:p>
        </w:tc>
        <w:tc>
          <w:tcPr>
            <w:tcW w:w="898" w:type="pct"/>
            <w:noWrap/>
            <w:hideMark/>
          </w:tcPr>
          <w:p w14:paraId="6B154F29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18E1E14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052A0FF2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460803">
              <w:rPr>
                <w:b w:val="0"/>
                <w:bCs w:val="0"/>
              </w:rPr>
              <w:t xml:space="preserve">Страна1 </w:t>
            </w:r>
          </w:p>
        </w:tc>
        <w:tc>
          <w:tcPr>
            <w:tcW w:w="1495" w:type="pct"/>
            <w:noWrap/>
          </w:tcPr>
          <w:p w14:paraId="39B258A2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09FF0EA7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486EC76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C8D2F80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Страна2</w:t>
            </w:r>
          </w:p>
        </w:tc>
        <w:tc>
          <w:tcPr>
            <w:tcW w:w="1495" w:type="pct"/>
            <w:noWrap/>
          </w:tcPr>
          <w:p w14:paraId="3F6403E3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AF5F2C1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3EA4736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CE4ACD5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Страна3</w:t>
            </w:r>
          </w:p>
        </w:tc>
        <w:tc>
          <w:tcPr>
            <w:tcW w:w="1495" w:type="pct"/>
            <w:noWrap/>
          </w:tcPr>
          <w:p w14:paraId="4BC74F3B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8375AD5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6186439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5EBD79C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460803">
              <w:rPr>
                <w:b w:val="0"/>
                <w:bCs w:val="0"/>
              </w:rPr>
              <w:t>Страна4</w:t>
            </w:r>
          </w:p>
        </w:tc>
        <w:tc>
          <w:tcPr>
            <w:tcW w:w="1495" w:type="pct"/>
            <w:noWrap/>
          </w:tcPr>
          <w:p w14:paraId="03BB676C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77B555A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780CF6C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76DC1F9E" w14:textId="77777777" w:rsidR="00060FC3" w:rsidRPr="0046080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75B5E4D6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E18CA12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  <w:tr w:rsidR="00060FC3" w:rsidRPr="003059DD" w14:paraId="2E57000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463C26D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2226A7F1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00581F2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539D7">
              <w:rPr>
                <w:b/>
                <w:bCs/>
              </w:rPr>
              <w:t>***</w:t>
            </w:r>
          </w:p>
        </w:tc>
      </w:tr>
    </w:tbl>
    <w:p w14:paraId="5AA7C6BB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717FDFC1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51B7D790" w14:textId="77777777" w:rsidR="00060FC3" w:rsidRDefault="00060FC3" w:rsidP="00060FC3">
      <w:pPr>
        <w:ind w:firstLine="360"/>
        <w:jc w:val="both"/>
      </w:pPr>
    </w:p>
    <w:p w14:paraId="14D5913F" w14:textId="77777777" w:rsidR="00060FC3" w:rsidRDefault="00060FC3" w:rsidP="00060FC3">
      <w:pPr>
        <w:ind w:firstLine="360"/>
        <w:jc w:val="both"/>
      </w:pPr>
      <w:r>
        <w:t xml:space="preserve">Основными странами-получателями </w:t>
      </w:r>
      <w:r w:rsidRPr="00CA5F16">
        <w:t>трикотажных полотен</w:t>
      </w:r>
      <w:r>
        <w:t xml:space="preserve"> из России являются следующие:</w:t>
      </w:r>
    </w:p>
    <w:p w14:paraId="6031E0DF" w14:textId="77777777" w:rsidR="00060FC3" w:rsidRDefault="00060FC3" w:rsidP="00060FC3">
      <w:pPr>
        <w:jc w:val="both"/>
      </w:pPr>
    </w:p>
    <w:p w14:paraId="748CB3AF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Страна1;</w:t>
      </w:r>
    </w:p>
    <w:p w14:paraId="54D63742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2</w:t>
      </w:r>
      <w:r w:rsidRPr="00460803">
        <w:t>;</w:t>
      </w:r>
    </w:p>
    <w:p w14:paraId="3912D464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3</w:t>
      </w:r>
      <w:r w:rsidRPr="00460803">
        <w:t>;</w:t>
      </w:r>
    </w:p>
    <w:p w14:paraId="226ACC02" w14:textId="77777777" w:rsidR="00060FC3" w:rsidRPr="00460803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 w:rsidRPr="00460803">
        <w:t>Страна</w:t>
      </w:r>
      <w:r>
        <w:t>4</w:t>
      </w:r>
    </w:p>
    <w:p w14:paraId="76212DBC" w14:textId="77777777" w:rsidR="00060FC3" w:rsidRDefault="00060FC3" w:rsidP="00060FC3">
      <w:pPr>
        <w:ind w:firstLine="360"/>
        <w:jc w:val="both"/>
      </w:pPr>
    </w:p>
    <w:p w14:paraId="71E46A4C" w14:textId="77777777" w:rsidR="00060FC3" w:rsidRDefault="00060FC3" w:rsidP="00060FC3">
      <w:pPr>
        <w:ind w:firstLine="360"/>
        <w:jc w:val="both"/>
      </w:pPr>
      <w:r>
        <w:t xml:space="preserve">В совокупности на данные страны приходится ***% всего экспорта </w:t>
      </w:r>
      <w:r w:rsidRPr="00CA5F16">
        <w:t>трикотажных полотен</w:t>
      </w:r>
      <w:r>
        <w:t xml:space="preserve"> из России в стоимостном выражении. </w:t>
      </w:r>
      <w:r>
        <w:br w:type="page"/>
      </w:r>
    </w:p>
    <w:p w14:paraId="62CEE01E" w14:textId="77777777" w:rsidR="00060FC3" w:rsidRDefault="00060FC3" w:rsidP="00060FC3">
      <w:pPr>
        <w:pStyle w:val="20"/>
      </w:pPr>
      <w:bookmarkStart w:id="24" w:name="_Toc117722419"/>
      <w:bookmarkStart w:id="25" w:name="_Toc123070089"/>
      <w:bookmarkStart w:id="26" w:name="_Toc126010529"/>
      <w:r>
        <w:rPr>
          <w:rFonts w:eastAsia="Times New Roman"/>
        </w:rPr>
        <w:lastRenderedPageBreak/>
        <w:t>2</w:t>
      </w:r>
      <w:r w:rsidRPr="004B58D9">
        <w:rPr>
          <w:rFonts w:eastAsia="Times New Roman"/>
        </w:rPr>
        <w:t>.</w:t>
      </w:r>
      <w:r w:rsidRPr="007D2B9F">
        <w:rPr>
          <w:rFonts w:eastAsia="Times New Roman"/>
        </w:rPr>
        <w:t>3</w:t>
      </w:r>
      <w:r w:rsidRPr="004B58D9">
        <w:rPr>
          <w:rFonts w:eastAsia="Times New Roman"/>
        </w:rPr>
        <w:t xml:space="preserve">. </w:t>
      </w:r>
      <w:r>
        <w:rPr>
          <w:rFonts w:eastAsia="Times New Roman"/>
        </w:rPr>
        <w:t>Экспорт</w:t>
      </w:r>
      <w:r w:rsidRPr="004B58D9">
        <w:rPr>
          <w:rFonts w:eastAsia="Times New Roman"/>
        </w:rPr>
        <w:t xml:space="preserve"> </w:t>
      </w:r>
      <w:r w:rsidRPr="0019386C">
        <w:t>трикотажных полотен</w:t>
      </w:r>
      <w:r>
        <w:t xml:space="preserve"> по регионам отправления</w:t>
      </w:r>
      <w:bookmarkEnd w:id="24"/>
      <w:bookmarkEnd w:id="25"/>
      <w:bookmarkEnd w:id="26"/>
    </w:p>
    <w:p w14:paraId="3578B824" w14:textId="77777777" w:rsidR="00060FC3" w:rsidRDefault="00060FC3" w:rsidP="00060FC3"/>
    <w:p w14:paraId="733CFD5D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2.11</w:t>
      </w:r>
    </w:p>
    <w:p w14:paraId="05D0D326" w14:textId="77777777" w:rsidR="00060FC3" w:rsidRPr="00D92F43" w:rsidRDefault="00060FC3" w:rsidP="00060FC3">
      <w:pPr>
        <w:jc w:val="right"/>
      </w:pPr>
    </w:p>
    <w:p w14:paraId="3740FDBF" w14:textId="77777777" w:rsidR="00060FC3" w:rsidRDefault="00060FC3" w:rsidP="00060FC3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отправления</w:t>
      </w:r>
    </w:p>
    <w:p w14:paraId="535350EB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0D0A7FD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3E541A9E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Федеральный округ </w:t>
            </w:r>
          </w:p>
        </w:tc>
        <w:tc>
          <w:tcPr>
            <w:tcW w:w="1495" w:type="pct"/>
            <w:noWrap/>
            <w:hideMark/>
          </w:tcPr>
          <w:p w14:paraId="3B8DF1AC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4F7D17E5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60B31F9A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66D61D4F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ПРИВОЛЖСКИЙ ФЕДЕРАЛЬНЫЙ ОКРУГ</w:t>
            </w:r>
          </w:p>
        </w:tc>
        <w:tc>
          <w:tcPr>
            <w:tcW w:w="1495" w:type="pct"/>
            <w:noWrap/>
          </w:tcPr>
          <w:p w14:paraId="3F2F5C3B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16F218EE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2D694E3D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52D0392D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495" w:type="pct"/>
            <w:noWrap/>
          </w:tcPr>
          <w:p w14:paraId="192E5236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1149372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506DDC4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BEB3B20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4A48009C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74C2D2C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0AD5CEF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1A89432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5B49F411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3F2508F7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  <w:tr w:rsidR="00060FC3" w:rsidRPr="003059DD" w14:paraId="6321820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770938C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44D92AD7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A4D50CC" w14:textId="77777777" w:rsidR="00060FC3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B7FCC">
              <w:rPr>
                <w:b/>
                <w:bCs/>
              </w:rPr>
              <w:t>***</w:t>
            </w:r>
          </w:p>
        </w:tc>
      </w:tr>
    </w:tbl>
    <w:p w14:paraId="1785C07A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0135C6D1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718DFC6" w14:textId="77777777" w:rsidR="00060FC3" w:rsidRDefault="00060FC3" w:rsidP="00060FC3">
      <w:pPr>
        <w:ind w:firstLine="360"/>
        <w:jc w:val="both"/>
      </w:pPr>
    </w:p>
    <w:p w14:paraId="604D69F9" w14:textId="77777777" w:rsidR="00060FC3" w:rsidRDefault="00060FC3" w:rsidP="00060FC3">
      <w:pPr>
        <w:ind w:firstLine="360"/>
        <w:jc w:val="both"/>
      </w:pPr>
      <w:r>
        <w:t xml:space="preserve">Основными отправителями </w:t>
      </w:r>
      <w:r w:rsidRPr="00CA5F16">
        <w:t>трикотажных полотен</w:t>
      </w:r>
      <w:r>
        <w:t xml:space="preserve"> из России являются следующие федеральные округа:</w:t>
      </w:r>
    </w:p>
    <w:p w14:paraId="14E75FE5" w14:textId="77777777" w:rsidR="00060FC3" w:rsidRDefault="00060FC3" w:rsidP="00060FC3">
      <w:pPr>
        <w:jc w:val="both"/>
      </w:pPr>
    </w:p>
    <w:p w14:paraId="0B569BAD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округ1;</w:t>
      </w:r>
    </w:p>
    <w:p w14:paraId="149EFA44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округ2;</w:t>
      </w:r>
    </w:p>
    <w:p w14:paraId="31F3C1F2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округ3;</w:t>
      </w:r>
    </w:p>
    <w:p w14:paraId="6F642013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Федеральный округ4</w:t>
      </w:r>
    </w:p>
    <w:p w14:paraId="6F2F7DD3" w14:textId="77777777" w:rsidR="00060FC3" w:rsidRDefault="00060FC3" w:rsidP="00060FC3">
      <w:pPr>
        <w:ind w:firstLine="360"/>
        <w:jc w:val="both"/>
      </w:pPr>
    </w:p>
    <w:p w14:paraId="0BFAEA7C" w14:textId="77777777" w:rsidR="00060FC3" w:rsidRDefault="00060FC3" w:rsidP="00060FC3">
      <w:pPr>
        <w:ind w:firstLine="360"/>
        <w:jc w:val="both"/>
      </w:pPr>
      <w:r>
        <w:t xml:space="preserve">В совокупности на данные федеральные округа приходится ***% от общего объема экспорта </w:t>
      </w:r>
      <w:r w:rsidRPr="00CA5F16">
        <w:t>трикотажных полотен</w:t>
      </w:r>
      <w:r>
        <w:t xml:space="preserve"> из России. </w:t>
      </w:r>
      <w:r>
        <w:br w:type="page"/>
      </w:r>
    </w:p>
    <w:p w14:paraId="34026101" w14:textId="77777777" w:rsidR="00060FC3" w:rsidRPr="001C5901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 xml:space="preserve">Таблица </w:t>
      </w:r>
      <w:r>
        <w:rPr>
          <w:b/>
          <w:bCs/>
        </w:rPr>
        <w:t>2.12</w:t>
      </w:r>
    </w:p>
    <w:p w14:paraId="5A50218D" w14:textId="77777777" w:rsidR="00060FC3" w:rsidRPr="00D92F43" w:rsidRDefault="00060FC3" w:rsidP="00060FC3">
      <w:pPr>
        <w:jc w:val="right"/>
      </w:pPr>
    </w:p>
    <w:p w14:paraId="4F241548" w14:textId="77777777" w:rsidR="00060FC3" w:rsidRDefault="00060FC3" w:rsidP="00060FC3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регионам отправления</w:t>
      </w:r>
    </w:p>
    <w:p w14:paraId="36515D0C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001"/>
        <w:gridCol w:w="2868"/>
        <w:gridCol w:w="1723"/>
      </w:tblGrid>
      <w:tr w:rsidR="00060FC3" w:rsidRPr="000678CF" w14:paraId="027E4955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  <w:hideMark/>
          </w:tcPr>
          <w:p w14:paraId="6A6B72CB" w14:textId="77777777" w:rsidR="00060FC3" w:rsidRPr="000678CF" w:rsidRDefault="00060FC3" w:rsidP="00D14BA7">
            <w:pPr>
              <w:jc w:val="center"/>
              <w:rPr>
                <w:b w:val="0"/>
                <w:bCs w:val="0"/>
              </w:rPr>
            </w:pPr>
            <w:r w:rsidRPr="000678CF">
              <w:t> </w:t>
            </w:r>
            <w:r>
              <w:t xml:space="preserve">Регион </w:t>
            </w:r>
          </w:p>
        </w:tc>
        <w:tc>
          <w:tcPr>
            <w:tcW w:w="1495" w:type="pct"/>
            <w:noWrap/>
            <w:hideMark/>
          </w:tcPr>
          <w:p w14:paraId="371FC2FE" w14:textId="77777777" w:rsidR="00060FC3" w:rsidRPr="004163D5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t>Объем, кг</w:t>
            </w:r>
          </w:p>
        </w:tc>
        <w:tc>
          <w:tcPr>
            <w:tcW w:w="898" w:type="pct"/>
            <w:noWrap/>
            <w:hideMark/>
          </w:tcPr>
          <w:p w14:paraId="58885DAB" w14:textId="77777777" w:rsidR="00060FC3" w:rsidRPr="000678CF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Доля, %</w:t>
            </w:r>
            <w:r w:rsidRPr="000678CF">
              <w:t> </w:t>
            </w:r>
          </w:p>
        </w:tc>
      </w:tr>
      <w:tr w:rsidR="00060FC3" w:rsidRPr="003059DD" w14:paraId="16F3EE3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41CFFE0C" w14:textId="77777777" w:rsidR="00060FC3" w:rsidRPr="008C3495" w:rsidRDefault="00060FC3" w:rsidP="00D14BA7">
            <w:pPr>
              <w:jc w:val="center"/>
              <w:rPr>
                <w:b w:val="0"/>
                <w:bCs w:val="0"/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Пермская область</w:t>
            </w:r>
          </w:p>
        </w:tc>
        <w:tc>
          <w:tcPr>
            <w:tcW w:w="1495" w:type="pct"/>
            <w:noWrap/>
          </w:tcPr>
          <w:p w14:paraId="6351E6BB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580D72A4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02F2FA3B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705CE3B" w14:textId="77777777" w:rsidR="00060FC3" w:rsidRPr="00EC1D55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 область</w:t>
            </w:r>
          </w:p>
        </w:tc>
        <w:tc>
          <w:tcPr>
            <w:tcW w:w="1495" w:type="pct"/>
            <w:noWrap/>
          </w:tcPr>
          <w:p w14:paraId="24C56DA6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50C4655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661DE18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3E766A9F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495" w:type="pct"/>
            <w:noWrap/>
          </w:tcPr>
          <w:p w14:paraId="5FE530A7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76884DCE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47412D21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362D908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lang w:val="en-US"/>
              </w:rPr>
              <w:t>другие</w:t>
            </w:r>
          </w:p>
        </w:tc>
        <w:tc>
          <w:tcPr>
            <w:tcW w:w="1495" w:type="pct"/>
            <w:noWrap/>
          </w:tcPr>
          <w:p w14:paraId="222CD695" w14:textId="77777777" w:rsidR="00060FC3" w:rsidRPr="006C2DA7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2D30E154" w14:textId="77777777" w:rsidR="00060FC3" w:rsidRPr="003059DD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  <w:tr w:rsidR="00060FC3" w:rsidRPr="003059DD" w14:paraId="52C76CE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7" w:type="pct"/>
            <w:noWrap/>
          </w:tcPr>
          <w:p w14:paraId="2A6D2E1F" w14:textId="77777777" w:rsidR="00060FC3" w:rsidRPr="008C3495" w:rsidRDefault="00060FC3" w:rsidP="00D14BA7">
            <w:pPr>
              <w:jc w:val="center"/>
              <w:rPr>
                <w:lang w:val="en-US"/>
              </w:rPr>
            </w:pPr>
            <w:r w:rsidRPr="008C3495">
              <w:rPr>
                <w:b w:val="0"/>
                <w:bCs w:val="0"/>
                <w:lang w:val="en-US"/>
              </w:rPr>
              <w:t>Итого</w:t>
            </w:r>
          </w:p>
        </w:tc>
        <w:tc>
          <w:tcPr>
            <w:tcW w:w="1495" w:type="pct"/>
            <w:noWrap/>
          </w:tcPr>
          <w:p w14:paraId="398F1AA7" w14:textId="77777777" w:rsidR="00060FC3" w:rsidRPr="006C2DA7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  <w:tc>
          <w:tcPr>
            <w:tcW w:w="898" w:type="pct"/>
            <w:noWrap/>
          </w:tcPr>
          <w:p w14:paraId="41FE45C5" w14:textId="77777777" w:rsidR="00060FC3" w:rsidRPr="003059DD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E4C07">
              <w:rPr>
                <w:b/>
                <w:bCs/>
              </w:rPr>
              <w:t>***</w:t>
            </w:r>
          </w:p>
        </w:tc>
      </w:tr>
    </w:tbl>
    <w:p w14:paraId="47A8FD88" w14:textId="77777777" w:rsidR="00060FC3" w:rsidRPr="003059DD" w:rsidRDefault="00060FC3" w:rsidP="00060FC3">
      <w:pPr>
        <w:jc w:val="right"/>
        <w:rPr>
          <w:i/>
          <w:sz w:val="20"/>
          <w:lang w:val="en-US"/>
        </w:rPr>
      </w:pPr>
    </w:p>
    <w:p w14:paraId="391325AB" w14:textId="77777777" w:rsidR="00060FC3" w:rsidRPr="00D92F43" w:rsidRDefault="00060FC3" w:rsidP="00060FC3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2E98F41A" w14:textId="77777777" w:rsidR="00060FC3" w:rsidRDefault="00060FC3" w:rsidP="00060FC3">
      <w:pPr>
        <w:ind w:firstLine="360"/>
        <w:jc w:val="both"/>
      </w:pPr>
    </w:p>
    <w:p w14:paraId="3CD96143" w14:textId="77777777" w:rsidR="00060FC3" w:rsidRDefault="00060FC3" w:rsidP="00060FC3">
      <w:pPr>
        <w:ind w:firstLine="360"/>
        <w:jc w:val="both"/>
      </w:pPr>
      <w:r>
        <w:t xml:space="preserve">Основными отправителями </w:t>
      </w:r>
      <w:r w:rsidRPr="00CA5F16">
        <w:t>трикотажных полотен</w:t>
      </w:r>
      <w:r>
        <w:t xml:space="preserve"> из России являются следующие регионы:</w:t>
      </w:r>
    </w:p>
    <w:p w14:paraId="7A751CAE" w14:textId="77777777" w:rsidR="00060FC3" w:rsidRDefault="00060FC3" w:rsidP="00060FC3">
      <w:pPr>
        <w:jc w:val="both"/>
      </w:pPr>
    </w:p>
    <w:p w14:paraId="79DA3B24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Регион1;</w:t>
      </w:r>
    </w:p>
    <w:p w14:paraId="441BBEB3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Регион2;</w:t>
      </w:r>
    </w:p>
    <w:p w14:paraId="776FC525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Регион3;</w:t>
      </w:r>
    </w:p>
    <w:p w14:paraId="15EB20C5" w14:textId="77777777" w:rsidR="00060FC3" w:rsidRPr="000678CF" w:rsidRDefault="00060FC3" w:rsidP="00060FC3">
      <w:pPr>
        <w:numPr>
          <w:ilvl w:val="0"/>
          <w:numId w:val="3"/>
        </w:numPr>
        <w:spacing w:after="120"/>
        <w:contextualSpacing w:val="0"/>
        <w:jc w:val="both"/>
      </w:pPr>
      <w:r>
        <w:t>Регион4;</w:t>
      </w:r>
    </w:p>
    <w:p w14:paraId="7854D0A6" w14:textId="77777777" w:rsidR="00060FC3" w:rsidRDefault="00060FC3" w:rsidP="00060FC3">
      <w:pPr>
        <w:ind w:firstLine="360"/>
        <w:jc w:val="both"/>
      </w:pPr>
    </w:p>
    <w:p w14:paraId="68D55B26" w14:textId="77777777" w:rsidR="00060FC3" w:rsidRDefault="00060FC3" w:rsidP="00060FC3">
      <w:pPr>
        <w:ind w:firstLine="360"/>
        <w:jc w:val="both"/>
      </w:pPr>
      <w:r>
        <w:t xml:space="preserve">В совокупности на данные регионы страны приходится ***% от общего объема экспорта </w:t>
      </w:r>
      <w:r w:rsidRPr="00CA5F16">
        <w:t>трикотажных полотен</w:t>
      </w:r>
      <w:r>
        <w:t xml:space="preserve"> из России. </w:t>
      </w:r>
    </w:p>
    <w:p w14:paraId="5C16C1E8" w14:textId="77777777" w:rsidR="00060FC3" w:rsidRDefault="00060FC3" w:rsidP="00060FC3">
      <w:pPr>
        <w:ind w:firstLine="360"/>
        <w:jc w:val="both"/>
      </w:pPr>
    </w:p>
    <w:p w14:paraId="7019B9D8" w14:textId="77777777" w:rsidR="00060FC3" w:rsidRPr="00F20AFA" w:rsidRDefault="00060FC3" w:rsidP="00060FC3">
      <w:pPr>
        <w:jc w:val="right"/>
        <w:rPr>
          <w:b/>
          <w:bCs/>
        </w:rPr>
      </w:pPr>
      <w:r w:rsidRPr="00D92F43">
        <w:rPr>
          <w:b/>
          <w:bCs/>
        </w:rPr>
        <w:t xml:space="preserve">Таблица </w:t>
      </w:r>
      <w:r>
        <w:rPr>
          <w:b/>
          <w:bCs/>
        </w:rPr>
        <w:t>2.13</w:t>
      </w:r>
    </w:p>
    <w:p w14:paraId="25FB8822" w14:textId="77777777" w:rsidR="00060FC3" w:rsidRPr="00D92F43" w:rsidRDefault="00060FC3" w:rsidP="00060FC3">
      <w:pPr>
        <w:jc w:val="right"/>
      </w:pPr>
    </w:p>
    <w:p w14:paraId="3DA25326" w14:textId="77777777" w:rsidR="00060FC3" w:rsidRDefault="00060FC3" w:rsidP="00060FC3">
      <w:pPr>
        <w:jc w:val="center"/>
        <w:rPr>
          <w:b/>
        </w:rPr>
      </w:pPr>
      <w:r>
        <w:rPr>
          <w:b/>
        </w:rPr>
        <w:t xml:space="preserve">Экспорт </w:t>
      </w:r>
      <w:r w:rsidRPr="0019386C">
        <w:rPr>
          <w:b/>
          <w:bCs/>
        </w:rPr>
        <w:t>трикотажных полотен</w:t>
      </w:r>
      <w:r>
        <w:rPr>
          <w:b/>
          <w:bCs/>
          <w:i/>
          <w:iCs/>
        </w:rPr>
        <w:t xml:space="preserve"> </w:t>
      </w:r>
      <w:r>
        <w:rPr>
          <w:b/>
        </w:rPr>
        <w:t>из</w:t>
      </w:r>
      <w:r w:rsidRPr="00D92F43">
        <w:rPr>
          <w:b/>
        </w:rPr>
        <w:t xml:space="preserve"> Росси</w:t>
      </w:r>
      <w:r>
        <w:rPr>
          <w:b/>
        </w:rPr>
        <w:t>и по федеральным округам и регионам</w:t>
      </w:r>
    </w:p>
    <w:p w14:paraId="175CA7A2" w14:textId="77777777" w:rsidR="00060FC3" w:rsidRDefault="00060FC3" w:rsidP="00060FC3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5188"/>
        <w:gridCol w:w="2365"/>
        <w:gridCol w:w="2039"/>
      </w:tblGrid>
      <w:tr w:rsidR="00060FC3" w:rsidRPr="00C64FC1" w14:paraId="4FA6DF29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  <w:hideMark/>
          </w:tcPr>
          <w:p w14:paraId="5897A89F" w14:textId="77777777" w:rsidR="00060FC3" w:rsidRPr="00C64FC1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Федеральный округ</w:t>
            </w:r>
          </w:p>
        </w:tc>
        <w:tc>
          <w:tcPr>
            <w:tcW w:w="1233" w:type="pct"/>
            <w:noWrap/>
            <w:hideMark/>
          </w:tcPr>
          <w:p w14:paraId="4D2CD37F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Регион</w:t>
            </w:r>
          </w:p>
        </w:tc>
        <w:tc>
          <w:tcPr>
            <w:tcW w:w="1063" w:type="pct"/>
            <w:noWrap/>
            <w:hideMark/>
          </w:tcPr>
          <w:p w14:paraId="4BBA9304" w14:textId="77777777" w:rsidR="00060FC3" w:rsidRPr="00C64FC1" w:rsidRDefault="00060FC3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</w:rPr>
            </w:pPr>
            <w:r w:rsidRPr="00C64FC1">
              <w:rPr>
                <w:color w:val="000000"/>
              </w:rPr>
              <w:t>Объем, кг</w:t>
            </w:r>
          </w:p>
        </w:tc>
      </w:tr>
      <w:tr w:rsidR="00060FC3" w:rsidRPr="00C64FC1" w14:paraId="6F1761E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4FCC1883" w14:textId="77777777" w:rsidR="00060FC3" w:rsidRPr="008C3495" w:rsidRDefault="00060FC3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8C3495">
              <w:rPr>
                <w:b w:val="0"/>
                <w:bCs w:val="0"/>
                <w:color w:val="000000"/>
              </w:rPr>
              <w:t>ДАЛЬНЕВОСТОЧНЫЙ ФЕДЕРАЛЬНЫЙ ОКРУГ</w:t>
            </w:r>
          </w:p>
        </w:tc>
        <w:tc>
          <w:tcPr>
            <w:tcW w:w="1233" w:type="pct"/>
            <w:noWrap/>
          </w:tcPr>
          <w:p w14:paraId="63D533A7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64FC1">
              <w:rPr>
                <w:color w:val="000000"/>
              </w:rPr>
              <w:t>Приморский край</w:t>
            </w:r>
          </w:p>
        </w:tc>
        <w:tc>
          <w:tcPr>
            <w:tcW w:w="1063" w:type="pct"/>
            <w:noWrap/>
          </w:tcPr>
          <w:p w14:paraId="052B7440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060FC3" w:rsidRPr="00C64FC1" w14:paraId="651BF84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6F141D5B" w14:textId="77777777" w:rsidR="00060FC3" w:rsidRPr="008C3495" w:rsidRDefault="00060FC3" w:rsidP="00D14BA7">
            <w:pPr>
              <w:jc w:val="center"/>
              <w:rPr>
                <w:color w:val="000000"/>
              </w:rPr>
            </w:pPr>
            <w:r>
              <w:rPr>
                <w:b w:val="0"/>
                <w:bCs w:val="0"/>
              </w:rPr>
              <w:t>***</w:t>
            </w:r>
            <w:r w:rsidRPr="008C3495">
              <w:rPr>
                <w:b w:val="0"/>
                <w:bCs w:val="0"/>
                <w:lang w:val="en-US"/>
              </w:rPr>
              <w:t xml:space="preserve"> ФЕДЕРАЛЬНЫЙ ОКРУГ</w:t>
            </w:r>
          </w:p>
        </w:tc>
        <w:tc>
          <w:tcPr>
            <w:tcW w:w="1233" w:type="pct"/>
            <w:noWrap/>
          </w:tcPr>
          <w:p w14:paraId="71B713AF" w14:textId="77777777" w:rsidR="00060FC3" w:rsidRPr="00D17A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D17AC1">
              <w:t>*** область</w:t>
            </w:r>
          </w:p>
        </w:tc>
        <w:tc>
          <w:tcPr>
            <w:tcW w:w="1063" w:type="pct"/>
            <w:noWrap/>
          </w:tcPr>
          <w:p w14:paraId="177B0282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060FC3" w:rsidRPr="00C64FC1" w14:paraId="19EF9246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7D10F829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***</w:t>
            </w:r>
          </w:p>
        </w:tc>
        <w:tc>
          <w:tcPr>
            <w:tcW w:w="1233" w:type="pct"/>
            <w:noWrap/>
          </w:tcPr>
          <w:p w14:paraId="0F0D2F77" w14:textId="77777777" w:rsidR="00060FC3" w:rsidRPr="00D17A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07E2915F" w14:textId="77777777" w:rsidR="00060FC3" w:rsidRPr="00C64FC1" w:rsidRDefault="00060FC3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  <w:tr w:rsidR="00060FC3" w:rsidRPr="00C64FC1" w14:paraId="5764F67B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04" w:type="pct"/>
            <w:noWrap/>
          </w:tcPr>
          <w:p w14:paraId="16CB5A14" w14:textId="77777777" w:rsidR="00060FC3" w:rsidRDefault="00060FC3" w:rsidP="00D14BA7">
            <w:pPr>
              <w:jc w:val="center"/>
              <w:rPr>
                <w:b w:val="0"/>
                <w:bCs w:val="0"/>
              </w:rPr>
            </w:pPr>
            <w:r w:rsidRPr="008C3495">
              <w:rPr>
                <w:b w:val="0"/>
                <w:bCs w:val="0"/>
                <w:color w:val="000000"/>
              </w:rPr>
              <w:t>All</w:t>
            </w:r>
          </w:p>
        </w:tc>
        <w:tc>
          <w:tcPr>
            <w:tcW w:w="1233" w:type="pct"/>
            <w:noWrap/>
          </w:tcPr>
          <w:p w14:paraId="124B7228" w14:textId="77777777" w:rsidR="00060FC3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***</w:t>
            </w:r>
          </w:p>
        </w:tc>
        <w:tc>
          <w:tcPr>
            <w:tcW w:w="1063" w:type="pct"/>
            <w:noWrap/>
          </w:tcPr>
          <w:p w14:paraId="7367278B" w14:textId="77777777" w:rsidR="00060FC3" w:rsidRPr="00C64FC1" w:rsidRDefault="00060FC3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F3C9F">
              <w:t>***</w:t>
            </w:r>
          </w:p>
        </w:tc>
      </w:tr>
    </w:tbl>
    <w:p w14:paraId="5750B79B" w14:textId="77777777" w:rsidR="00060FC3" w:rsidRDefault="00060FC3" w:rsidP="00060FC3">
      <w:pPr>
        <w:jc w:val="right"/>
        <w:rPr>
          <w:i/>
          <w:sz w:val="20"/>
        </w:rPr>
      </w:pPr>
    </w:p>
    <w:p w14:paraId="325CEF92" w14:textId="41729638" w:rsidR="004253A8" w:rsidRDefault="00060FC3" w:rsidP="002740C1">
      <w:pPr>
        <w:spacing w:after="180" w:line="336" w:lineRule="auto"/>
        <w:contextualSpacing w:val="0"/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  <w:bookmarkEnd w:id="0"/>
    </w:p>
    <w:p w14:paraId="63F9AE05" w14:textId="44786A32" w:rsidR="002740C1" w:rsidRDefault="002740C1">
      <w:pPr>
        <w:spacing w:after="180" w:line="336" w:lineRule="auto"/>
        <w:contextualSpacing w:val="0"/>
        <w:rPr>
          <w:i/>
          <w:sz w:val="20"/>
        </w:rPr>
      </w:pPr>
      <w:r>
        <w:rPr>
          <w:i/>
          <w:sz w:val="20"/>
        </w:rPr>
        <w:br w:type="page"/>
      </w:r>
    </w:p>
    <w:p w14:paraId="57070612" w14:textId="348A7B2B" w:rsidR="002740C1" w:rsidRPr="00282F04" w:rsidRDefault="002740C1" w:rsidP="002740C1">
      <w:pPr>
        <w:pStyle w:val="1"/>
      </w:pPr>
      <w:bookmarkStart w:id="27" w:name="_Toc126010114"/>
      <w:bookmarkStart w:id="28" w:name="_Toc126010530"/>
      <w:r>
        <w:lastRenderedPageBreak/>
        <w:t>ГЛАВА 3. АНАЛИЗ ИМПОРТНОЙ СТОИМОСТИ В РОССИИ</w:t>
      </w:r>
      <w:bookmarkEnd w:id="27"/>
      <w:bookmarkEnd w:id="28"/>
    </w:p>
    <w:p w14:paraId="4380D727" w14:textId="0FDADD68" w:rsidR="002740C1" w:rsidRDefault="002740C1" w:rsidP="002740C1">
      <w:pPr>
        <w:pStyle w:val="20"/>
      </w:pPr>
      <w:bookmarkStart w:id="29" w:name="_Toc126010115"/>
      <w:bookmarkStart w:id="30" w:name="_Toc126010531"/>
      <w:r>
        <w:t>3.1. Динамика импортной стоимости трикотажных полотен по годам</w:t>
      </w:r>
      <w:bookmarkEnd w:id="29"/>
      <w:bookmarkEnd w:id="30"/>
    </w:p>
    <w:p w14:paraId="40CABB40" w14:textId="77777777" w:rsidR="002740C1" w:rsidRDefault="002740C1" w:rsidP="002740C1"/>
    <w:p w14:paraId="3C7E560D" w14:textId="77777777" w:rsidR="002740C1" w:rsidRPr="002128F9" w:rsidRDefault="002740C1" w:rsidP="002740C1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трикотажных полотен</w:t>
      </w:r>
      <w:r>
        <w:t xml:space="preserve"> импортного производства в России с </w:t>
      </w:r>
      <w:r>
        <w:rPr>
          <w:color w:val="000000"/>
        </w:rPr>
        <w:t xml:space="preserve">*** года </w:t>
      </w:r>
      <w:r>
        <w:t>по настоящее время представлена в таблице ниже</w:t>
      </w:r>
      <w:r w:rsidRPr="002128F9">
        <w:rPr>
          <w:color w:val="000000"/>
        </w:rPr>
        <w:t xml:space="preserve">. </w:t>
      </w:r>
    </w:p>
    <w:p w14:paraId="55B7F55B" w14:textId="77777777" w:rsidR="002740C1" w:rsidRDefault="002740C1" w:rsidP="002740C1">
      <w:pPr>
        <w:jc w:val="both"/>
      </w:pPr>
    </w:p>
    <w:p w14:paraId="0D4C8C96" w14:textId="1244FEE0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CBA18E1" w14:textId="77777777" w:rsidR="002740C1" w:rsidRDefault="002740C1" w:rsidP="002740C1">
      <w:pPr>
        <w:jc w:val="right"/>
      </w:pPr>
    </w:p>
    <w:p w14:paraId="1A594708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E06C8D5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2"/>
        <w:gridCol w:w="932"/>
        <w:gridCol w:w="932"/>
        <w:gridCol w:w="932"/>
        <w:gridCol w:w="933"/>
        <w:gridCol w:w="1027"/>
        <w:gridCol w:w="2036"/>
      </w:tblGrid>
      <w:tr w:rsidR="002740C1" w:rsidRPr="0086361C" w14:paraId="4040A4AC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155385CC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740C1" w:rsidRPr="0086361C" w14:paraId="72D9AD6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  <w:hideMark/>
          </w:tcPr>
          <w:p w14:paraId="0AFA31DB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  <w:hideMark/>
          </w:tcPr>
          <w:p w14:paraId="3B574A1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13" w:type="pct"/>
            <w:noWrap/>
            <w:hideMark/>
          </w:tcPr>
          <w:p w14:paraId="1EC242A7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13" w:type="pct"/>
            <w:noWrap/>
            <w:hideMark/>
          </w:tcPr>
          <w:p w14:paraId="1D83C28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13" w:type="pct"/>
            <w:noWrap/>
            <w:hideMark/>
          </w:tcPr>
          <w:p w14:paraId="62CAA84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13" w:type="pct"/>
            <w:noWrap/>
            <w:hideMark/>
          </w:tcPr>
          <w:p w14:paraId="13A6B9EF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13" w:type="pct"/>
            <w:noWrap/>
            <w:hideMark/>
          </w:tcPr>
          <w:p w14:paraId="7E37CF4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62" w:type="pct"/>
            <w:noWrap/>
            <w:hideMark/>
          </w:tcPr>
          <w:p w14:paraId="3E16CAC1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  <w:hideMark/>
          </w:tcPr>
          <w:p w14:paraId="0B6D156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598C4F76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4" w:type="pct"/>
            <w:noWrap/>
          </w:tcPr>
          <w:p w14:paraId="23DD7A92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56085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14" w:type="pct"/>
            <w:noWrap/>
          </w:tcPr>
          <w:p w14:paraId="02B3F12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4C375543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01CEBAFF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72E86FF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5A1C8B2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13" w:type="pct"/>
            <w:noWrap/>
          </w:tcPr>
          <w:p w14:paraId="14137D70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62" w:type="pct"/>
            <w:noWrap/>
          </w:tcPr>
          <w:p w14:paraId="4ABFE77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42" w:type="pct"/>
            <w:noWrap/>
          </w:tcPr>
          <w:p w14:paraId="3F2069E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56085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76D13BB4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53EC606D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2E3C0F23" w14:textId="77777777" w:rsidR="002740C1" w:rsidRDefault="002740C1" w:rsidP="002740C1">
      <w:pPr>
        <w:jc w:val="right"/>
        <w:rPr>
          <w:i/>
          <w:sz w:val="20"/>
        </w:rPr>
      </w:pPr>
    </w:p>
    <w:p w14:paraId="511D8DE0" w14:textId="77777777" w:rsidR="002740C1" w:rsidRDefault="002740C1" w:rsidP="002740C1">
      <w:pPr>
        <w:jc w:val="right"/>
        <w:rPr>
          <w:b/>
          <w:bCs/>
        </w:rPr>
      </w:pPr>
    </w:p>
    <w:p w14:paraId="75D8B43F" w14:textId="24BF881C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1587C7FB" w14:textId="77777777" w:rsidR="002740C1" w:rsidRDefault="002740C1" w:rsidP="002740C1">
      <w:pPr>
        <w:jc w:val="right"/>
      </w:pPr>
    </w:p>
    <w:p w14:paraId="150F9BA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2D37412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80"/>
        <w:gridCol w:w="1080"/>
        <w:gridCol w:w="1080"/>
        <w:gridCol w:w="1080"/>
        <w:gridCol w:w="1080"/>
        <w:gridCol w:w="2036"/>
      </w:tblGrid>
      <w:tr w:rsidR="002740C1" w:rsidRPr="00697810" w14:paraId="29624DE7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5188990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4E6E703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3B5362AC" w14:textId="77777777" w:rsidR="002740C1" w:rsidRPr="00FA4C83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08FD2C77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600" w:type="pct"/>
            <w:noWrap/>
            <w:hideMark/>
          </w:tcPr>
          <w:p w14:paraId="739F8BBF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600" w:type="pct"/>
            <w:noWrap/>
            <w:hideMark/>
          </w:tcPr>
          <w:p w14:paraId="4AC1194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600" w:type="pct"/>
            <w:noWrap/>
            <w:hideMark/>
          </w:tcPr>
          <w:p w14:paraId="6CF341B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600" w:type="pct"/>
            <w:noWrap/>
            <w:hideMark/>
          </w:tcPr>
          <w:p w14:paraId="4B2CAE32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600" w:type="pct"/>
            <w:noWrap/>
            <w:hideMark/>
          </w:tcPr>
          <w:p w14:paraId="0C238E4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4B170D84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3C8841CA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9" w:type="pct"/>
            <w:noWrap/>
            <w:hideMark/>
          </w:tcPr>
          <w:p w14:paraId="7DD40A6D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4AA101FD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1DD633A2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3D8796D5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15B2401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7250D272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600" w:type="pct"/>
            <w:noWrap/>
            <w:hideMark/>
          </w:tcPr>
          <w:p w14:paraId="21A64C70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  <w:tc>
          <w:tcPr>
            <w:tcW w:w="801" w:type="pct"/>
            <w:noWrap/>
            <w:hideMark/>
          </w:tcPr>
          <w:p w14:paraId="03CF2342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B3A6A">
              <w:rPr>
                <w:color w:val="000000"/>
                <w:sz w:val="20"/>
              </w:rPr>
              <w:t>***</w:t>
            </w:r>
          </w:p>
        </w:tc>
      </w:tr>
    </w:tbl>
    <w:p w14:paraId="5250BFAB" w14:textId="77777777" w:rsidR="002740C1" w:rsidRPr="00D92F43" w:rsidRDefault="002740C1" w:rsidP="002740C1">
      <w:pPr>
        <w:rPr>
          <w:b/>
        </w:rPr>
      </w:pPr>
    </w:p>
    <w:p w14:paraId="7ED5E26D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6E5C7199" w14:textId="77777777" w:rsidR="002740C1" w:rsidRDefault="002740C1" w:rsidP="002740C1">
      <w:pPr>
        <w:rPr>
          <w:b/>
        </w:rPr>
      </w:pPr>
    </w:p>
    <w:p w14:paraId="6B7EDA1D" w14:textId="77777777" w:rsidR="002740C1" w:rsidRDefault="002740C1" w:rsidP="002740C1">
      <w:pPr>
        <w:rPr>
          <w:b/>
        </w:rPr>
      </w:pPr>
    </w:p>
    <w:p w14:paraId="7C827B26" w14:textId="77777777" w:rsidR="002740C1" w:rsidRDefault="002740C1" w:rsidP="002740C1">
      <w:pPr>
        <w:rPr>
          <w:b/>
        </w:rPr>
      </w:pPr>
    </w:p>
    <w:p w14:paraId="34BB614F" w14:textId="77777777" w:rsidR="002740C1" w:rsidRDefault="002740C1" w:rsidP="002740C1">
      <w:pPr>
        <w:jc w:val="right"/>
      </w:pPr>
      <w:r>
        <w:br w:type="page"/>
      </w:r>
    </w:p>
    <w:p w14:paraId="1390DAF6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72CB8E1" w14:textId="2C8F254A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49BD5B57" w14:textId="77777777" w:rsidR="002740C1" w:rsidRPr="00D92F43" w:rsidRDefault="002740C1" w:rsidP="002740C1">
      <w:pPr>
        <w:jc w:val="right"/>
      </w:pPr>
    </w:p>
    <w:p w14:paraId="0065FD03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63A81ED9" w14:textId="77777777" w:rsidR="002740C1" w:rsidRDefault="002740C1" w:rsidP="002740C1">
      <w:pPr>
        <w:rPr>
          <w:b/>
        </w:rPr>
      </w:pPr>
    </w:p>
    <w:p w14:paraId="43B464F7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0E7A0596" wp14:editId="7A34FFCA">
            <wp:extent cx="5940000" cy="2976689"/>
            <wp:effectExtent l="0" t="0" r="0" b="0"/>
            <wp:docPr id="1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42CD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819A1F7" w14:textId="77777777" w:rsidR="002740C1" w:rsidRDefault="002740C1" w:rsidP="002740C1">
      <w:pPr>
        <w:rPr>
          <w:i/>
          <w:sz w:val="20"/>
        </w:rPr>
      </w:pPr>
    </w:p>
    <w:p w14:paraId="6A67655B" w14:textId="77777777" w:rsidR="002740C1" w:rsidRDefault="002740C1" w:rsidP="002740C1"/>
    <w:p w14:paraId="1BA85217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импортная стоимость </w:t>
      </w:r>
      <w:r w:rsidRPr="001D4718">
        <w:t>трикотажных полотен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236203C4" w14:textId="77777777" w:rsidR="002740C1" w:rsidRDefault="002740C1" w:rsidP="002740C1">
      <w:pPr>
        <w:jc w:val="right"/>
        <w:rPr>
          <w:b/>
          <w:bCs/>
        </w:rPr>
      </w:pPr>
    </w:p>
    <w:p w14:paraId="02372DA7" w14:textId="41F138C4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19DF2308" w14:textId="77777777" w:rsidR="002740C1" w:rsidRDefault="002740C1" w:rsidP="002740C1">
      <w:pPr>
        <w:jc w:val="right"/>
      </w:pPr>
    </w:p>
    <w:p w14:paraId="204FA8B3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2B07ADC0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4"/>
        <w:gridCol w:w="934"/>
        <w:gridCol w:w="935"/>
        <w:gridCol w:w="935"/>
        <w:gridCol w:w="935"/>
        <w:gridCol w:w="935"/>
        <w:gridCol w:w="935"/>
        <w:gridCol w:w="1013"/>
        <w:gridCol w:w="2036"/>
      </w:tblGrid>
      <w:tr w:rsidR="002740C1" w:rsidRPr="0086361C" w14:paraId="2AEA299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0A1669B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2740C1" w:rsidRPr="0086361C" w14:paraId="4E80CA0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  <w:hideMark/>
          </w:tcPr>
          <w:p w14:paraId="744970AC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  <w:hideMark/>
          </w:tcPr>
          <w:p w14:paraId="40745DE3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2014</w:t>
            </w:r>
          </w:p>
        </w:tc>
        <w:tc>
          <w:tcPr>
            <w:tcW w:w="529" w:type="pct"/>
            <w:noWrap/>
            <w:hideMark/>
          </w:tcPr>
          <w:p w14:paraId="4B429A6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29" w:type="pct"/>
            <w:noWrap/>
            <w:hideMark/>
          </w:tcPr>
          <w:p w14:paraId="552AC34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29" w:type="pct"/>
            <w:noWrap/>
            <w:hideMark/>
          </w:tcPr>
          <w:p w14:paraId="649159EC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29" w:type="pct"/>
            <w:noWrap/>
            <w:hideMark/>
          </w:tcPr>
          <w:p w14:paraId="37338D4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29" w:type="pct"/>
            <w:noWrap/>
            <w:hideMark/>
          </w:tcPr>
          <w:p w14:paraId="4FBE93E9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70" w:type="pct"/>
            <w:noWrap/>
            <w:hideMark/>
          </w:tcPr>
          <w:p w14:paraId="5D3D2C4E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  <w:hideMark/>
          </w:tcPr>
          <w:p w14:paraId="0ED9A44D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39CAB08D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" w:type="pct"/>
            <w:noWrap/>
          </w:tcPr>
          <w:p w14:paraId="3DD36741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76908">
              <w:rPr>
                <w:b w:val="0"/>
                <w:bCs w:val="0"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722CF3FD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19926C6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2B714921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340F509B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4A940713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29" w:type="pct"/>
            <w:noWrap/>
          </w:tcPr>
          <w:p w14:paraId="2BE049A8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0" w:type="pct"/>
            <w:noWrap/>
          </w:tcPr>
          <w:p w14:paraId="56767F22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728" w:type="pct"/>
            <w:noWrap/>
          </w:tcPr>
          <w:p w14:paraId="1AF811A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76908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2FE3EC7D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55F43407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47CC85D" w14:textId="77777777" w:rsidR="002740C1" w:rsidRDefault="002740C1" w:rsidP="002740C1">
      <w:pPr>
        <w:jc w:val="right"/>
        <w:rPr>
          <w:i/>
          <w:sz w:val="20"/>
        </w:rPr>
      </w:pPr>
    </w:p>
    <w:p w14:paraId="121F46C5" w14:textId="77777777" w:rsidR="002740C1" w:rsidRDefault="002740C1" w:rsidP="002740C1">
      <w:pPr>
        <w:jc w:val="right"/>
        <w:rPr>
          <w:b/>
          <w:bCs/>
        </w:rPr>
      </w:pPr>
    </w:p>
    <w:p w14:paraId="54EAA2C5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8734A0A" w14:textId="60423F91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09EC3FBF" w14:textId="77777777" w:rsidR="002740C1" w:rsidRDefault="002740C1" w:rsidP="002740C1">
      <w:pPr>
        <w:jc w:val="right"/>
      </w:pPr>
    </w:p>
    <w:p w14:paraId="47563B42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522C27A5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8"/>
        <w:gridCol w:w="1078"/>
        <w:gridCol w:w="1078"/>
        <w:gridCol w:w="1080"/>
        <w:gridCol w:w="1080"/>
        <w:gridCol w:w="1081"/>
        <w:gridCol w:w="1081"/>
        <w:gridCol w:w="2036"/>
      </w:tblGrid>
      <w:tr w:rsidR="002740C1" w:rsidRPr="00697810" w14:paraId="438E7F8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02F9C886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5662957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4CBEC5B1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4DB306D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2015</w:t>
            </w:r>
          </w:p>
        </w:tc>
        <w:tc>
          <w:tcPr>
            <w:tcW w:w="598" w:type="pct"/>
            <w:noWrap/>
            <w:hideMark/>
          </w:tcPr>
          <w:p w14:paraId="681B5E3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2016</w:t>
            </w:r>
          </w:p>
        </w:tc>
        <w:tc>
          <w:tcPr>
            <w:tcW w:w="599" w:type="pct"/>
            <w:noWrap/>
            <w:hideMark/>
          </w:tcPr>
          <w:p w14:paraId="7CFB6A6E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2017</w:t>
            </w:r>
          </w:p>
        </w:tc>
        <w:tc>
          <w:tcPr>
            <w:tcW w:w="599" w:type="pct"/>
            <w:noWrap/>
            <w:hideMark/>
          </w:tcPr>
          <w:p w14:paraId="542EEC1B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2018</w:t>
            </w:r>
          </w:p>
        </w:tc>
        <w:tc>
          <w:tcPr>
            <w:tcW w:w="599" w:type="pct"/>
            <w:noWrap/>
            <w:hideMark/>
          </w:tcPr>
          <w:p w14:paraId="2724A240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533E5E">
              <w:rPr>
                <w:b/>
                <w:bCs/>
                <w:color w:val="000000"/>
                <w:sz w:val="20"/>
                <w:lang w:val="en-US"/>
              </w:rPr>
              <w:t>2019</w:t>
            </w:r>
          </w:p>
        </w:tc>
        <w:tc>
          <w:tcPr>
            <w:tcW w:w="599" w:type="pct"/>
            <w:noWrap/>
            <w:hideMark/>
          </w:tcPr>
          <w:p w14:paraId="43712DF1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AD0894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67FC555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560C2242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" w:type="pct"/>
            <w:noWrap/>
            <w:hideMark/>
          </w:tcPr>
          <w:p w14:paraId="1F0CCC2D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49019AF0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8" w:type="pct"/>
            <w:noWrap/>
            <w:hideMark/>
          </w:tcPr>
          <w:p w14:paraId="5DA1B2B1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1F511169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0415AC36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4E7C3689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599" w:type="pct"/>
            <w:noWrap/>
            <w:hideMark/>
          </w:tcPr>
          <w:p w14:paraId="0E44F1FA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809" w:type="pct"/>
            <w:noWrap/>
            <w:hideMark/>
          </w:tcPr>
          <w:p w14:paraId="0603ACE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</w:tr>
    </w:tbl>
    <w:p w14:paraId="2A8B14BF" w14:textId="77777777" w:rsidR="002740C1" w:rsidRPr="00D92F43" w:rsidRDefault="002740C1" w:rsidP="002740C1">
      <w:pPr>
        <w:rPr>
          <w:b/>
        </w:rPr>
      </w:pPr>
    </w:p>
    <w:p w14:paraId="34A7A3E7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1E479775" w14:textId="77777777" w:rsidR="002740C1" w:rsidRDefault="002740C1" w:rsidP="002740C1">
      <w:pPr>
        <w:jc w:val="right"/>
      </w:pPr>
    </w:p>
    <w:p w14:paraId="3B8A225F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3D555933" w14:textId="18177EA4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0E4BC655" w14:textId="77777777" w:rsidR="002740C1" w:rsidRPr="00D92F43" w:rsidRDefault="002740C1" w:rsidP="002740C1">
      <w:pPr>
        <w:jc w:val="right"/>
      </w:pPr>
    </w:p>
    <w:p w14:paraId="0C046554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1FAFEEB5" w14:textId="77777777" w:rsidR="002740C1" w:rsidRDefault="002740C1" w:rsidP="002740C1">
      <w:pPr>
        <w:jc w:val="center"/>
        <w:rPr>
          <w:b/>
        </w:rPr>
      </w:pPr>
    </w:p>
    <w:p w14:paraId="3B654928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5E45E057" wp14:editId="39BC6277">
            <wp:extent cx="5940000" cy="2976689"/>
            <wp:effectExtent l="0" t="0" r="0" b="0"/>
            <wp:docPr id="10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4E3C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B2A314F" w14:textId="77777777" w:rsidR="002740C1" w:rsidRDefault="002740C1" w:rsidP="002740C1">
      <w:pPr>
        <w:rPr>
          <w:i/>
          <w:sz w:val="20"/>
        </w:rPr>
      </w:pPr>
    </w:p>
    <w:p w14:paraId="3CB2718D" w14:textId="77777777" w:rsidR="002740C1" w:rsidRDefault="002740C1" w:rsidP="002740C1"/>
    <w:p w14:paraId="24BAFD80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импортная стоимость </w:t>
      </w:r>
      <w:r w:rsidRPr="001D4718">
        <w:t>трикотажных полотен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руб./кг до *** руб./кг. Минимальная стоимость продукции зафиксирована в *** году и равна *** руб./кг. Максимальная - в *** году и равна *** руб./кг. </w:t>
      </w:r>
    </w:p>
    <w:p w14:paraId="349BD1B8" w14:textId="77777777" w:rsidR="002740C1" w:rsidRDefault="002740C1" w:rsidP="002740C1">
      <w:pPr>
        <w:spacing w:after="180" w:line="336" w:lineRule="auto"/>
        <w:contextualSpacing w:val="0"/>
      </w:pPr>
      <w:r>
        <w:br w:type="page"/>
      </w:r>
    </w:p>
    <w:p w14:paraId="58C95EDA" w14:textId="48C8F3A6" w:rsidR="002740C1" w:rsidRDefault="002740C1" w:rsidP="002740C1">
      <w:pPr>
        <w:pStyle w:val="20"/>
      </w:pPr>
      <w:bookmarkStart w:id="31" w:name="_Toc126010116"/>
      <w:bookmarkStart w:id="32" w:name="_Toc126010532"/>
      <w:r>
        <w:lastRenderedPageBreak/>
        <w:t>3.2. Структура импортной стоимости трикотажных полотен по странам-поставщикам</w:t>
      </w:r>
      <w:bookmarkEnd w:id="31"/>
      <w:bookmarkEnd w:id="32"/>
    </w:p>
    <w:p w14:paraId="4048B753" w14:textId="77777777" w:rsidR="002740C1" w:rsidRDefault="002740C1" w:rsidP="002740C1"/>
    <w:p w14:paraId="40ADB4BB" w14:textId="213E255E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3.5</w:t>
      </w:r>
    </w:p>
    <w:p w14:paraId="62FB5202" w14:textId="77777777" w:rsidR="002740C1" w:rsidRDefault="002740C1" w:rsidP="002740C1">
      <w:pPr>
        <w:jc w:val="right"/>
      </w:pPr>
    </w:p>
    <w:p w14:paraId="5E85FC07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странам-поставщикам</w:t>
      </w:r>
    </w:p>
    <w:p w14:paraId="5522888F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1838C389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28DDC4FF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5EDB2574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2740C1" w:rsidRPr="006E626F" w14:paraId="4E08018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4B223ED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51192E09" w14:textId="77777777" w:rsidR="002740C1" w:rsidRPr="001B7078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color w:val="000000"/>
              </w:rPr>
              <w:t>****</w:t>
            </w:r>
          </w:p>
        </w:tc>
      </w:tr>
      <w:tr w:rsidR="002740C1" w:rsidRPr="006E626F" w14:paraId="2FB4CB4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242FBEAF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56B31837" w14:textId="77777777" w:rsidR="002740C1" w:rsidRPr="006E626F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5FF83E5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5E624DA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554531"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2920876E" w14:textId="77777777" w:rsidR="002740C1" w:rsidRPr="006E626F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C42E10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397E2A5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17C25A2" w14:textId="77777777" w:rsidR="002740C1" w:rsidRPr="001B7078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22BCA121" w14:textId="77777777" w:rsidR="002740C1" w:rsidRPr="00C42E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</w:p>
        </w:tc>
      </w:tr>
    </w:tbl>
    <w:p w14:paraId="382AD353" w14:textId="77777777" w:rsidR="002740C1" w:rsidRDefault="002740C1" w:rsidP="002740C1">
      <w:pPr>
        <w:jc w:val="right"/>
        <w:rPr>
          <w:i/>
          <w:sz w:val="20"/>
        </w:rPr>
      </w:pPr>
    </w:p>
    <w:p w14:paraId="5DF9E5D3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6F2C537" w14:textId="77777777" w:rsidR="002740C1" w:rsidRDefault="002740C1" w:rsidP="002740C1">
      <w:pPr>
        <w:jc w:val="right"/>
        <w:rPr>
          <w:b/>
          <w:bCs/>
        </w:rPr>
      </w:pPr>
    </w:p>
    <w:p w14:paraId="3A84A898" w14:textId="05810A67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0E44B25A" w14:textId="77777777" w:rsidR="002740C1" w:rsidRDefault="002740C1" w:rsidP="002740C1">
      <w:pPr>
        <w:jc w:val="right"/>
      </w:pPr>
    </w:p>
    <w:p w14:paraId="7C7AE615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</w:p>
    <w:p w14:paraId="11D9A719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682"/>
        <w:gridCol w:w="688"/>
        <w:gridCol w:w="688"/>
        <w:gridCol w:w="689"/>
        <w:gridCol w:w="689"/>
        <w:gridCol w:w="689"/>
        <w:gridCol w:w="689"/>
        <w:gridCol w:w="689"/>
        <w:gridCol w:w="2036"/>
        <w:gridCol w:w="562"/>
      </w:tblGrid>
      <w:tr w:rsidR="002740C1" w:rsidRPr="004C62D5" w14:paraId="36144E2E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hideMark/>
          </w:tcPr>
          <w:p w14:paraId="65EC1A1C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10"/>
            <w:noWrap/>
            <w:hideMark/>
          </w:tcPr>
          <w:p w14:paraId="2DB28E92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2740C1" w:rsidRPr="004C62D5" w14:paraId="1AA8210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44081E11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356" w:type="pct"/>
            <w:noWrap/>
            <w:hideMark/>
          </w:tcPr>
          <w:p w14:paraId="06764679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027A50B3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359" w:type="pct"/>
            <w:noWrap/>
            <w:hideMark/>
          </w:tcPr>
          <w:p w14:paraId="2976941B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359" w:type="pct"/>
            <w:noWrap/>
            <w:hideMark/>
          </w:tcPr>
          <w:p w14:paraId="451CA8A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359" w:type="pct"/>
            <w:noWrap/>
            <w:hideMark/>
          </w:tcPr>
          <w:p w14:paraId="777FCFA8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359" w:type="pct"/>
            <w:noWrap/>
            <w:hideMark/>
          </w:tcPr>
          <w:p w14:paraId="7D4E65E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359" w:type="pct"/>
            <w:noWrap/>
            <w:hideMark/>
          </w:tcPr>
          <w:p w14:paraId="43A925B7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  <w:hideMark/>
          </w:tcPr>
          <w:p w14:paraId="4B18B79E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625C07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  <w:hideMark/>
          </w:tcPr>
          <w:p w14:paraId="0E4915F2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</w:rPr>
              <w:t>настоящее время</w:t>
            </w:r>
          </w:p>
        </w:tc>
        <w:tc>
          <w:tcPr>
            <w:tcW w:w="293" w:type="pct"/>
            <w:noWrap/>
            <w:hideMark/>
          </w:tcPr>
          <w:p w14:paraId="24DBADD2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All</w:t>
            </w:r>
          </w:p>
        </w:tc>
      </w:tr>
      <w:tr w:rsidR="002740C1" w:rsidRPr="004C62D5" w14:paraId="42977FF9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3F07541F" w14:textId="77777777" w:rsidR="002740C1" w:rsidRPr="00FE1EA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356" w:type="pct"/>
            <w:noWrap/>
          </w:tcPr>
          <w:p w14:paraId="1732EF8C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81C8FE0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AC838D4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E38D630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57DB99E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346B57F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AAD8D79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F19279C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73115E8A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7C64D049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2740C1" w:rsidRPr="004C62D5" w14:paraId="05ABF3F5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49154C3F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356" w:type="pct"/>
            <w:noWrap/>
          </w:tcPr>
          <w:p w14:paraId="511AF017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1798F1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F72BB3E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F86369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AE8ABC1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B11B27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0F7CD7B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D92AA26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4E962BB3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72175F32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2740C1" w:rsidRPr="004C62D5" w14:paraId="685123B3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30BABBF9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356" w:type="pct"/>
            <w:noWrap/>
          </w:tcPr>
          <w:p w14:paraId="06C9FB4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DB89E25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E97A763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AFD78C7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90F2EDB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268542C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15EAC9E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81126AF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1505AFAA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1630C70E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  <w:tr w:rsidR="002740C1" w:rsidRPr="004C62D5" w14:paraId="68F668F1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0BD36C09" w14:textId="77777777" w:rsidR="002740C1" w:rsidRPr="001B7078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356" w:type="pct"/>
            <w:noWrap/>
          </w:tcPr>
          <w:p w14:paraId="48E45F39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7C25F242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56CBC509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6252DC3C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1FD7CE34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50E63A7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0411D171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359" w:type="pct"/>
            <w:noWrap/>
          </w:tcPr>
          <w:p w14:paraId="3A9C9260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1061" w:type="pct"/>
            <w:noWrap/>
          </w:tcPr>
          <w:p w14:paraId="23A83ACD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  <w:tc>
          <w:tcPr>
            <w:tcW w:w="293" w:type="pct"/>
            <w:noWrap/>
          </w:tcPr>
          <w:p w14:paraId="07E4A0B8" w14:textId="77777777" w:rsidR="002740C1" w:rsidRPr="004C62D5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0011FB">
              <w:rPr>
                <w:color w:val="000000"/>
                <w:sz w:val="20"/>
              </w:rPr>
              <w:t>***</w:t>
            </w:r>
          </w:p>
        </w:tc>
      </w:tr>
    </w:tbl>
    <w:p w14:paraId="5024C4EF" w14:textId="77777777" w:rsidR="002740C1" w:rsidRPr="00AD2A82" w:rsidRDefault="002740C1" w:rsidP="002740C1">
      <w:pPr>
        <w:rPr>
          <w:b/>
        </w:rPr>
      </w:pPr>
    </w:p>
    <w:p w14:paraId="2DA3E76E" w14:textId="77777777" w:rsidR="002740C1" w:rsidRDefault="002740C1" w:rsidP="002740C1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03F2424D" w14:textId="77777777" w:rsidR="002740C1" w:rsidRDefault="002740C1" w:rsidP="002740C1">
      <w:pPr>
        <w:jc w:val="right"/>
        <w:rPr>
          <w:b/>
          <w:bCs/>
        </w:rPr>
      </w:pPr>
    </w:p>
    <w:p w14:paraId="7FE6478E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40540CA5" w14:textId="2D6E5F24" w:rsidR="002740C1" w:rsidRPr="00897FCB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3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7375EBBB" w14:textId="77777777" w:rsidR="002740C1" w:rsidRDefault="002740C1" w:rsidP="002740C1">
      <w:pPr>
        <w:jc w:val="right"/>
      </w:pPr>
    </w:p>
    <w:p w14:paraId="0DE16451" w14:textId="77777777" w:rsidR="002740C1" w:rsidRPr="00897FCB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импортного производства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странам-поставщикам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1AD222D0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59FFB436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0A8E3F90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Страна-поставщик</w:t>
            </w:r>
          </w:p>
        </w:tc>
        <w:tc>
          <w:tcPr>
            <w:tcW w:w="2500" w:type="pct"/>
            <w:noWrap/>
            <w:hideMark/>
          </w:tcPr>
          <w:p w14:paraId="0E291B0F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2740C1" w:rsidRPr="006E626F" w14:paraId="7E76D81F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41B16A70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4E4D16F7" w14:textId="77777777" w:rsidR="002740C1" w:rsidRPr="006E626F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63A92C1F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304E07A9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3C88B589" w14:textId="77777777" w:rsidR="002740C1" w:rsidRPr="006E626F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64F4926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C0E9BEB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2500" w:type="pct"/>
            <w:noWrap/>
          </w:tcPr>
          <w:p w14:paraId="07806D7A" w14:textId="77777777" w:rsidR="002740C1" w:rsidRPr="006E626F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  <w:tr w:rsidR="002740C1" w:rsidRPr="006E626F" w14:paraId="2DCD7D19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5A12BEC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1B7078">
              <w:rPr>
                <w:b w:val="0"/>
                <w:bCs w:val="0"/>
                <w:color w:val="000000"/>
                <w:sz w:val="20"/>
              </w:rPr>
              <w:t>другие</w:t>
            </w:r>
          </w:p>
        </w:tc>
        <w:tc>
          <w:tcPr>
            <w:tcW w:w="2500" w:type="pct"/>
            <w:noWrap/>
          </w:tcPr>
          <w:p w14:paraId="631EC08B" w14:textId="77777777" w:rsidR="002740C1" w:rsidRPr="006E626F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FB0C7F">
              <w:rPr>
                <w:color w:val="000000"/>
                <w:sz w:val="20"/>
              </w:rPr>
              <w:t>***</w:t>
            </w:r>
          </w:p>
        </w:tc>
      </w:tr>
    </w:tbl>
    <w:p w14:paraId="3F44F170" w14:textId="77777777" w:rsidR="002740C1" w:rsidRDefault="002740C1" w:rsidP="002740C1">
      <w:pPr>
        <w:jc w:val="right"/>
        <w:rPr>
          <w:i/>
          <w:sz w:val="20"/>
        </w:rPr>
      </w:pPr>
    </w:p>
    <w:p w14:paraId="52EF28DB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3BFF4B3A" w14:textId="77777777" w:rsidR="002740C1" w:rsidRDefault="002740C1" w:rsidP="002740C1"/>
    <w:p w14:paraId="4BF5B89A" w14:textId="77777777" w:rsidR="002740C1" w:rsidRDefault="002740C1" w:rsidP="002740C1">
      <w:pPr>
        <w:spacing w:after="180" w:line="336" w:lineRule="auto"/>
        <w:contextualSpacing w:val="0"/>
      </w:pPr>
      <w:r>
        <w:br w:type="page"/>
      </w:r>
    </w:p>
    <w:p w14:paraId="2CB7BF31" w14:textId="2E06EF19" w:rsidR="002740C1" w:rsidRDefault="002740C1" w:rsidP="002740C1">
      <w:pPr>
        <w:pStyle w:val="1"/>
      </w:pPr>
      <w:bookmarkStart w:id="33" w:name="_Toc126010117"/>
      <w:bookmarkStart w:id="34" w:name="_Toc126010533"/>
      <w:r>
        <w:rPr>
          <w:rFonts w:eastAsia="Times New Roman"/>
        </w:rPr>
        <w:lastRenderedPageBreak/>
        <w:t xml:space="preserve">ГЛАВА 4. </w:t>
      </w:r>
      <w:r>
        <w:rPr>
          <w:rFonts w:eastAsia="Times New Roman"/>
          <w:caps w:val="0"/>
        </w:rPr>
        <w:t>АНАЛИЗ ЭКСПОРТНОЙ СТОИМОСТИ</w:t>
      </w:r>
      <w:r>
        <w:rPr>
          <w:rFonts w:eastAsia="Times New Roman"/>
        </w:rPr>
        <w:t xml:space="preserve"> </w:t>
      </w:r>
      <w:r>
        <w:t>В РОССИИ</w:t>
      </w:r>
      <w:bookmarkEnd w:id="33"/>
      <w:bookmarkEnd w:id="34"/>
    </w:p>
    <w:p w14:paraId="202E8D13" w14:textId="76D7AEFE" w:rsidR="002740C1" w:rsidRDefault="002740C1" w:rsidP="002740C1">
      <w:pPr>
        <w:pStyle w:val="20"/>
      </w:pPr>
      <w:bookmarkStart w:id="35" w:name="_Toc126010118"/>
      <w:bookmarkStart w:id="36" w:name="_Toc126010534"/>
      <w:r>
        <w:t>4.1. Динамика экспортной стоимости трикотажных полотен по годам</w:t>
      </w:r>
      <w:bookmarkEnd w:id="35"/>
      <w:bookmarkEnd w:id="36"/>
    </w:p>
    <w:p w14:paraId="34E6D650" w14:textId="77777777" w:rsidR="002740C1" w:rsidRDefault="002740C1" w:rsidP="002740C1"/>
    <w:p w14:paraId="16B88EAF" w14:textId="77777777" w:rsidR="002740C1" w:rsidRPr="002128F9" w:rsidRDefault="002740C1" w:rsidP="002740C1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Средняя стоимость </w:t>
      </w:r>
      <w:r w:rsidRPr="0018440A">
        <w:t>трикотажных полотен</w:t>
      </w:r>
      <w:r>
        <w:t xml:space="preserve"> на экспорт в России с </w:t>
      </w:r>
      <w:r>
        <w:rPr>
          <w:color w:val="000000"/>
        </w:rPr>
        <w:t xml:space="preserve">*** года </w:t>
      </w:r>
      <w:r>
        <w:t>по настоящее время представлена в таблице ниже</w:t>
      </w:r>
      <w:r w:rsidRPr="002128F9">
        <w:rPr>
          <w:color w:val="000000"/>
        </w:rPr>
        <w:t xml:space="preserve">. </w:t>
      </w:r>
    </w:p>
    <w:p w14:paraId="41469E53" w14:textId="77777777" w:rsidR="002740C1" w:rsidRDefault="002740C1" w:rsidP="002740C1">
      <w:pPr>
        <w:jc w:val="both"/>
      </w:pPr>
    </w:p>
    <w:p w14:paraId="4D34AC52" w14:textId="6E2FC42F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78C39B47" w14:textId="77777777" w:rsidR="002740C1" w:rsidRDefault="002740C1" w:rsidP="002740C1">
      <w:pPr>
        <w:jc w:val="right"/>
      </w:pPr>
    </w:p>
    <w:p w14:paraId="0328FCA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5671C1A0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4"/>
        <w:gridCol w:w="934"/>
        <w:gridCol w:w="935"/>
        <w:gridCol w:w="935"/>
        <w:gridCol w:w="1010"/>
        <w:gridCol w:w="2036"/>
      </w:tblGrid>
      <w:tr w:rsidR="002740C1" w:rsidRPr="0086361C" w14:paraId="4972B3BD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51DF5FC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rPr>
                <w:lang w:val="en-US"/>
              </w:rPr>
              <w:t>$</w:t>
            </w:r>
            <w:r>
              <w:t>/кг</w:t>
            </w:r>
          </w:p>
        </w:tc>
      </w:tr>
      <w:tr w:rsidR="002740C1" w:rsidRPr="0086361C" w14:paraId="3B51618D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  <w:hideMark/>
          </w:tcPr>
          <w:p w14:paraId="506648C7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  <w:hideMark/>
          </w:tcPr>
          <w:p w14:paraId="7F02E271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35" w:type="pct"/>
            <w:noWrap/>
            <w:hideMark/>
          </w:tcPr>
          <w:p w14:paraId="2CB5F553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34" w:type="pct"/>
            <w:noWrap/>
            <w:hideMark/>
          </w:tcPr>
          <w:p w14:paraId="5B9136C2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34" w:type="pct"/>
            <w:noWrap/>
            <w:hideMark/>
          </w:tcPr>
          <w:p w14:paraId="6CEEA6DC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34" w:type="pct"/>
            <w:noWrap/>
            <w:hideMark/>
          </w:tcPr>
          <w:p w14:paraId="1A8445D4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34" w:type="pct"/>
            <w:noWrap/>
            <w:hideMark/>
          </w:tcPr>
          <w:p w14:paraId="5F778BE3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  <w:hideMark/>
          </w:tcPr>
          <w:p w14:paraId="083E7450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  <w:hideMark/>
          </w:tcPr>
          <w:p w14:paraId="5F00C34E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18933ABC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noWrap/>
          </w:tcPr>
          <w:p w14:paraId="3C182C60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066B23AA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5" w:type="pct"/>
            <w:noWrap/>
          </w:tcPr>
          <w:p w14:paraId="5743DA7E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6121F448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6EA54632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5582D66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34" w:type="pct"/>
            <w:noWrap/>
          </w:tcPr>
          <w:p w14:paraId="176869DE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573" w:type="pct"/>
            <w:noWrap/>
          </w:tcPr>
          <w:p w14:paraId="1BB21675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  <w:tc>
          <w:tcPr>
            <w:tcW w:w="685" w:type="pct"/>
            <w:noWrap/>
          </w:tcPr>
          <w:p w14:paraId="1A1451CF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6322A3">
              <w:rPr>
                <w:color w:val="000000"/>
                <w:sz w:val="20"/>
              </w:rPr>
              <w:t>***</w:t>
            </w:r>
          </w:p>
        </w:tc>
      </w:tr>
    </w:tbl>
    <w:p w14:paraId="6340EB2D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4C8B15FB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0ED728F6" w14:textId="77777777" w:rsidR="002740C1" w:rsidRDefault="002740C1" w:rsidP="002740C1">
      <w:pPr>
        <w:jc w:val="right"/>
        <w:rPr>
          <w:i/>
          <w:sz w:val="20"/>
        </w:rPr>
      </w:pPr>
    </w:p>
    <w:p w14:paraId="6F4B129F" w14:textId="77777777" w:rsidR="002740C1" w:rsidRDefault="002740C1" w:rsidP="002740C1">
      <w:pPr>
        <w:jc w:val="right"/>
        <w:rPr>
          <w:b/>
          <w:bCs/>
        </w:rPr>
      </w:pPr>
    </w:p>
    <w:p w14:paraId="2E1652E0" w14:textId="6DE8BBF4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2976319F" w14:textId="77777777" w:rsidR="002740C1" w:rsidRDefault="002740C1" w:rsidP="002740C1">
      <w:pPr>
        <w:jc w:val="right"/>
      </w:pPr>
    </w:p>
    <w:p w14:paraId="365A56DC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</w:t>
      </w:r>
    </w:p>
    <w:p w14:paraId="42C3154E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2740C1" w:rsidRPr="00697810" w14:paraId="35767FE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511533F1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6E7D6502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1E15116A" w14:textId="77777777" w:rsidR="002740C1" w:rsidRPr="000F086B" w:rsidRDefault="002740C1" w:rsidP="00D14BA7">
            <w:pPr>
              <w:jc w:val="center"/>
              <w:rPr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949E334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2" w:type="pct"/>
            <w:noWrap/>
            <w:hideMark/>
          </w:tcPr>
          <w:p w14:paraId="129E179D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2" w:type="pct"/>
            <w:noWrap/>
            <w:hideMark/>
          </w:tcPr>
          <w:p w14:paraId="55FC8DB8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2" w:type="pct"/>
            <w:noWrap/>
            <w:hideMark/>
          </w:tcPr>
          <w:p w14:paraId="54D5A1B6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2" w:type="pct"/>
            <w:noWrap/>
            <w:hideMark/>
          </w:tcPr>
          <w:p w14:paraId="22A9A31A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0E2EA12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7C3A9545" w14:textId="77777777" w:rsidR="002740C1" w:rsidRPr="000F086B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5F441013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2" w:type="pct"/>
            <w:noWrap/>
            <w:hideMark/>
          </w:tcPr>
          <w:p w14:paraId="5B990220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251D9A">
              <w:rPr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17F35DF8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E68AC7C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40AE167F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71A1CCF1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67402C57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2" w:type="pct"/>
            <w:noWrap/>
            <w:hideMark/>
          </w:tcPr>
          <w:p w14:paraId="23F1E9F0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46" w:type="pct"/>
            <w:noWrap/>
            <w:hideMark/>
          </w:tcPr>
          <w:p w14:paraId="12A857FC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251D9A">
              <w:rPr>
                <w:b/>
                <w:bCs/>
                <w:color w:val="000000"/>
                <w:sz w:val="20"/>
              </w:rPr>
              <w:t>***</w:t>
            </w:r>
          </w:p>
        </w:tc>
      </w:tr>
    </w:tbl>
    <w:p w14:paraId="51298537" w14:textId="77777777" w:rsidR="002740C1" w:rsidRPr="00D92F43" w:rsidRDefault="002740C1" w:rsidP="002740C1">
      <w:pPr>
        <w:rPr>
          <w:b/>
        </w:rPr>
      </w:pPr>
    </w:p>
    <w:p w14:paraId="40E8606E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2DC82072" w14:textId="77777777" w:rsidR="002740C1" w:rsidRDefault="002740C1" w:rsidP="002740C1">
      <w:pPr>
        <w:rPr>
          <w:b/>
        </w:rPr>
      </w:pPr>
    </w:p>
    <w:p w14:paraId="71919000" w14:textId="77777777" w:rsidR="002740C1" w:rsidRDefault="002740C1" w:rsidP="002740C1">
      <w:pPr>
        <w:rPr>
          <w:b/>
        </w:rPr>
      </w:pPr>
    </w:p>
    <w:p w14:paraId="784E40FD" w14:textId="77777777" w:rsidR="002740C1" w:rsidRDefault="002740C1" w:rsidP="002740C1">
      <w:pPr>
        <w:rPr>
          <w:b/>
        </w:rPr>
      </w:pPr>
    </w:p>
    <w:p w14:paraId="6D2026D0" w14:textId="77777777" w:rsidR="002740C1" w:rsidRDefault="002740C1" w:rsidP="002740C1">
      <w:pPr>
        <w:jc w:val="right"/>
      </w:pPr>
      <w:r>
        <w:br w:type="page"/>
      </w:r>
    </w:p>
    <w:p w14:paraId="057DF1FA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lastRenderedPageBreak/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4BB8B366" w14:textId="79B47AA9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1</w:t>
      </w:r>
    </w:p>
    <w:p w14:paraId="07C73703" w14:textId="77777777" w:rsidR="002740C1" w:rsidRPr="00D92F43" w:rsidRDefault="002740C1" w:rsidP="002740C1">
      <w:pPr>
        <w:jc w:val="right"/>
      </w:pPr>
    </w:p>
    <w:p w14:paraId="0096113C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</w:t>
      </w:r>
    </w:p>
    <w:p w14:paraId="181FE58B" w14:textId="77777777" w:rsidR="002740C1" w:rsidRDefault="002740C1" w:rsidP="002740C1">
      <w:pPr>
        <w:rPr>
          <w:b/>
        </w:rPr>
      </w:pPr>
    </w:p>
    <w:p w14:paraId="1AB5C890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0B1A488C" wp14:editId="0A5DEA1F">
            <wp:extent cx="5940000" cy="2976689"/>
            <wp:effectExtent l="0" t="0" r="0" b="0"/>
            <wp:docPr id="10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EABB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71C8E2C8" w14:textId="77777777" w:rsidR="002740C1" w:rsidRDefault="002740C1" w:rsidP="002740C1">
      <w:pPr>
        <w:rPr>
          <w:i/>
          <w:sz w:val="20"/>
        </w:rPr>
      </w:pPr>
    </w:p>
    <w:p w14:paraId="42B108E5" w14:textId="77777777" w:rsidR="002740C1" w:rsidRDefault="002740C1" w:rsidP="002740C1"/>
    <w:p w14:paraId="1CAF04F2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экспортная стоимость </w:t>
      </w:r>
      <w:r w:rsidRPr="001D4718">
        <w:t>трикотажных полотен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 до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Минимальная стоимость продукции зафиксирована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Максимальная - в *** году и равна *** </w:t>
      </w:r>
      <w:r w:rsidRPr="00322E5F">
        <w:rPr>
          <w:color w:val="000000"/>
        </w:rPr>
        <w:t>$</w:t>
      </w:r>
      <w:r>
        <w:rPr>
          <w:color w:val="000000"/>
        </w:rPr>
        <w:t xml:space="preserve">/кг. </w:t>
      </w:r>
    </w:p>
    <w:p w14:paraId="015D83E5" w14:textId="77777777" w:rsidR="002740C1" w:rsidRDefault="002740C1" w:rsidP="002740C1">
      <w:pPr>
        <w:jc w:val="right"/>
        <w:rPr>
          <w:b/>
          <w:bCs/>
        </w:rPr>
      </w:pPr>
    </w:p>
    <w:p w14:paraId="7B99A2B5" w14:textId="78227330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3</w:t>
      </w:r>
    </w:p>
    <w:p w14:paraId="5003F4A3" w14:textId="77777777" w:rsidR="002740C1" w:rsidRDefault="002740C1" w:rsidP="002740C1">
      <w:pPr>
        <w:jc w:val="right"/>
      </w:pPr>
    </w:p>
    <w:p w14:paraId="42CCF266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4B7BFD15" w14:textId="77777777" w:rsidR="002740C1" w:rsidRDefault="002740C1" w:rsidP="002740C1">
      <w:pPr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936"/>
        <w:gridCol w:w="936"/>
        <w:gridCol w:w="937"/>
        <w:gridCol w:w="937"/>
        <w:gridCol w:w="937"/>
        <w:gridCol w:w="937"/>
        <w:gridCol w:w="937"/>
        <w:gridCol w:w="999"/>
        <w:gridCol w:w="2036"/>
      </w:tblGrid>
      <w:tr w:rsidR="002740C1" w:rsidRPr="0086361C" w14:paraId="639176BE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  <w:noWrap/>
            <w:hideMark/>
          </w:tcPr>
          <w:p w14:paraId="6EA8FA26" w14:textId="77777777" w:rsidR="002740C1" w:rsidRPr="002128F9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Стоимость</w:t>
            </w:r>
            <w:r w:rsidRPr="0086361C">
              <w:rPr>
                <w:color w:val="000000"/>
              </w:rPr>
              <w:t xml:space="preserve">, </w:t>
            </w:r>
            <w:r>
              <w:t>руб./кг</w:t>
            </w:r>
          </w:p>
        </w:tc>
      </w:tr>
      <w:tr w:rsidR="002740C1" w:rsidRPr="0086361C" w14:paraId="50076485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  <w:hideMark/>
          </w:tcPr>
          <w:p w14:paraId="5E854970" w14:textId="77777777" w:rsidR="002740C1" w:rsidRPr="007A4DDA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  <w:hideMark/>
          </w:tcPr>
          <w:p w14:paraId="3A5F358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2014</w:t>
            </w:r>
          </w:p>
        </w:tc>
        <w:tc>
          <w:tcPr>
            <w:tcW w:w="548" w:type="pct"/>
            <w:noWrap/>
            <w:hideMark/>
          </w:tcPr>
          <w:p w14:paraId="7195BF87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548" w:type="pct"/>
            <w:noWrap/>
            <w:hideMark/>
          </w:tcPr>
          <w:p w14:paraId="18E19A6D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548" w:type="pct"/>
            <w:noWrap/>
            <w:hideMark/>
          </w:tcPr>
          <w:p w14:paraId="21EE0F28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548" w:type="pct"/>
            <w:noWrap/>
            <w:hideMark/>
          </w:tcPr>
          <w:p w14:paraId="44C836E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548" w:type="pct"/>
            <w:noWrap/>
            <w:hideMark/>
          </w:tcPr>
          <w:p w14:paraId="4FEF907D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  <w:hideMark/>
          </w:tcPr>
          <w:p w14:paraId="3486F150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  <w:hideMark/>
          </w:tcPr>
          <w:p w14:paraId="37E4651A" w14:textId="77777777" w:rsidR="002740C1" w:rsidRPr="0086361C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86361C" w14:paraId="0F2024D2" w14:textId="77777777" w:rsidTr="00D14BA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" w:type="pct"/>
            <w:noWrap/>
          </w:tcPr>
          <w:p w14:paraId="46A8267F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3BD9AA5B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28694531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6990445C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5E9B7C46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0DFB7721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48" w:type="pct"/>
            <w:noWrap/>
          </w:tcPr>
          <w:p w14:paraId="0315DD79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0" w:type="pct"/>
            <w:noWrap/>
          </w:tcPr>
          <w:p w14:paraId="78DE0C12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  <w:tc>
          <w:tcPr>
            <w:tcW w:w="584" w:type="pct"/>
            <w:noWrap/>
          </w:tcPr>
          <w:p w14:paraId="798219AE" w14:textId="77777777" w:rsidR="002740C1" w:rsidRPr="0086361C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E8028A">
              <w:rPr>
                <w:color w:val="000000"/>
                <w:sz w:val="20"/>
              </w:rPr>
              <w:t>***</w:t>
            </w:r>
          </w:p>
        </w:tc>
      </w:tr>
    </w:tbl>
    <w:p w14:paraId="5F314276" w14:textId="77777777" w:rsidR="002740C1" w:rsidRPr="00D92F43" w:rsidRDefault="002740C1" w:rsidP="002740C1">
      <w:pPr>
        <w:jc w:val="right"/>
        <w:rPr>
          <w:i/>
          <w:sz w:val="20"/>
        </w:rPr>
      </w:pPr>
    </w:p>
    <w:p w14:paraId="7FCF8F37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8B635D4" w14:textId="77777777" w:rsidR="002740C1" w:rsidRDefault="002740C1" w:rsidP="002740C1">
      <w:pPr>
        <w:jc w:val="right"/>
        <w:rPr>
          <w:i/>
          <w:sz w:val="20"/>
        </w:rPr>
      </w:pPr>
    </w:p>
    <w:p w14:paraId="613BE1CD" w14:textId="77777777" w:rsidR="002740C1" w:rsidRDefault="002740C1" w:rsidP="002740C1">
      <w:pPr>
        <w:jc w:val="right"/>
        <w:rPr>
          <w:b/>
          <w:bCs/>
        </w:rPr>
      </w:pPr>
    </w:p>
    <w:p w14:paraId="515262DE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60A7BFFB" w14:textId="01218CFB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4</w:t>
      </w:r>
    </w:p>
    <w:p w14:paraId="1E7CD827" w14:textId="77777777" w:rsidR="002740C1" w:rsidRDefault="002740C1" w:rsidP="002740C1">
      <w:pPr>
        <w:jc w:val="right"/>
      </w:pPr>
    </w:p>
    <w:p w14:paraId="367D0D16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766BD251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80"/>
        <w:gridCol w:w="1080"/>
        <w:gridCol w:w="1080"/>
        <w:gridCol w:w="2036"/>
      </w:tblGrid>
      <w:tr w:rsidR="002740C1" w:rsidRPr="00697810" w14:paraId="6E05AF72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8"/>
            <w:noWrap/>
            <w:hideMark/>
          </w:tcPr>
          <w:p w14:paraId="217058A6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 w:rsidRPr="00697810">
              <w:rPr>
                <w:color w:val="000000"/>
              </w:rPr>
              <w:t>Динамика к предыдущему году, %</w:t>
            </w:r>
          </w:p>
        </w:tc>
      </w:tr>
      <w:tr w:rsidR="002740C1" w:rsidRPr="00697810" w14:paraId="529AF1D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6B288BC4" w14:textId="77777777" w:rsidR="002740C1" w:rsidRPr="00697810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0D86D904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2015</w:t>
            </w:r>
          </w:p>
        </w:tc>
        <w:tc>
          <w:tcPr>
            <w:tcW w:w="621" w:type="pct"/>
            <w:noWrap/>
            <w:hideMark/>
          </w:tcPr>
          <w:p w14:paraId="094016D8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2016</w:t>
            </w:r>
          </w:p>
        </w:tc>
        <w:tc>
          <w:tcPr>
            <w:tcW w:w="621" w:type="pct"/>
            <w:noWrap/>
            <w:hideMark/>
          </w:tcPr>
          <w:p w14:paraId="7AB90C4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2017</w:t>
            </w:r>
          </w:p>
        </w:tc>
        <w:tc>
          <w:tcPr>
            <w:tcW w:w="621" w:type="pct"/>
            <w:noWrap/>
            <w:hideMark/>
          </w:tcPr>
          <w:p w14:paraId="2818AEED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2018</w:t>
            </w:r>
          </w:p>
        </w:tc>
        <w:tc>
          <w:tcPr>
            <w:tcW w:w="621" w:type="pct"/>
            <w:noWrap/>
            <w:hideMark/>
          </w:tcPr>
          <w:p w14:paraId="55FB7750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2B1D2143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1791E215" w14:textId="77777777" w:rsidR="002740C1" w:rsidRPr="00697810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0F086B">
              <w:rPr>
                <w:b/>
                <w:bCs/>
                <w:color w:val="000000"/>
              </w:rPr>
              <w:t>настоящее время</w:t>
            </w:r>
          </w:p>
        </w:tc>
      </w:tr>
      <w:tr w:rsidR="002740C1" w:rsidRPr="00697810" w14:paraId="7C7D7BB7" w14:textId="77777777" w:rsidTr="00D14BA7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pct"/>
            <w:noWrap/>
            <w:hideMark/>
          </w:tcPr>
          <w:p w14:paraId="1D3C46AE" w14:textId="77777777" w:rsidR="002740C1" w:rsidRPr="008C3495" w:rsidRDefault="002740C1" w:rsidP="00D14BA7">
            <w:pPr>
              <w:jc w:val="center"/>
              <w:rPr>
                <w:b w:val="0"/>
                <w:bCs w:val="0"/>
                <w:color w:val="000000"/>
                <w:lang w:val="en-US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2C7053EF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6C50BFAE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70D65777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69E667BD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4726B31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21" w:type="pct"/>
            <w:noWrap/>
            <w:hideMark/>
          </w:tcPr>
          <w:p w14:paraId="32B0AB95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  <w:tc>
          <w:tcPr>
            <w:tcW w:w="651" w:type="pct"/>
            <w:noWrap/>
            <w:hideMark/>
          </w:tcPr>
          <w:p w14:paraId="3EB33823" w14:textId="77777777" w:rsidR="002740C1" w:rsidRPr="00697810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177A78">
              <w:rPr>
                <w:color w:val="000000"/>
                <w:sz w:val="20"/>
              </w:rPr>
              <w:t>***</w:t>
            </w:r>
          </w:p>
        </w:tc>
      </w:tr>
    </w:tbl>
    <w:p w14:paraId="750015FC" w14:textId="77777777" w:rsidR="002740C1" w:rsidRPr="00D92F43" w:rsidRDefault="002740C1" w:rsidP="002740C1">
      <w:pPr>
        <w:rPr>
          <w:b/>
        </w:rPr>
      </w:pPr>
    </w:p>
    <w:p w14:paraId="1F586427" w14:textId="77777777" w:rsidR="002740C1" w:rsidRPr="00D92F43" w:rsidRDefault="002740C1" w:rsidP="002740C1">
      <w:pPr>
        <w:jc w:val="right"/>
        <w:rPr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России,</w:t>
      </w:r>
    </w:p>
    <w:p w14:paraId="1D06EC89" w14:textId="77777777" w:rsidR="002740C1" w:rsidRDefault="002740C1" w:rsidP="002740C1">
      <w:pPr>
        <w:jc w:val="right"/>
      </w:pPr>
    </w:p>
    <w:p w14:paraId="2DACF85F" w14:textId="77777777" w:rsidR="002740C1" w:rsidRDefault="002740C1" w:rsidP="002740C1">
      <w:pPr>
        <w:jc w:val="right"/>
      </w:pPr>
    </w:p>
    <w:p w14:paraId="5FC11B9E" w14:textId="77777777" w:rsidR="002740C1" w:rsidRPr="00054370" w:rsidRDefault="002740C1" w:rsidP="002740C1">
      <w:pPr>
        <w:rPr>
          <w:b/>
          <w:i/>
          <w:iCs/>
          <w:sz w:val="20"/>
        </w:rPr>
      </w:pPr>
      <w:r w:rsidRPr="00054370">
        <w:rPr>
          <w:b/>
          <w:i/>
          <w:iCs/>
          <w:sz w:val="20"/>
        </w:rPr>
        <w:t>*Здесь и далее примеры диаграмм носят ознакомительный характер - конкретные числовые данные не совпадают с реальными</w:t>
      </w:r>
    </w:p>
    <w:p w14:paraId="0E4D64B4" w14:textId="0E53D457" w:rsidR="002740C1" w:rsidRPr="00D92F43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 xml:space="preserve">Диаграмма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2</w:t>
      </w:r>
    </w:p>
    <w:p w14:paraId="4A1CFADF" w14:textId="77777777" w:rsidR="002740C1" w:rsidRPr="00D92F43" w:rsidRDefault="002740C1" w:rsidP="002740C1">
      <w:pPr>
        <w:jc w:val="right"/>
      </w:pPr>
    </w:p>
    <w:p w14:paraId="54D120A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в рублевом эквиваленте</w:t>
      </w:r>
    </w:p>
    <w:p w14:paraId="75DF09EC" w14:textId="77777777" w:rsidR="002740C1" w:rsidRDefault="002740C1" w:rsidP="002740C1">
      <w:pPr>
        <w:jc w:val="center"/>
        <w:rPr>
          <w:b/>
        </w:rPr>
      </w:pPr>
    </w:p>
    <w:p w14:paraId="088C9FB8" w14:textId="77777777" w:rsidR="002740C1" w:rsidRDefault="002740C1" w:rsidP="002740C1">
      <w:pPr>
        <w:jc w:val="right"/>
        <w:rPr>
          <w:i/>
          <w:sz w:val="20"/>
        </w:rPr>
      </w:pPr>
      <w:r>
        <w:rPr>
          <w:noProof/>
        </w:rPr>
        <w:drawing>
          <wp:inline distT="0" distB="0" distL="0" distR="0" wp14:anchorId="4FEB50C5" wp14:editId="11868789">
            <wp:extent cx="5940000" cy="2976689"/>
            <wp:effectExtent l="0" t="0" r="0" b="0"/>
            <wp:docPr id="10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086C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1BC7E204" w14:textId="77777777" w:rsidR="002740C1" w:rsidRDefault="002740C1" w:rsidP="002740C1">
      <w:pPr>
        <w:rPr>
          <w:i/>
          <w:sz w:val="20"/>
        </w:rPr>
      </w:pPr>
    </w:p>
    <w:p w14:paraId="5E367191" w14:textId="77777777" w:rsidR="002740C1" w:rsidRDefault="002740C1" w:rsidP="002740C1"/>
    <w:p w14:paraId="69AFB7C4" w14:textId="77777777" w:rsidR="002740C1" w:rsidRPr="00322E5F" w:rsidRDefault="002740C1" w:rsidP="002740C1">
      <w:pPr>
        <w:jc w:val="both"/>
      </w:pPr>
      <w:r>
        <w:tab/>
        <w:t xml:space="preserve">С </w:t>
      </w:r>
      <w:r>
        <w:rPr>
          <w:color w:val="000000"/>
        </w:rPr>
        <w:t xml:space="preserve">*** года по настоящее время средняя экспортная стоимость </w:t>
      </w:r>
      <w:r w:rsidRPr="001D4718">
        <w:t>трикотажных полотен</w:t>
      </w:r>
      <w:r>
        <w:t xml:space="preserve"> в рублевом эквиваленте</w:t>
      </w:r>
      <w:r w:rsidRPr="001D4718">
        <w:rPr>
          <w:i/>
          <w:iCs/>
        </w:rPr>
        <w:t xml:space="preserve"> </w:t>
      </w:r>
      <w:r w:rsidRPr="001D4718">
        <w:t>в России</w:t>
      </w:r>
      <w:r>
        <w:t xml:space="preserve"> выросла (сократилась) на ***% - с </w:t>
      </w:r>
      <w:r>
        <w:rPr>
          <w:color w:val="000000"/>
        </w:rPr>
        <w:t xml:space="preserve">*** руб./кг до *** руб./кг. Минимальная стоимость продукции зафиксирована в *** году и равна *** руб./кг. Максимальная - в *** году и равна *** руб./кг. </w:t>
      </w:r>
    </w:p>
    <w:p w14:paraId="1529D038" w14:textId="77777777" w:rsidR="002740C1" w:rsidRDefault="002740C1" w:rsidP="002740C1">
      <w:pPr>
        <w:spacing w:after="180" w:line="336" w:lineRule="auto"/>
        <w:contextualSpacing w:val="0"/>
      </w:pPr>
      <w:r>
        <w:br w:type="page"/>
      </w:r>
    </w:p>
    <w:p w14:paraId="0025AB0C" w14:textId="168200A5" w:rsidR="002740C1" w:rsidRDefault="002740C1" w:rsidP="002740C1">
      <w:pPr>
        <w:pStyle w:val="20"/>
      </w:pPr>
      <w:bookmarkStart w:id="37" w:name="_Toc126010119"/>
      <w:bookmarkStart w:id="38" w:name="_Toc126010535"/>
      <w:r>
        <w:lastRenderedPageBreak/>
        <w:t>4.2. Структура экспортной стоимости трикотажных полотен по странам-получателям</w:t>
      </w:r>
      <w:bookmarkEnd w:id="37"/>
      <w:bookmarkEnd w:id="38"/>
    </w:p>
    <w:p w14:paraId="401F8F66" w14:textId="77777777" w:rsidR="002740C1" w:rsidRDefault="002740C1" w:rsidP="002740C1"/>
    <w:p w14:paraId="15CD240F" w14:textId="2FC107D5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5</w:t>
      </w:r>
    </w:p>
    <w:p w14:paraId="79ED19CE" w14:textId="77777777" w:rsidR="002740C1" w:rsidRDefault="002740C1" w:rsidP="002740C1">
      <w:pPr>
        <w:jc w:val="right"/>
      </w:pPr>
    </w:p>
    <w:p w14:paraId="1803E32F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странам-получателям</w:t>
      </w:r>
    </w:p>
    <w:p w14:paraId="682F328D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7C39E75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75B33911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Страна-получатель</w:t>
            </w:r>
          </w:p>
        </w:tc>
        <w:tc>
          <w:tcPr>
            <w:tcW w:w="2500" w:type="pct"/>
            <w:noWrap/>
            <w:hideMark/>
          </w:tcPr>
          <w:p w14:paraId="77A125F4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$/кг</w:t>
            </w:r>
          </w:p>
        </w:tc>
      </w:tr>
      <w:tr w:rsidR="002740C1" w:rsidRPr="006E626F" w14:paraId="188A66CE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46BFAFF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4D88EA1E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08A19F0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096A184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7DBEECA9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1193B77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D11E07B" w14:textId="77777777" w:rsidR="002740C1" w:rsidRPr="004950C8" w:rsidRDefault="002740C1" w:rsidP="00D14BA7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61DDB5C8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E0DB67C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6AF202BB" w14:textId="77777777" w:rsidR="002740C1" w:rsidRPr="004950C8" w:rsidRDefault="002740C1" w:rsidP="00D14BA7">
            <w:pPr>
              <w:jc w:val="center"/>
              <w:rPr>
                <w:b w:val="0"/>
                <w:bCs w:val="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615FAA1B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5F1E835E" w14:textId="77777777" w:rsidR="002740C1" w:rsidRDefault="002740C1" w:rsidP="002740C1">
      <w:pPr>
        <w:jc w:val="right"/>
        <w:rPr>
          <w:i/>
          <w:sz w:val="20"/>
        </w:rPr>
      </w:pPr>
    </w:p>
    <w:p w14:paraId="30A2A290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6A4339FD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</w:p>
    <w:p w14:paraId="30148A49" w14:textId="5778DB39" w:rsidR="002740C1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>
        <w:rPr>
          <w:b/>
          <w:bCs/>
        </w:rPr>
        <w:t>6</w:t>
      </w:r>
    </w:p>
    <w:p w14:paraId="1F09D129" w14:textId="77777777" w:rsidR="002740C1" w:rsidRDefault="002740C1" w:rsidP="002740C1">
      <w:pPr>
        <w:jc w:val="right"/>
      </w:pPr>
    </w:p>
    <w:p w14:paraId="56A9E60A" w14:textId="77777777" w:rsidR="002740C1" w:rsidRDefault="002740C1" w:rsidP="002740C1">
      <w:pPr>
        <w:jc w:val="center"/>
        <w:rPr>
          <w:b/>
        </w:rPr>
      </w:pPr>
      <w:r>
        <w:rPr>
          <w:b/>
        </w:rPr>
        <w:t xml:space="preserve">Динамика средней статистической стоимости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</w:t>
      </w:r>
      <w:r>
        <w:rPr>
          <w:b/>
          <w:bCs/>
          <w:i/>
          <w:iCs/>
        </w:rPr>
        <w:t xml:space="preserve"> </w:t>
      </w:r>
      <w:r w:rsidRPr="00D92F43">
        <w:rPr>
          <w:b/>
        </w:rPr>
        <w:t>в Росси</w:t>
      </w:r>
      <w:r>
        <w:rPr>
          <w:b/>
        </w:rPr>
        <w:t>и по основным странам-</w:t>
      </w:r>
      <w:r w:rsidRPr="0057207B">
        <w:rPr>
          <w:b/>
        </w:rPr>
        <w:t xml:space="preserve"> </w:t>
      </w:r>
      <w:r>
        <w:rPr>
          <w:b/>
        </w:rPr>
        <w:t>получателям</w:t>
      </w:r>
    </w:p>
    <w:p w14:paraId="4EEAE6CC" w14:textId="77777777" w:rsidR="002740C1" w:rsidRDefault="002740C1" w:rsidP="002740C1">
      <w:pPr>
        <w:jc w:val="center"/>
        <w:rPr>
          <w:b/>
        </w:rPr>
      </w:pPr>
    </w:p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1491"/>
        <w:gridCol w:w="780"/>
        <w:gridCol w:w="778"/>
        <w:gridCol w:w="778"/>
        <w:gridCol w:w="778"/>
        <w:gridCol w:w="779"/>
        <w:gridCol w:w="779"/>
        <w:gridCol w:w="779"/>
        <w:gridCol w:w="779"/>
        <w:gridCol w:w="1871"/>
      </w:tblGrid>
      <w:tr w:rsidR="002740C1" w:rsidRPr="004C62D5" w14:paraId="3CA67724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 w:val="restart"/>
            <w:noWrap/>
            <w:vAlign w:val="center"/>
            <w:hideMark/>
          </w:tcPr>
          <w:p w14:paraId="24A4FFCB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Страна</w:t>
            </w:r>
          </w:p>
        </w:tc>
        <w:tc>
          <w:tcPr>
            <w:tcW w:w="4223" w:type="pct"/>
            <w:gridSpan w:val="9"/>
            <w:noWrap/>
            <w:hideMark/>
          </w:tcPr>
          <w:p w14:paraId="68F5E6DC" w14:textId="77777777" w:rsidR="002740C1" w:rsidRPr="00672470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  <w:lang w:val="en-US"/>
              </w:rPr>
            </w:pPr>
            <w:r>
              <w:rPr>
                <w:color w:val="000000"/>
                <w:sz w:val="20"/>
              </w:rPr>
              <w:t>Стоимость, руб/кг.</w:t>
            </w:r>
          </w:p>
        </w:tc>
      </w:tr>
      <w:tr w:rsidR="002740C1" w:rsidRPr="004C62D5" w14:paraId="2C450E86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vMerge/>
            <w:hideMark/>
          </w:tcPr>
          <w:p w14:paraId="59356529" w14:textId="77777777" w:rsidR="002740C1" w:rsidRPr="004C62D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</w:p>
        </w:tc>
        <w:tc>
          <w:tcPr>
            <w:tcW w:w="470" w:type="pct"/>
            <w:noWrap/>
            <w:hideMark/>
          </w:tcPr>
          <w:p w14:paraId="7076C1D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6F831A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2014</w:t>
            </w:r>
          </w:p>
        </w:tc>
        <w:tc>
          <w:tcPr>
            <w:tcW w:w="469" w:type="pct"/>
            <w:noWrap/>
            <w:hideMark/>
          </w:tcPr>
          <w:p w14:paraId="4A966D06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2015</w:t>
            </w:r>
          </w:p>
        </w:tc>
        <w:tc>
          <w:tcPr>
            <w:tcW w:w="469" w:type="pct"/>
            <w:noWrap/>
            <w:hideMark/>
          </w:tcPr>
          <w:p w14:paraId="07E15B58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2016</w:t>
            </w:r>
          </w:p>
        </w:tc>
        <w:tc>
          <w:tcPr>
            <w:tcW w:w="469" w:type="pct"/>
            <w:noWrap/>
            <w:hideMark/>
          </w:tcPr>
          <w:p w14:paraId="6B7A027A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2017</w:t>
            </w:r>
          </w:p>
        </w:tc>
        <w:tc>
          <w:tcPr>
            <w:tcW w:w="469" w:type="pct"/>
            <w:noWrap/>
            <w:hideMark/>
          </w:tcPr>
          <w:p w14:paraId="42BDF569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4C62D5">
              <w:rPr>
                <w:color w:val="000000"/>
                <w:sz w:val="20"/>
              </w:rPr>
              <w:t>2018</w:t>
            </w:r>
          </w:p>
        </w:tc>
        <w:tc>
          <w:tcPr>
            <w:tcW w:w="469" w:type="pct"/>
            <w:noWrap/>
            <w:hideMark/>
          </w:tcPr>
          <w:p w14:paraId="0C7C96FD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69" w:type="pct"/>
            <w:noWrap/>
            <w:hideMark/>
          </w:tcPr>
          <w:p w14:paraId="22B91339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 w:rsidRPr="00B6367F">
              <w:t>***</w:t>
            </w:r>
          </w:p>
        </w:tc>
        <w:tc>
          <w:tcPr>
            <w:tcW w:w="470" w:type="pct"/>
            <w:noWrap/>
            <w:hideMark/>
          </w:tcPr>
          <w:p w14:paraId="312324BC" w14:textId="77777777" w:rsidR="002740C1" w:rsidRPr="004C62D5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настоящее время</w:t>
            </w:r>
          </w:p>
        </w:tc>
      </w:tr>
      <w:tr w:rsidR="002740C1" w:rsidRPr="004C62D5" w14:paraId="49AED2D4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  <w:hideMark/>
          </w:tcPr>
          <w:p w14:paraId="704AF66E" w14:textId="77777777" w:rsidR="002740C1" w:rsidRPr="00FE1EA5" w:rsidRDefault="002740C1" w:rsidP="00D14BA7">
            <w:pPr>
              <w:jc w:val="center"/>
              <w:rPr>
                <w:b w:val="0"/>
                <w:bCs w:val="0"/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Абхазия</w:t>
            </w:r>
          </w:p>
        </w:tc>
        <w:tc>
          <w:tcPr>
            <w:tcW w:w="470" w:type="pct"/>
            <w:noWrap/>
            <w:hideMark/>
          </w:tcPr>
          <w:p w14:paraId="06DCCC4E" w14:textId="77777777" w:rsidR="002740C1" w:rsidRPr="004950C8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5F96870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2CC613D2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45F32CB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D064E21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5F01AF0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37461F96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69" w:type="pct"/>
            <w:noWrap/>
            <w:hideMark/>
          </w:tcPr>
          <w:p w14:paraId="18369264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  <w:tc>
          <w:tcPr>
            <w:tcW w:w="470" w:type="pct"/>
            <w:noWrap/>
            <w:hideMark/>
          </w:tcPr>
          <w:p w14:paraId="009AB217" w14:textId="77777777" w:rsidR="002740C1" w:rsidRPr="004C62D5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</w:rPr>
            </w:pPr>
            <w:r w:rsidRPr="00E53DBD">
              <w:t>***</w:t>
            </w:r>
          </w:p>
        </w:tc>
      </w:tr>
      <w:tr w:rsidR="002740C1" w:rsidRPr="004C62D5" w14:paraId="4BAA8878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52DAEAE1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FE1EA5">
              <w:rPr>
                <w:b w:val="0"/>
                <w:bCs w:val="0"/>
                <w:color w:val="000000"/>
                <w:sz w:val="20"/>
              </w:rPr>
              <w:t>Азербайджан</w:t>
            </w:r>
          </w:p>
        </w:tc>
        <w:tc>
          <w:tcPr>
            <w:tcW w:w="470" w:type="pct"/>
            <w:noWrap/>
          </w:tcPr>
          <w:p w14:paraId="33719334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290716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C019E9F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52F2C7B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4DCA21C1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E7DD65B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C955AD2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8C9E423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6441CEE1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2740C1" w:rsidRPr="004C62D5" w14:paraId="739ABCAB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684251A9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470" w:type="pct"/>
            <w:noWrap/>
          </w:tcPr>
          <w:p w14:paraId="5343BA14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8466A81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7070BD83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302344F3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418E994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AC5C1A8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FA343A3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566BCD9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3167BBC2" w14:textId="77777777" w:rsidR="002740C1" w:rsidRPr="009F4A0A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  <w:tr w:rsidR="002740C1" w:rsidRPr="004C62D5" w14:paraId="0F9F1AC6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7" w:type="pct"/>
            <w:noWrap/>
          </w:tcPr>
          <w:p w14:paraId="1244D8FF" w14:textId="77777777" w:rsidR="002740C1" w:rsidRPr="00FE1EA5" w:rsidRDefault="002740C1" w:rsidP="00D14BA7">
            <w:pPr>
              <w:jc w:val="center"/>
              <w:rPr>
                <w:color w:val="000000"/>
                <w:sz w:val="20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470" w:type="pct"/>
            <w:noWrap/>
          </w:tcPr>
          <w:p w14:paraId="76455F43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E64891F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51ED46CC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6C1E677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27B31B5B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1D2D2769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684DA735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69" w:type="pct"/>
            <w:noWrap/>
          </w:tcPr>
          <w:p w14:paraId="061481B6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  <w:tc>
          <w:tcPr>
            <w:tcW w:w="470" w:type="pct"/>
            <w:noWrap/>
          </w:tcPr>
          <w:p w14:paraId="5BC0D458" w14:textId="77777777" w:rsidR="002740C1" w:rsidRPr="009F4A0A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E53DBD">
              <w:t>***</w:t>
            </w:r>
          </w:p>
        </w:tc>
      </w:tr>
    </w:tbl>
    <w:p w14:paraId="65D2D97F" w14:textId="77777777" w:rsidR="002740C1" w:rsidRPr="00AD2A82" w:rsidRDefault="002740C1" w:rsidP="002740C1">
      <w:pPr>
        <w:rPr>
          <w:b/>
        </w:rPr>
      </w:pPr>
    </w:p>
    <w:p w14:paraId="64EEC67C" w14:textId="77777777" w:rsidR="002740C1" w:rsidRDefault="002740C1" w:rsidP="002740C1">
      <w:pPr>
        <w:jc w:val="right"/>
        <w:rPr>
          <w:b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России.</w:t>
      </w:r>
    </w:p>
    <w:p w14:paraId="37416BB9" w14:textId="77777777" w:rsidR="002740C1" w:rsidRDefault="002740C1" w:rsidP="002740C1">
      <w:pPr>
        <w:spacing w:after="180" w:line="336" w:lineRule="auto"/>
        <w:contextualSpacing w:val="0"/>
        <w:rPr>
          <w:b/>
          <w:bCs/>
        </w:rPr>
      </w:pPr>
      <w:r>
        <w:rPr>
          <w:b/>
          <w:bCs/>
        </w:rPr>
        <w:br w:type="page"/>
      </w:r>
    </w:p>
    <w:p w14:paraId="63CE6887" w14:textId="6ECD2B70" w:rsidR="002740C1" w:rsidRPr="00897FCB" w:rsidRDefault="002740C1" w:rsidP="002740C1">
      <w:pPr>
        <w:jc w:val="right"/>
        <w:rPr>
          <w:b/>
          <w:bCs/>
        </w:rPr>
      </w:pPr>
      <w:r w:rsidRPr="00D92F43">
        <w:rPr>
          <w:b/>
          <w:bCs/>
        </w:rPr>
        <w:lastRenderedPageBreak/>
        <w:t>Та</w:t>
      </w:r>
      <w:r>
        <w:rPr>
          <w:b/>
          <w:bCs/>
        </w:rPr>
        <w:t>б</w:t>
      </w:r>
      <w:r w:rsidRPr="00D92F43">
        <w:rPr>
          <w:b/>
          <w:bCs/>
        </w:rPr>
        <w:t xml:space="preserve">лица </w:t>
      </w:r>
      <w:r>
        <w:rPr>
          <w:b/>
          <w:bCs/>
        </w:rPr>
        <w:t>4</w:t>
      </w:r>
      <w:r w:rsidRPr="00D92F43">
        <w:rPr>
          <w:b/>
          <w:bCs/>
        </w:rPr>
        <w:t>.</w:t>
      </w:r>
      <w:r w:rsidRPr="00897FCB">
        <w:rPr>
          <w:b/>
          <w:bCs/>
        </w:rPr>
        <w:t>7</w:t>
      </w:r>
    </w:p>
    <w:p w14:paraId="008CF876" w14:textId="77777777" w:rsidR="002740C1" w:rsidRDefault="002740C1" w:rsidP="002740C1">
      <w:pPr>
        <w:jc w:val="right"/>
      </w:pPr>
    </w:p>
    <w:p w14:paraId="3B246C2F" w14:textId="77777777" w:rsidR="002740C1" w:rsidRPr="00897FCB" w:rsidRDefault="002740C1" w:rsidP="002740C1">
      <w:pPr>
        <w:jc w:val="center"/>
        <w:rPr>
          <w:b/>
        </w:rPr>
      </w:pPr>
      <w:r>
        <w:rPr>
          <w:b/>
        </w:rPr>
        <w:t xml:space="preserve">Средняя статистическая стоимость </w:t>
      </w:r>
      <w:r w:rsidRPr="0019386C">
        <w:rPr>
          <w:b/>
          <w:bCs/>
        </w:rPr>
        <w:t>трикотажных полотен</w:t>
      </w:r>
      <w:r>
        <w:rPr>
          <w:b/>
          <w:bCs/>
        </w:rPr>
        <w:t xml:space="preserve"> на экспорт </w:t>
      </w:r>
      <w:r w:rsidRPr="00D92F43">
        <w:rPr>
          <w:b/>
        </w:rPr>
        <w:t>в Росси</w:t>
      </w:r>
      <w:r>
        <w:rPr>
          <w:b/>
        </w:rPr>
        <w:t>и по основным странам-получателям</w:t>
      </w:r>
      <w:r w:rsidRPr="00897FCB">
        <w:rPr>
          <w:b/>
        </w:rPr>
        <w:t xml:space="preserve"> </w:t>
      </w:r>
      <w:r>
        <w:rPr>
          <w:b/>
        </w:rPr>
        <w:t>в рублевом эквиваленте</w:t>
      </w:r>
    </w:p>
    <w:p w14:paraId="7F570C15" w14:textId="77777777" w:rsidR="002740C1" w:rsidRPr="008013A6" w:rsidRDefault="002740C1" w:rsidP="002740C1"/>
    <w:tbl>
      <w:tblPr>
        <w:tblStyle w:val="-41"/>
        <w:tblW w:w="5000" w:type="pct"/>
        <w:tblLook w:val="04A0" w:firstRow="1" w:lastRow="0" w:firstColumn="1" w:lastColumn="0" w:noHBand="0" w:noVBand="1"/>
      </w:tblPr>
      <w:tblGrid>
        <w:gridCol w:w="4796"/>
        <w:gridCol w:w="4796"/>
      </w:tblGrid>
      <w:tr w:rsidR="002740C1" w:rsidRPr="006E626F" w14:paraId="50AEC0F1" w14:textId="77777777" w:rsidTr="00D14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  <w:hideMark/>
          </w:tcPr>
          <w:p w14:paraId="49777219" w14:textId="77777777" w:rsidR="002740C1" w:rsidRPr="006E626F" w:rsidRDefault="002740C1" w:rsidP="00D14BA7">
            <w:pPr>
              <w:jc w:val="center"/>
              <w:rPr>
                <w:b w:val="0"/>
                <w:bCs w:val="0"/>
                <w:color w:val="000000"/>
              </w:rPr>
            </w:pPr>
            <w:r>
              <w:rPr>
                <w:color w:val="000000"/>
              </w:rPr>
              <w:t>Страна-получатель</w:t>
            </w:r>
          </w:p>
        </w:tc>
        <w:tc>
          <w:tcPr>
            <w:tcW w:w="2500" w:type="pct"/>
            <w:noWrap/>
            <w:hideMark/>
          </w:tcPr>
          <w:p w14:paraId="0660F54A" w14:textId="77777777" w:rsidR="002740C1" w:rsidRPr="006E626F" w:rsidRDefault="002740C1" w:rsidP="00D14B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lang w:val="en-US"/>
              </w:rPr>
            </w:pPr>
            <w:r>
              <w:rPr>
                <w:color w:val="000000"/>
              </w:rPr>
              <w:t>Стоимость, руб./кг</w:t>
            </w:r>
          </w:p>
        </w:tc>
      </w:tr>
      <w:tr w:rsidR="002740C1" w:rsidRPr="006E626F" w14:paraId="1ADB8837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5B2CCC12" w14:textId="77777777" w:rsidR="002740C1" w:rsidRPr="006E626F" w:rsidRDefault="002740C1" w:rsidP="00D14BA7">
            <w:pPr>
              <w:jc w:val="center"/>
              <w:rPr>
                <w:color w:val="000000"/>
              </w:rPr>
            </w:pPr>
            <w:r w:rsidRPr="00FE1EA5">
              <w:rPr>
                <w:b w:val="0"/>
                <w:bCs w:val="0"/>
                <w:lang w:val="en-US"/>
              </w:rPr>
              <w:t>Армения</w:t>
            </w:r>
          </w:p>
        </w:tc>
        <w:tc>
          <w:tcPr>
            <w:tcW w:w="2500" w:type="pct"/>
            <w:noWrap/>
          </w:tcPr>
          <w:p w14:paraId="609DA54E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34A74ED6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73056884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FE1EA5">
              <w:rPr>
                <w:b w:val="0"/>
                <w:bCs w:val="0"/>
                <w:lang w:val="en-US"/>
              </w:rPr>
              <w:t>Беларусь</w:t>
            </w:r>
          </w:p>
        </w:tc>
        <w:tc>
          <w:tcPr>
            <w:tcW w:w="2500" w:type="pct"/>
            <w:noWrap/>
          </w:tcPr>
          <w:p w14:paraId="3187752F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51E8AB8" w14:textId="77777777" w:rsidTr="00D14B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1883B84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***</w:t>
            </w:r>
          </w:p>
        </w:tc>
        <w:tc>
          <w:tcPr>
            <w:tcW w:w="2500" w:type="pct"/>
            <w:noWrap/>
          </w:tcPr>
          <w:p w14:paraId="325FED47" w14:textId="77777777" w:rsidR="002740C1" w:rsidRPr="008C31F7" w:rsidRDefault="002740C1" w:rsidP="00D14B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  <w:tr w:rsidR="002740C1" w:rsidRPr="006E626F" w14:paraId="2894EC87" w14:textId="77777777" w:rsidTr="00D14BA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noWrap/>
          </w:tcPr>
          <w:p w14:paraId="1FBC8B17" w14:textId="77777777" w:rsidR="002740C1" w:rsidRPr="00FE1EA5" w:rsidRDefault="002740C1" w:rsidP="00D14BA7">
            <w:pPr>
              <w:jc w:val="center"/>
              <w:rPr>
                <w:lang w:val="en-US"/>
              </w:rPr>
            </w:pPr>
            <w:r w:rsidRPr="004950C8">
              <w:rPr>
                <w:b w:val="0"/>
                <w:bCs w:val="0"/>
              </w:rPr>
              <w:t>другие</w:t>
            </w:r>
          </w:p>
        </w:tc>
        <w:tc>
          <w:tcPr>
            <w:tcW w:w="2500" w:type="pct"/>
            <w:noWrap/>
          </w:tcPr>
          <w:p w14:paraId="1F30A775" w14:textId="77777777" w:rsidR="002740C1" w:rsidRPr="008C31F7" w:rsidRDefault="002740C1" w:rsidP="00D14B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 w:rsidRPr="008C31F7">
              <w:t>***</w:t>
            </w:r>
          </w:p>
        </w:tc>
      </w:tr>
    </w:tbl>
    <w:p w14:paraId="7442B348" w14:textId="77777777" w:rsidR="002740C1" w:rsidRDefault="002740C1" w:rsidP="002740C1">
      <w:pPr>
        <w:jc w:val="right"/>
        <w:rPr>
          <w:i/>
          <w:sz w:val="20"/>
        </w:rPr>
      </w:pPr>
    </w:p>
    <w:p w14:paraId="3DE4D2DC" w14:textId="77777777" w:rsidR="002740C1" w:rsidRDefault="002740C1" w:rsidP="002740C1">
      <w:pPr>
        <w:jc w:val="right"/>
        <w:rPr>
          <w:i/>
          <w:sz w:val="20"/>
        </w:rPr>
      </w:pPr>
      <w:r w:rsidRPr="00D92F43">
        <w:rPr>
          <w:i/>
          <w:sz w:val="20"/>
        </w:rPr>
        <w:t xml:space="preserve">Источник: по данным </w:t>
      </w:r>
      <w:r>
        <w:rPr>
          <w:i/>
          <w:sz w:val="20"/>
        </w:rPr>
        <w:t>Федеральной Таможенной Службы России</w:t>
      </w:r>
    </w:p>
    <w:p w14:paraId="5A8ED954" w14:textId="77777777" w:rsidR="002740C1" w:rsidRPr="00060FC3" w:rsidRDefault="002740C1" w:rsidP="002740C1">
      <w:pPr>
        <w:spacing w:after="180" w:line="336" w:lineRule="auto"/>
        <w:contextualSpacing w:val="0"/>
        <w:jc w:val="right"/>
        <w:rPr>
          <w:rFonts w:asciiTheme="majorHAnsi" w:eastAsia="Times New Roman" w:hAnsiTheme="majorHAnsi" w:cstheme="majorBidi"/>
          <w:b/>
          <w:bCs/>
          <w:caps/>
          <w:sz w:val="48"/>
        </w:rPr>
      </w:pPr>
    </w:p>
    <w:sectPr w:rsidR="002740C1" w:rsidRPr="00060FC3" w:rsidSect="00911CD5">
      <w:headerReference w:type="default" r:id="rId14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C7A3A" w14:textId="77777777" w:rsidR="009644DC" w:rsidRDefault="009644DC" w:rsidP="00A91D75">
      <w:r>
        <w:separator/>
      </w:r>
    </w:p>
  </w:endnote>
  <w:endnote w:type="continuationSeparator" w:id="0">
    <w:p w14:paraId="2D03354F" w14:textId="77777777" w:rsidR="009644DC" w:rsidRDefault="009644D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08DB3" w14:textId="77777777" w:rsidR="009644DC" w:rsidRDefault="009644DC" w:rsidP="00A91D75">
      <w:r>
        <w:separator/>
      </w:r>
    </w:p>
  </w:footnote>
  <w:footnote w:type="continuationSeparator" w:id="0">
    <w:p w14:paraId="4AD30905" w14:textId="77777777" w:rsidR="009644DC" w:rsidRDefault="009644D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0366DCDF" w14:textId="77777777" w:rsidTr="00A7217A">
      <w:trPr>
        <w:trHeight w:val="1060"/>
      </w:trPr>
      <w:tc>
        <w:tcPr>
          <w:tcW w:w="5861" w:type="dxa"/>
        </w:tcPr>
        <w:p w14:paraId="2A3F7AFA" w14:textId="77777777" w:rsidR="008759A8" w:rsidRDefault="008759A8" w:rsidP="00A7217A">
          <w:pPr>
            <w:pStyle w:val="a9"/>
            <w:spacing w:after="0"/>
          </w:pPr>
          <w:r w:rsidRPr="008759A8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6B8666F1" wp14:editId="1E2818E0">
                    <wp:extent cx="1442085" cy="0"/>
                    <wp:effectExtent l="19050" t="19050" r="24765" b="38100"/>
                    <wp:docPr id="17" name="Прямая соединительная линия 17" descr="Прямая линия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9882C64" id="Прямая соединительная линия 17" o:spid="_x0000_s1026" alt="Прямая линия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05DA3EE" w14:textId="77777777" w:rsidR="008759A8" w:rsidRDefault="00D476F7" w:rsidP="00A7217A">
          <w:pPr>
            <w:pStyle w:val="a9"/>
            <w:spacing w:after="0"/>
            <w:jc w:val="right"/>
          </w:pPr>
          <w:r>
            <w:rPr>
              <w:noProof/>
              <w:lang w:bidi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34EFD74" wp14:editId="085E07D6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Надпись 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F073F9" w14:textId="77777777" w:rsidR="00D476F7" w:rsidRPr="00D476F7" w:rsidRDefault="00D476F7" w:rsidP="00D476F7">
                                <w:pPr>
                                  <w:pStyle w:val="a6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ru-RU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4EFD74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 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" filled="f" stroked="f" strokeweight=".5pt">
                    <v:textbox inset="0,0,0,0">
                      <w:txbxContent>
                        <w:p w14:paraId="08F073F9" w14:textId="77777777" w:rsidR="00D476F7" w:rsidRPr="00D476F7" w:rsidRDefault="00D476F7" w:rsidP="00D476F7">
                          <w:pPr>
                            <w:pStyle w:val="a6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ru-RU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ru-RU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ru-RU"/>
            </w:rPr>
            <mc:AlternateContent>
              <mc:Choice Requires="wps">
                <w:drawing>
                  <wp:inline distT="0" distB="0" distL="0" distR="0" wp14:anchorId="1A5F552B" wp14:editId="56531479">
                    <wp:extent cx="1191260" cy="398780"/>
                    <wp:effectExtent l="0" t="0" r="8890" b="1270"/>
                    <wp:docPr id="15" name="Прямоугольник: Усеченный угол 15" descr="цветной прямоугольни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10691" w14:textId="77777777" w:rsidR="008759A8" w:rsidRPr="008759A8" w:rsidRDefault="008759A8" w:rsidP="008759A8">
                                <w:pPr>
                                  <w:pStyle w:val="a6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A5F552B" id="Прямоугольник: Усеченный угол 15" o:spid="_x0000_s1030" alt="цветной прямоугольник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3F510691" w14:textId="77777777" w:rsidR="008759A8" w:rsidRPr="008759A8" w:rsidRDefault="008759A8" w:rsidP="008759A8">
                          <w:pPr>
                            <w:pStyle w:val="a6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12EE"/>
    <w:multiLevelType w:val="hybridMultilevel"/>
    <w:tmpl w:val="F03CC450"/>
    <w:lvl w:ilvl="0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" w15:restartNumberingAfterBreak="0">
    <w:nsid w:val="23C32B9D"/>
    <w:multiLevelType w:val="hybridMultilevel"/>
    <w:tmpl w:val="6614790A"/>
    <w:lvl w:ilvl="0" w:tplc="EAB6DB1A">
      <w:start w:val="1"/>
      <w:numFmt w:val="bullet"/>
      <w:pStyle w:val="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A803369"/>
    <w:multiLevelType w:val="hybridMultilevel"/>
    <w:tmpl w:val="8F961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C14EB"/>
    <w:multiLevelType w:val="multilevel"/>
    <w:tmpl w:val="B0B20D5A"/>
    <w:lvl w:ilvl="0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45"/>
    <w:rsid w:val="00014C93"/>
    <w:rsid w:val="00017F46"/>
    <w:rsid w:val="0002111D"/>
    <w:rsid w:val="00044E85"/>
    <w:rsid w:val="00060FC3"/>
    <w:rsid w:val="00080E43"/>
    <w:rsid w:val="000908E5"/>
    <w:rsid w:val="000B4E81"/>
    <w:rsid w:val="000E0ECB"/>
    <w:rsid w:val="000E4051"/>
    <w:rsid w:val="000F4650"/>
    <w:rsid w:val="001137DF"/>
    <w:rsid w:val="0011455B"/>
    <w:rsid w:val="00122C4C"/>
    <w:rsid w:val="001258F5"/>
    <w:rsid w:val="00146E2A"/>
    <w:rsid w:val="001737EA"/>
    <w:rsid w:val="0018440A"/>
    <w:rsid w:val="00184B35"/>
    <w:rsid w:val="001865F2"/>
    <w:rsid w:val="001A2901"/>
    <w:rsid w:val="001C2054"/>
    <w:rsid w:val="001C2583"/>
    <w:rsid w:val="001D324C"/>
    <w:rsid w:val="001D4718"/>
    <w:rsid w:val="001D58B9"/>
    <w:rsid w:val="001D7911"/>
    <w:rsid w:val="001E59F3"/>
    <w:rsid w:val="002063EE"/>
    <w:rsid w:val="002128F9"/>
    <w:rsid w:val="0022673D"/>
    <w:rsid w:val="00226FF2"/>
    <w:rsid w:val="002515F8"/>
    <w:rsid w:val="002740C1"/>
    <w:rsid w:val="00277829"/>
    <w:rsid w:val="00282F04"/>
    <w:rsid w:val="002C44A8"/>
    <w:rsid w:val="00322E5F"/>
    <w:rsid w:val="00331A8C"/>
    <w:rsid w:val="0033441D"/>
    <w:rsid w:val="00342438"/>
    <w:rsid w:val="00354BAE"/>
    <w:rsid w:val="003565A5"/>
    <w:rsid w:val="00357E88"/>
    <w:rsid w:val="003659E3"/>
    <w:rsid w:val="003662B4"/>
    <w:rsid w:val="00384FD2"/>
    <w:rsid w:val="003A574F"/>
    <w:rsid w:val="003E1F2C"/>
    <w:rsid w:val="003F429C"/>
    <w:rsid w:val="00423935"/>
    <w:rsid w:val="004253A8"/>
    <w:rsid w:val="0044292E"/>
    <w:rsid w:val="00450BD2"/>
    <w:rsid w:val="0049377D"/>
    <w:rsid w:val="004A33A7"/>
    <w:rsid w:val="004E0A62"/>
    <w:rsid w:val="004F5B6F"/>
    <w:rsid w:val="00526D21"/>
    <w:rsid w:val="0052733E"/>
    <w:rsid w:val="00564A4E"/>
    <w:rsid w:val="00571946"/>
    <w:rsid w:val="0057207B"/>
    <w:rsid w:val="00577305"/>
    <w:rsid w:val="005837F1"/>
    <w:rsid w:val="00583DB4"/>
    <w:rsid w:val="005A6FD7"/>
    <w:rsid w:val="005C10D9"/>
    <w:rsid w:val="005C2E0B"/>
    <w:rsid w:val="005E308F"/>
    <w:rsid w:val="00611168"/>
    <w:rsid w:val="0062480E"/>
    <w:rsid w:val="006270F4"/>
    <w:rsid w:val="00632CEE"/>
    <w:rsid w:val="006408AE"/>
    <w:rsid w:val="006445FF"/>
    <w:rsid w:val="00672470"/>
    <w:rsid w:val="006C0BF1"/>
    <w:rsid w:val="006C3E43"/>
    <w:rsid w:val="006D1F44"/>
    <w:rsid w:val="00710DBD"/>
    <w:rsid w:val="0074077E"/>
    <w:rsid w:val="00743FD9"/>
    <w:rsid w:val="00747245"/>
    <w:rsid w:val="00760843"/>
    <w:rsid w:val="00772B84"/>
    <w:rsid w:val="00772F96"/>
    <w:rsid w:val="007732CD"/>
    <w:rsid w:val="007819D5"/>
    <w:rsid w:val="00793579"/>
    <w:rsid w:val="007B0DFA"/>
    <w:rsid w:val="007D49B1"/>
    <w:rsid w:val="007E5E59"/>
    <w:rsid w:val="007F6A63"/>
    <w:rsid w:val="008013A6"/>
    <w:rsid w:val="00823D33"/>
    <w:rsid w:val="00831777"/>
    <w:rsid w:val="00837568"/>
    <w:rsid w:val="00861F0D"/>
    <w:rsid w:val="008759A8"/>
    <w:rsid w:val="008877F8"/>
    <w:rsid w:val="00897FCB"/>
    <w:rsid w:val="008B16C7"/>
    <w:rsid w:val="008B46AB"/>
    <w:rsid w:val="008C3495"/>
    <w:rsid w:val="008E707B"/>
    <w:rsid w:val="008F3DA3"/>
    <w:rsid w:val="009014FE"/>
    <w:rsid w:val="00906D04"/>
    <w:rsid w:val="00911CD5"/>
    <w:rsid w:val="009210A6"/>
    <w:rsid w:val="00923295"/>
    <w:rsid w:val="00923419"/>
    <w:rsid w:val="00924378"/>
    <w:rsid w:val="00944D7A"/>
    <w:rsid w:val="009644DC"/>
    <w:rsid w:val="00973BDA"/>
    <w:rsid w:val="0097626D"/>
    <w:rsid w:val="009A0F76"/>
    <w:rsid w:val="009B3FE2"/>
    <w:rsid w:val="009C0787"/>
    <w:rsid w:val="009C60F8"/>
    <w:rsid w:val="009C6367"/>
    <w:rsid w:val="009E379C"/>
    <w:rsid w:val="00A03BCD"/>
    <w:rsid w:val="00A233AB"/>
    <w:rsid w:val="00A32002"/>
    <w:rsid w:val="00A41129"/>
    <w:rsid w:val="00A465DF"/>
    <w:rsid w:val="00A51677"/>
    <w:rsid w:val="00A63339"/>
    <w:rsid w:val="00A7217A"/>
    <w:rsid w:val="00A7227F"/>
    <w:rsid w:val="00A73699"/>
    <w:rsid w:val="00A86068"/>
    <w:rsid w:val="00A91D75"/>
    <w:rsid w:val="00AA0A62"/>
    <w:rsid w:val="00AC22D2"/>
    <w:rsid w:val="00AC343A"/>
    <w:rsid w:val="00AD3482"/>
    <w:rsid w:val="00AF39EC"/>
    <w:rsid w:val="00AF75A7"/>
    <w:rsid w:val="00B11B5E"/>
    <w:rsid w:val="00B445DF"/>
    <w:rsid w:val="00B50527"/>
    <w:rsid w:val="00B74368"/>
    <w:rsid w:val="00BA520C"/>
    <w:rsid w:val="00BC17A5"/>
    <w:rsid w:val="00BC60E1"/>
    <w:rsid w:val="00BD6DC5"/>
    <w:rsid w:val="00BE4E41"/>
    <w:rsid w:val="00BE6530"/>
    <w:rsid w:val="00C43903"/>
    <w:rsid w:val="00C46548"/>
    <w:rsid w:val="00C50FEA"/>
    <w:rsid w:val="00C6323A"/>
    <w:rsid w:val="00C710A8"/>
    <w:rsid w:val="00C717DC"/>
    <w:rsid w:val="00C87193"/>
    <w:rsid w:val="00CB27A1"/>
    <w:rsid w:val="00CB2A6D"/>
    <w:rsid w:val="00CB3B5C"/>
    <w:rsid w:val="00CD7A20"/>
    <w:rsid w:val="00CE0A13"/>
    <w:rsid w:val="00D31836"/>
    <w:rsid w:val="00D41F74"/>
    <w:rsid w:val="00D46497"/>
    <w:rsid w:val="00D476F7"/>
    <w:rsid w:val="00D50EC5"/>
    <w:rsid w:val="00D55CBC"/>
    <w:rsid w:val="00D621E5"/>
    <w:rsid w:val="00D8631A"/>
    <w:rsid w:val="00D87CD8"/>
    <w:rsid w:val="00D95C22"/>
    <w:rsid w:val="00DB1F9B"/>
    <w:rsid w:val="00DB72BF"/>
    <w:rsid w:val="00DC7591"/>
    <w:rsid w:val="00DD6B7A"/>
    <w:rsid w:val="00DE5309"/>
    <w:rsid w:val="00DE60D3"/>
    <w:rsid w:val="00DF1CFA"/>
    <w:rsid w:val="00DF5678"/>
    <w:rsid w:val="00E17613"/>
    <w:rsid w:val="00E31EF8"/>
    <w:rsid w:val="00E40315"/>
    <w:rsid w:val="00E426A1"/>
    <w:rsid w:val="00E523C3"/>
    <w:rsid w:val="00E5388E"/>
    <w:rsid w:val="00E54D1B"/>
    <w:rsid w:val="00E6016B"/>
    <w:rsid w:val="00E76087"/>
    <w:rsid w:val="00E84759"/>
    <w:rsid w:val="00E94B95"/>
    <w:rsid w:val="00ED6905"/>
    <w:rsid w:val="00EF49D6"/>
    <w:rsid w:val="00EF64C7"/>
    <w:rsid w:val="00F23B77"/>
    <w:rsid w:val="00F55337"/>
    <w:rsid w:val="00F6312C"/>
    <w:rsid w:val="00FB23FA"/>
    <w:rsid w:val="00FB3402"/>
    <w:rsid w:val="00FE0D74"/>
    <w:rsid w:val="00FE1EA5"/>
    <w:rsid w:val="00FE3D2C"/>
    <w:rsid w:val="00FE457C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ocId w14:val="168629C4"/>
  <w15:docId w15:val="{91CF30A9-95DA-4484-9FC0-A40020791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ru-RU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10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17F46"/>
    <w:pPr>
      <w:spacing w:after="0" w:line="360" w:lineRule="auto"/>
      <w:contextualSpacing/>
    </w:pPr>
    <w:rPr>
      <w:color w:val="262140" w:themeColor="text1"/>
      <w:sz w:val="22"/>
    </w:rPr>
  </w:style>
  <w:style w:type="paragraph" w:styleId="1">
    <w:name w:val="heading 1"/>
    <w:basedOn w:val="a0"/>
    <w:next w:val="a0"/>
    <w:link w:val="10"/>
    <w:uiPriority w:val="9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20">
    <w:name w:val="heading 2"/>
    <w:basedOn w:val="a0"/>
    <w:next w:val="a0"/>
    <w:link w:val="21"/>
    <w:uiPriority w:val="9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17F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4"/>
    </w:pPr>
    <w:rPr>
      <w:rFonts w:asciiTheme="majorHAnsi" w:eastAsiaTheme="majorEastAsia" w:hAnsiTheme="majorHAnsi" w:cstheme="majorBidi"/>
      <w:i/>
      <w:iCs/>
      <w:color w:val="auto"/>
      <w:szCs w:val="22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5"/>
    </w:pPr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6"/>
    </w:pPr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7"/>
    </w:pPr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7245"/>
    <w:pPr>
      <w:keepNext/>
      <w:keepLines/>
      <w:spacing w:before="80" w:line="264" w:lineRule="auto"/>
      <w:contextualSpacing w:val="0"/>
      <w:outlineLvl w:val="8"/>
    </w:pPr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aliases w:val=" Знак"/>
    <w:basedOn w:val="a0"/>
    <w:link w:val="a5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a5">
    <w:name w:val="Нижний колонтитул Знак"/>
    <w:aliases w:val=" Знак Знак"/>
    <w:basedOn w:val="a1"/>
    <w:link w:val="a4"/>
    <w:uiPriority w:val="99"/>
    <w:rPr>
      <w:color w:val="ECBD17" w:themeColor="accent1" w:themeShade="BF"/>
    </w:rPr>
  </w:style>
  <w:style w:type="paragraph" w:styleId="a6">
    <w:name w:val="Subtitle"/>
    <w:basedOn w:val="a0"/>
    <w:link w:val="a7"/>
    <w:uiPriority w:val="11"/>
    <w:unhideWhenUsed/>
    <w:qFormat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customStyle="1" w:styleId="a8">
    <w:name w:val="Страница"/>
    <w:basedOn w:val="a0"/>
    <w:next w:val="a0"/>
    <w:uiPriority w:val="97"/>
    <w:unhideWhenUsed/>
    <w:qFormat/>
    <w:pPr>
      <w:spacing w:after="40" w:line="240" w:lineRule="auto"/>
    </w:pPr>
    <w:rPr>
      <w:sz w:val="36"/>
    </w:rPr>
  </w:style>
  <w:style w:type="paragraph" w:styleId="a9">
    <w:name w:val="header"/>
    <w:basedOn w:val="a0"/>
    <w:link w:val="aa"/>
    <w:pPr>
      <w:spacing w:after="380" w:line="240" w:lineRule="auto"/>
    </w:pPr>
  </w:style>
  <w:style w:type="character" w:customStyle="1" w:styleId="aa">
    <w:name w:val="Верхний колонтитул Знак"/>
    <w:basedOn w:val="a1"/>
    <w:link w:val="a9"/>
    <w:rPr>
      <w:color w:val="4E4484" w:themeColor="text1" w:themeTint="BF"/>
      <w:sz w:val="20"/>
    </w:rPr>
  </w:style>
  <w:style w:type="table" w:styleId="ab">
    <w:name w:val="Table Grid"/>
    <w:basedOn w:val="a2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30">
    <w:name w:val="Заголовок 3 Знак"/>
    <w:basedOn w:val="a1"/>
    <w:link w:val="3"/>
    <w:uiPriority w:val="9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ac">
    <w:name w:val="Title"/>
    <w:basedOn w:val="a0"/>
    <w:link w:val="ad"/>
    <w:uiPriority w:val="10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ad">
    <w:name w:val="Заголовок Знак"/>
    <w:basedOn w:val="a1"/>
    <w:link w:val="ac"/>
    <w:uiPriority w:val="10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ae">
    <w:name w:val="Placeholder Text"/>
    <w:basedOn w:val="a1"/>
    <w:uiPriority w:val="99"/>
    <w:semiHidden/>
    <w:rPr>
      <w:color w:val="808080"/>
    </w:rPr>
  </w:style>
  <w:style w:type="paragraph" w:styleId="af">
    <w:name w:val="Balloon Text"/>
    <w:basedOn w:val="a0"/>
    <w:link w:val="af0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af0">
    <w:name w:val="Текст выноски Знак"/>
    <w:basedOn w:val="a1"/>
    <w:link w:val="af"/>
    <w:uiPriority w:val="99"/>
    <w:semiHidden/>
    <w:rPr>
      <w:rFonts w:ascii="Tahoma" w:hAnsi="Tahoma" w:cs="Tahoma"/>
      <w:sz w:val="16"/>
    </w:rPr>
  </w:style>
  <w:style w:type="character" w:styleId="af1">
    <w:name w:val="Strong"/>
    <w:basedOn w:val="a1"/>
    <w:uiPriority w:val="22"/>
    <w:qFormat/>
    <w:rPr>
      <w:b/>
      <w:bCs/>
    </w:rPr>
  </w:style>
  <w:style w:type="character" w:customStyle="1" w:styleId="a7">
    <w:name w:val="Подзаголовок Знак"/>
    <w:basedOn w:val="a1"/>
    <w:link w:val="a6"/>
    <w:uiPriority w:val="11"/>
    <w:rsid w:val="00017F46"/>
    <w:rPr>
      <w:rFonts w:asciiTheme="majorHAnsi" w:hAnsiTheme="majorHAnsi"/>
      <w:b/>
      <w:color w:val="3A3363" w:themeColor="text2"/>
      <w:sz w:val="32"/>
      <w:szCs w:val="36"/>
    </w:rPr>
  </w:style>
  <w:style w:type="paragraph" w:styleId="af2">
    <w:name w:val="No Spacing"/>
    <w:link w:val="af3"/>
    <w:uiPriority w:val="1"/>
    <w:unhideWhenUsed/>
    <w:qFormat/>
    <w:pPr>
      <w:spacing w:after="0" w:line="240" w:lineRule="auto"/>
    </w:pPr>
  </w:style>
  <w:style w:type="paragraph" w:customStyle="1" w:styleId="af4">
    <w:name w:val="Контактные данные"/>
    <w:basedOn w:val="a0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10">
    <w:name w:val="Заголовок 1 Знак"/>
    <w:basedOn w:val="a1"/>
    <w:link w:val="1"/>
    <w:uiPriority w:val="9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af5">
    <w:name w:val="TOC Heading"/>
    <w:basedOn w:val="1"/>
    <w:next w:val="a0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21">
    <w:name w:val="Заголовок 2 Знак"/>
    <w:basedOn w:val="a1"/>
    <w:link w:val="20"/>
    <w:uiPriority w:val="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22">
    <w:name w:val="Quote"/>
    <w:basedOn w:val="a0"/>
    <w:next w:val="a0"/>
    <w:link w:val="23"/>
    <w:uiPriority w:val="29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23">
    <w:name w:val="Цитата 2 Знак"/>
    <w:basedOn w:val="a1"/>
    <w:link w:val="22"/>
    <w:uiPriority w:val="29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f6">
    <w:name w:val="Signature"/>
    <w:basedOn w:val="a0"/>
    <w:link w:val="af7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f7">
    <w:name w:val="Подпись Знак"/>
    <w:basedOn w:val="a1"/>
    <w:link w:val="af6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af3">
    <w:name w:val="Без интервала Знак"/>
    <w:basedOn w:val="a1"/>
    <w:link w:val="af2"/>
    <w:uiPriority w:val="1"/>
  </w:style>
  <w:style w:type="paragraph" w:styleId="a">
    <w:name w:val="List Bullet"/>
    <w:basedOn w:val="a0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af8">
    <w:name w:val="List Number"/>
    <w:basedOn w:val="2"/>
    <w:uiPriority w:val="9"/>
    <w:unhideWhenUsed/>
    <w:qFormat/>
    <w:rsid w:val="00D476F7"/>
  </w:style>
  <w:style w:type="paragraph" w:styleId="2">
    <w:name w:val="List Number 2"/>
    <w:basedOn w:val="a0"/>
    <w:uiPriority w:val="10"/>
    <w:qFormat/>
    <w:rsid w:val="001865F2"/>
    <w:pPr>
      <w:numPr>
        <w:numId w:val="2"/>
      </w:numPr>
    </w:pPr>
  </w:style>
  <w:style w:type="table" w:customStyle="1" w:styleId="af9">
    <w:name w:val="Финансовая таблица"/>
    <w:basedOn w:val="a2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afa">
    <w:name w:val="annotation reference"/>
    <w:basedOn w:val="a1"/>
    <w:uiPriority w:val="99"/>
    <w:semiHidden/>
    <w:unhideWhenUsed/>
    <w:rPr>
      <w:sz w:val="16"/>
    </w:rPr>
  </w:style>
  <w:style w:type="paragraph" w:styleId="afb">
    <w:name w:val="annotation text"/>
    <w:basedOn w:val="a0"/>
    <w:link w:val="afc"/>
    <w:uiPriority w:val="99"/>
    <w:semiHidden/>
    <w:unhideWhenUsed/>
    <w:pPr>
      <w:spacing w:line="240" w:lineRule="auto"/>
    </w:pPr>
  </w:style>
  <w:style w:type="character" w:customStyle="1" w:styleId="afc">
    <w:name w:val="Текст примечания Знак"/>
    <w:basedOn w:val="a1"/>
    <w:link w:val="afb"/>
    <w:uiPriority w:val="99"/>
    <w:semiHidden/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Pr>
      <w:b/>
      <w:bCs/>
    </w:rPr>
  </w:style>
  <w:style w:type="table" w:styleId="aff">
    <w:name w:val="Light Shading"/>
    <w:basedOn w:val="a2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aff0">
    <w:name w:val="Организация"/>
    <w:basedOn w:val="a0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aff1">
    <w:name w:val="caption"/>
    <w:basedOn w:val="a0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aff2">
    <w:name w:val="Intense Quote"/>
    <w:basedOn w:val="a0"/>
    <w:next w:val="a0"/>
    <w:link w:val="aff3"/>
    <w:uiPriority w:val="30"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aff3">
    <w:name w:val="Выделенная цитата Знак"/>
    <w:basedOn w:val="a1"/>
    <w:link w:val="aff2"/>
    <w:uiPriority w:val="30"/>
    <w:rsid w:val="00FE3D2C"/>
    <w:rPr>
      <w:i/>
      <w:iCs/>
      <w:color w:val="ECBD17" w:themeColor="accent1" w:themeShade="BF"/>
    </w:rPr>
  </w:style>
  <w:style w:type="paragraph" w:customStyle="1" w:styleId="24">
    <w:name w:val="Выделение 2"/>
    <w:basedOn w:val="a0"/>
    <w:link w:val="25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25">
    <w:name w:val="Выделение 2 (знак)"/>
    <w:basedOn w:val="a1"/>
    <w:link w:val="24"/>
    <w:uiPriority w:val="8"/>
    <w:rsid w:val="002063EE"/>
    <w:rPr>
      <w:b/>
      <w:color w:val="262140" w:themeColor="text1"/>
      <w:spacing w:val="20"/>
      <w:sz w:val="24"/>
    </w:rPr>
  </w:style>
  <w:style w:type="paragraph" w:styleId="26">
    <w:name w:val="toc 2"/>
    <w:basedOn w:val="a0"/>
    <w:next w:val="a0"/>
    <w:autoRedefine/>
    <w:uiPriority w:val="39"/>
    <w:unhideWhenUsed/>
    <w:rsid w:val="00E523C3"/>
    <w:pPr>
      <w:spacing w:after="100"/>
      <w:ind w:left="240"/>
    </w:pPr>
  </w:style>
  <w:style w:type="character" w:styleId="aff4">
    <w:name w:val="Hyperlink"/>
    <w:basedOn w:val="a1"/>
    <w:uiPriority w:val="99"/>
    <w:unhideWhenUsed/>
    <w:rsid w:val="00E523C3"/>
    <w:rPr>
      <w:color w:val="ECBE18" w:themeColor="hyperlink"/>
      <w:u w:val="single"/>
    </w:rPr>
  </w:style>
  <w:style w:type="table" w:styleId="-16">
    <w:name w:val="List Table 1 Light Accent 6"/>
    <w:basedOn w:val="a2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40">
    <w:name w:val="Заголовок 4 Знак"/>
    <w:basedOn w:val="a1"/>
    <w:link w:val="4"/>
    <w:uiPriority w:val="9"/>
    <w:semiHidden/>
    <w:rsid w:val="00017F46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747245"/>
    <w:rPr>
      <w:rFonts w:asciiTheme="majorHAnsi" w:eastAsiaTheme="majorEastAsia" w:hAnsiTheme="majorHAnsi" w:cstheme="majorBidi"/>
      <w:i/>
      <w:iCs/>
      <w:color w:val="auto"/>
      <w:sz w:val="22"/>
      <w:szCs w:val="22"/>
      <w:lang w:eastAsia="en-US"/>
    </w:rPr>
  </w:style>
  <w:style w:type="character" w:customStyle="1" w:styleId="60">
    <w:name w:val="Заголовок 6 Знак"/>
    <w:basedOn w:val="a1"/>
    <w:link w:val="6"/>
    <w:uiPriority w:val="9"/>
    <w:semiHidden/>
    <w:rsid w:val="00747245"/>
    <w:rPr>
      <w:rFonts w:asciiTheme="majorHAnsi" w:eastAsiaTheme="majorEastAsia" w:hAnsiTheme="majorHAnsi" w:cstheme="majorBidi"/>
      <w:color w:val="5E529E" w:themeColor="text1" w:themeTint="A6"/>
      <w:sz w:val="21"/>
      <w:szCs w:val="21"/>
      <w:lang w:eastAsia="en-US"/>
    </w:rPr>
  </w:style>
  <w:style w:type="character" w:customStyle="1" w:styleId="70">
    <w:name w:val="Заголовок 7 Знак"/>
    <w:basedOn w:val="a1"/>
    <w:link w:val="7"/>
    <w:uiPriority w:val="9"/>
    <w:semiHidden/>
    <w:rsid w:val="00747245"/>
    <w:rPr>
      <w:rFonts w:asciiTheme="majorHAnsi" w:eastAsiaTheme="majorEastAsia" w:hAnsiTheme="majorHAnsi" w:cstheme="majorBidi"/>
      <w:i/>
      <w:iCs/>
      <w:color w:val="5E529E" w:themeColor="text1" w:themeTint="A6"/>
      <w:sz w:val="21"/>
      <w:szCs w:val="21"/>
      <w:lang w:eastAsia="en-US"/>
    </w:rPr>
  </w:style>
  <w:style w:type="character" w:customStyle="1" w:styleId="80">
    <w:name w:val="Заголовок 8 Знак"/>
    <w:basedOn w:val="a1"/>
    <w:link w:val="8"/>
    <w:uiPriority w:val="9"/>
    <w:semiHidden/>
    <w:rsid w:val="00747245"/>
    <w:rPr>
      <w:rFonts w:asciiTheme="majorHAnsi" w:eastAsiaTheme="majorEastAsia" w:hAnsiTheme="majorHAnsi" w:cstheme="majorBidi"/>
      <w:smallCaps/>
      <w:color w:val="5E529E" w:themeColor="text1" w:themeTint="A6"/>
      <w:sz w:val="21"/>
      <w:szCs w:val="21"/>
      <w:lang w:eastAsia="en-US"/>
    </w:rPr>
  </w:style>
  <w:style w:type="character" w:customStyle="1" w:styleId="90">
    <w:name w:val="Заголовок 9 Знак"/>
    <w:basedOn w:val="a1"/>
    <w:link w:val="9"/>
    <w:uiPriority w:val="9"/>
    <w:semiHidden/>
    <w:rsid w:val="00747245"/>
    <w:rPr>
      <w:rFonts w:asciiTheme="majorHAnsi" w:eastAsiaTheme="majorEastAsia" w:hAnsiTheme="majorHAnsi" w:cstheme="majorBidi"/>
      <w:i/>
      <w:iCs/>
      <w:smallCaps/>
      <w:color w:val="5E529E" w:themeColor="text1" w:themeTint="A6"/>
      <w:sz w:val="21"/>
      <w:szCs w:val="21"/>
      <w:lang w:eastAsia="en-US"/>
    </w:rPr>
  </w:style>
  <w:style w:type="character" w:styleId="aff5">
    <w:name w:val="Emphasis"/>
    <w:basedOn w:val="a1"/>
    <w:uiPriority w:val="20"/>
    <w:qFormat/>
    <w:rsid w:val="00747245"/>
    <w:rPr>
      <w:i/>
      <w:iCs/>
    </w:rPr>
  </w:style>
  <w:style w:type="paragraph" w:styleId="aff6">
    <w:name w:val="List Paragraph"/>
    <w:basedOn w:val="a0"/>
    <w:uiPriority w:val="34"/>
    <w:qFormat/>
    <w:rsid w:val="00747245"/>
    <w:pPr>
      <w:spacing w:after="120" w:line="264" w:lineRule="auto"/>
      <w:ind w:left="720"/>
    </w:pPr>
    <w:rPr>
      <w:rFonts w:eastAsiaTheme="minorEastAsia"/>
      <w:color w:val="auto"/>
      <w:sz w:val="21"/>
      <w:szCs w:val="21"/>
      <w:lang w:eastAsia="en-US"/>
    </w:rPr>
  </w:style>
  <w:style w:type="character" w:styleId="aff7">
    <w:name w:val="Subtle Emphasis"/>
    <w:basedOn w:val="a1"/>
    <w:uiPriority w:val="19"/>
    <w:qFormat/>
    <w:rsid w:val="00747245"/>
    <w:rPr>
      <w:i/>
      <w:iCs/>
      <w:color w:val="5E529E" w:themeColor="text1" w:themeTint="A6"/>
    </w:rPr>
  </w:style>
  <w:style w:type="character" w:styleId="aff8">
    <w:name w:val="Intense Emphasis"/>
    <w:basedOn w:val="a1"/>
    <w:uiPriority w:val="21"/>
    <w:qFormat/>
    <w:rsid w:val="00747245"/>
    <w:rPr>
      <w:b/>
      <w:bCs/>
      <w:i/>
      <w:iCs/>
    </w:rPr>
  </w:style>
  <w:style w:type="character" w:styleId="aff9">
    <w:name w:val="Subtle Reference"/>
    <w:basedOn w:val="a1"/>
    <w:uiPriority w:val="31"/>
    <w:qFormat/>
    <w:rsid w:val="00747245"/>
    <w:rPr>
      <w:smallCaps/>
      <w:color w:val="4E4484" w:themeColor="text1" w:themeTint="BF"/>
    </w:rPr>
  </w:style>
  <w:style w:type="character" w:styleId="affa">
    <w:name w:val="Intense Reference"/>
    <w:basedOn w:val="a1"/>
    <w:uiPriority w:val="32"/>
    <w:qFormat/>
    <w:rsid w:val="00747245"/>
    <w:rPr>
      <w:b/>
      <w:bCs/>
      <w:smallCaps/>
      <w:u w:val="single"/>
    </w:rPr>
  </w:style>
  <w:style w:type="character" w:styleId="affb">
    <w:name w:val="Book Title"/>
    <w:basedOn w:val="a1"/>
    <w:uiPriority w:val="33"/>
    <w:qFormat/>
    <w:rsid w:val="00747245"/>
    <w:rPr>
      <w:b/>
      <w:bCs/>
      <w:smallCaps/>
    </w:rPr>
  </w:style>
  <w:style w:type="paragraph" w:styleId="31">
    <w:name w:val="toc 3"/>
    <w:basedOn w:val="a0"/>
    <w:next w:val="a0"/>
    <w:autoRedefine/>
    <w:uiPriority w:val="39"/>
    <w:rsid w:val="00747245"/>
    <w:pPr>
      <w:spacing w:after="120" w:line="264" w:lineRule="auto"/>
      <w:ind w:left="480"/>
      <w:contextualSpacing w:val="0"/>
    </w:pPr>
    <w:rPr>
      <w:rFonts w:eastAsiaTheme="minorEastAsia"/>
      <w:i/>
      <w:iCs/>
      <w:color w:val="auto"/>
      <w:sz w:val="20"/>
      <w:lang w:eastAsia="en-US"/>
    </w:rPr>
  </w:style>
  <w:style w:type="paragraph" w:styleId="41">
    <w:name w:val="toc 4"/>
    <w:basedOn w:val="a0"/>
    <w:next w:val="a0"/>
    <w:autoRedefine/>
    <w:semiHidden/>
    <w:rsid w:val="00747245"/>
    <w:pPr>
      <w:spacing w:after="120" w:line="264" w:lineRule="auto"/>
      <w:ind w:left="7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51">
    <w:name w:val="toc 5"/>
    <w:basedOn w:val="a0"/>
    <w:next w:val="a0"/>
    <w:autoRedefine/>
    <w:semiHidden/>
    <w:rsid w:val="00747245"/>
    <w:pPr>
      <w:spacing w:after="120" w:line="264" w:lineRule="auto"/>
      <w:ind w:left="96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61">
    <w:name w:val="toc 6"/>
    <w:basedOn w:val="a0"/>
    <w:next w:val="a0"/>
    <w:autoRedefine/>
    <w:semiHidden/>
    <w:rsid w:val="00747245"/>
    <w:pPr>
      <w:spacing w:after="120" w:line="264" w:lineRule="auto"/>
      <w:ind w:left="120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71">
    <w:name w:val="toc 7"/>
    <w:basedOn w:val="a0"/>
    <w:next w:val="a0"/>
    <w:autoRedefine/>
    <w:semiHidden/>
    <w:rsid w:val="00747245"/>
    <w:pPr>
      <w:spacing w:after="120" w:line="264" w:lineRule="auto"/>
      <w:ind w:left="144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81">
    <w:name w:val="toc 8"/>
    <w:basedOn w:val="a0"/>
    <w:next w:val="a0"/>
    <w:autoRedefine/>
    <w:semiHidden/>
    <w:rsid w:val="00747245"/>
    <w:pPr>
      <w:spacing w:after="120" w:line="264" w:lineRule="auto"/>
      <w:ind w:left="168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91">
    <w:name w:val="toc 9"/>
    <w:basedOn w:val="a0"/>
    <w:next w:val="a0"/>
    <w:autoRedefine/>
    <w:semiHidden/>
    <w:rsid w:val="00747245"/>
    <w:pPr>
      <w:spacing w:after="120" w:line="264" w:lineRule="auto"/>
      <w:ind w:left="1920"/>
      <w:contextualSpacing w:val="0"/>
    </w:pPr>
    <w:rPr>
      <w:rFonts w:eastAsiaTheme="minorEastAsia"/>
      <w:color w:val="auto"/>
      <w:sz w:val="18"/>
      <w:szCs w:val="18"/>
      <w:lang w:eastAsia="en-US"/>
    </w:rPr>
  </w:style>
  <w:style w:type="paragraph" w:styleId="affc">
    <w:name w:val="footnote text"/>
    <w:basedOn w:val="a0"/>
    <w:link w:val="affd"/>
    <w:semiHidden/>
    <w:rsid w:val="00747245"/>
    <w:pPr>
      <w:spacing w:after="120" w:line="264" w:lineRule="auto"/>
      <w:contextualSpacing w:val="0"/>
    </w:pPr>
    <w:rPr>
      <w:rFonts w:eastAsiaTheme="minorEastAsia"/>
      <w:color w:val="auto"/>
      <w:sz w:val="20"/>
      <w:lang w:eastAsia="en-US"/>
    </w:rPr>
  </w:style>
  <w:style w:type="character" w:customStyle="1" w:styleId="affd">
    <w:name w:val="Текст сноски Знак"/>
    <w:basedOn w:val="a1"/>
    <w:link w:val="affc"/>
    <w:semiHidden/>
    <w:rsid w:val="00747245"/>
    <w:rPr>
      <w:rFonts w:eastAsiaTheme="minorEastAsia"/>
      <w:color w:val="auto"/>
      <w:lang w:eastAsia="en-US"/>
    </w:rPr>
  </w:style>
  <w:style w:type="character" w:styleId="affe">
    <w:name w:val="footnote reference"/>
    <w:basedOn w:val="a1"/>
    <w:semiHidden/>
    <w:rsid w:val="00747245"/>
    <w:rPr>
      <w:vertAlign w:val="superscript"/>
    </w:rPr>
  </w:style>
  <w:style w:type="character" w:styleId="afff">
    <w:name w:val="page number"/>
    <w:basedOn w:val="a1"/>
    <w:rsid w:val="00747245"/>
  </w:style>
  <w:style w:type="paragraph" w:styleId="afff0">
    <w:name w:val="Body Text"/>
    <w:basedOn w:val="a0"/>
    <w:link w:val="afff1"/>
    <w:rsid w:val="00747245"/>
    <w:pPr>
      <w:spacing w:after="120"/>
      <w:contextualSpacing w:val="0"/>
      <w:jc w:val="both"/>
    </w:pPr>
    <w:rPr>
      <w:rFonts w:eastAsiaTheme="minorEastAsia"/>
      <w:color w:val="auto"/>
      <w:sz w:val="21"/>
      <w:szCs w:val="21"/>
      <w:lang w:eastAsia="en-US"/>
    </w:rPr>
  </w:style>
  <w:style w:type="character" w:customStyle="1" w:styleId="afff1">
    <w:name w:val="Основной текст Знак"/>
    <w:basedOn w:val="a1"/>
    <w:link w:val="afff0"/>
    <w:rsid w:val="00747245"/>
    <w:rPr>
      <w:rFonts w:eastAsiaTheme="minorEastAsia"/>
      <w:color w:val="auto"/>
      <w:sz w:val="21"/>
      <w:szCs w:val="21"/>
      <w:lang w:eastAsia="en-US"/>
    </w:rPr>
  </w:style>
  <w:style w:type="paragraph" w:styleId="afff2">
    <w:name w:val="Normal (Web)"/>
    <w:aliases w:val="Обычный (веб) Знак,Обычный (веб) Знак1 Знак,Обычный (веб) Знак Знак Знак,Обычный (веб) Знак3 Знак1 Знак Знак,Обычный (веб) Знак Знак1 Знак Знак1 Знак,Обычный (веб) Знак1 Знак Знак Знак Знак1 Знак,Обычный (веб) Знак4"/>
    <w:basedOn w:val="a0"/>
    <w:uiPriority w:val="99"/>
    <w:rsid w:val="00747245"/>
    <w:pPr>
      <w:spacing w:before="100" w:beforeAutospacing="1" w:after="100" w:afterAutospacing="1" w:line="264" w:lineRule="auto"/>
      <w:contextualSpacing w:val="0"/>
    </w:pPr>
    <w:rPr>
      <w:rFonts w:eastAsiaTheme="minorEastAsia"/>
      <w:color w:val="auto"/>
      <w:sz w:val="21"/>
      <w:szCs w:val="21"/>
      <w:lang w:eastAsia="en-US"/>
    </w:rPr>
  </w:style>
  <w:style w:type="paragraph" w:customStyle="1" w:styleId="210">
    <w:name w:val="Знак2 Знак Знак1 Знак"/>
    <w:basedOn w:val="a0"/>
    <w:rsid w:val="00747245"/>
    <w:pPr>
      <w:spacing w:after="120" w:line="240" w:lineRule="exact"/>
      <w:contextualSpacing w:val="0"/>
    </w:pPr>
    <w:rPr>
      <w:rFonts w:ascii="Verdana" w:eastAsiaTheme="minorEastAsia" w:hAnsi="Verdana"/>
      <w:color w:val="auto"/>
      <w:sz w:val="20"/>
      <w:lang w:eastAsia="en-US"/>
    </w:rPr>
  </w:style>
  <w:style w:type="paragraph" w:customStyle="1" w:styleId="Odstavecseseznamem">
    <w:name w:val="Odstavec se seznamem"/>
    <w:basedOn w:val="a0"/>
    <w:rsid w:val="00747245"/>
    <w:pPr>
      <w:spacing w:after="120" w:line="264" w:lineRule="auto"/>
      <w:ind w:left="720"/>
    </w:pPr>
    <w:rPr>
      <w:rFonts w:eastAsia="Calibri"/>
      <w:color w:val="auto"/>
      <w:sz w:val="21"/>
      <w:szCs w:val="21"/>
      <w:lang w:eastAsia="en-US"/>
    </w:rPr>
  </w:style>
  <w:style w:type="character" w:customStyle="1" w:styleId="apple-converted-space">
    <w:name w:val="apple-converted-space"/>
    <w:basedOn w:val="a1"/>
    <w:rsid w:val="00747245"/>
  </w:style>
  <w:style w:type="character" w:customStyle="1" w:styleId="afff3">
    <w:name w:val="Знак Знак"/>
    <w:basedOn w:val="a1"/>
    <w:rsid w:val="00747245"/>
    <w:rPr>
      <w:sz w:val="24"/>
      <w:szCs w:val="24"/>
      <w:lang w:val="ru-RU" w:eastAsia="ru-RU" w:bidi="ar-SA"/>
    </w:rPr>
  </w:style>
  <w:style w:type="character" w:customStyle="1" w:styleId="nowrap">
    <w:name w:val="nowrap"/>
    <w:basedOn w:val="a1"/>
    <w:rsid w:val="00747245"/>
  </w:style>
  <w:style w:type="table" w:styleId="-45">
    <w:name w:val="Grid Table 4 Accent 5"/>
    <w:basedOn w:val="a2"/>
    <w:uiPriority w:val="49"/>
    <w:rsid w:val="00747245"/>
    <w:pPr>
      <w:spacing w:after="0" w:line="240" w:lineRule="auto"/>
    </w:pPr>
    <w:rPr>
      <w:rFonts w:eastAsiaTheme="minorEastAsia"/>
      <w:color w:val="auto"/>
      <w:sz w:val="21"/>
      <w:szCs w:val="21"/>
      <w:lang w:eastAsia="en-US"/>
    </w:rPr>
    <w:tblPr>
      <w:tblStyleRowBandSize w:val="1"/>
      <w:tblStyleColBandSize w:val="1"/>
      <w:tblBorders>
        <w:top w:val="single" w:sz="4" w:space="0" w:color="887CB5" w:themeColor="accent5" w:themeTint="99"/>
        <w:left w:val="single" w:sz="4" w:space="0" w:color="887CB5" w:themeColor="accent5" w:themeTint="99"/>
        <w:bottom w:val="single" w:sz="4" w:space="0" w:color="887CB5" w:themeColor="accent5" w:themeTint="99"/>
        <w:right w:val="single" w:sz="4" w:space="0" w:color="887CB5" w:themeColor="accent5" w:themeTint="99"/>
        <w:insideH w:val="single" w:sz="4" w:space="0" w:color="887CB5" w:themeColor="accent5" w:themeTint="99"/>
        <w:insideV w:val="single" w:sz="4" w:space="0" w:color="887CB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3D6C" w:themeColor="accent5"/>
          <w:left w:val="single" w:sz="4" w:space="0" w:color="473D6C" w:themeColor="accent5"/>
          <w:bottom w:val="single" w:sz="4" w:space="0" w:color="473D6C" w:themeColor="accent5"/>
          <w:right w:val="single" w:sz="4" w:space="0" w:color="473D6C" w:themeColor="accent5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blPr/>
      <w:tcPr>
        <w:tcBorders>
          <w:top w:val="double" w:sz="4" w:space="0" w:color="473D6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3E6" w:themeFill="accent5" w:themeFillTint="33"/>
      </w:tcPr>
    </w:tblStylePr>
    <w:tblStylePr w:type="band1Horz">
      <w:tblPr/>
      <w:tcPr>
        <w:shd w:val="clear" w:color="auto" w:fill="D7D3E6" w:themeFill="accent5" w:themeFillTint="33"/>
      </w:tcPr>
    </w:tblStylePr>
  </w:style>
  <w:style w:type="table" w:styleId="-41">
    <w:name w:val="Grid Table 4 Accent 1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table" w:styleId="-42">
    <w:name w:val="Grid Table 4 Accent 2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B0DCF7" w:themeColor="accent2" w:themeTint="99"/>
        <w:left w:val="single" w:sz="4" w:space="0" w:color="B0DCF7" w:themeColor="accent2" w:themeTint="99"/>
        <w:bottom w:val="single" w:sz="4" w:space="0" w:color="B0DCF7" w:themeColor="accent2" w:themeTint="99"/>
        <w:right w:val="single" w:sz="4" w:space="0" w:color="B0DCF7" w:themeColor="accent2" w:themeTint="99"/>
        <w:insideH w:val="single" w:sz="4" w:space="0" w:color="B0DCF7" w:themeColor="accent2" w:themeTint="99"/>
        <w:insideV w:val="single" w:sz="4" w:space="0" w:color="B0DC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DC6F3" w:themeColor="accent2"/>
          <w:left w:val="single" w:sz="4" w:space="0" w:color="7DC6F3" w:themeColor="accent2"/>
          <w:bottom w:val="single" w:sz="4" w:space="0" w:color="7DC6F3" w:themeColor="accent2"/>
          <w:right w:val="single" w:sz="4" w:space="0" w:color="7DC6F3" w:themeColor="accent2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blPr/>
      <w:tcPr>
        <w:tcBorders>
          <w:top w:val="double" w:sz="4" w:space="0" w:color="7DC6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3FC" w:themeFill="accent2" w:themeFillTint="33"/>
      </w:tcPr>
    </w:tblStylePr>
    <w:tblStylePr w:type="band1Horz">
      <w:tblPr/>
      <w:tcPr>
        <w:shd w:val="clear" w:color="auto" w:fill="E4F3FC" w:themeFill="accent2" w:themeFillTint="33"/>
      </w:tcPr>
    </w:tblStylePr>
  </w:style>
  <w:style w:type="table" w:styleId="-4">
    <w:name w:val="Grid Table 4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685BAA" w:themeColor="text1" w:themeTint="99"/>
        <w:left w:val="single" w:sz="4" w:space="0" w:color="685BAA" w:themeColor="text1" w:themeTint="99"/>
        <w:bottom w:val="single" w:sz="4" w:space="0" w:color="685BAA" w:themeColor="text1" w:themeTint="99"/>
        <w:right w:val="single" w:sz="4" w:space="0" w:color="685BAA" w:themeColor="text1" w:themeTint="99"/>
        <w:insideH w:val="single" w:sz="4" w:space="0" w:color="685BAA" w:themeColor="text1" w:themeTint="99"/>
        <w:insideV w:val="single" w:sz="4" w:space="0" w:color="685BAA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140" w:themeColor="text1"/>
          <w:left w:val="single" w:sz="4" w:space="0" w:color="262140" w:themeColor="text1"/>
          <w:bottom w:val="single" w:sz="4" w:space="0" w:color="262140" w:themeColor="text1"/>
          <w:right w:val="single" w:sz="4" w:space="0" w:color="262140" w:themeColor="text1"/>
          <w:insideH w:val="nil"/>
          <w:insideV w:val="nil"/>
        </w:tcBorders>
        <w:shd w:val="clear" w:color="auto" w:fill="262140" w:themeFill="text1"/>
      </w:tcPr>
    </w:tblStylePr>
    <w:tblStylePr w:type="lastRow">
      <w:rPr>
        <w:b/>
        <w:bCs/>
      </w:rPr>
      <w:tblPr/>
      <w:tcPr>
        <w:tcBorders>
          <w:top w:val="double" w:sz="4" w:space="0" w:color="26214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8E3" w:themeFill="text1" w:themeFillTint="33"/>
      </w:tcPr>
    </w:tblStylePr>
    <w:tblStylePr w:type="band1Horz">
      <w:tblPr/>
      <w:tcPr>
        <w:shd w:val="clear" w:color="auto" w:fill="CCC8E3" w:themeFill="text1" w:themeFillTint="33"/>
      </w:tcPr>
    </w:tblStylePr>
  </w:style>
  <w:style w:type="table" w:styleId="-46">
    <w:name w:val="Grid Table 4 Accent 6"/>
    <w:basedOn w:val="a2"/>
    <w:uiPriority w:val="49"/>
    <w:rsid w:val="001D324C"/>
    <w:pPr>
      <w:spacing w:after="0" w:line="240" w:lineRule="auto"/>
    </w:pPr>
    <w:tblPr>
      <w:tblStyleRowBandSize w:val="1"/>
      <w:tblStyleColBandSize w:val="1"/>
      <w:tblBorders>
        <w:top w:val="single" w:sz="4" w:space="0" w:color="7E7EB9" w:themeColor="accent6" w:themeTint="99"/>
        <w:left w:val="single" w:sz="4" w:space="0" w:color="7E7EB9" w:themeColor="accent6" w:themeTint="99"/>
        <w:bottom w:val="single" w:sz="4" w:space="0" w:color="7E7EB9" w:themeColor="accent6" w:themeTint="99"/>
        <w:right w:val="single" w:sz="4" w:space="0" w:color="7E7EB9" w:themeColor="accent6" w:themeTint="99"/>
        <w:insideH w:val="single" w:sz="4" w:space="0" w:color="7E7EB9" w:themeColor="accent6" w:themeTint="99"/>
        <w:insideV w:val="single" w:sz="4" w:space="0" w:color="7E7EB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F3F75" w:themeColor="accent6"/>
          <w:left w:val="single" w:sz="4" w:space="0" w:color="3F3F75" w:themeColor="accent6"/>
          <w:bottom w:val="single" w:sz="4" w:space="0" w:color="3F3F75" w:themeColor="accent6"/>
          <w:right w:val="single" w:sz="4" w:space="0" w:color="3F3F75" w:themeColor="accent6"/>
          <w:insideH w:val="nil"/>
          <w:insideV w:val="nil"/>
        </w:tcBorders>
        <w:shd w:val="clear" w:color="auto" w:fill="3F3F75" w:themeFill="accent6"/>
      </w:tcPr>
    </w:tblStylePr>
    <w:tblStylePr w:type="lastRow">
      <w:rPr>
        <w:b/>
        <w:bCs/>
      </w:rPr>
      <w:tblPr/>
      <w:tcPr>
        <w:tcBorders>
          <w:top w:val="double" w:sz="4" w:space="0" w:color="3F3F75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-43">
    <w:name w:val="Grid Table 4 Accent 3"/>
    <w:basedOn w:val="a2"/>
    <w:uiPriority w:val="49"/>
    <w:rsid w:val="00583DB4"/>
    <w:pPr>
      <w:spacing w:after="0" w:line="240" w:lineRule="auto"/>
    </w:pPr>
    <w:tblPr>
      <w:tblStyleRowBandSize w:val="1"/>
      <w:tblStyleColBandSize w:val="1"/>
      <w:tblBorders>
        <w:top w:val="single" w:sz="4" w:space="0" w:color="F7E5A4" w:themeColor="accent3" w:themeTint="99"/>
        <w:left w:val="single" w:sz="4" w:space="0" w:color="F7E5A4" w:themeColor="accent3" w:themeTint="99"/>
        <w:bottom w:val="single" w:sz="4" w:space="0" w:color="F7E5A4" w:themeColor="accent3" w:themeTint="99"/>
        <w:right w:val="single" w:sz="4" w:space="0" w:color="F7E5A4" w:themeColor="accent3" w:themeTint="99"/>
        <w:insideH w:val="single" w:sz="4" w:space="0" w:color="F7E5A4" w:themeColor="accent3" w:themeTint="99"/>
        <w:insideV w:val="single" w:sz="4" w:space="0" w:color="F7E5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3"/>
          <w:left w:val="single" w:sz="4" w:space="0" w:color="F3D569" w:themeColor="accent3"/>
          <w:bottom w:val="single" w:sz="4" w:space="0" w:color="F3D569" w:themeColor="accent3"/>
          <w:right w:val="single" w:sz="4" w:space="0" w:color="F3D569" w:themeColor="accent3"/>
          <w:insideH w:val="nil"/>
          <w:insideV w:val="nil"/>
        </w:tcBorders>
        <w:shd w:val="clear" w:color="auto" w:fill="F3D569" w:themeFill="accent3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3" w:themeFillTint="33"/>
      </w:tcPr>
    </w:tblStylePr>
    <w:tblStylePr w:type="band1Horz">
      <w:tblPr/>
      <w:tcPr>
        <w:shd w:val="clear" w:color="auto" w:fill="FCF6E0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g77\AppData\Roaming\Microsoft\Templates\&#1043;&#1086;&#1076;&#1086;&#1074;&#1086;&#1081;%20&#1086;&#1090;&#1095;&#1077;&#1090;%20(&#1082;&#1088;&#1072;&#1089;&#1085;&#1086;-&#1095;&#1077;&#1088;&#1085;&#1099;&#1081;%20&#1084;&#1072;&#1082;&#1077;&#1090;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D1AF1E-0D8F-452D-BDB9-66DBE5FB9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Годовой отчет (красно-черный макет).dotx</Template>
  <TotalTime>10</TotalTime>
  <Pages>6</Pages>
  <Words>3700</Words>
  <Characters>21092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Абинова</dc:creator>
  <cp:keywords/>
  <cp:lastModifiedBy>Анастасия Абинова</cp:lastModifiedBy>
  <cp:revision>9</cp:revision>
  <cp:lastPrinted>2023-02-22T18:15:00Z</cp:lastPrinted>
  <dcterms:created xsi:type="dcterms:W3CDTF">2023-01-30T19:19:00Z</dcterms:created>
  <dcterms:modified xsi:type="dcterms:W3CDTF">2023-02-22T18:15:00Z</dcterms:modified>
  <cp:contentStatus/>
  <cp:version/>
</cp:coreProperties>
</file>