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579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14"/>
      </w:tblGrid>
      <w:tr w:rsidR="00805BA6" w:rsidRPr="00017F46" w14:paraId="564AC8A0" w14:textId="77777777" w:rsidTr="00805BA6">
        <w:trPr>
          <w:trHeight w:val="1982"/>
        </w:trPr>
        <w:tc>
          <w:tcPr>
            <w:tcW w:w="93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B97B56" w14:textId="77777777" w:rsidR="00805BA6" w:rsidRDefault="00805BA6" w:rsidP="00805BA6">
            <w:pPr>
              <w:pStyle w:val="ac"/>
              <w:framePr w:hSpace="0" w:wrap="auto" w:vAnchor="margin" w:xAlign="left" w:yAlign="inline"/>
            </w:pPr>
            <w:r>
              <w:t xml:space="preserve">Рынок </w:t>
            </w:r>
          </w:p>
          <w:p w14:paraId="3BBD6929" w14:textId="77777777" w:rsidR="00805BA6" w:rsidRDefault="00805BA6" w:rsidP="00805BA6">
            <w:pPr>
              <w:pStyle w:val="ac"/>
              <w:framePr w:hSpace="0" w:wrap="auto" w:vAnchor="margin" w:xAlign="left" w:yAlign="inline"/>
              <w:rPr>
                <w:szCs w:val="72"/>
              </w:rPr>
            </w:pPr>
            <w:r>
              <w:rPr>
                <w:szCs w:val="72"/>
              </w:rPr>
              <w:t xml:space="preserve">гвоздей, кнопок,чертёжных скоб </w:t>
            </w:r>
          </w:p>
          <w:p w14:paraId="6C781858" w14:textId="77777777" w:rsidR="00805BA6" w:rsidRPr="00017F46" w:rsidRDefault="00805BA6" w:rsidP="00805BA6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в России</w:t>
            </w:r>
          </w:p>
        </w:tc>
      </w:tr>
    </w:tbl>
    <w:p w14:paraId="6B24EAE6" w14:textId="0A76EAC1" w:rsidR="001E59F3" w:rsidRPr="00017F46" w:rsidRDefault="00805BA6" w:rsidP="00A91D75">
      <w:r w:rsidRPr="00017F46">
        <w:rPr>
          <w:noProof/>
          <w:lang w:bidi="ru-RU"/>
        </w:rPr>
        <w:drawing>
          <wp:anchor distT="0" distB="0" distL="114300" distR="114300" simplePos="0" relativeHeight="251658240" behindDoc="1" locked="0" layoutInCell="1" allowOverlap="1" wp14:anchorId="1A23E6D3" wp14:editId="4A467207">
            <wp:simplePos x="0" y="0"/>
            <wp:positionH relativeFrom="column">
              <wp:posOffset>-7620</wp:posOffset>
            </wp:positionH>
            <wp:positionV relativeFrom="page">
              <wp:posOffset>1485901</wp:posOffset>
            </wp:positionV>
            <wp:extent cx="6219825" cy="5448300"/>
            <wp:effectExtent l="0" t="0" r="9525" b="0"/>
            <wp:wrapNone/>
            <wp:docPr id="1001" name="Рисунок 11" descr="изображение рук работающих людей с ножницами и маркер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рук работающих людей с ножницами и маркерами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C2333D" wp14:editId="3D6C3997">
                <wp:simplePos x="0" y="0"/>
                <wp:positionH relativeFrom="column">
                  <wp:posOffset>-731520</wp:posOffset>
                </wp:positionH>
                <wp:positionV relativeFrom="page">
                  <wp:posOffset>3790950</wp:posOffset>
                </wp:positionV>
                <wp:extent cx="6943725" cy="4533900"/>
                <wp:effectExtent l="0" t="0" r="9525" b="9525"/>
                <wp:wrapNone/>
                <wp:docPr id="1002" name="Прямоугольник: Усеченный угол 4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43725" cy="453390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3579D" id="Прямоугольник: Усеченный угол 4" o:spid="_x0000_s1026" alt="цветной прямоугольник" style="position:absolute;margin-left:-57.6pt;margin-top:298.5pt;width:546.75pt;height:35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6943725,453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" path="m,l4775659,,6943725,2168066r,2365834l,4533900,,xe" fillcolor="#3a3363 [3215]" stroked="f">
                <v:path arrowok="t" o:connecttype="custom" o:connectlocs="0,0;4775659,0;6943725,2168066;6943725,4533900;0,4533900;0,0" o:connectangles="0,0,0,0,0,0"/>
                <w10:wrap anchory="page"/>
              </v:shape>
            </w:pict>
          </mc:Fallback>
        </mc:AlternateContent>
      </w:r>
      <w:r w:rsidR="00A91D75"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668AF18E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1003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E0004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975"/>
        <w:gridCol w:w="3338"/>
        <w:gridCol w:w="2677"/>
      </w:tblGrid>
      <w:tr w:rsidR="005F4669" w:rsidRPr="00017F46" w14:paraId="7C5087DD" w14:textId="77777777" w:rsidTr="00805BA6">
        <w:trPr>
          <w:trHeight w:val="358"/>
        </w:trPr>
        <w:tc>
          <w:tcPr>
            <w:tcW w:w="3975" w:type="dxa"/>
          </w:tcPr>
          <w:p w14:paraId="4A4F2EE8" w14:textId="01101969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71F0DDD" wp14:editId="2C469B10">
                      <wp:extent cx="2333625" cy="638175"/>
                      <wp:effectExtent l="0" t="0" r="0" b="9525"/>
                      <wp:docPr id="1004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33625" cy="638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951217" w14:textId="77777777" w:rsidR="00A90316" w:rsidRDefault="00A90316" w:rsidP="00A91D75">
                                  <w:pPr>
                                    <w:pStyle w:val="a6"/>
                                    <w:rPr>
                                      <w:lang w:bidi="ru-RU"/>
                                    </w:rPr>
                                  </w:pPr>
                                </w:p>
                                <w:p w14:paraId="4C4549F3" w14:textId="2BB78C7B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3.7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" filled="f" stroked="f" strokeweight=".5pt">
                      <v:textbox inset=",,,0">
                        <w:txbxContent>
                          <w:p w14:paraId="3B951217" w14:textId="77777777" w:rsidR="00A90316" w:rsidRDefault="00A90316" w:rsidP="00A91D75">
                            <w:pPr>
                              <w:pStyle w:val="a6"/>
                              <w:rPr>
                                <w:lang w:bidi="ru-RU"/>
                              </w:rPr>
                            </w:pPr>
                          </w:p>
                          <w:p w14:paraId="4C4549F3" w14:textId="2BB78C7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338" w:type="dxa"/>
            <w:vAlign w:val="bottom"/>
          </w:tcPr>
          <w:p w14:paraId="5AC74EE0" w14:textId="77777777" w:rsidR="00A91D75" w:rsidRPr="00017F46" w:rsidRDefault="00A91D75" w:rsidP="00A91D75"/>
        </w:tc>
        <w:tc>
          <w:tcPr>
            <w:tcW w:w="2677" w:type="dxa"/>
            <w:vAlign w:val="bottom"/>
          </w:tcPr>
          <w:p w14:paraId="2B29C3FD" w14:textId="77777777" w:rsidR="00A91D75" w:rsidRPr="00017F46" w:rsidRDefault="00A91D75" w:rsidP="00A91D75">
            <w:pPr>
              <w:jc w:val="right"/>
            </w:pPr>
          </w:p>
        </w:tc>
      </w:tr>
      <w:tr w:rsidR="005F4669" w:rsidRPr="00017F46" w14:paraId="1A9EB83F" w14:textId="77777777" w:rsidTr="00805BA6">
        <w:trPr>
          <w:trHeight w:val="1197"/>
        </w:trPr>
        <w:tc>
          <w:tcPr>
            <w:tcW w:w="3975" w:type="dxa"/>
          </w:tcPr>
          <w:p w14:paraId="38792A03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98B30E0" wp14:editId="73D34DBA">
                      <wp:extent cx="2524125" cy="1123950"/>
                      <wp:effectExtent l="0" t="0" r="0" b="0"/>
                      <wp:docPr id="1005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125" cy="1123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D02812" w14:textId="77777777" w:rsidR="00A90316" w:rsidRDefault="00A90316" w:rsidP="00A91D75">
                                  <w:pPr>
                                    <w:rPr>
                                      <w:lang w:bidi="ru-RU"/>
                                    </w:rPr>
                                  </w:pPr>
                                </w:p>
                                <w:p w14:paraId="282C6B04" w14:textId="5B7EDC24" w:rsidR="005F4669" w:rsidRPr="005F4669" w:rsidRDefault="005F4669" w:rsidP="00A91D75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4BC7BC2A" w14:textId="5795C827" w:rsidR="00A91D75" w:rsidRPr="001D7911" w:rsidRDefault="00A91D75" w:rsidP="00A91D75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 w:rsidR="005F4669"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="005F4669"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="005F4669"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="005F4669"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="005F4669"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04D09ED9" w14:textId="6E939E0D" w:rsidR="00A91D75" w:rsidRPr="00A91D75" w:rsidRDefault="005F4669" w:rsidP="00A91D75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198.7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" filled="f" stroked="f" strokeweight=".5pt">
                      <v:textbox>
                        <w:txbxContent>
                          <w:p w14:paraId="2CD02812" w14:textId="77777777" w:rsidR="00A90316" w:rsidRDefault="00A90316" w:rsidP="00A91D75">
                            <w:pPr>
                              <w:rPr>
                                <w:lang w:bidi="ru-RU"/>
                              </w:rPr>
                            </w:pPr>
                          </w:p>
                          <w:p w14:paraId="282C6B04" w14:textId="5B7EDC24" w:rsidR="005F4669" w:rsidRPr="005F4669" w:rsidRDefault="005F4669" w:rsidP="00A91D75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BC7BC2A" w14:textId="5795C827" w:rsidR="00A91D75" w:rsidRPr="001D7911" w:rsidRDefault="00A91D75" w:rsidP="00A91D75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 w:rsidR="005F4669">
                              <w:rPr>
                                <w:lang w:val="en-US" w:bidi="ru-RU"/>
                              </w:rPr>
                              <w:t>b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_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@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="005F4669" w:rsidRPr="005F4669">
                              <w:rPr>
                                <w:lang w:bidi="ru-RU"/>
                              </w:rPr>
                              <w:t>.</w:t>
                            </w:r>
                            <w:r w:rsidR="005F4669"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04D09ED9" w14:textId="6E939E0D" w:rsidR="00A91D75" w:rsidRPr="00A91D75" w:rsidRDefault="005F4669" w:rsidP="00A91D75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338" w:type="dxa"/>
            <w:vAlign w:val="bottom"/>
          </w:tcPr>
          <w:p w14:paraId="1B4D9154" w14:textId="6611786F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13BCB41" wp14:editId="22F3603E">
                      <wp:extent cx="2119630" cy="680085"/>
                      <wp:effectExtent l="0" t="0" r="0" b="5715"/>
                      <wp:docPr id="1006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963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A4C44C" w14:textId="30235C39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66.9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" filled="f" stroked="f" strokeweight=".5pt">
                      <v:textbox>
                        <w:txbxContent>
                          <w:p w14:paraId="44A4C44C" w14:textId="30235C39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677" w:type="dxa"/>
            <w:vAlign w:val="bottom"/>
          </w:tcPr>
          <w:p w14:paraId="09CD0DFF" w14:textId="229FC36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1007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33C357D0" w14:textId="6C2F7873" w:rsidR="007732CD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3070081" w:history="1">
            <w:r w:rsidR="007732CD" w:rsidRPr="0025684F">
              <w:rPr>
                <w:rStyle w:val="aff4"/>
                <w:rFonts w:eastAsia="Times New Roman"/>
              </w:rPr>
              <w:t>ИСТОЧНИКИ ДАННЫХ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_Toc123070081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 w:rsidR="00682AC6">
              <w:rPr>
                <w:webHidden/>
              </w:rPr>
              <w:t>3</w:t>
            </w:r>
            <w:r w:rsidR="007732CD">
              <w:rPr>
                <w:webHidden/>
              </w:rPr>
              <w:fldChar w:fldCharType="end"/>
            </w:r>
          </w:hyperlink>
        </w:p>
        <w:p w14:paraId="680C8A12" w14:textId="73E7774B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2" w:history="1">
            <w:r w:rsidR="007732CD" w:rsidRPr="0025684F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_Toc123070082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="007732CD">
              <w:rPr>
                <w:webHidden/>
              </w:rPr>
              <w:fldChar w:fldCharType="end"/>
            </w:r>
          </w:hyperlink>
        </w:p>
        <w:p w14:paraId="4419C7A1" w14:textId="37EAED07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3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7732CD" w:rsidRPr="0025684F">
              <w:rPr>
                <w:rStyle w:val="aff4"/>
                <w:noProof/>
              </w:rPr>
              <w:t>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_Toc123070083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C0C4554" w14:textId="2746ABFA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4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7732CD" w:rsidRPr="0025684F">
              <w:rPr>
                <w:rStyle w:val="aff4"/>
                <w:noProof/>
              </w:rPr>
              <w:t>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6DCC792F" w14:textId="0BD79A45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5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7732CD" w:rsidRPr="0025684F">
              <w:rPr>
                <w:rStyle w:val="aff4"/>
                <w:noProof/>
              </w:rPr>
              <w:t>гвоздей, кнопок,чертёжных скоб по регионам получения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851FFD3" w14:textId="3BE51E74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86" w:history="1">
            <w:r w:rsidR="007732CD" w:rsidRPr="0025684F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_Toc123070086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="007732CD">
              <w:rPr>
                <w:webHidden/>
              </w:rPr>
              <w:fldChar w:fldCharType="end"/>
            </w:r>
          </w:hyperlink>
        </w:p>
        <w:p w14:paraId="5CD03650" w14:textId="0316FF0E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7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7732CD" w:rsidRPr="0025684F">
              <w:rPr>
                <w:rStyle w:val="aff4"/>
                <w:noProof/>
              </w:rPr>
              <w:t>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3AC09426" w14:textId="4C240194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8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7732CD" w:rsidRPr="0025684F">
              <w:rPr>
                <w:rStyle w:val="aff4"/>
                <w:noProof/>
              </w:rPr>
              <w:t>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9003DAA" w14:textId="46BE1669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89" w:history="1">
            <w:r w:rsidR="007732CD" w:rsidRPr="0025684F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7732CD" w:rsidRPr="0025684F">
              <w:rPr>
                <w:rStyle w:val="aff4"/>
                <w:noProof/>
              </w:rPr>
              <w:t>гвоздей, кнопок,чертёжных скоб по регионам отправления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_Toc123070089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694A5DA6" w14:textId="7E6979A1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0" w:history="1">
            <w:r w:rsidR="007732CD" w:rsidRPr="0025684F">
              <w:rPr>
                <w:rStyle w:val="aff4"/>
                <w:rFonts w:eastAsia="Times New Roman"/>
              </w:rPr>
              <w:t xml:space="preserve">ГЛАВА 3. ПРОИЗВОДСТВО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_Toc123070090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="007732CD">
              <w:rPr>
                <w:webHidden/>
              </w:rPr>
              <w:fldChar w:fldCharType="end"/>
            </w:r>
          </w:hyperlink>
        </w:p>
        <w:p w14:paraId="64F7A0AA" w14:textId="5F9D43A7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1" w:history="1">
            <w:r w:rsidR="007732CD" w:rsidRPr="0025684F">
              <w:rPr>
                <w:rStyle w:val="aff4"/>
                <w:noProof/>
              </w:rPr>
              <w:t>3.1. Динамика объемов производства 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ADB812A" w14:textId="40F3A952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2" w:history="1">
            <w:r w:rsidR="007732CD" w:rsidRPr="0025684F">
              <w:rPr>
                <w:rStyle w:val="aff4"/>
                <w:noProof/>
              </w:rPr>
              <w:t>3.2. География производства гвоздей, кнопок,чертёжных скоб в России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_Toc123070092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21F6CED9" w14:textId="29876EE9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3" w:history="1">
            <w:r w:rsidR="007732CD" w:rsidRPr="0025684F">
              <w:rPr>
                <w:rStyle w:val="aff4"/>
                <w:rFonts w:eastAsia="Times New Roman"/>
              </w:rPr>
              <w:t xml:space="preserve">ГЛАВА 4. ПОТРЕБЛЕНИЕ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_Toc123070093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="007732CD">
              <w:rPr>
                <w:webHidden/>
              </w:rPr>
              <w:fldChar w:fldCharType="end"/>
            </w:r>
          </w:hyperlink>
        </w:p>
        <w:p w14:paraId="146A2337" w14:textId="3A0EF063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4" w:history="1">
            <w:r w:rsidR="007732CD" w:rsidRPr="0025684F">
              <w:rPr>
                <w:rStyle w:val="aff4"/>
                <w:noProof/>
              </w:rPr>
              <w:t>4.1. Динамика объемов потребления 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_Toc123070094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46D5BA4A" w14:textId="3B166AEB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5" w:history="1">
            <w:r w:rsidR="007732CD" w:rsidRPr="0025684F">
              <w:rPr>
                <w:rStyle w:val="aff4"/>
                <w:noProof/>
              </w:rPr>
              <w:t>4.2. Доля импорта в структуре потребления гвоздей, кнопок,чертёжных скоб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_Toc123070095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10588366" w14:textId="21A7D5ED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6" w:history="1">
            <w:r w:rsidR="007732CD" w:rsidRPr="0025684F">
              <w:rPr>
                <w:rStyle w:val="aff4"/>
              </w:rPr>
              <w:t>ГЛАВА 5. АНАЛИЗ ИМПОРТНОЙ СТОИМОСТИ 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_Toc123070096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 w:rsidR="007732CD">
              <w:rPr>
                <w:webHidden/>
              </w:rPr>
              <w:fldChar w:fldCharType="end"/>
            </w:r>
          </w:hyperlink>
        </w:p>
        <w:p w14:paraId="2EB5A3B7" w14:textId="654520A6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7" w:history="1">
            <w:r w:rsidR="007732CD" w:rsidRPr="0025684F">
              <w:rPr>
                <w:rStyle w:val="aff4"/>
                <w:noProof/>
              </w:rPr>
              <w:t>5.1. Динамика импортной стоимости гвоздей, кнопок,чертёжных скоб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_Toc123070097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09567E26" w14:textId="7F45D838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098" w:history="1">
            <w:r w:rsidR="007732CD" w:rsidRPr="0025684F">
              <w:rPr>
                <w:rStyle w:val="aff4"/>
                <w:noProof/>
              </w:rPr>
              <w:t>5.2. Структура импортной стоимости гвоздей, кнопок,чертёжных скоб по странам-поставщикам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_Toc123070098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632230A" w14:textId="44E85A5D" w:rsidR="007732CD" w:rsidRDefault="00682AC6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3070099" w:history="1">
            <w:r w:rsidR="007732CD" w:rsidRPr="0025684F">
              <w:rPr>
                <w:rStyle w:val="aff4"/>
                <w:rFonts w:eastAsia="Times New Roman"/>
              </w:rPr>
              <w:t xml:space="preserve">ГЛАВА 6. АНАЛИЗ ЭКСПОРТНОЙ СТОИМОСТИ </w:t>
            </w:r>
            <w:r w:rsidR="007732CD" w:rsidRPr="0025684F">
              <w:rPr>
                <w:rStyle w:val="aff4"/>
              </w:rPr>
              <w:t>В РОССИИ</w:t>
            </w:r>
            <w:r w:rsidR="007732CD">
              <w:rPr>
                <w:webHidden/>
              </w:rPr>
              <w:tab/>
            </w:r>
            <w:r w:rsidR="007732CD">
              <w:rPr>
                <w:webHidden/>
              </w:rPr>
              <w:fldChar w:fldCharType="begin"/>
            </w:r>
            <w:r w:rsidR="007732CD">
              <w:rPr>
                <w:webHidden/>
              </w:rPr>
              <w:instrText xml:space="preserve"> PAGEREF _Toc123070099 \h </w:instrText>
            </w:r>
            <w:r w:rsidR="007732CD">
              <w:rPr>
                <w:webHidden/>
              </w:rPr>
            </w:r>
            <w:r w:rsidR="007732CD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="007732CD">
              <w:rPr>
                <w:webHidden/>
              </w:rPr>
              <w:fldChar w:fldCharType="end"/>
            </w:r>
          </w:hyperlink>
        </w:p>
        <w:p w14:paraId="5C77090D" w14:textId="3723AB7B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0" w:history="1">
            <w:r w:rsidR="007732CD" w:rsidRPr="0025684F">
              <w:rPr>
                <w:rStyle w:val="aff4"/>
                <w:noProof/>
              </w:rPr>
              <w:t>6.1. Динамика экспортной стоимости гвоздей, кнопок,чертёжных скоб по годам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_Toc123070100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DA3306E" w14:textId="4E8B3B91" w:rsidR="007732CD" w:rsidRDefault="00682AC6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3070101" w:history="1">
            <w:r w:rsidR="007732CD" w:rsidRPr="0025684F">
              <w:rPr>
                <w:rStyle w:val="aff4"/>
                <w:noProof/>
              </w:rPr>
              <w:t>6.2. Структура экспортной стоимости гвоздей, кнопок,чертёжных скоб по странам-получателям</w:t>
            </w:r>
            <w:r w:rsidR="007732CD">
              <w:rPr>
                <w:noProof/>
                <w:webHidden/>
              </w:rPr>
              <w:tab/>
            </w:r>
            <w:r w:rsidR="007732CD">
              <w:rPr>
                <w:noProof/>
                <w:webHidden/>
              </w:rPr>
              <w:fldChar w:fldCharType="begin"/>
            </w:r>
            <w:r w:rsidR="007732CD">
              <w:rPr>
                <w:noProof/>
                <w:webHidden/>
              </w:rPr>
              <w:instrText xml:space="preserve"> PAGEREF _Toc123070101 \h </w:instrText>
            </w:r>
            <w:r w:rsidR="007732CD">
              <w:rPr>
                <w:noProof/>
                <w:webHidden/>
              </w:rPr>
            </w:r>
            <w:r w:rsidR="007732C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7732CD">
              <w:rPr>
                <w:noProof/>
                <w:webHidden/>
              </w:rPr>
              <w:fldChar w:fldCharType="end"/>
            </w:r>
          </w:hyperlink>
        </w:p>
        <w:p w14:paraId="54F6477B" w14:textId="5885DDB3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3070081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1CEEBDF2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гвоздей, кнопок,чертёжных скоб</w:t>
      </w:r>
      <w:r>
        <w:t xml:space="preserve"> в России основано на двух источниках данных: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C741BBA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России;</w:t>
      </w:r>
    </w:p>
    <w:p w14:paraId="17765472" w14:textId="77777777" w:rsidR="004E0A6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Службы Государственной Статистики России по производству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1730F908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гвоздей, кнопок,чертёжных скоб</w:t>
      </w:r>
      <w:r>
        <w:t xml:space="preserve"> в исследовании </w:t>
      </w:r>
      <w:r w:rsidR="00EC3AD4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731700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ГВОЗДИ, КНОПКИ, ЧЕРТЕЖН. КНОПКИ, РИФЛЕНЫЕ ГВОЗДИ, СКОБЫ (КР. ВКЛЮЧ. В ТОВ. ПОЗ. 8305) И АНАЛОГ. ИЗДЕЛИЯ, ИЗ ЧЕРН. МЕТАЛЛОВ, С ГОЛОВКАМИ ИЛИ БЕЗ ГОЛОВОК ИЗ ДР. МАТЕРИАЛОВ, КР. ИЗДЕЛИЙ С МЕДН. ГОЛОВКАМИ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7415</w:t>
      </w:r>
      <w:r>
        <w:rPr>
          <w:u w:val="single"/>
        </w:rPr>
        <w:t xml:space="preserve"> </w:t>
      </w:r>
      <w:r w:rsidRPr="007732CD">
        <w:rPr>
          <w:u w:val="single"/>
        </w:rPr>
        <w:t xml:space="preserve"> ГВОЗДИ, КНОПКИ, КНОПКИ ЧЕРТЕЖНЫЕ, СКОБЫ (КРОМЕ ОТНОСЯЩИХСЯ К ТОВАРНОЙ ПОЗИЦИИ 8305) И АНАЛОГИЧНЫЕ ИЗДЕЛИЯ ИЗ МЕДИ ИЛИ ИЗ ЧЕРНЫХ МЕТАЛЛОВ С МЕДНЫМИ ГОЛОВКАМИ, ВИНТЫ, БОЛТЫ, ГАЙКИ, ГЛУХАРИ, ВВЕРТНЫЕ КРЮКИ, ЗАКЛЕПКИ, ШПОНКИ, ШПЛИНТЫ, ШАЙБЫ (ВКЛЮЧАЯ ПРУЖИННЫЕ) И АНАЛОГИЧНЫЕ ИЗДЕЛИЯ ИЗ МЕДИ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 xml:space="preserve"> </w:t>
      </w:r>
    </w:p>
    <w:p w14:paraId="70051047" w14:textId="22311609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="00054370">
        <w:t>настоящее время</w:t>
      </w:r>
      <w:r w:rsidR="000908E5" w:rsidRPr="00D31836">
        <w:t>.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2E21E18D" w14:textId="370C6FEA" w:rsidR="00D31836" w:rsidRDefault="00D31836" w:rsidP="00D31836">
      <w:pPr>
        <w:spacing w:after="180"/>
        <w:ind w:left="720" w:firstLine="480"/>
        <w:contextualSpacing w:val="0"/>
        <w:jc w:val="both"/>
      </w:pPr>
      <w:r>
        <w:rPr>
          <w:u w:val="single"/>
        </w:rPr>
        <w:t>Анализ п</w:t>
      </w:r>
      <w:r w:rsidR="000908E5" w:rsidRPr="000908E5">
        <w:rPr>
          <w:u w:val="single"/>
        </w:rPr>
        <w:t>роизводств</w:t>
      </w:r>
      <w:r>
        <w:rPr>
          <w:u w:val="single"/>
        </w:rPr>
        <w:t>а</w:t>
      </w:r>
      <w:r w:rsidR="000908E5">
        <w:t xml:space="preserve"> </w:t>
      </w:r>
      <w:r w:rsidR="000908E5" w:rsidRPr="000908E5">
        <w:t>гвоздей, кнопок,чертёжных скоб в России</w:t>
      </w:r>
      <w:r w:rsidR="000908E5">
        <w:t xml:space="preserve"> </w:t>
      </w:r>
      <w:r>
        <w:t xml:space="preserve">представлен на базе данных Федеральной Службы Государственной Статистики России по производству основных видов продукции. Используются данные с 2013 г. по </w:t>
      </w:r>
      <w:r w:rsidR="00054370">
        <w:t>настоящее время</w:t>
      </w:r>
      <w:r w:rsidRPr="00D31836">
        <w:t>.</w:t>
      </w:r>
      <w:r>
        <w:t xml:space="preserve"> </w:t>
      </w: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lastRenderedPageBreak/>
        <w:t>Стоимость</w:t>
      </w:r>
      <w:r>
        <w:t xml:space="preserve"> </w:t>
      </w:r>
      <w:r w:rsidRPr="00D31836">
        <w:t>гвоздей, кнопок,чертёжных скоб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25470D22" w14:textId="6F3D1C2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7C53739E" w14:textId="5352A9C0" w:rsidR="00747245" w:rsidRPr="00FF40BD" w:rsidRDefault="00747245" w:rsidP="00747245">
      <w:pPr>
        <w:pStyle w:val="1"/>
        <w:rPr>
          <w:rFonts w:eastAsia="Times New Roman"/>
        </w:rPr>
      </w:pPr>
      <w:bookmarkStart w:id="2" w:name="_Toc123070082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8877234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3070083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гвоздей, кнопок,чертёжных скоб</w:t>
      </w:r>
      <w:bookmarkEnd w:id="4"/>
      <w:bookmarkEnd w:id="5"/>
    </w:p>
    <w:p w14:paraId="6F350DD4" w14:textId="77777777" w:rsidR="00747245" w:rsidRDefault="00747245" w:rsidP="00747245">
      <w:pPr>
        <w:jc w:val="both"/>
      </w:pPr>
    </w:p>
    <w:p w14:paraId="61606F28" w14:textId="091FE44F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054370"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Россию было импортировано </w:t>
      </w:r>
      <w:r w:rsidR="00054370" w:rsidRPr="00054370">
        <w:rPr>
          <w:b/>
          <w:bCs/>
          <w:i/>
          <w:iCs/>
        </w:rPr>
        <w:t>***</w:t>
      </w:r>
      <w:r>
        <w:rPr>
          <w:b/>
          <w:bCs/>
          <w:i/>
          <w:iCs/>
        </w:rPr>
        <w:t xml:space="preserve"> </w:t>
      </w:r>
      <w:r w:rsidR="00EE33A8">
        <w:rPr>
          <w:b/>
          <w:bCs/>
          <w:i/>
          <w:iCs/>
        </w:rPr>
        <w:t xml:space="preserve">тонн </w:t>
      </w:r>
      <w:r w:rsidRPr="00066517">
        <w:rPr>
          <w:b/>
          <w:bCs/>
          <w:i/>
          <w:iCs/>
        </w:rPr>
        <w:t>гвоздей, кнопок,чертёжных скоб</w:t>
      </w:r>
      <w:r w:rsidRPr="00D92F43">
        <w:rPr>
          <w:b/>
          <w:bCs/>
          <w:i/>
          <w:iCs/>
        </w:rPr>
        <w:t xml:space="preserve">, что на </w:t>
      </w:r>
      <w:r w:rsidR="00054370" w:rsidRPr="00054370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054370">
        <w:rPr>
          <w:b/>
          <w:bCs/>
          <w:i/>
          <w:iCs/>
        </w:rPr>
        <w:t>больше (меньше)</w:t>
      </w:r>
      <w:r w:rsidRPr="00D92F43">
        <w:rPr>
          <w:b/>
          <w:bCs/>
          <w:i/>
          <w:iCs/>
        </w:rPr>
        <w:t xml:space="preserve"> показателей </w:t>
      </w:r>
      <w:r w:rsidR="00054370"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4B953629" w14:textId="77777777" w:rsidR="00747245" w:rsidRPr="00D92F43" w:rsidRDefault="00747245" w:rsidP="00747245">
      <w:pPr>
        <w:rPr>
          <w:b/>
          <w:bCs/>
          <w:i/>
          <w:iCs/>
        </w:rPr>
      </w:pPr>
    </w:p>
    <w:p w14:paraId="364B9A9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D754DB9" w14:textId="77777777" w:rsidR="00747245" w:rsidRPr="00D92F43" w:rsidRDefault="00747245" w:rsidP="00747245">
      <w:pPr>
        <w:jc w:val="right"/>
      </w:pPr>
    </w:p>
    <w:p w14:paraId="683369A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769156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747245" w:rsidRPr="0086361C" w14:paraId="38A88AC4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566827B" w14:textId="3D833B79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="00054370">
              <w:t>тонн</w:t>
            </w:r>
          </w:p>
        </w:tc>
      </w:tr>
      <w:tr w:rsidR="00054370" w:rsidRPr="0086361C" w14:paraId="2F492458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34E05220" w14:textId="56B4BE49" w:rsidR="00054370" w:rsidRPr="00054370" w:rsidRDefault="008A18A8" w:rsidP="0005437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CBB760F" w14:textId="25D187E9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</w:tcPr>
          <w:p w14:paraId="5EACEE85" w14:textId="2D2A2072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</w:tcPr>
          <w:p w14:paraId="2B4752B0" w14:textId="53B69E38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</w:tcPr>
          <w:p w14:paraId="6A3BF2C4" w14:textId="17BBB43C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18DD3853" w14:textId="3FC8DC64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79C689F0" w14:textId="5771B20F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</w:tcPr>
          <w:p w14:paraId="50A6A875" w14:textId="09212413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7" w:type="pct"/>
            <w:noWrap/>
          </w:tcPr>
          <w:p w14:paraId="24997C7A" w14:textId="675A3069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86361C" w14:paraId="43B74400" w14:textId="77777777" w:rsidTr="00054370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24041D83" w14:textId="38606E08" w:rsidR="00054370" w:rsidRPr="00054370" w:rsidRDefault="00054370" w:rsidP="00054370">
            <w:pPr>
              <w:jc w:val="center"/>
              <w:rPr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CECE063" w14:textId="640E4347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6691FD7" w14:textId="1237DD8D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9F747D4" w14:textId="043B2D23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E8B9038" w14:textId="6D3F530E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6B288617" w14:textId="31623AE5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0CAD00B7" w14:textId="207A31F1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640136BC" w14:textId="0ADAC0B9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D9DA45D" w14:textId="05202857" w:rsidR="00054370" w:rsidRPr="0005437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8B88106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693AA53B" w14:textId="77777777" w:rsidR="00054370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E929E49" w14:textId="4BA2EE39" w:rsidR="00747245" w:rsidRDefault="00747245" w:rsidP="009014FE">
      <w:pPr>
        <w:jc w:val="right"/>
        <w:rPr>
          <w:b/>
          <w:bCs/>
        </w:rPr>
      </w:pPr>
    </w:p>
    <w:p w14:paraId="1DC2F28B" w14:textId="77777777" w:rsidR="00270CE2" w:rsidRDefault="00270CE2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26EE37D5" w14:textId="05941A55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1BE0A758" w14:textId="77777777" w:rsidR="00747245" w:rsidRPr="00D92F43" w:rsidRDefault="00747245" w:rsidP="00747245">
      <w:pPr>
        <w:jc w:val="right"/>
      </w:pPr>
    </w:p>
    <w:p w14:paraId="1480A0F4" w14:textId="0CD974B3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0D5EC0C3" w14:textId="77777777" w:rsidR="00054370" w:rsidRDefault="00054370" w:rsidP="00747245">
      <w:pPr>
        <w:jc w:val="center"/>
        <w:rPr>
          <w:b/>
        </w:rPr>
      </w:pPr>
    </w:p>
    <w:p w14:paraId="25AB7D25" w14:textId="63F982AF" w:rsidR="00747245" w:rsidRPr="00054370" w:rsidRDefault="00054370" w:rsidP="00747245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7189CB4" w14:textId="77777777" w:rsidR="00054370" w:rsidRPr="00054370" w:rsidRDefault="00054370" w:rsidP="00747245">
      <w:pPr>
        <w:rPr>
          <w:b/>
          <w:i/>
          <w:iCs/>
        </w:rPr>
      </w:pPr>
    </w:p>
    <w:p w14:paraId="1A9075EA" w14:textId="78ACAAAD" w:rsidR="00747245" w:rsidRDefault="00054370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31CB246" wp14:editId="4EEFF1FC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1A6F" w14:textId="4A9DA38A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A5CF788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B90E2C4" w14:textId="77777777" w:rsidR="00747245" w:rsidRDefault="00747245" w:rsidP="00747245">
      <w:pPr>
        <w:jc w:val="right"/>
      </w:pPr>
    </w:p>
    <w:p w14:paraId="2058422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74EFDB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747245" w:rsidRPr="00697810" w14:paraId="08C5F532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0CECE1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54370" w:rsidRPr="00697810" w14:paraId="341CF1D9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2D5C3DA8" w14:textId="5289EC25" w:rsidR="00054370" w:rsidRPr="00054370" w:rsidRDefault="008A18A8" w:rsidP="0005437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46B61C3D" w14:textId="46B8E135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3663191" w14:textId="6AE65F52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1288669D" w14:textId="5E97D143" w:rsidR="00054370" w:rsidRPr="0005437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15D54DD5" w14:textId="7C1AE54F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3317B215" w14:textId="2EDBFE16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2F1790F8" w14:textId="48AF6B88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3" w:type="pct"/>
            <w:noWrap/>
            <w:hideMark/>
          </w:tcPr>
          <w:p w14:paraId="36213C8E" w14:textId="1D367DF4" w:rsidR="00054370" w:rsidRPr="00697810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697810" w14:paraId="1E9A6B27" w14:textId="77777777" w:rsidTr="00054370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</w:tcPr>
          <w:p w14:paraId="5576D8A3" w14:textId="07A50927" w:rsidR="00054370" w:rsidRPr="00583DB4" w:rsidRDefault="00054370" w:rsidP="00054370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4B61D801" w14:textId="615CE40C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3A882B2" w14:textId="43A59A1E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72AAA274" w14:textId="4316511B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17273A66" w14:textId="4A325B57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</w:tcPr>
          <w:p w14:paraId="56F81114" w14:textId="08E6ECFA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5B404AF" w14:textId="1E1DFA87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66246DF0" w14:textId="7F20E05C" w:rsidR="00054370" w:rsidRPr="00697810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250D7E47" w14:textId="77777777" w:rsidR="00747245" w:rsidRPr="00D92F43" w:rsidRDefault="00747245" w:rsidP="00747245">
      <w:pPr>
        <w:rPr>
          <w:b/>
        </w:rPr>
      </w:pPr>
    </w:p>
    <w:p w14:paraId="11B22BBC" w14:textId="0321B82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B4478C6" w14:textId="77777777" w:rsidR="00747245" w:rsidRDefault="00747245" w:rsidP="00747245">
      <w:pPr>
        <w:jc w:val="both"/>
        <w:rPr>
          <w:b/>
        </w:rPr>
      </w:pPr>
    </w:p>
    <w:p w14:paraId="0CDA4DF3" w14:textId="21CB1459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054370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="00054370">
        <w:t>***</w:t>
      </w:r>
      <w:r w:rsidRPr="00CA5F16">
        <w:t xml:space="preserve"> г</w:t>
      </w:r>
      <w:r w:rsidR="00054370">
        <w:t>од</w:t>
      </w:r>
      <w:r>
        <w:rPr>
          <w:bCs/>
        </w:rPr>
        <w:t xml:space="preserve"> объемы импорта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="00054370">
        <w:rPr>
          <w:bCs/>
        </w:rPr>
        <w:t>выросли (сократились)</w:t>
      </w:r>
      <w:r>
        <w:rPr>
          <w:bCs/>
        </w:rPr>
        <w:t xml:space="preserve"> с </w:t>
      </w:r>
      <w:r w:rsidR="00054370">
        <w:rPr>
          <w:color w:val="000000"/>
        </w:rPr>
        <w:t>***тонн</w:t>
      </w:r>
      <w:r>
        <w:rPr>
          <w:bCs/>
        </w:rPr>
        <w:t xml:space="preserve"> до </w:t>
      </w:r>
      <w:r w:rsidR="00054370">
        <w:rPr>
          <w:color w:val="000000"/>
        </w:rPr>
        <w:t>*** тонн</w:t>
      </w:r>
      <w:r>
        <w:rPr>
          <w:bCs/>
        </w:rPr>
        <w:t xml:space="preserve">, т.е. на </w:t>
      </w:r>
      <w:r w:rsidR="00054370">
        <w:rPr>
          <w:bCs/>
        </w:rPr>
        <w:t>***</w:t>
      </w:r>
      <w:r>
        <w:rPr>
          <w:bCs/>
        </w:rPr>
        <w:t xml:space="preserve">%. </w:t>
      </w:r>
    </w:p>
    <w:p w14:paraId="2DED2D3C" w14:textId="6F0D0F61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054370">
        <w:rPr>
          <w:bCs/>
        </w:rPr>
        <w:t>***</w:t>
      </w:r>
      <w:r>
        <w:rPr>
          <w:bCs/>
        </w:rPr>
        <w:t xml:space="preserve"> году (</w:t>
      </w:r>
      <w:r w:rsidR="00054370">
        <w:rPr>
          <w:bCs/>
        </w:rPr>
        <w:t>***тонн</w:t>
      </w:r>
      <w:r>
        <w:t>)</w:t>
      </w:r>
      <w:r>
        <w:rPr>
          <w:bCs/>
        </w:rPr>
        <w:t>.</w:t>
      </w:r>
    </w:p>
    <w:p w14:paraId="7EED14FC" w14:textId="21128D09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054370">
        <w:rPr>
          <w:bCs/>
        </w:rPr>
        <w:t>***</w:t>
      </w:r>
      <w:r>
        <w:rPr>
          <w:bCs/>
        </w:rPr>
        <w:t xml:space="preserve"> году (</w:t>
      </w:r>
      <w:r w:rsidR="00054370">
        <w:rPr>
          <w:bCs/>
        </w:rPr>
        <w:t>***тонн</w:t>
      </w:r>
      <w:r>
        <w:t>)</w:t>
      </w:r>
      <w:r>
        <w:rPr>
          <w:bCs/>
        </w:rPr>
        <w:t>.</w:t>
      </w:r>
    </w:p>
    <w:p w14:paraId="684AFE9B" w14:textId="77777777" w:rsidR="00747245" w:rsidRDefault="00747245" w:rsidP="00747245">
      <w:pPr>
        <w:ind w:firstLine="708"/>
        <w:jc w:val="both"/>
        <w:rPr>
          <w:bCs/>
        </w:rPr>
      </w:pPr>
    </w:p>
    <w:p w14:paraId="2016724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82ACBD6" w14:textId="77777777" w:rsidR="00747245" w:rsidRPr="00D92F43" w:rsidRDefault="00747245" w:rsidP="00747245">
      <w:pPr>
        <w:jc w:val="right"/>
      </w:pPr>
    </w:p>
    <w:p w14:paraId="3CDA938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28598FA3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747245" w:rsidRPr="0086361C" w14:paraId="78B57A0E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EE8168B" w14:textId="23CEB1E9" w:rsidR="00747245" w:rsidRPr="00054370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054370">
              <w:rPr>
                <w:lang w:val="en-US"/>
              </w:rPr>
              <w:t>$</w:t>
            </w:r>
          </w:p>
        </w:tc>
      </w:tr>
      <w:tr w:rsidR="00054370" w:rsidRPr="0086361C" w14:paraId="6DBCB718" w14:textId="77777777" w:rsidTr="00054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651867B1" w14:textId="4189AEF2" w:rsidR="00054370" w:rsidRPr="007A4DDA" w:rsidRDefault="008A18A8" w:rsidP="00054370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744ECDD6" w14:textId="3A16273C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487" w:type="pct"/>
            <w:noWrap/>
            <w:hideMark/>
          </w:tcPr>
          <w:p w14:paraId="0E3B7119" w14:textId="3CCC944E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487" w:type="pct"/>
            <w:noWrap/>
            <w:hideMark/>
          </w:tcPr>
          <w:p w14:paraId="196E845B" w14:textId="4804F58A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487" w:type="pct"/>
            <w:noWrap/>
            <w:hideMark/>
          </w:tcPr>
          <w:p w14:paraId="3FD85A58" w14:textId="014C8455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6A0EC027" w14:textId="6F7D5225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52EE7E5F" w14:textId="35C54829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31" w:type="pct"/>
            <w:noWrap/>
            <w:hideMark/>
          </w:tcPr>
          <w:p w14:paraId="2272D310" w14:textId="6C6E0F81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2A17CA68" w14:textId="53E98860" w:rsidR="00054370" w:rsidRPr="0086361C" w:rsidRDefault="00054370" w:rsidP="000543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54370" w:rsidRPr="0086361C" w14:paraId="5626A22B" w14:textId="77777777" w:rsidTr="00054370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7BC90036" w14:textId="7D6BCC55" w:rsidR="00054370" w:rsidRPr="00583DB4" w:rsidRDefault="00054370" w:rsidP="00054370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691A186B" w14:textId="2B8AD2A4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927A401" w14:textId="07BF9780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70CB79C0" w14:textId="5C23CCA2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490AAE37" w14:textId="646E5976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39CA4A60" w14:textId="786AF24F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09408EA" w14:textId="39DEB6DD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31" w:type="pct"/>
            <w:noWrap/>
          </w:tcPr>
          <w:p w14:paraId="6A26A9C9" w14:textId="301A00FF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684C675F" w14:textId="70A4FFC4" w:rsidR="00054370" w:rsidRPr="0086361C" w:rsidRDefault="00054370" w:rsidP="000543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232832B9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A224659" w14:textId="6C9AA552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FF18DA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0D56C1B" w14:textId="77777777" w:rsidR="00747245" w:rsidRPr="00D92F43" w:rsidRDefault="00747245" w:rsidP="00747245">
      <w:pPr>
        <w:jc w:val="right"/>
      </w:pPr>
    </w:p>
    <w:p w14:paraId="26A1397A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1226C5D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747245" w:rsidRPr="00697810" w14:paraId="163A345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4810F7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60F9E" w:rsidRPr="00697810" w14:paraId="6C3D22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1F618B6" w14:textId="2FCFA18B" w:rsidR="00860F9E" w:rsidRPr="00697810" w:rsidRDefault="008A18A8" w:rsidP="00860F9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91EDFAC" w14:textId="3CB23C8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6077B65B" w14:textId="42451665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6B9B97F9" w14:textId="6F78F58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4B222045" w14:textId="0E6F6DBF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773CD7CC" w14:textId="63D1F30E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742F9A0D" w14:textId="0866428C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135E91F" w14:textId="49509262" w:rsidR="00860F9E" w:rsidRPr="00697810" w:rsidRDefault="00860F9E" w:rsidP="00860F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60F9E" w:rsidRPr="00697810" w14:paraId="4DDF85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0654DB5" w14:textId="0378B3A0" w:rsidR="00860F9E" w:rsidRPr="00FE1EA5" w:rsidRDefault="00860F9E" w:rsidP="00860F9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62D1A0" w14:textId="4B529227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F10BBCB" w14:textId="3F55653A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0014CB6" w14:textId="4355FFC0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CE8C698" w14:textId="436AEF1D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0917A564" w14:textId="30F83C7F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B309DA8" w14:textId="295244AC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31D15F1" w14:textId="191DBA55" w:rsidR="00860F9E" w:rsidRPr="00697810" w:rsidRDefault="00860F9E" w:rsidP="00860F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1306271C" w14:textId="77777777" w:rsidR="00747245" w:rsidRPr="00D92F43" w:rsidRDefault="00747245" w:rsidP="00747245">
      <w:pPr>
        <w:rPr>
          <w:b/>
        </w:rPr>
      </w:pPr>
    </w:p>
    <w:p w14:paraId="6E172361" w14:textId="3E3EAD9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8B521A6" w14:textId="77777777" w:rsidR="00747245" w:rsidRDefault="00747245" w:rsidP="00747245">
      <w:pPr>
        <w:rPr>
          <w:b/>
          <w:bCs/>
        </w:rPr>
      </w:pPr>
    </w:p>
    <w:p w14:paraId="27D895E1" w14:textId="77777777" w:rsidR="00747245" w:rsidRDefault="00747245" w:rsidP="00747245">
      <w:pPr>
        <w:ind w:firstLine="708"/>
        <w:jc w:val="both"/>
        <w:rPr>
          <w:bCs/>
        </w:rPr>
      </w:pPr>
    </w:p>
    <w:p w14:paraId="3AFA9189" w14:textId="0B2083D3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FC7FA8" w:rsidRPr="008A6A2A">
        <w:rPr>
          <w:color w:val="000000"/>
        </w:rPr>
        <w:t>2013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="0069237D" w:rsidRPr="0069237D">
        <w:t>***</w:t>
      </w:r>
      <w:r w:rsidRPr="00CA5F16">
        <w:t xml:space="preserve"> г</w:t>
      </w:r>
      <w:r w:rsidR="0069237D">
        <w:t>од</w:t>
      </w:r>
      <w:r>
        <w:rPr>
          <w:bCs/>
        </w:rPr>
        <w:t xml:space="preserve"> объемы импорта </w:t>
      </w:r>
      <w:r w:rsidRPr="00CA5F16">
        <w:t>гвоздей, кнопок,чертёжных скоб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="0069237D">
        <w:rPr>
          <w:bCs/>
        </w:rPr>
        <w:t>выросли (сократились)</w:t>
      </w:r>
      <w:r>
        <w:rPr>
          <w:bCs/>
        </w:rPr>
        <w:t xml:space="preserve"> с 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rPr>
          <w:bCs/>
        </w:rPr>
        <w:t xml:space="preserve"> до 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rPr>
          <w:bCs/>
        </w:rPr>
        <w:t xml:space="preserve">, т.е. на </w:t>
      </w:r>
      <w:r w:rsidR="0069237D">
        <w:rPr>
          <w:bCs/>
        </w:rPr>
        <w:t>***</w:t>
      </w:r>
      <w:r>
        <w:rPr>
          <w:bCs/>
        </w:rPr>
        <w:t xml:space="preserve">%. </w:t>
      </w:r>
    </w:p>
    <w:p w14:paraId="39AE0279" w14:textId="329836BE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69237D">
        <w:rPr>
          <w:bCs/>
        </w:rPr>
        <w:t>***</w:t>
      </w:r>
      <w:r>
        <w:rPr>
          <w:bCs/>
        </w:rPr>
        <w:t xml:space="preserve"> году (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63A19D4B" w14:textId="581B6384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69237D">
        <w:rPr>
          <w:bCs/>
        </w:rPr>
        <w:t>***</w:t>
      </w:r>
      <w:r>
        <w:rPr>
          <w:bCs/>
        </w:rPr>
        <w:t xml:space="preserve"> году (</w:t>
      </w:r>
      <w:r w:rsidR="0069237D">
        <w:rPr>
          <w:color w:val="000000"/>
        </w:rPr>
        <w:t>***</w:t>
      </w:r>
      <w:r w:rsidR="0069237D"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4A1C2F12" w14:textId="77777777" w:rsidR="00747245" w:rsidRDefault="00747245" w:rsidP="00747245">
      <w:pPr>
        <w:rPr>
          <w:b/>
          <w:bCs/>
        </w:rPr>
      </w:pPr>
    </w:p>
    <w:p w14:paraId="3646A3C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4F06B648" w14:textId="77777777" w:rsidR="00747245" w:rsidRPr="00D92F43" w:rsidRDefault="00747245" w:rsidP="00747245">
      <w:pPr>
        <w:jc w:val="right"/>
      </w:pPr>
    </w:p>
    <w:p w14:paraId="4F8BB49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D9B9C7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29"/>
        <w:gridCol w:w="932"/>
        <w:gridCol w:w="932"/>
        <w:gridCol w:w="932"/>
        <w:gridCol w:w="932"/>
        <w:gridCol w:w="932"/>
        <w:gridCol w:w="932"/>
        <w:gridCol w:w="1035"/>
        <w:gridCol w:w="2036"/>
      </w:tblGrid>
      <w:tr w:rsidR="00747245" w:rsidRPr="008F32A2" w14:paraId="1E48294A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CE16AA" w14:textId="1331D6FC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 w:rsidR="001948CD">
              <w:rPr>
                <w:color w:val="000000"/>
              </w:rPr>
              <w:t>руб.</w:t>
            </w:r>
          </w:p>
        </w:tc>
      </w:tr>
      <w:tr w:rsidR="001948CD" w:rsidRPr="008F32A2" w14:paraId="26163332" w14:textId="77777777" w:rsidTr="001948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164B1D5" w14:textId="31411EEF" w:rsidR="001948CD" w:rsidRPr="008F32A2" w:rsidRDefault="008A18A8" w:rsidP="001948CD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F0709D4" w14:textId="4393589C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6C10CE7F" w14:textId="574E3499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5BCEDF16" w14:textId="6E44A367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2A514010" w14:textId="5A3D8DBE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0A135CF7" w14:textId="06739E73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23E21738" w14:textId="1C924EE3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8" w:type="pct"/>
            <w:noWrap/>
            <w:hideMark/>
          </w:tcPr>
          <w:p w14:paraId="33A18E9E" w14:textId="2E1696A7" w:rsidR="001948CD" w:rsidRPr="008F32A2" w:rsidRDefault="001948CD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5" w:type="pct"/>
            <w:noWrap/>
            <w:hideMark/>
          </w:tcPr>
          <w:p w14:paraId="57E923FB" w14:textId="5B6F6ED1" w:rsidR="001948CD" w:rsidRPr="008F32A2" w:rsidRDefault="008A18A8" w:rsidP="00194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948CD" w:rsidRPr="008F32A2" w14:paraId="2AB52101" w14:textId="77777777" w:rsidTr="001948CD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CB6C4EE" w14:textId="01518D67" w:rsidR="001948CD" w:rsidRPr="00FE1EA5" w:rsidRDefault="001948CD" w:rsidP="001948CD">
            <w:pPr>
              <w:jc w:val="center"/>
              <w:rPr>
                <w:b w:val="0"/>
                <w:bCs w:val="0"/>
                <w:color w:val="000000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AADA80A" w14:textId="14491E36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3146FB6" w14:textId="5213CA0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20E580F" w14:textId="582D94F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B55011B" w14:textId="42BF048A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718487E" w14:textId="5BA8A1FF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9A1E1E5" w14:textId="28B95730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263B2AF" w14:textId="22268A73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5" w:type="pct"/>
            <w:noWrap/>
            <w:hideMark/>
          </w:tcPr>
          <w:p w14:paraId="65CAA8A8" w14:textId="56ABEBC9" w:rsidR="001948CD" w:rsidRPr="008F32A2" w:rsidRDefault="001948CD" w:rsidP="00194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01BFF364" w14:textId="77777777" w:rsidR="00747245" w:rsidRDefault="00747245" w:rsidP="00747245">
      <w:pPr>
        <w:jc w:val="right"/>
        <w:rPr>
          <w:i/>
          <w:sz w:val="20"/>
        </w:rPr>
      </w:pPr>
    </w:p>
    <w:p w14:paraId="0C96351D" w14:textId="594AEE65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9804DD5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A36DC57" w14:textId="77777777" w:rsidR="00747245" w:rsidRPr="00D92F43" w:rsidRDefault="00747245" w:rsidP="00747245">
      <w:pPr>
        <w:jc w:val="right"/>
      </w:pPr>
    </w:p>
    <w:p w14:paraId="35AFC81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39C66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747245" w:rsidRPr="00697810" w14:paraId="4C6CA4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21F0E1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45999" w:rsidRPr="00697810" w14:paraId="270182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01169A" w14:textId="586FC082" w:rsidR="00845999" w:rsidRPr="00697810" w:rsidRDefault="008A18A8" w:rsidP="00845999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7CD1CB6" w14:textId="68A41C5A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2D35B3E" w14:textId="13C87EC1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41602D4B" w14:textId="0DB35E19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1B672EF" w14:textId="352DB076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6F6408BF" w14:textId="34D76E5E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BB083FD" w14:textId="47B1DB46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6DC483CF" w14:textId="66BBC327" w:rsidR="00845999" w:rsidRPr="00697810" w:rsidRDefault="00845999" w:rsidP="008459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45999" w:rsidRPr="00697810" w14:paraId="029D7D8A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FD19A6" w14:textId="7E618F7B" w:rsidR="00845999" w:rsidRPr="00FE1EA5" w:rsidRDefault="00845999" w:rsidP="00845999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BCDFA3B" w14:textId="0EE9B7F2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80565E7" w14:textId="0953CD37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22318CD" w14:textId="2F60364D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77B27B2" w14:textId="14566EEE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0AAEAC7D" w14:textId="03A5A439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A1BDC33" w14:textId="1DF8918A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DB717C" w14:textId="27036FC6" w:rsidR="00845999" w:rsidRPr="00697810" w:rsidRDefault="00845999" w:rsidP="0084599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6EE5C24A" w14:textId="77777777" w:rsidR="00747245" w:rsidRPr="00D92F43" w:rsidRDefault="00747245" w:rsidP="00747245">
      <w:pPr>
        <w:rPr>
          <w:b/>
        </w:rPr>
      </w:pPr>
    </w:p>
    <w:p w14:paraId="7F5B82B3" w14:textId="1F7A4C5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4B1FA7F" w14:textId="77777777" w:rsidR="00747245" w:rsidRDefault="00747245" w:rsidP="00747245">
      <w:pPr>
        <w:jc w:val="both"/>
      </w:pPr>
    </w:p>
    <w:p w14:paraId="6AE3C282" w14:textId="55A30E3C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B0297D">
        <w:rPr>
          <w:color w:val="000000"/>
        </w:rPr>
        <w:t>***</w:t>
      </w:r>
      <w:r w:rsidR="00772B84">
        <w:rPr>
          <w:color w:val="000000"/>
        </w:rPr>
        <w:t xml:space="preserve"> </w:t>
      </w:r>
      <w:r>
        <w:rPr>
          <w:bCs/>
        </w:rPr>
        <w:t>г</w:t>
      </w:r>
      <w:r w:rsidR="00B0297D">
        <w:rPr>
          <w:bCs/>
        </w:rPr>
        <w:t>ода</w:t>
      </w:r>
      <w:r>
        <w:rPr>
          <w:bCs/>
        </w:rPr>
        <w:t xml:space="preserve"> по </w:t>
      </w:r>
      <w:r w:rsidR="00B0297D">
        <w:t>настоящее время</w:t>
      </w:r>
      <w:r>
        <w:rPr>
          <w:bCs/>
        </w:rPr>
        <w:t xml:space="preserve"> объемы импорта в Россию </w:t>
      </w:r>
      <w:r w:rsidRPr="00CA5F16">
        <w:t>гвоздей, кнопок,чертёжных скоб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="00B0297D">
        <w:rPr>
          <w:bCs/>
        </w:rPr>
        <w:t>выросли (сократились)</w:t>
      </w:r>
      <w:r>
        <w:rPr>
          <w:bCs/>
        </w:rPr>
        <w:t xml:space="preserve"> с </w:t>
      </w:r>
      <w:r w:rsidR="00B0297D">
        <w:rPr>
          <w:color w:val="000000"/>
        </w:rPr>
        <w:t>***руб.</w:t>
      </w:r>
      <w:r>
        <w:rPr>
          <w:color w:val="000000"/>
        </w:rPr>
        <w:t xml:space="preserve"> </w:t>
      </w:r>
      <w:r>
        <w:rPr>
          <w:bCs/>
        </w:rPr>
        <w:t xml:space="preserve">до </w:t>
      </w:r>
      <w:r w:rsidR="00B0297D">
        <w:rPr>
          <w:color w:val="000000"/>
        </w:rPr>
        <w:t>***руб.</w:t>
      </w:r>
      <w:r>
        <w:rPr>
          <w:bCs/>
        </w:rPr>
        <w:t xml:space="preserve">, т.е. на </w:t>
      </w:r>
      <w:r w:rsidR="00B0297D">
        <w:rPr>
          <w:bCs/>
        </w:rPr>
        <w:t>***</w:t>
      </w:r>
      <w:r>
        <w:rPr>
          <w:bCs/>
        </w:rPr>
        <w:t xml:space="preserve">%. </w:t>
      </w:r>
    </w:p>
    <w:p w14:paraId="3EA9F67A" w14:textId="1D7C9E4C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D402E1">
        <w:rPr>
          <w:bCs/>
        </w:rPr>
        <w:t>***</w:t>
      </w:r>
      <w:r>
        <w:rPr>
          <w:bCs/>
        </w:rPr>
        <w:t xml:space="preserve"> году (</w:t>
      </w:r>
      <w:r w:rsidR="00D402E1">
        <w:rPr>
          <w:color w:val="000000"/>
        </w:rPr>
        <w:t>***руб</w:t>
      </w:r>
      <w:r>
        <w:t>)</w:t>
      </w:r>
      <w:r>
        <w:rPr>
          <w:bCs/>
        </w:rPr>
        <w:t>.</w:t>
      </w:r>
    </w:p>
    <w:p w14:paraId="6559C37A" w14:textId="3691BF17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="00D402E1">
        <w:rPr>
          <w:bCs/>
        </w:rPr>
        <w:t>***</w:t>
      </w:r>
      <w:r>
        <w:rPr>
          <w:bCs/>
        </w:rPr>
        <w:t xml:space="preserve"> году (</w:t>
      </w:r>
      <w:r w:rsidR="00D402E1">
        <w:rPr>
          <w:color w:val="000000"/>
        </w:rPr>
        <w:t>***руб</w:t>
      </w:r>
      <w:r>
        <w:t>)</w:t>
      </w:r>
      <w:r>
        <w:rPr>
          <w:bCs/>
        </w:rPr>
        <w:t>.</w:t>
      </w:r>
      <w:r>
        <w:br w:type="page"/>
      </w:r>
    </w:p>
    <w:p w14:paraId="3FAD06DF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3070084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гвоздей, кнопок,чертёжных скоб</w:t>
      </w:r>
      <w:bookmarkEnd w:id="7"/>
      <w:bookmarkEnd w:id="8"/>
    </w:p>
    <w:p w14:paraId="6BED73E6" w14:textId="77777777" w:rsidR="00747245" w:rsidRDefault="00747245" w:rsidP="00747245">
      <w:pPr>
        <w:jc w:val="both"/>
      </w:pPr>
    </w:p>
    <w:p w14:paraId="0F84250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5B8E7681" w14:textId="77777777" w:rsidR="00747245" w:rsidRPr="00D92F43" w:rsidRDefault="00747245" w:rsidP="00747245">
      <w:pPr>
        <w:jc w:val="right"/>
      </w:pPr>
    </w:p>
    <w:p w14:paraId="03652CB3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B708FD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02680B2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84B09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1B8E1B2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CB7543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D402E1" w:rsidRPr="003059DD" w14:paraId="675B6AB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1D5732" w14:textId="40840B86" w:rsidR="00D402E1" w:rsidRP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4FA6C7C5" w14:textId="2FC39D03" w:rsidR="00D402E1" w:rsidRP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C4AA9A8" w14:textId="735CC4B4" w:rsidR="00D402E1" w:rsidRP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125350B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DD54040" w14:textId="00228660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190E9897" w14:textId="3B26D0D4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0009B51" w14:textId="5B2633F3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0D3748F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AF3E194" w14:textId="0D2CEC21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7921EF63" w14:textId="2175DA78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25E9964A" w14:textId="414AE857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009FB3E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35EF2A" w14:textId="3FE7EBDE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7D24F672" w14:textId="7777777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8" w:type="pct"/>
            <w:noWrap/>
          </w:tcPr>
          <w:p w14:paraId="0E0F6B9A" w14:textId="7777777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402E1" w:rsidRPr="003059DD" w14:paraId="7ADE3DE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77CDEE" w14:textId="6664E9E2" w:rsidR="00D402E1" w:rsidRDefault="00D402E1" w:rsidP="00D402E1">
            <w:pPr>
              <w:jc w:val="center"/>
              <w:rPr>
                <w:b w:val="0"/>
                <w:bCs w:val="0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D241F2C" w14:textId="486D7152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0DCC8A31" w14:textId="29A1380C" w:rsidR="00D402E1" w:rsidRDefault="00D402E1" w:rsidP="00D402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D402E1" w:rsidRPr="003059DD" w14:paraId="7F478CC7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45112AC" w14:textId="01DFF206" w:rsidR="00D402E1" w:rsidRDefault="00D402E1" w:rsidP="00D402E1">
            <w:pPr>
              <w:jc w:val="center"/>
            </w:pPr>
            <w:r>
              <w:t>Итого</w:t>
            </w:r>
          </w:p>
        </w:tc>
        <w:tc>
          <w:tcPr>
            <w:tcW w:w="1495" w:type="pct"/>
            <w:noWrap/>
          </w:tcPr>
          <w:p w14:paraId="354615F2" w14:textId="429E772E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5CC4A700" w14:textId="544EF547" w:rsidR="00D402E1" w:rsidRDefault="00D402E1" w:rsidP="00D402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</w:tbl>
    <w:p w14:paraId="7290DBE9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A517A39" w14:textId="666BD4B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2CAAADB" w14:textId="77777777" w:rsidR="00747245" w:rsidRDefault="00747245" w:rsidP="00747245">
      <w:pPr>
        <w:ind w:firstLine="360"/>
        <w:jc w:val="both"/>
      </w:pPr>
    </w:p>
    <w:p w14:paraId="14097EB6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гвоздей, кнопок,чертёжных скоб</w:t>
      </w:r>
      <w:r>
        <w:t xml:space="preserve"> в Россию являются следующие:</w:t>
      </w:r>
    </w:p>
    <w:p w14:paraId="4B4EB5DA" w14:textId="77777777" w:rsidR="00747245" w:rsidRDefault="00747245" w:rsidP="00747245">
      <w:pPr>
        <w:jc w:val="both"/>
      </w:pPr>
    </w:p>
    <w:p w14:paraId="25A34CB4" w14:textId="4774D7D5" w:rsidR="00747245" w:rsidRPr="00D402E1" w:rsidRDefault="00D402E1" w:rsidP="003662B4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Страна1</w:t>
      </w:r>
      <w:r w:rsidR="00747245" w:rsidRPr="00D402E1">
        <w:t>;</w:t>
      </w:r>
    </w:p>
    <w:p w14:paraId="7F818DDD" w14:textId="0B37C08A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2</w:t>
      </w:r>
      <w:r w:rsidRPr="00D402E1">
        <w:t>;</w:t>
      </w:r>
    </w:p>
    <w:p w14:paraId="282C626E" w14:textId="2391BF70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3</w:t>
      </w:r>
      <w:r w:rsidRPr="00D402E1">
        <w:t>;</w:t>
      </w:r>
    </w:p>
    <w:p w14:paraId="49C8D546" w14:textId="621B2C75" w:rsidR="00D402E1" w:rsidRPr="00D402E1" w:rsidRDefault="00D402E1" w:rsidP="00D402E1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4</w:t>
      </w:r>
      <w:r w:rsidRPr="00D402E1">
        <w:t>;</w:t>
      </w:r>
    </w:p>
    <w:p w14:paraId="7758FAE2" w14:textId="77777777" w:rsidR="00747245" w:rsidRDefault="00747245" w:rsidP="00747245">
      <w:pPr>
        <w:ind w:firstLine="360"/>
        <w:jc w:val="both"/>
      </w:pPr>
    </w:p>
    <w:p w14:paraId="5A8FFCF2" w14:textId="15951E7D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="00833F4E">
        <w:t>***</w:t>
      </w:r>
      <w:r>
        <w:t xml:space="preserve">% всего импорта </w:t>
      </w:r>
      <w:r w:rsidRPr="00CA5F16">
        <w:t>гвоздей, кнопок,чертёжных скоб</w:t>
      </w:r>
      <w:r>
        <w:t xml:space="preserve"> в Россию. </w:t>
      </w:r>
      <w:r>
        <w:rPr>
          <w:b/>
          <w:bCs/>
        </w:rPr>
        <w:br w:type="page"/>
      </w:r>
    </w:p>
    <w:p w14:paraId="67EDE066" w14:textId="77777777" w:rsidR="00833F4E" w:rsidRPr="00054370" w:rsidRDefault="00833F4E" w:rsidP="00833F4E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0E7B12B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3384B5FC" w14:textId="77777777" w:rsidR="00747245" w:rsidRPr="00D92F43" w:rsidRDefault="00747245" w:rsidP="00747245">
      <w:pPr>
        <w:jc w:val="right"/>
      </w:pPr>
    </w:p>
    <w:p w14:paraId="05464597" w14:textId="33F9EA66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0C5671AB" w14:textId="1A9AA173" w:rsidR="00747245" w:rsidRDefault="00833F4E" w:rsidP="009014FE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3930674F" wp14:editId="10F813D3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 w:rsidR="00747245">
        <w:rPr>
          <w:b/>
          <w:bCs/>
        </w:rPr>
        <w:br w:type="page"/>
      </w:r>
    </w:p>
    <w:p w14:paraId="6B53592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77910C0E" w14:textId="77777777" w:rsidR="00747245" w:rsidRPr="00D92F43" w:rsidRDefault="00747245" w:rsidP="00747245">
      <w:pPr>
        <w:jc w:val="right"/>
      </w:pPr>
    </w:p>
    <w:p w14:paraId="128866E8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15E0827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48"/>
        <w:gridCol w:w="1965"/>
        <w:gridCol w:w="1886"/>
        <w:gridCol w:w="2793"/>
      </w:tblGrid>
      <w:tr w:rsidR="00747245" w:rsidRPr="00A21CD6" w14:paraId="780D8BD7" w14:textId="77777777" w:rsidTr="00833F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 w:val="restart"/>
            <w:noWrap/>
            <w:hideMark/>
          </w:tcPr>
          <w:p w14:paraId="60F9BAD6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007" w:type="pct"/>
            <w:gridSpan w:val="2"/>
            <w:noWrap/>
            <w:hideMark/>
          </w:tcPr>
          <w:p w14:paraId="6781990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56" w:type="pct"/>
            <w:vMerge w:val="restart"/>
            <w:noWrap/>
            <w:hideMark/>
          </w:tcPr>
          <w:p w14:paraId="71D79F77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4F26D70E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/>
            <w:hideMark/>
          </w:tcPr>
          <w:p w14:paraId="3ABAC1CC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29A99158" w14:textId="40418CA0" w:rsidR="00747245" w:rsidRPr="00833F4E" w:rsidRDefault="00833F4E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983" w:type="pct"/>
            <w:noWrap/>
            <w:hideMark/>
          </w:tcPr>
          <w:p w14:paraId="69399576" w14:textId="43DFABD6" w:rsidR="00747245" w:rsidRPr="00833F4E" w:rsidRDefault="00833F4E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Год написания</w:t>
            </w:r>
          </w:p>
        </w:tc>
        <w:tc>
          <w:tcPr>
            <w:tcW w:w="1456" w:type="pct"/>
            <w:vMerge/>
            <w:hideMark/>
          </w:tcPr>
          <w:p w14:paraId="6127CE6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833F4E" w:rsidRPr="00A21CD6" w14:paraId="5F56769B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20151B6A" w14:textId="6CEA1109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024" w:type="pct"/>
            <w:noWrap/>
          </w:tcPr>
          <w:p w14:paraId="64C9777D" w14:textId="2DFABB3F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FF9E947" w14:textId="6C4C44B4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51770DBA" w14:textId="28810A74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5F259EF9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1310F094" w14:textId="3E339FCA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024" w:type="pct"/>
            <w:noWrap/>
          </w:tcPr>
          <w:p w14:paraId="0BEA1032" w14:textId="06EE1A09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2D7C0B02" w14:textId="44F4AA39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ABF1216" w14:textId="797ADB6E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16455B40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41508D26" w14:textId="72F9E540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024" w:type="pct"/>
            <w:noWrap/>
          </w:tcPr>
          <w:p w14:paraId="4A43CAB6" w14:textId="77697CF2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25C49524" w14:textId="793317DB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19A4493" w14:textId="7940FC40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3E0213C7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7DCA614B" w14:textId="683A278B" w:rsidR="00833F4E" w:rsidRPr="001D53F0" w:rsidRDefault="00833F4E" w:rsidP="00833F4E">
            <w:pPr>
              <w:jc w:val="center"/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024" w:type="pct"/>
            <w:noWrap/>
          </w:tcPr>
          <w:p w14:paraId="580364AE" w14:textId="24EB3A2A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53A5522" w14:textId="382733E1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9E0BEBB" w14:textId="4D1A15AA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4854653C" w14:textId="77777777" w:rsidTr="00833F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70BD9F45" w14:textId="77777777" w:rsidR="00833F4E" w:rsidRPr="001D53F0" w:rsidRDefault="00833F4E" w:rsidP="00833F4E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3593FC13" w14:textId="6F23269C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093A2EDC" w14:textId="52FE1A60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18246C1D" w14:textId="7CBE02AE" w:rsidR="00833F4E" w:rsidRPr="001D53F0" w:rsidRDefault="00833F4E" w:rsidP="00833F4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833F4E" w:rsidRPr="00A21CD6" w14:paraId="3918C14B" w14:textId="77777777" w:rsidTr="00833F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68BC7A53" w14:textId="77777777" w:rsidR="00833F4E" w:rsidRPr="001D53F0" w:rsidRDefault="00833F4E" w:rsidP="00833F4E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21AD9F97" w14:textId="328D2835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1CD02ABD" w14:textId="7946B455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904680D" w14:textId="2079CAF1" w:rsidR="00833F4E" w:rsidRPr="001D53F0" w:rsidRDefault="00833F4E" w:rsidP="00833F4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</w:tbl>
    <w:p w14:paraId="05BC3CC8" w14:textId="77777777" w:rsidR="00747245" w:rsidRDefault="00747245" w:rsidP="00747245">
      <w:pPr>
        <w:jc w:val="right"/>
        <w:rPr>
          <w:i/>
          <w:sz w:val="20"/>
        </w:rPr>
      </w:pPr>
    </w:p>
    <w:p w14:paraId="217472AA" w14:textId="6B2F329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B5FAB78" w14:textId="77777777" w:rsidR="00747245" w:rsidRDefault="00747245" w:rsidP="00747245">
      <w:pPr>
        <w:jc w:val="both"/>
      </w:pPr>
    </w:p>
    <w:p w14:paraId="2EC8DF1F" w14:textId="112DF100" w:rsidR="00833F4E" w:rsidRDefault="00833F4E" w:rsidP="00833F4E">
      <w:pPr>
        <w:ind w:firstLine="708"/>
        <w:jc w:val="both"/>
      </w:pPr>
      <w:r>
        <w:rPr>
          <w:b/>
          <w:bCs/>
        </w:rPr>
        <w:t>Страна1</w:t>
      </w:r>
      <w:r w:rsidR="00747245" w:rsidRPr="001F1F70">
        <w:t xml:space="preserve">: </w:t>
      </w:r>
      <w:r w:rsidR="00747245">
        <w:t xml:space="preserve">в </w:t>
      </w:r>
      <w:r>
        <w:t>***</w:t>
      </w:r>
      <w:r w:rsidR="00747245" w:rsidRPr="001F1F70">
        <w:t xml:space="preserve"> </w:t>
      </w:r>
      <w:r w:rsidR="00747245">
        <w:t>году</w:t>
      </w:r>
      <w:r w:rsidR="00747245" w:rsidRPr="005107AF">
        <w:t xml:space="preserve"> </w:t>
      </w:r>
      <w:r>
        <w:t xml:space="preserve">сократила (увеличила) </w:t>
      </w:r>
      <w:r w:rsidR="00747245">
        <w:t xml:space="preserve">объемы импорта </w:t>
      </w:r>
      <w:r w:rsidR="00747245" w:rsidRPr="00CA5F16">
        <w:t>гвоздей, кнопок,чертёжных скоб</w:t>
      </w:r>
      <w:r w:rsidR="00747245">
        <w:t xml:space="preserve"> в Россию </w:t>
      </w:r>
      <w:r w:rsidR="00747245" w:rsidRPr="002C24E3">
        <w:t>(</w:t>
      </w:r>
      <w:r w:rsidR="00747245">
        <w:t xml:space="preserve">на </w:t>
      </w:r>
      <w:r>
        <w:t>***</w:t>
      </w:r>
      <w:r w:rsidR="00747245" w:rsidRPr="002C24E3">
        <w:t>%</w:t>
      </w:r>
      <w:r w:rsidR="00747245">
        <w:t xml:space="preserve"> в сравнении с </w:t>
      </w:r>
      <w:r>
        <w:t>предыдущим</w:t>
      </w:r>
      <w:r w:rsidR="00747245">
        <w:t xml:space="preserve"> годом</w:t>
      </w:r>
      <w:r w:rsidR="00747245" w:rsidRPr="002C24E3">
        <w:t>)</w:t>
      </w:r>
      <w:r w:rsidR="00747245">
        <w:t xml:space="preserve">. </w:t>
      </w:r>
      <w:r>
        <w:rPr>
          <w:b/>
          <w:bCs/>
        </w:rPr>
        <w:t>Страна2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гвоздей, кнопок,чертёжных скоб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Страна3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гвоздей, кнопок,чертёжных скоб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Страна4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гвоздей, кнопок,чертёжных скоб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</w:p>
    <w:p w14:paraId="16923CAA" w14:textId="6B246C5F" w:rsidR="00833F4E" w:rsidRDefault="00833F4E" w:rsidP="00833F4E">
      <w:pPr>
        <w:ind w:firstLine="708"/>
        <w:jc w:val="both"/>
      </w:pPr>
    </w:p>
    <w:p w14:paraId="04F1BB2E" w14:textId="032DFDBC" w:rsidR="00833F4E" w:rsidRDefault="00833F4E" w:rsidP="00833F4E">
      <w:pPr>
        <w:ind w:firstLine="708"/>
        <w:jc w:val="both"/>
      </w:pPr>
    </w:p>
    <w:p w14:paraId="359D6521" w14:textId="77777777" w:rsidR="00833F4E" w:rsidRDefault="00833F4E" w:rsidP="00833F4E">
      <w:pPr>
        <w:ind w:firstLine="708"/>
        <w:jc w:val="both"/>
      </w:pPr>
    </w:p>
    <w:p w14:paraId="3C8B9B72" w14:textId="77777777" w:rsidR="00833F4E" w:rsidRDefault="00833F4E" w:rsidP="00833F4E">
      <w:pPr>
        <w:ind w:firstLine="708"/>
        <w:jc w:val="both"/>
      </w:pPr>
    </w:p>
    <w:p w14:paraId="265996D7" w14:textId="77777777" w:rsidR="00833F4E" w:rsidRDefault="00833F4E" w:rsidP="00833F4E">
      <w:pPr>
        <w:ind w:firstLine="708"/>
        <w:jc w:val="both"/>
      </w:pPr>
    </w:p>
    <w:p w14:paraId="0789E2CA" w14:textId="77777777" w:rsidR="00833F4E" w:rsidRDefault="00833F4E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25DF030" w14:textId="2A833B62" w:rsidR="00747245" w:rsidRPr="00AD2A82" w:rsidRDefault="00747245" w:rsidP="00AE774D">
      <w:pPr>
        <w:ind w:firstLine="708"/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68D4022E" w14:textId="77777777" w:rsidR="00747245" w:rsidRPr="00D92F43" w:rsidRDefault="00747245" w:rsidP="00747245">
      <w:pPr>
        <w:jc w:val="right"/>
      </w:pPr>
    </w:p>
    <w:p w14:paraId="2864870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339C68F0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0"/>
        <w:gridCol w:w="869"/>
        <w:gridCol w:w="869"/>
        <w:gridCol w:w="869"/>
        <w:gridCol w:w="871"/>
        <w:gridCol w:w="871"/>
        <w:gridCol w:w="871"/>
        <w:gridCol w:w="871"/>
        <w:gridCol w:w="871"/>
        <w:gridCol w:w="871"/>
        <w:gridCol w:w="739"/>
      </w:tblGrid>
      <w:tr w:rsidR="00747245" w:rsidRPr="004C62D5" w14:paraId="0AC20148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127299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18231E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1C8A38C3" w14:textId="77777777" w:rsidTr="00AE77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4FB7D2C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5A1D781A" w14:textId="6AD44087" w:rsidR="00747245" w:rsidRPr="004C62D5" w:rsidRDefault="008A18A8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3" w:type="pct"/>
            <w:noWrap/>
            <w:hideMark/>
          </w:tcPr>
          <w:p w14:paraId="3795618D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78CC2B7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4BACA53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94AE3F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0917F19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769C018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59F453F0" w14:textId="71CBCDC6" w:rsidR="00747245" w:rsidRPr="004C62D5" w:rsidRDefault="00AE774D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4" w:type="pct"/>
            <w:noWrap/>
            <w:hideMark/>
          </w:tcPr>
          <w:p w14:paraId="0D45169A" w14:textId="7DFFB4D4" w:rsidR="00747245" w:rsidRPr="004C62D5" w:rsidRDefault="00AE774D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5" w:type="pct"/>
            <w:noWrap/>
            <w:hideMark/>
          </w:tcPr>
          <w:p w14:paraId="2E80C17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E774D" w:rsidRPr="004C62D5" w14:paraId="1E58EF2A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175964" w14:textId="1A057C91" w:rsidR="00AE774D" w:rsidRPr="00FE1EA5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453" w:type="pct"/>
            <w:noWrap/>
          </w:tcPr>
          <w:p w14:paraId="19CD0FE5" w14:textId="3F6847A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AE7915E" w14:textId="1A25292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0C0A06F" w14:textId="39103C39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8D7A1B6" w14:textId="6145805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3637F5C" w14:textId="268D7923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B19C7C3" w14:textId="3F140EF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711476E" w14:textId="02876616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CEDF44C" w14:textId="4235672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FC1B6F7" w14:textId="1EBDE91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594F3C6" w14:textId="0E19E14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09F348FF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710F1E1B" w14:textId="10AF4BEB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453" w:type="pct"/>
            <w:noWrap/>
          </w:tcPr>
          <w:p w14:paraId="6C02D563" w14:textId="1E91CB21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3C1203D" w14:textId="1EA76A9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2FEA5F1" w14:textId="3EE32DD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30E9F6" w14:textId="425A0BA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58C7349" w14:textId="1C6CF820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82F8718" w14:textId="7F8DEC0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25E79CF" w14:textId="1F63FCFC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D73EF16" w14:textId="15C341A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3A8069E" w14:textId="76A4FE7C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2012BD42" w14:textId="11E31225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0F11A442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0EF6B618" w14:textId="143ABA03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453" w:type="pct"/>
            <w:noWrap/>
          </w:tcPr>
          <w:p w14:paraId="29B45EBB" w14:textId="5A2A755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7A305A0" w14:textId="17B21FDE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41B8EDD" w14:textId="2C62C13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446F8F" w14:textId="137E1BC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C78680F" w14:textId="1B77B73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23D009D" w14:textId="02A5608E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94D3DE2" w14:textId="59ED22B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34BDF71" w14:textId="7EBA482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C7D1D0" w14:textId="32C3CC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0CC8D149" w14:textId="4F3BCA44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1F0290C0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35141352" w14:textId="66EFB95A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453" w:type="pct"/>
            <w:noWrap/>
          </w:tcPr>
          <w:p w14:paraId="5E360934" w14:textId="29E3BDCE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A0BF69E" w14:textId="277D53C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800E65D" w14:textId="639A22B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9244E4" w14:textId="67FB67E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769C722" w14:textId="5ABDBAA3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0910D6" w14:textId="1D75D31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6D79F08" w14:textId="7959CF2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8FCE613" w14:textId="4B6F11FA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9134B3C" w14:textId="1C77722D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439F896" w14:textId="43CB6EB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1422E706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5F505CE1" w14:textId="7539864A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908036C" w14:textId="20F55AB5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33781E5A" w14:textId="0E03C1C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2312D8D" w14:textId="2B334709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3AD3F4E" w14:textId="32CE94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8627F4F" w14:textId="3BADD56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5BAC9B9" w14:textId="4C31143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9D997BF" w14:textId="056CCAA3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B9F568D" w14:textId="7F118FF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AC822BB" w14:textId="2D63FA52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AE95305" w14:textId="6E633E6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49847A09" w14:textId="77777777" w:rsidTr="00AE77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9EC987D" w14:textId="31A6F5CC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3" w:type="pct"/>
            <w:noWrap/>
          </w:tcPr>
          <w:p w14:paraId="74A2AD2D" w14:textId="7FA5A78B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FDA9947" w14:textId="412CAF07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036EB12" w14:textId="6938FBB5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E4E6CE" w14:textId="3A120C2A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97761CC" w14:textId="16DFE619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3EFBDC8" w14:textId="11E09B08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F505FFF" w14:textId="39A67CFF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97F9846" w14:textId="5FCBEE82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F0178B6" w14:textId="6F86EAB0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7680E2AA" w14:textId="705E63D6" w:rsidR="00AE774D" w:rsidRPr="004C62D5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AE774D" w:rsidRPr="004C62D5" w14:paraId="5A4872BD" w14:textId="77777777" w:rsidTr="00AE7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05DB52E1" w14:textId="72C6A23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453" w:type="pct"/>
            <w:noWrap/>
          </w:tcPr>
          <w:p w14:paraId="4A074121" w14:textId="11197EE1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35A5C18" w14:textId="6A4375EF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C8BB4AD" w14:textId="4A1D4DF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69F0DEA" w14:textId="61697A80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EE5A544" w14:textId="268B0A3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B022B0C" w14:textId="70A845B7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D3A4340" w14:textId="43161BCD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F32CA90" w14:textId="2D89E90A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A91C7C2" w14:textId="25E6460B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55A94853" w14:textId="70290858" w:rsidR="00AE774D" w:rsidRPr="004C62D5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</w:tbl>
    <w:p w14:paraId="76B8E4E5" w14:textId="77777777" w:rsidR="00747245" w:rsidRPr="00AD2A82" w:rsidRDefault="00747245" w:rsidP="00747245">
      <w:pPr>
        <w:rPr>
          <w:b/>
        </w:rPr>
      </w:pPr>
    </w:p>
    <w:p w14:paraId="1B38B4AB" w14:textId="77777777" w:rsidR="00AE774D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8FD336A" w14:textId="014E6FF7" w:rsidR="00747245" w:rsidRDefault="00747245" w:rsidP="009014FE">
      <w:pPr>
        <w:jc w:val="right"/>
        <w:rPr>
          <w:b/>
          <w:bCs/>
        </w:rPr>
      </w:pPr>
    </w:p>
    <w:p w14:paraId="2A797BFE" w14:textId="77777777" w:rsidR="00AE774D" w:rsidRDefault="00AE774D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4AA3749" w14:textId="181CF89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117B3D3" w14:textId="77777777" w:rsidR="00747245" w:rsidRPr="00D92F43" w:rsidRDefault="00747245" w:rsidP="00747245">
      <w:pPr>
        <w:jc w:val="right"/>
      </w:pPr>
    </w:p>
    <w:p w14:paraId="155A8A5C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4D7AA3B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3F5749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4E6A6F2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F9F9676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85C132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AE774D" w:rsidRPr="003059DD" w14:paraId="517F206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9442B9" w14:textId="1D14E201" w:rsidR="00AE774D" w:rsidRPr="00FE1EA5" w:rsidRDefault="00AE774D" w:rsidP="00AE774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1495" w:type="pct"/>
            <w:noWrap/>
          </w:tcPr>
          <w:p w14:paraId="15D0791E" w14:textId="58A23F03" w:rsidR="00AE774D" w:rsidRP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79C3396E" w14:textId="1D6415EE" w:rsidR="00AE774D" w:rsidRP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F5C6F9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2E2EC04" w14:textId="44487315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1495" w:type="pct"/>
            <w:noWrap/>
          </w:tcPr>
          <w:p w14:paraId="46851D9C" w14:textId="6358291C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7BCDC06F" w14:textId="23AA0981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60E966B3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0E7002" w14:textId="387D452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1495" w:type="pct"/>
            <w:noWrap/>
          </w:tcPr>
          <w:p w14:paraId="65EBCC4C" w14:textId="482DFAE7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22097C11" w14:textId="4D3B5CA0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472FAEB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DBFA824" w14:textId="065F6E9F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1495" w:type="pct"/>
            <w:noWrap/>
          </w:tcPr>
          <w:p w14:paraId="1CA24C2A" w14:textId="26FF40B1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950ADFE" w14:textId="795D39E4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965EBA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8C52953" w14:textId="076D8006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1495" w:type="pct"/>
            <w:noWrap/>
          </w:tcPr>
          <w:p w14:paraId="5ECF04F4" w14:textId="296198CC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46FE007F" w14:textId="0882E2E2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17F9E81E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BC0D59" w14:textId="0ED51BAF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1495" w:type="pct"/>
            <w:noWrap/>
          </w:tcPr>
          <w:p w14:paraId="4758D790" w14:textId="202FA36D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36528D0C" w14:textId="20469FBE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AE774D" w:rsidRPr="003059DD" w14:paraId="5128344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63C253" w14:textId="2093B037" w:rsidR="00AE774D" w:rsidRDefault="00AE774D" w:rsidP="00AE774D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1495" w:type="pct"/>
            <w:noWrap/>
          </w:tcPr>
          <w:p w14:paraId="3922A113" w14:textId="5E9D53DA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008A3537" w14:textId="506AF2DF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</w:tbl>
    <w:p w14:paraId="55303DE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C33589" w14:textId="3805F9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9E99D36" w14:textId="77777777" w:rsidR="00747245" w:rsidRDefault="00747245" w:rsidP="00747245">
      <w:pPr>
        <w:ind w:firstLine="360"/>
        <w:jc w:val="both"/>
      </w:pPr>
    </w:p>
    <w:p w14:paraId="124115A9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гвоздей, кнопок,чертёжных скоб</w:t>
      </w:r>
      <w:r>
        <w:t xml:space="preserve"> в Россию являются следующие:</w:t>
      </w:r>
    </w:p>
    <w:p w14:paraId="65E89D61" w14:textId="77777777" w:rsidR="00747245" w:rsidRDefault="00747245" w:rsidP="00747245">
      <w:pPr>
        <w:jc w:val="both"/>
      </w:pPr>
    </w:p>
    <w:p w14:paraId="27EA79CA" w14:textId="284431E1" w:rsidR="00747245" w:rsidRPr="00AE774D" w:rsidRDefault="00AE774D" w:rsidP="003662B4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Страна1</w:t>
      </w:r>
      <w:r w:rsidR="00747245" w:rsidRPr="00AE774D">
        <w:t>;</w:t>
      </w:r>
    </w:p>
    <w:p w14:paraId="55F2728A" w14:textId="7FD4E934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2</w:t>
      </w:r>
      <w:r w:rsidRPr="00AE774D">
        <w:t>;</w:t>
      </w:r>
    </w:p>
    <w:p w14:paraId="5120F066" w14:textId="6A6957A3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3</w:t>
      </w:r>
      <w:r w:rsidRPr="00AE774D">
        <w:t>;</w:t>
      </w:r>
    </w:p>
    <w:p w14:paraId="77B351D7" w14:textId="3E13823A" w:rsidR="00AE774D" w:rsidRPr="00AE774D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4</w:t>
      </w:r>
      <w:r w:rsidRPr="00AE774D">
        <w:t>;</w:t>
      </w:r>
    </w:p>
    <w:p w14:paraId="31AC8B8E" w14:textId="77777777" w:rsidR="00747245" w:rsidRDefault="00747245" w:rsidP="00747245">
      <w:pPr>
        <w:ind w:firstLine="360"/>
        <w:jc w:val="both"/>
      </w:pPr>
    </w:p>
    <w:p w14:paraId="2FF044E5" w14:textId="77777777" w:rsidR="00AE774D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="00AE774D">
        <w:t>***</w:t>
      </w:r>
      <w:r>
        <w:t xml:space="preserve">% всего импорта </w:t>
      </w:r>
      <w:r w:rsidRPr="00CA5F16">
        <w:t>гвоздей, кнопок,чертёжных скоб</w:t>
      </w:r>
      <w:r>
        <w:t xml:space="preserve"> в Россию в стоимостном выражении. </w:t>
      </w:r>
    </w:p>
    <w:p w14:paraId="3BF098A6" w14:textId="77777777" w:rsidR="00AE774D" w:rsidRDefault="00AE774D" w:rsidP="009C60F8">
      <w:pPr>
        <w:ind w:firstLine="360"/>
        <w:jc w:val="both"/>
      </w:pPr>
    </w:p>
    <w:p w14:paraId="1BC13278" w14:textId="2F8FD524" w:rsidR="00747245" w:rsidRDefault="00747245" w:rsidP="009C60F8">
      <w:pPr>
        <w:ind w:firstLine="360"/>
        <w:jc w:val="both"/>
      </w:pPr>
      <w:r>
        <w:br w:type="page"/>
      </w:r>
    </w:p>
    <w:p w14:paraId="5DB9D3F9" w14:textId="77777777" w:rsidR="00747245" w:rsidRDefault="00747245" w:rsidP="00747245">
      <w:pPr>
        <w:pStyle w:val="20"/>
      </w:pPr>
      <w:bookmarkStart w:id="9" w:name="_Toc117722415"/>
      <w:bookmarkStart w:id="10" w:name="_Toc123070085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гвоздей, кнопок,чертёжных скоб</w:t>
      </w:r>
      <w:r>
        <w:t xml:space="preserve"> по регионам получения</w:t>
      </w:r>
      <w:bookmarkEnd w:id="9"/>
      <w:bookmarkEnd w:id="10"/>
    </w:p>
    <w:p w14:paraId="3D05E201" w14:textId="77777777" w:rsidR="00747245" w:rsidRDefault="00747245" w:rsidP="00747245"/>
    <w:p w14:paraId="25BC2572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3DF53B2A" w14:textId="77777777" w:rsidR="00747245" w:rsidRPr="00D92F43" w:rsidRDefault="00747245" w:rsidP="00747245">
      <w:pPr>
        <w:jc w:val="right"/>
      </w:pPr>
    </w:p>
    <w:p w14:paraId="03EB8F4E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7EE55D0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5EA1C07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02ED08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5F019B2F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BAB4E5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AE774D" w:rsidRPr="003059DD" w14:paraId="239E179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F05CFFE" w14:textId="25960B04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7D091E9C" w14:textId="01F95BE3" w:rsidR="00AE774D" w:rsidRPr="006C2DA7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1E8309E" w14:textId="2CBFC860" w:rsidR="00AE774D" w:rsidRPr="003059D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AE774D" w14:paraId="20633FD3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758DED" w14:textId="6872A95D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*** федеральный округ</w:t>
            </w:r>
          </w:p>
        </w:tc>
        <w:tc>
          <w:tcPr>
            <w:tcW w:w="1495" w:type="pct"/>
            <w:noWrap/>
          </w:tcPr>
          <w:p w14:paraId="74D29C07" w14:textId="5646D52D" w:rsidR="00AE774D" w:rsidRP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4EB8BE24" w14:textId="5476C9D0" w:rsidR="00AE774D" w:rsidRP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3AF5D4C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A40EA76" w14:textId="428BADB5" w:rsidR="00AE774D" w:rsidRPr="00AE774D" w:rsidRDefault="00AE774D" w:rsidP="00AE774D">
            <w:pPr>
              <w:jc w:val="center"/>
            </w:pPr>
            <w:r>
              <w:t>***</w:t>
            </w:r>
          </w:p>
        </w:tc>
        <w:tc>
          <w:tcPr>
            <w:tcW w:w="1495" w:type="pct"/>
            <w:noWrap/>
          </w:tcPr>
          <w:p w14:paraId="076F9101" w14:textId="766D04A6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E1A8890" w14:textId="6C292094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11839F25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4966E27" w14:textId="2F66F43B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6A0C7A4C" w14:textId="4F585B53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7BBCB549" w14:textId="00D3BCD0" w:rsidR="00AE774D" w:rsidRDefault="00AE774D" w:rsidP="00AE7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AE774D" w:rsidRPr="003059DD" w14:paraId="5DA0784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7BC736" w14:textId="00ABA0BE" w:rsidR="00AE774D" w:rsidRPr="00AE774D" w:rsidRDefault="00AE774D" w:rsidP="00AE774D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2D964B25" w14:textId="0BB46548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79CD8CD3" w14:textId="55FF3288" w:rsidR="00AE774D" w:rsidRDefault="00AE774D" w:rsidP="00AE7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</w:tbl>
    <w:p w14:paraId="25790F6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05038E9" w14:textId="6C57B70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0A4045C" w14:textId="77777777" w:rsidR="00747245" w:rsidRDefault="00747245" w:rsidP="00747245">
      <w:pPr>
        <w:ind w:firstLine="360"/>
        <w:jc w:val="both"/>
      </w:pPr>
    </w:p>
    <w:p w14:paraId="7F47FC5C" w14:textId="613D1EEF" w:rsidR="00747245" w:rsidRDefault="00747245" w:rsidP="00747245">
      <w:pPr>
        <w:ind w:firstLine="360"/>
        <w:jc w:val="both"/>
      </w:pPr>
      <w:r>
        <w:t>Основными получателями</w:t>
      </w:r>
      <w:r w:rsidR="001667B1">
        <w:t xml:space="preserve"> импортного</w:t>
      </w:r>
      <w:r>
        <w:t xml:space="preserve"> </w:t>
      </w:r>
      <w:r w:rsidRPr="00CA5F16">
        <w:t>гвоздей, кнопок,чертёжных скоб</w:t>
      </w:r>
      <w:r>
        <w:t xml:space="preserve"> в России являются следующие федеральные округа:</w:t>
      </w:r>
    </w:p>
    <w:p w14:paraId="07A94572" w14:textId="77777777" w:rsidR="00747245" w:rsidRDefault="00747245" w:rsidP="00747245">
      <w:pPr>
        <w:jc w:val="both"/>
      </w:pPr>
    </w:p>
    <w:p w14:paraId="03D9C8CF" w14:textId="1EA2FF85" w:rsidR="00747245" w:rsidRPr="000678CF" w:rsidRDefault="00AE774D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</w:t>
      </w:r>
      <w:r w:rsidR="00747245">
        <w:t>;</w:t>
      </w:r>
    </w:p>
    <w:p w14:paraId="62865F92" w14:textId="4376F503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580D540E" w14:textId="013AD69E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125E8C22" w14:textId="6CBEA11A" w:rsidR="00AE774D" w:rsidRPr="000678CF" w:rsidRDefault="00AE774D" w:rsidP="00AE774D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округ4;</w:t>
      </w:r>
    </w:p>
    <w:p w14:paraId="131A1DB6" w14:textId="77777777" w:rsidR="00747245" w:rsidRDefault="00747245" w:rsidP="00747245">
      <w:pPr>
        <w:ind w:firstLine="360"/>
        <w:jc w:val="both"/>
      </w:pPr>
    </w:p>
    <w:p w14:paraId="54463356" w14:textId="44E3E06F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="001667B1">
        <w:t>***</w:t>
      </w:r>
      <w:r>
        <w:t xml:space="preserve">% от общего объема импорта </w:t>
      </w:r>
      <w:r w:rsidRPr="00CA5F16">
        <w:t>гвоздей, кнопок,чертёжных скоб</w:t>
      </w:r>
      <w:r>
        <w:t xml:space="preserve"> в Россию. </w:t>
      </w:r>
      <w:r>
        <w:br w:type="page"/>
      </w:r>
    </w:p>
    <w:p w14:paraId="242C3BB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4FFAB9C9" w14:textId="77777777" w:rsidR="00747245" w:rsidRPr="00D92F43" w:rsidRDefault="00747245" w:rsidP="00747245">
      <w:pPr>
        <w:jc w:val="right"/>
      </w:pPr>
    </w:p>
    <w:p w14:paraId="60B62E9B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26E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B3896BF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69E1D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4ADF22ED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4BACF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1667B1" w:rsidRPr="003059DD" w14:paraId="47F8C0C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06C35C4" w14:textId="70929EFD" w:rsidR="001667B1" w:rsidRPr="001667B1" w:rsidRDefault="001667B1" w:rsidP="001667B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25755DA" w14:textId="515A1CA0" w:rsidR="001667B1" w:rsidRPr="006C2DA7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7B856821" w14:textId="33998C6D" w:rsidR="001667B1" w:rsidRPr="003059DD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60AF2B2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DE6FC12" w14:textId="183E48FF" w:rsidR="001667B1" w:rsidRPr="001667B1" w:rsidRDefault="001667B1" w:rsidP="001667B1">
            <w:pPr>
              <w:jc w:val="center"/>
              <w:rPr>
                <w:b w:val="0"/>
                <w:bCs w:val="0"/>
              </w:rPr>
            </w:pPr>
            <w:r w:rsidRPr="001667B1"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016117A2" w14:textId="090909EF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04D45435" w14:textId="24AD133B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5E4870D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52FAB3" w14:textId="3F694CFB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B688E27" w14:textId="3ACEC734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152241F1" w14:textId="1EC78BE9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0C6FF13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B88C0F" w14:textId="45BB0456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13E1C5DD" w14:textId="29BCE444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57705B6B" w14:textId="684F3C70" w:rsidR="001667B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1667B1" w:rsidRPr="003059DD" w14:paraId="56EEB1CC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90166B6" w14:textId="32A23833" w:rsidR="001667B1" w:rsidRPr="001667B1" w:rsidRDefault="001667B1" w:rsidP="001667B1">
            <w:pPr>
              <w:jc w:val="center"/>
              <w:rPr>
                <w:b w:val="0"/>
                <w:bCs w:val="0"/>
                <w:lang w:val="en-US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05CE2977" w14:textId="4E8DDE64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5119696F" w14:textId="42CE89E0" w:rsidR="001667B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</w:tbl>
    <w:p w14:paraId="6264224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846061" w14:textId="67DC0D4C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F722782" w14:textId="77777777" w:rsidR="00747245" w:rsidRDefault="00747245" w:rsidP="00747245">
      <w:pPr>
        <w:ind w:firstLine="360"/>
        <w:jc w:val="both"/>
      </w:pPr>
    </w:p>
    <w:p w14:paraId="29625788" w14:textId="449DF1BE" w:rsidR="00747245" w:rsidRDefault="00747245" w:rsidP="00747245">
      <w:pPr>
        <w:ind w:firstLine="360"/>
        <w:jc w:val="both"/>
      </w:pPr>
      <w:r>
        <w:t>Основными получателями</w:t>
      </w:r>
      <w:r w:rsidR="001667B1">
        <w:t xml:space="preserve"> импортного</w:t>
      </w:r>
      <w:r>
        <w:t xml:space="preserve"> </w:t>
      </w:r>
      <w:r w:rsidRPr="00CA5F16">
        <w:t>гвоздей, кнопок,чертёжных скоб</w:t>
      </w:r>
      <w:r>
        <w:t xml:space="preserve"> в России являются следующие регионы:</w:t>
      </w:r>
    </w:p>
    <w:p w14:paraId="3CC4C3D0" w14:textId="77777777" w:rsidR="00747245" w:rsidRDefault="00747245" w:rsidP="00747245">
      <w:pPr>
        <w:jc w:val="both"/>
      </w:pPr>
    </w:p>
    <w:p w14:paraId="6398E05F" w14:textId="42350C99" w:rsidR="00747245" w:rsidRPr="000678CF" w:rsidRDefault="001667B1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Регион1</w:t>
      </w:r>
      <w:r w:rsidR="00747245">
        <w:t>;</w:t>
      </w:r>
    </w:p>
    <w:p w14:paraId="3CE18172" w14:textId="031CA073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322FC62F" w14:textId="5A6E9DC3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6DD2D5C2" w14:textId="04E0BF44" w:rsidR="001667B1" w:rsidRPr="000678CF" w:rsidRDefault="001667B1" w:rsidP="001667B1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38800616" w14:textId="77777777" w:rsidR="00747245" w:rsidRDefault="00747245" w:rsidP="00747245">
      <w:pPr>
        <w:ind w:firstLine="360"/>
        <w:jc w:val="both"/>
      </w:pPr>
    </w:p>
    <w:p w14:paraId="7B7E8684" w14:textId="2B815D53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="001667B1">
        <w:t>***</w:t>
      </w:r>
      <w:r>
        <w:t xml:space="preserve">% от общего объема импорта </w:t>
      </w:r>
      <w:r w:rsidRPr="00CA5F16">
        <w:t>гвоздей, кнопок,чертёжных скоб</w:t>
      </w:r>
      <w:r>
        <w:t xml:space="preserve"> в Россию. </w:t>
      </w:r>
      <w:r>
        <w:rPr>
          <w:b/>
        </w:rPr>
        <w:br w:type="page"/>
      </w:r>
    </w:p>
    <w:p w14:paraId="3FFB624D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29F6F0A0" w14:textId="77777777" w:rsidR="00747245" w:rsidRPr="00D92F43" w:rsidRDefault="00747245" w:rsidP="00747245">
      <w:pPr>
        <w:jc w:val="right"/>
      </w:pPr>
    </w:p>
    <w:p w14:paraId="0179FD00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3FEB98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747245" w:rsidRPr="00C64FC1" w14:paraId="5A0BFFA5" w14:textId="77777777" w:rsidTr="00166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4C438CFA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568430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28337B40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1667B1" w:rsidRPr="00C64FC1" w14:paraId="22EED79D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45D2C41" w14:textId="0FE14F7D" w:rsidR="001667B1" w:rsidRPr="00FE1EA5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05777BB4" w14:textId="51B31E83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53D163CF" w14:textId="45C866E6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05858260" w14:textId="77777777" w:rsidTr="001667B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439179D" w14:textId="3E0779BF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 федеральный округ</w:t>
            </w:r>
          </w:p>
        </w:tc>
        <w:tc>
          <w:tcPr>
            <w:tcW w:w="1233" w:type="pct"/>
            <w:noWrap/>
          </w:tcPr>
          <w:p w14:paraId="2D4BBA14" w14:textId="54F819B7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 область</w:t>
            </w:r>
          </w:p>
        </w:tc>
        <w:tc>
          <w:tcPr>
            <w:tcW w:w="1063" w:type="pct"/>
            <w:noWrap/>
          </w:tcPr>
          <w:p w14:paraId="4D2E5526" w14:textId="591815F1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0105289A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736B4A34" w14:textId="2DA7BF91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233" w:type="pct"/>
            <w:noWrap/>
          </w:tcPr>
          <w:p w14:paraId="760AAA64" w14:textId="3925E3D6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1237C820" w14:textId="25DC72CE" w:rsidR="001667B1" w:rsidRPr="00C64FC1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1667B1" w:rsidRPr="00C64FC1" w14:paraId="2EFB3521" w14:textId="77777777" w:rsidTr="001667B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CCC59A6" w14:textId="0141271D" w:rsidR="001667B1" w:rsidRPr="001667B1" w:rsidRDefault="001667B1" w:rsidP="001667B1">
            <w:pPr>
              <w:jc w:val="center"/>
              <w:rPr>
                <w:b w:val="0"/>
                <w:bCs w:val="0"/>
                <w:color w:val="00000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233" w:type="pct"/>
            <w:noWrap/>
          </w:tcPr>
          <w:p w14:paraId="26980E52" w14:textId="7DA26A25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26A3189" w14:textId="7D6D517A" w:rsidR="001667B1" w:rsidRPr="00C64FC1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</w:tbl>
    <w:p w14:paraId="438FCE0E" w14:textId="77777777" w:rsidR="00747245" w:rsidRDefault="00747245" w:rsidP="00747245">
      <w:pPr>
        <w:jc w:val="right"/>
        <w:rPr>
          <w:i/>
          <w:sz w:val="20"/>
        </w:rPr>
      </w:pPr>
    </w:p>
    <w:p w14:paraId="32E0E17C" w14:textId="43A0C5B0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7837145B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3070086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7414DDBE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3070087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гвоздей, кнопок,чертёжных скоб</w:t>
      </w:r>
      <w:bookmarkEnd w:id="13"/>
      <w:bookmarkEnd w:id="14"/>
    </w:p>
    <w:p w14:paraId="5F8BB76F" w14:textId="77777777" w:rsidR="00747245" w:rsidRDefault="00747245" w:rsidP="00747245">
      <w:pPr>
        <w:jc w:val="both"/>
      </w:pPr>
    </w:p>
    <w:p w14:paraId="0E090F72" w14:textId="7F93FF2C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1667B1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="001667B1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гвоздей, кнопок,чертёжных скоб</w:t>
      </w:r>
      <w:r w:rsidRPr="00D92F43">
        <w:rPr>
          <w:b/>
          <w:bCs/>
          <w:i/>
          <w:iCs/>
        </w:rPr>
        <w:t xml:space="preserve">, что на </w:t>
      </w:r>
      <w:r w:rsidR="001667B1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1667B1"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 w:rsidR="001667B1">
        <w:rPr>
          <w:b/>
          <w:bCs/>
          <w:i/>
          <w:iCs/>
        </w:rPr>
        <w:t>прошлого года</w:t>
      </w:r>
      <w:r w:rsidRPr="00D92F43">
        <w:rPr>
          <w:b/>
          <w:bCs/>
          <w:i/>
          <w:iCs/>
        </w:rPr>
        <w:t>.</w:t>
      </w:r>
    </w:p>
    <w:p w14:paraId="0CA22E08" w14:textId="77777777" w:rsidR="00747245" w:rsidRPr="00D92F43" w:rsidRDefault="00747245" w:rsidP="00747245">
      <w:pPr>
        <w:rPr>
          <w:b/>
          <w:bCs/>
          <w:i/>
          <w:iCs/>
        </w:rPr>
      </w:pPr>
    </w:p>
    <w:p w14:paraId="44CCA36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9A6611D" w14:textId="77777777" w:rsidR="00747245" w:rsidRPr="00D92F43" w:rsidRDefault="00747245" w:rsidP="00747245">
      <w:pPr>
        <w:jc w:val="right"/>
      </w:pPr>
    </w:p>
    <w:p w14:paraId="7EE8918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3B244CA6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747245" w:rsidRPr="0086361C" w14:paraId="02128EB4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A9D5D55" w14:textId="11B2B374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1667B1">
              <w:t>тонн</w:t>
            </w:r>
          </w:p>
        </w:tc>
      </w:tr>
      <w:tr w:rsidR="001667B1" w:rsidRPr="0086361C" w14:paraId="528F2C80" w14:textId="77777777" w:rsidTr="00166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  <w:hideMark/>
          </w:tcPr>
          <w:p w14:paraId="1CF93695" w14:textId="562F1295" w:rsidR="001667B1" w:rsidRPr="007A4DDA" w:rsidRDefault="008A18A8" w:rsidP="001667B1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  <w:hideMark/>
          </w:tcPr>
          <w:p w14:paraId="1FAFA589" w14:textId="27895E99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  <w:hideMark/>
          </w:tcPr>
          <w:p w14:paraId="306E341D" w14:textId="5C91094B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  <w:hideMark/>
          </w:tcPr>
          <w:p w14:paraId="0ED210FC" w14:textId="032EF696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  <w:hideMark/>
          </w:tcPr>
          <w:p w14:paraId="2BE23BDC" w14:textId="3BB67AF6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211F3620" w14:textId="6297F820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456C1CE0" w14:textId="7B16BC69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F9CA081" w14:textId="324711B7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16C65A9E" w14:textId="108C8417" w:rsidR="001667B1" w:rsidRPr="0086361C" w:rsidRDefault="001667B1" w:rsidP="001667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667B1" w:rsidRPr="0086361C" w14:paraId="3BD590D0" w14:textId="77777777" w:rsidTr="001667B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59AB00D1" w14:textId="0CDCD73A" w:rsidR="001667B1" w:rsidRPr="00FE1EA5" w:rsidRDefault="001667B1" w:rsidP="001667B1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04B355C" w14:textId="2D885C64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04ABF53" w14:textId="26747759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E9A8FC5" w14:textId="478887C4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A8A5062" w14:textId="6F13D082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73A94F2" w14:textId="4C02F278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5D70DD7B" w14:textId="74FF536E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4DEDA228" w14:textId="1BC2D888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072B6A4" w14:textId="2EDAA90B" w:rsidR="001667B1" w:rsidRPr="0086361C" w:rsidRDefault="001667B1" w:rsidP="001667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0B21503C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40400B35" w14:textId="77777777" w:rsidR="00DE6C62" w:rsidRDefault="00747245" w:rsidP="009014FE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869BDE7" w14:textId="77777777" w:rsidR="00DE6C62" w:rsidRDefault="00DE6C62" w:rsidP="009014FE">
      <w:pPr>
        <w:jc w:val="right"/>
        <w:rPr>
          <w:i/>
          <w:sz w:val="20"/>
        </w:rPr>
      </w:pPr>
    </w:p>
    <w:p w14:paraId="7EDEFD0A" w14:textId="77777777" w:rsidR="00DE6C62" w:rsidRPr="00054370" w:rsidRDefault="00DE6C62" w:rsidP="00DE6C62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716452C8" w14:textId="0BA745A0" w:rsidR="00747245" w:rsidRDefault="00747245" w:rsidP="009014FE">
      <w:pPr>
        <w:jc w:val="right"/>
        <w:rPr>
          <w:b/>
          <w:bCs/>
        </w:rPr>
      </w:pPr>
    </w:p>
    <w:p w14:paraId="07538E63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1D690464" w14:textId="38C8B84F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0DA2FF1" w14:textId="77777777" w:rsidR="00747245" w:rsidRPr="00D92F43" w:rsidRDefault="00747245" w:rsidP="00747245">
      <w:pPr>
        <w:jc w:val="right"/>
      </w:pPr>
    </w:p>
    <w:p w14:paraId="2D6E128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E5A794D" w14:textId="097CA271" w:rsidR="00747245" w:rsidRPr="00D92F43" w:rsidRDefault="00DE6C62" w:rsidP="00747245">
      <w:pPr>
        <w:jc w:val="right"/>
        <w:rPr>
          <w:sz w:val="20"/>
        </w:rPr>
      </w:pPr>
      <w:r>
        <w:rPr>
          <w:noProof/>
        </w:rPr>
        <w:drawing>
          <wp:inline distT="0" distB="0" distL="0" distR="0" wp14:anchorId="0D7077AB" wp14:editId="2EAB9D1B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EC542A" w14:textId="77777777" w:rsidR="00747245" w:rsidRPr="00D92F43" w:rsidRDefault="00747245" w:rsidP="00747245"/>
    <w:p w14:paraId="0865BD42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21A32F7" w14:textId="77777777" w:rsidR="00747245" w:rsidRDefault="00747245" w:rsidP="00747245">
      <w:pPr>
        <w:jc w:val="right"/>
      </w:pPr>
    </w:p>
    <w:p w14:paraId="02220B1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6F1057A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747245" w:rsidRPr="00697810" w14:paraId="271A4210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0FEB95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DE6C62" w:rsidRPr="00697810" w14:paraId="44C81B28" w14:textId="77777777" w:rsidTr="00DE6C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35651D68" w14:textId="50B881A3" w:rsidR="00DE6C62" w:rsidRPr="00697810" w:rsidRDefault="008A18A8" w:rsidP="00DE6C62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0325DE1A" w14:textId="2674A862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EC62B37" w14:textId="3176ABDB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7374B76B" w14:textId="0B8256DF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5FAD7DED" w14:textId="224B5CB7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1DC4E942" w14:textId="403098B2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26353BA1" w14:textId="235EB1B1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633D613C" w14:textId="0C13A1DC" w:rsidR="00DE6C62" w:rsidRPr="00697810" w:rsidRDefault="00DE6C62" w:rsidP="00DE6C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DE6C62" w:rsidRPr="00697810" w14:paraId="6804ADA0" w14:textId="77777777" w:rsidTr="00DE6C62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4BC697A3" w14:textId="472FB9FE" w:rsidR="00DE6C62" w:rsidRPr="00FE1EA5" w:rsidRDefault="00DE6C62" w:rsidP="00DE6C62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1CB41458" w14:textId="314B395D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437D3C6D" w14:textId="32590C1C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3683EDE0" w14:textId="2D8E7DA6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7E4980C4" w14:textId="49362F03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  <w:hideMark/>
          </w:tcPr>
          <w:p w14:paraId="64DDC999" w14:textId="7773A925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2B8BF017" w14:textId="74864DCA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32865F59" w14:textId="7E986479" w:rsidR="00DE6C62" w:rsidRPr="00697810" w:rsidRDefault="00DE6C62" w:rsidP="00DE6C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</w:tr>
    </w:tbl>
    <w:p w14:paraId="1685BA3B" w14:textId="77777777" w:rsidR="00747245" w:rsidRPr="00D92F43" w:rsidRDefault="00747245" w:rsidP="00747245">
      <w:pPr>
        <w:rPr>
          <w:b/>
        </w:rPr>
      </w:pPr>
    </w:p>
    <w:p w14:paraId="23461A84" w14:textId="626DA53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373EC74" w14:textId="77777777" w:rsidR="00747245" w:rsidRDefault="00747245" w:rsidP="00747245">
      <w:pPr>
        <w:jc w:val="both"/>
        <w:rPr>
          <w:b/>
        </w:rPr>
      </w:pPr>
    </w:p>
    <w:p w14:paraId="21430851" w14:textId="230EBBCD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7F12">
        <w:rPr>
          <w:color w:val="000000"/>
        </w:rPr>
        <w:t>***</w:t>
      </w:r>
      <w:r w:rsidR="00526D21" w:rsidRPr="00526D21">
        <w:rPr>
          <w:color w:val="000000"/>
        </w:rPr>
        <w:t xml:space="preserve"> </w:t>
      </w:r>
      <w:r>
        <w:rPr>
          <w:bCs/>
        </w:rPr>
        <w:t>г</w:t>
      </w:r>
      <w:r w:rsidR="00527F12">
        <w:rPr>
          <w:bCs/>
        </w:rPr>
        <w:t>ода</w:t>
      </w:r>
      <w:r>
        <w:rPr>
          <w:bCs/>
        </w:rPr>
        <w:t xml:space="preserve"> по </w:t>
      </w:r>
      <w:r w:rsidR="00527F12">
        <w:t>настоящее время</w:t>
      </w:r>
      <w:r>
        <w:rPr>
          <w:bCs/>
        </w:rPr>
        <w:t xml:space="preserve"> объемы экспорта </w:t>
      </w:r>
      <w:r w:rsidRPr="00CA5F16">
        <w:t>гвоздей, кнопок,чертёжных скоб</w:t>
      </w:r>
      <w:r>
        <w:t xml:space="preserve"> из </w:t>
      </w:r>
      <w:r>
        <w:rPr>
          <w:bCs/>
        </w:rPr>
        <w:t xml:space="preserve">России </w:t>
      </w:r>
      <w:r w:rsidR="00527F12">
        <w:rPr>
          <w:bCs/>
        </w:rPr>
        <w:t>выросли (сократились)</w:t>
      </w:r>
      <w:r>
        <w:rPr>
          <w:bCs/>
        </w:rPr>
        <w:t xml:space="preserve"> с </w:t>
      </w:r>
      <w:r w:rsidR="00527F12">
        <w:rPr>
          <w:color w:val="000000"/>
        </w:rPr>
        <w:t>*** тонн</w:t>
      </w:r>
      <w:r>
        <w:rPr>
          <w:bCs/>
        </w:rPr>
        <w:t xml:space="preserve"> до </w:t>
      </w:r>
      <w:r w:rsidR="00527F12">
        <w:rPr>
          <w:color w:val="000000"/>
        </w:rPr>
        <w:t>*** тонн</w:t>
      </w:r>
      <w:r>
        <w:rPr>
          <w:bCs/>
        </w:rPr>
        <w:t xml:space="preserve">, т.е. на </w:t>
      </w:r>
      <w:r w:rsidR="00527F12">
        <w:rPr>
          <w:bCs/>
        </w:rPr>
        <w:t>***</w:t>
      </w:r>
      <w:r>
        <w:rPr>
          <w:bCs/>
        </w:rPr>
        <w:t xml:space="preserve">%. </w:t>
      </w:r>
    </w:p>
    <w:p w14:paraId="23A2CDAA" w14:textId="7DFB22AF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="003740F5">
        <w:rPr>
          <w:bCs/>
        </w:rPr>
        <w:t>***</w:t>
      </w:r>
      <w:r>
        <w:rPr>
          <w:bCs/>
        </w:rPr>
        <w:t xml:space="preserve"> году (</w:t>
      </w:r>
      <w:r w:rsidR="003740F5">
        <w:rPr>
          <w:bCs/>
        </w:rPr>
        <w:t>*** тонн</w:t>
      </w:r>
      <w:r>
        <w:t>)</w:t>
      </w:r>
      <w:r>
        <w:rPr>
          <w:bCs/>
        </w:rPr>
        <w:t>.</w:t>
      </w:r>
    </w:p>
    <w:p w14:paraId="451577B5" w14:textId="2612922E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3740F5">
        <w:rPr>
          <w:bCs/>
        </w:rPr>
        <w:t>в *** году (*** тонн</w:t>
      </w:r>
      <w:r w:rsidR="003740F5">
        <w:t>)</w:t>
      </w:r>
      <w:r w:rsidR="003740F5">
        <w:rPr>
          <w:bCs/>
        </w:rPr>
        <w:t>.</w:t>
      </w:r>
    </w:p>
    <w:p w14:paraId="317EA7BC" w14:textId="77777777" w:rsidR="003740F5" w:rsidRDefault="003740F5" w:rsidP="00747245">
      <w:pPr>
        <w:ind w:firstLine="708"/>
        <w:jc w:val="both"/>
        <w:rPr>
          <w:bCs/>
        </w:rPr>
      </w:pPr>
    </w:p>
    <w:p w14:paraId="639E260E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526D5FB" w14:textId="77777777" w:rsidR="00747245" w:rsidRPr="00D92F43" w:rsidRDefault="00747245" w:rsidP="00747245">
      <w:pPr>
        <w:jc w:val="right"/>
      </w:pPr>
    </w:p>
    <w:p w14:paraId="7DEBD16D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ACE3B3B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4"/>
        <w:gridCol w:w="944"/>
        <w:gridCol w:w="944"/>
        <w:gridCol w:w="944"/>
        <w:gridCol w:w="945"/>
        <w:gridCol w:w="945"/>
        <w:gridCol w:w="945"/>
        <w:gridCol w:w="945"/>
        <w:gridCol w:w="2036"/>
      </w:tblGrid>
      <w:tr w:rsidR="00747245" w:rsidRPr="0086361C" w14:paraId="3F49519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4C3315B" w14:textId="0229F079" w:rsidR="00747245" w:rsidRPr="003740F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3740F5">
              <w:rPr>
                <w:lang w:val="en-US"/>
              </w:rPr>
              <w:t>$</w:t>
            </w:r>
          </w:p>
        </w:tc>
      </w:tr>
      <w:tr w:rsidR="003740F5" w:rsidRPr="0086361C" w14:paraId="7310BBCD" w14:textId="77777777" w:rsidTr="003740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7ACCE0E7" w14:textId="586EB10C" w:rsidR="003740F5" w:rsidRPr="007A4DDA" w:rsidRDefault="008A18A8" w:rsidP="003740F5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0DCFB33" w14:textId="787C1880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6" w:type="pct"/>
            <w:noWrap/>
          </w:tcPr>
          <w:p w14:paraId="589DA1FA" w14:textId="4BC4CEF3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6" w:type="pct"/>
            <w:noWrap/>
          </w:tcPr>
          <w:p w14:paraId="325BD47B" w14:textId="58442235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6" w:type="pct"/>
            <w:noWrap/>
          </w:tcPr>
          <w:p w14:paraId="07F3324D" w14:textId="36594416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17DD6F9E" w14:textId="7F59E2A8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250FCA5B" w14:textId="08E2C987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69D2C33F" w14:textId="44764932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55993EF2" w14:textId="48E1349A" w:rsidR="003740F5" w:rsidRPr="0086361C" w:rsidRDefault="003740F5" w:rsidP="003740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3740F5" w:rsidRPr="0086361C" w14:paraId="4B3E28C4" w14:textId="77777777" w:rsidTr="003740F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401AB45" w14:textId="02ABE0A0" w:rsidR="003740F5" w:rsidRPr="00FE1EA5" w:rsidRDefault="003740F5" w:rsidP="003740F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F146363" w14:textId="16D50416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C35A754" w14:textId="050A8F0C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71611D9A" w14:textId="011E7BAE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5B97FDA" w14:textId="097B7E28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86A9F0B" w14:textId="61A383FF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1D644277" w14:textId="590BAD35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2A567E10" w14:textId="3000AB10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532EF371" w14:textId="24AF525E" w:rsidR="003740F5" w:rsidRPr="0086361C" w:rsidRDefault="003740F5" w:rsidP="003740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2AAEC491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DB7AE98" w14:textId="5483DFA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D7B5258" w14:textId="77777777" w:rsidR="00747245" w:rsidRDefault="00747245" w:rsidP="00747245">
      <w:pPr>
        <w:jc w:val="right"/>
        <w:rPr>
          <w:b/>
          <w:bCs/>
        </w:rPr>
      </w:pPr>
    </w:p>
    <w:p w14:paraId="2F12E006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22908F2" w14:textId="77777777" w:rsidR="00747245" w:rsidRPr="00D92F43" w:rsidRDefault="00747245" w:rsidP="00747245">
      <w:pPr>
        <w:jc w:val="right"/>
      </w:pPr>
    </w:p>
    <w:p w14:paraId="7B48D951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34C5FB7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74D8D06C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A4D5C4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A18A8" w:rsidRPr="00697810" w14:paraId="0E7AA17D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3CC0C2E2" w14:textId="5616155E" w:rsidR="008A18A8" w:rsidRPr="008A18A8" w:rsidRDefault="008A18A8" w:rsidP="008A18A8">
            <w:pPr>
              <w:jc w:val="center"/>
              <w:rPr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A01377C" w14:textId="5EB2A815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2BBA72A7" w14:textId="6B972FEA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2ACD4C02" w14:textId="22160FFB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0E9AC50" w14:textId="436FE04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F844CC2" w14:textId="35FC0AAA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51818432" w14:textId="2131F3CD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70B94435" w14:textId="2BED69A1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697810" w14:paraId="173E0D35" w14:textId="77777777" w:rsidTr="008A18A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1191F22F" w14:textId="0C7A2EC1" w:rsidR="008A18A8" w:rsidRPr="00FE1EA5" w:rsidRDefault="008A18A8" w:rsidP="008A18A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704AA46" w14:textId="7BCB507A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90517EB" w14:textId="162AC680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3738011" w14:textId="6B48E971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104E305" w14:textId="4A58F108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385FE4D" w14:textId="5E1BA291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6798E63" w14:textId="4175E9C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0585191" w14:textId="41D49D4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28D6273" w14:textId="77777777" w:rsidR="00747245" w:rsidRPr="00D92F43" w:rsidRDefault="00747245" w:rsidP="00747245">
      <w:pPr>
        <w:rPr>
          <w:b/>
        </w:rPr>
      </w:pPr>
    </w:p>
    <w:p w14:paraId="6912E506" w14:textId="3D47A304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897E75" w14:textId="77777777" w:rsidR="00DB1F9B" w:rsidRDefault="00DB1F9B" w:rsidP="00747245">
      <w:pPr>
        <w:ind w:firstLine="708"/>
        <w:jc w:val="both"/>
        <w:rPr>
          <w:bCs/>
        </w:rPr>
      </w:pPr>
    </w:p>
    <w:p w14:paraId="14E9119E" w14:textId="30390C83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8A18A8">
        <w:rPr>
          <w:color w:val="000000"/>
        </w:rPr>
        <w:t>***</w:t>
      </w:r>
      <w:r w:rsidR="00526D21" w:rsidRPr="00526D21">
        <w:rPr>
          <w:color w:val="000000"/>
        </w:rPr>
        <w:t xml:space="preserve"> </w:t>
      </w:r>
      <w:r>
        <w:rPr>
          <w:bCs/>
        </w:rPr>
        <w:t>г</w:t>
      </w:r>
      <w:r w:rsidR="008A18A8">
        <w:rPr>
          <w:bCs/>
        </w:rPr>
        <w:t>ода</w:t>
      </w:r>
      <w:r>
        <w:rPr>
          <w:bCs/>
        </w:rPr>
        <w:t xml:space="preserve"> по </w:t>
      </w:r>
      <w:r w:rsidR="008A18A8">
        <w:t>настоящее время</w:t>
      </w:r>
      <w:r>
        <w:rPr>
          <w:bCs/>
        </w:rPr>
        <w:t xml:space="preserve"> объемы экспорта </w:t>
      </w:r>
      <w:r w:rsidRPr="00CA5F16">
        <w:t>гвоздей, кнопок,чертёжных скоб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="008A18A8">
        <w:rPr>
          <w:bCs/>
        </w:rPr>
        <w:t>выросли (сократились)</w:t>
      </w:r>
      <w:r>
        <w:rPr>
          <w:bCs/>
        </w:rPr>
        <w:t xml:space="preserve"> с 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rPr>
          <w:bCs/>
        </w:rPr>
        <w:t xml:space="preserve"> до 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rPr>
          <w:bCs/>
        </w:rPr>
        <w:t xml:space="preserve">, т.е. на </w:t>
      </w:r>
      <w:r w:rsidR="008A18A8">
        <w:rPr>
          <w:bCs/>
        </w:rPr>
        <w:t>***</w:t>
      </w:r>
      <w:r>
        <w:rPr>
          <w:bCs/>
        </w:rPr>
        <w:t xml:space="preserve">%. </w:t>
      </w:r>
    </w:p>
    <w:p w14:paraId="4C55863B" w14:textId="30987C73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="008A18A8">
        <w:rPr>
          <w:bCs/>
        </w:rPr>
        <w:t>***</w:t>
      </w:r>
      <w:r>
        <w:rPr>
          <w:bCs/>
        </w:rPr>
        <w:t xml:space="preserve"> году (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38D120E7" w14:textId="3623F5AD" w:rsidR="00747245" w:rsidRDefault="00747245" w:rsidP="008A18A8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экспорта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8A18A8">
        <w:rPr>
          <w:bCs/>
        </w:rPr>
        <w:t>в *** году (</w:t>
      </w:r>
      <w:r w:rsidR="008A18A8">
        <w:rPr>
          <w:color w:val="000000"/>
        </w:rPr>
        <w:t>***</w:t>
      </w:r>
      <w:r w:rsidR="008A18A8" w:rsidRPr="008A18A8">
        <w:rPr>
          <w:color w:val="000000"/>
        </w:rPr>
        <w:t>$</w:t>
      </w:r>
      <w:r w:rsidR="008A18A8">
        <w:t>)</w:t>
      </w:r>
      <w:r w:rsidR="008A18A8">
        <w:rPr>
          <w:bCs/>
        </w:rPr>
        <w:t>.</w:t>
      </w:r>
    </w:p>
    <w:p w14:paraId="49E80C4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662C72EF" w14:textId="77777777" w:rsidR="00747245" w:rsidRPr="00D92F43" w:rsidRDefault="00747245" w:rsidP="00747245">
      <w:pPr>
        <w:jc w:val="right"/>
      </w:pPr>
    </w:p>
    <w:p w14:paraId="524224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4E8F535E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2"/>
        <w:gridCol w:w="932"/>
        <w:gridCol w:w="932"/>
        <w:gridCol w:w="932"/>
        <w:gridCol w:w="932"/>
        <w:gridCol w:w="932"/>
        <w:gridCol w:w="932"/>
        <w:gridCol w:w="1032"/>
        <w:gridCol w:w="2036"/>
      </w:tblGrid>
      <w:tr w:rsidR="00747245" w:rsidRPr="008F32A2" w14:paraId="5D6A6EEB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B7E0A9F" w14:textId="06815EB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 w:rsidR="008A18A8">
              <w:rPr>
                <w:color w:val="000000"/>
              </w:rPr>
              <w:t>руб.</w:t>
            </w:r>
          </w:p>
        </w:tc>
      </w:tr>
      <w:tr w:rsidR="008A18A8" w:rsidRPr="008F32A2" w14:paraId="0436A9F0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572E22A2" w14:textId="00FB9AE3" w:rsidR="008A18A8" w:rsidRPr="008F32A2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FF384F5" w14:textId="58D03A5C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44" w:type="pct"/>
            <w:noWrap/>
            <w:hideMark/>
          </w:tcPr>
          <w:p w14:paraId="5C407841" w14:textId="23234A13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44" w:type="pct"/>
            <w:noWrap/>
            <w:hideMark/>
          </w:tcPr>
          <w:p w14:paraId="305239DE" w14:textId="1DB1796F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5D82D4D6" w14:textId="3C8C4721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7F2BF1C0" w14:textId="6C91927B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53E6550D" w14:textId="27AD5C31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4659A8C4" w14:textId="40B67FAB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78AC4742" w14:textId="7AEEF25F" w:rsidR="008A18A8" w:rsidRPr="008F32A2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8F32A2" w14:paraId="4B92E4C6" w14:textId="77777777" w:rsidTr="008A18A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40221283" w14:textId="7A0779FD" w:rsidR="008A18A8" w:rsidRPr="00FE1EA5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62CF983" w14:textId="23856FA1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66D1332" w14:textId="2B500D37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18641B4" w14:textId="61933B62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66935661" w14:textId="5F96ED78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D65A5B9" w14:textId="5A199F72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F9385EA" w14:textId="33A8AE7B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59856ECC" w14:textId="00D031FD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6EF86DA2" w14:textId="67DD3936" w:rsidR="008A18A8" w:rsidRPr="008F32A2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5D5F62C2" w14:textId="77777777" w:rsidR="00747245" w:rsidRDefault="00747245" w:rsidP="00747245">
      <w:pPr>
        <w:jc w:val="right"/>
        <w:rPr>
          <w:i/>
          <w:sz w:val="20"/>
        </w:rPr>
      </w:pPr>
    </w:p>
    <w:p w14:paraId="2F5C9CB8" w14:textId="0DADF96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EF51C6F" w14:textId="77777777" w:rsidR="00747245" w:rsidRDefault="00747245" w:rsidP="00747245">
      <w:pPr>
        <w:rPr>
          <w:b/>
          <w:bCs/>
        </w:rPr>
      </w:pPr>
    </w:p>
    <w:p w14:paraId="6C507CC7" w14:textId="77777777" w:rsidR="00747245" w:rsidRDefault="00747245" w:rsidP="00747245">
      <w:pPr>
        <w:rPr>
          <w:b/>
          <w:bCs/>
        </w:rPr>
      </w:pPr>
    </w:p>
    <w:p w14:paraId="66CFCFC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4D64193B" w14:textId="77777777" w:rsidR="00747245" w:rsidRPr="00D92F43" w:rsidRDefault="00747245" w:rsidP="00747245">
      <w:pPr>
        <w:jc w:val="right"/>
      </w:pPr>
    </w:p>
    <w:p w14:paraId="1428CEE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7C95CE3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44D9D24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A15794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A18A8" w:rsidRPr="00697810" w14:paraId="3301F48E" w14:textId="77777777" w:rsidTr="008A1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3651747" w14:textId="5027BF9F" w:rsidR="008A18A8" w:rsidRPr="00697810" w:rsidRDefault="008A18A8" w:rsidP="008A18A8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83AFA0E" w14:textId="33B29AB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599796EB" w14:textId="4FC008C8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2785992D" w14:textId="151DCF2E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4B522B17" w14:textId="33A1C81E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A4BDFBB" w14:textId="6086E769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BD2E2A0" w14:textId="3268900C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44CD7DD" w14:textId="4E6902C2" w:rsidR="008A18A8" w:rsidRPr="00697810" w:rsidRDefault="008A18A8" w:rsidP="008A18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8A18A8" w:rsidRPr="00697810" w14:paraId="73EFD9B0" w14:textId="77777777" w:rsidTr="008A18A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6D0FB90F" w14:textId="4559D957" w:rsidR="008A18A8" w:rsidRPr="008C3495" w:rsidRDefault="008A18A8" w:rsidP="008A18A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F3B6D9D" w14:textId="7DA3E04E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5E8C892" w14:textId="5BF17629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E636D24" w14:textId="41460C2B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75EF1B1" w14:textId="380D17D3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6AF7A2" w14:textId="6A75EDA4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2AABDA5" w14:textId="017BD124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B3A3AD5" w14:textId="202B2865" w:rsidR="008A18A8" w:rsidRPr="00697810" w:rsidRDefault="008A18A8" w:rsidP="008A18A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537F2CBF" w14:textId="77777777" w:rsidR="00747245" w:rsidRPr="00D92F43" w:rsidRDefault="00747245" w:rsidP="00747245">
      <w:pPr>
        <w:rPr>
          <w:b/>
        </w:rPr>
      </w:pPr>
    </w:p>
    <w:p w14:paraId="50E4864F" w14:textId="7CA63A5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A016641" w14:textId="77777777" w:rsidR="00747245" w:rsidRDefault="00747245" w:rsidP="00747245">
      <w:pPr>
        <w:jc w:val="both"/>
      </w:pPr>
    </w:p>
    <w:p w14:paraId="52BCB87C" w14:textId="4D07B597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6079FA">
        <w:rPr>
          <w:color w:val="000000"/>
        </w:rPr>
        <w:t>***</w:t>
      </w:r>
      <w:r w:rsidR="00526D21" w:rsidRPr="0097626D">
        <w:rPr>
          <w:color w:val="000000"/>
        </w:rPr>
        <w:t xml:space="preserve"> </w:t>
      </w:r>
      <w:r>
        <w:rPr>
          <w:bCs/>
        </w:rPr>
        <w:t>г</w:t>
      </w:r>
      <w:r w:rsidR="006079FA">
        <w:rPr>
          <w:bCs/>
        </w:rPr>
        <w:t>ода</w:t>
      </w:r>
      <w:r>
        <w:rPr>
          <w:bCs/>
        </w:rPr>
        <w:t xml:space="preserve"> по </w:t>
      </w:r>
      <w:r w:rsidR="006079FA">
        <w:t>настоящее время</w:t>
      </w:r>
      <w:r>
        <w:rPr>
          <w:bCs/>
        </w:rPr>
        <w:t xml:space="preserve"> объемы экспорта из России </w:t>
      </w:r>
      <w:r w:rsidRPr="00CA5F16">
        <w:t>гвоздей, кнопок,чертёжных скоб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="006079FA">
        <w:rPr>
          <w:bCs/>
        </w:rPr>
        <w:t>выросли (сократились)</w:t>
      </w:r>
      <w:r>
        <w:rPr>
          <w:bCs/>
        </w:rPr>
        <w:t xml:space="preserve"> с </w:t>
      </w:r>
      <w:r w:rsidR="006079FA">
        <w:rPr>
          <w:color w:val="000000"/>
        </w:rPr>
        <w:t>*** руб.</w:t>
      </w:r>
      <w:r>
        <w:rPr>
          <w:color w:val="000000"/>
        </w:rPr>
        <w:t xml:space="preserve"> </w:t>
      </w:r>
      <w:r>
        <w:rPr>
          <w:bCs/>
        </w:rPr>
        <w:t xml:space="preserve">до </w:t>
      </w:r>
      <w:r w:rsidR="006079FA">
        <w:rPr>
          <w:color w:val="000000"/>
        </w:rPr>
        <w:t>*** руб.</w:t>
      </w:r>
      <w:r>
        <w:rPr>
          <w:bCs/>
        </w:rPr>
        <w:t xml:space="preserve">, т.е. на </w:t>
      </w:r>
      <w:r w:rsidR="006079FA">
        <w:rPr>
          <w:bCs/>
        </w:rPr>
        <w:t>***</w:t>
      </w:r>
      <w:r>
        <w:rPr>
          <w:bCs/>
        </w:rPr>
        <w:t xml:space="preserve">%. </w:t>
      </w:r>
    </w:p>
    <w:p w14:paraId="6EFEBE20" w14:textId="5E7F3044" w:rsidR="00747245" w:rsidRDefault="00747245" w:rsidP="009014FE">
      <w:pPr>
        <w:ind w:firstLine="708"/>
        <w:jc w:val="both"/>
      </w:pPr>
      <w:r>
        <w:rPr>
          <w:bCs/>
        </w:rPr>
        <w:t xml:space="preserve">Максимальный объем экспорта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6079FA">
        <w:rPr>
          <w:bCs/>
        </w:rPr>
        <w:t>в *** году (</w:t>
      </w:r>
      <w:r w:rsidR="006079FA">
        <w:rPr>
          <w:color w:val="000000"/>
        </w:rPr>
        <w:t>***руб.</w:t>
      </w:r>
      <w:r w:rsidR="006079FA">
        <w:t>)</w:t>
      </w:r>
      <w:r w:rsidR="006079FA">
        <w:rPr>
          <w:bCs/>
        </w:rPr>
        <w:t xml:space="preserve">. </w:t>
      </w:r>
      <w:r>
        <w:rPr>
          <w:bCs/>
        </w:rPr>
        <w:t xml:space="preserve">Минимальный объем экспорта </w:t>
      </w:r>
      <w:r w:rsidRPr="00CA5F16">
        <w:t>гвоздей, кнопок,чертёжных скоб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</w:t>
      </w:r>
      <w:r w:rsidR="006079FA">
        <w:rPr>
          <w:bCs/>
        </w:rPr>
        <w:t>в *** году (</w:t>
      </w:r>
      <w:r w:rsidR="006079FA">
        <w:rPr>
          <w:color w:val="000000"/>
        </w:rPr>
        <w:t>***руб.</w:t>
      </w:r>
      <w:r w:rsidR="006079FA">
        <w:t>)</w:t>
      </w:r>
      <w:r w:rsidR="006079FA">
        <w:rPr>
          <w:bCs/>
        </w:rPr>
        <w:t xml:space="preserve">. </w:t>
      </w:r>
      <w:r>
        <w:br w:type="page"/>
      </w:r>
    </w:p>
    <w:p w14:paraId="3DD0B3A2" w14:textId="01A2AFC4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3070088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гвоздей, кнопок,чертёжных скоб</w:t>
      </w:r>
      <w:bookmarkEnd w:id="15"/>
      <w:bookmarkEnd w:id="16"/>
    </w:p>
    <w:p w14:paraId="0A8817CF" w14:textId="77777777" w:rsidR="00747245" w:rsidRDefault="00747245" w:rsidP="00747245">
      <w:pPr>
        <w:jc w:val="both"/>
      </w:pPr>
    </w:p>
    <w:p w14:paraId="22061E6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FC8B306" w14:textId="77777777" w:rsidR="00747245" w:rsidRPr="00D92F43" w:rsidRDefault="00747245" w:rsidP="00747245">
      <w:pPr>
        <w:jc w:val="right"/>
      </w:pPr>
    </w:p>
    <w:p w14:paraId="3188DF1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AE292F9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A509962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12D47B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12497F0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3E599F8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460803" w:rsidRPr="003059DD" w14:paraId="449BA88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01D17C" w14:textId="233FDDB9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6ECE5F08" w14:textId="56256377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E209FB4" w14:textId="63FC7DB4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3772AF6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1F7D39E" w14:textId="40024654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7B7E4E14" w14:textId="7365A924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78654DF" w14:textId="686F4FA2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6121631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1A694C5" w14:textId="655AA49D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1EA632B1" w14:textId="1E16ACE9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8F38425" w14:textId="114EF39D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5C6620A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99062D8" w14:textId="3C733E0D" w:rsidR="00460803" w:rsidRPr="008C3495" w:rsidRDefault="00460803" w:rsidP="00460803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032CA5F4" w14:textId="66F43099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2E73EEE" w14:textId="1CE487E2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7371EB5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228A65F" w14:textId="74CDEE60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2C8356CA" w14:textId="40F94223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5A559C6" w14:textId="063DA546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107A19AD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554796F" w14:textId="0FFD9E7F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24C3810D" w14:textId="356B096A" w:rsidR="00460803" w:rsidRPr="006C2DA7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B3A8E82" w14:textId="05FA1C71" w:rsidR="00460803" w:rsidRPr="003059DD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460803" w:rsidRPr="003059DD" w14:paraId="320ABC71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62CA8FB" w14:textId="5B733BD7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A5B7428" w14:textId="6654F309" w:rsidR="00460803" w:rsidRPr="006C2DA7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1840D9B" w14:textId="6721BC64" w:rsidR="00460803" w:rsidRPr="003059DD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</w:tbl>
    <w:p w14:paraId="64391E1E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E45481A" w14:textId="22D5CA11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2EBFA2B" w14:textId="77777777" w:rsidR="00747245" w:rsidRDefault="00747245" w:rsidP="00747245">
      <w:pPr>
        <w:ind w:firstLine="360"/>
        <w:jc w:val="both"/>
      </w:pPr>
    </w:p>
    <w:p w14:paraId="71E90CAC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гвоздей, кнопок,чертёжных скоб</w:t>
      </w:r>
      <w:r>
        <w:t xml:space="preserve"> из России являются следующие:</w:t>
      </w:r>
    </w:p>
    <w:p w14:paraId="14982683" w14:textId="77777777" w:rsidR="00747245" w:rsidRDefault="00747245" w:rsidP="00747245">
      <w:pPr>
        <w:jc w:val="both"/>
      </w:pPr>
    </w:p>
    <w:p w14:paraId="2C0A252A" w14:textId="532901B8" w:rsidR="00747245" w:rsidRPr="00460803" w:rsidRDefault="00460803" w:rsidP="003662B4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</w:t>
      </w:r>
      <w:r w:rsidR="00747245" w:rsidRPr="00460803">
        <w:t>;</w:t>
      </w:r>
    </w:p>
    <w:p w14:paraId="05335337" w14:textId="0C255EC6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741E91A8" w14:textId="07E9FAD7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3648CC7E" w14:textId="3CCFB81B" w:rsidR="00460803" w:rsidRPr="00460803" w:rsidRDefault="00460803" w:rsidP="0046080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  <w:r w:rsidRPr="00460803">
        <w:t>;</w:t>
      </w:r>
    </w:p>
    <w:p w14:paraId="64EE54E8" w14:textId="77777777" w:rsidR="00747245" w:rsidRDefault="00747245" w:rsidP="00747245">
      <w:pPr>
        <w:ind w:firstLine="360"/>
        <w:jc w:val="both"/>
      </w:pPr>
    </w:p>
    <w:p w14:paraId="6F68493A" w14:textId="7A80FA88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="00460803">
        <w:t>***</w:t>
      </w:r>
      <w:r>
        <w:t xml:space="preserve">% всего экспорта </w:t>
      </w:r>
      <w:r w:rsidRPr="00CA5F16">
        <w:t>гвоздей, кнопок,чертёжных скоб</w:t>
      </w:r>
      <w:r>
        <w:t xml:space="preserve"> из России. </w:t>
      </w:r>
      <w:r>
        <w:rPr>
          <w:b/>
          <w:bCs/>
        </w:rPr>
        <w:br w:type="page"/>
      </w:r>
    </w:p>
    <w:p w14:paraId="7E617BC8" w14:textId="77777777" w:rsidR="00A8552D" w:rsidRPr="00054370" w:rsidRDefault="00A8552D" w:rsidP="00A8552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ECE36A7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18134C75" w14:textId="77777777" w:rsidR="00747245" w:rsidRPr="00D92F43" w:rsidRDefault="00747245" w:rsidP="00747245">
      <w:pPr>
        <w:jc w:val="right"/>
      </w:pPr>
    </w:p>
    <w:p w14:paraId="3768E94A" w14:textId="5AEFFC03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2BD5633C" w14:textId="63FCCF85" w:rsidR="00747245" w:rsidRDefault="00460803" w:rsidP="009014FE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74B205CB" wp14:editId="6C952CD6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 w:rsidR="00747245">
        <w:rPr>
          <w:b/>
          <w:bCs/>
        </w:rPr>
        <w:br w:type="page"/>
      </w:r>
    </w:p>
    <w:p w14:paraId="344CBC9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7EEB540D" w14:textId="77777777" w:rsidR="00747245" w:rsidRPr="00D92F43" w:rsidRDefault="00747245" w:rsidP="00747245">
      <w:pPr>
        <w:jc w:val="right"/>
      </w:pPr>
    </w:p>
    <w:p w14:paraId="2504723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369E1BE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854"/>
        <w:gridCol w:w="1965"/>
        <w:gridCol w:w="2074"/>
        <w:gridCol w:w="2699"/>
      </w:tblGrid>
      <w:tr w:rsidR="00747245" w:rsidRPr="00A21CD6" w14:paraId="1ABFA350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 w:val="restart"/>
            <w:noWrap/>
            <w:hideMark/>
          </w:tcPr>
          <w:p w14:paraId="6AA1D6D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105" w:type="pct"/>
            <w:gridSpan w:val="2"/>
            <w:noWrap/>
            <w:hideMark/>
          </w:tcPr>
          <w:p w14:paraId="5DBBF974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07" w:type="pct"/>
            <w:vMerge w:val="restart"/>
            <w:noWrap/>
            <w:hideMark/>
          </w:tcPr>
          <w:p w14:paraId="0F5DC0F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2A7021A9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/>
            <w:hideMark/>
          </w:tcPr>
          <w:p w14:paraId="44E8EBA9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36A583B1" w14:textId="298BA05D" w:rsidR="00747245" w:rsidRPr="00460803" w:rsidRDefault="00460803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1081" w:type="pct"/>
            <w:noWrap/>
            <w:hideMark/>
          </w:tcPr>
          <w:p w14:paraId="06B9FA37" w14:textId="469B2803" w:rsidR="00747245" w:rsidRPr="00460803" w:rsidRDefault="00460803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Настоящее время</w:t>
            </w:r>
          </w:p>
        </w:tc>
        <w:tc>
          <w:tcPr>
            <w:tcW w:w="1407" w:type="pct"/>
            <w:vMerge/>
            <w:hideMark/>
          </w:tcPr>
          <w:p w14:paraId="27C0CC73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60803" w:rsidRPr="00A21CD6" w14:paraId="25F84135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AC8079E" w14:textId="63F99E4F" w:rsidR="00460803" w:rsidRPr="001D53F0" w:rsidRDefault="00460803" w:rsidP="00460803">
            <w:pPr>
              <w:jc w:val="center"/>
            </w:pPr>
            <w:r>
              <w:t xml:space="preserve">Страна1 </w:t>
            </w:r>
          </w:p>
        </w:tc>
        <w:tc>
          <w:tcPr>
            <w:tcW w:w="1024" w:type="pct"/>
            <w:noWrap/>
          </w:tcPr>
          <w:p w14:paraId="56D90D37" w14:textId="5CC8951F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FDCE87F" w14:textId="27CF69DF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8D03118" w14:textId="695CD2D6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0DD7905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3FEA5FC7" w14:textId="3CF88412" w:rsidR="00460803" w:rsidRPr="001D53F0" w:rsidRDefault="00460803" w:rsidP="00460803">
            <w:pPr>
              <w:jc w:val="center"/>
            </w:pPr>
            <w:r>
              <w:t>Страна2</w:t>
            </w:r>
          </w:p>
        </w:tc>
        <w:tc>
          <w:tcPr>
            <w:tcW w:w="1024" w:type="pct"/>
            <w:noWrap/>
          </w:tcPr>
          <w:p w14:paraId="1D6920C0" w14:textId="160DBD1A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651A15DA" w14:textId="5B1D468F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4C53D90" w14:textId="29113F8C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681BBF9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1C8F09C" w14:textId="29551757" w:rsidR="00460803" w:rsidRPr="001D53F0" w:rsidRDefault="00460803" w:rsidP="00460803">
            <w:pPr>
              <w:jc w:val="center"/>
            </w:pPr>
            <w:r w:rsidRPr="003A73AB">
              <w:t>Страна</w:t>
            </w:r>
            <w:r>
              <w:t>3</w:t>
            </w:r>
          </w:p>
        </w:tc>
        <w:tc>
          <w:tcPr>
            <w:tcW w:w="1024" w:type="pct"/>
            <w:noWrap/>
          </w:tcPr>
          <w:p w14:paraId="34C36172" w14:textId="281C4512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467E24E9" w14:textId="0D28BEC8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705AD7F5" w14:textId="15BFB59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661282A4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0B932D14" w14:textId="51171598" w:rsidR="00460803" w:rsidRPr="001D53F0" w:rsidRDefault="00460803" w:rsidP="00460803">
            <w:pPr>
              <w:jc w:val="center"/>
            </w:pPr>
            <w:r w:rsidRPr="003A73AB">
              <w:t>Страна</w:t>
            </w:r>
            <w:r>
              <w:t>4</w:t>
            </w:r>
          </w:p>
        </w:tc>
        <w:tc>
          <w:tcPr>
            <w:tcW w:w="1024" w:type="pct"/>
            <w:noWrap/>
          </w:tcPr>
          <w:p w14:paraId="2835047A" w14:textId="5F9286F9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4F9763E" w14:textId="6F2BC888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4139EBA9" w14:textId="76A6A351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4370CE6B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6F2ABC05" w14:textId="77777777" w:rsidR="00460803" w:rsidRPr="001D53F0" w:rsidRDefault="00460803" w:rsidP="00460803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557C01FA" w14:textId="1350EA95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164BEE5" w14:textId="7DB90D5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60FC2052" w14:textId="71D45A7A" w:rsidR="00460803" w:rsidRPr="001D53F0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460803" w:rsidRPr="00A21CD6" w14:paraId="2E5EEF9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59ABB689" w14:textId="77777777" w:rsidR="00460803" w:rsidRPr="001D53F0" w:rsidRDefault="00460803" w:rsidP="00460803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2B86938B" w14:textId="22440DBA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64D6F2F1" w14:textId="3F4230F4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2532F147" w14:textId="7A9FE47E" w:rsidR="00460803" w:rsidRPr="001D53F0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</w:tbl>
    <w:p w14:paraId="0B1A0937" w14:textId="77777777" w:rsidR="00747245" w:rsidRDefault="00747245" w:rsidP="00747245">
      <w:pPr>
        <w:jc w:val="right"/>
        <w:rPr>
          <w:i/>
          <w:sz w:val="20"/>
        </w:rPr>
      </w:pPr>
    </w:p>
    <w:p w14:paraId="00E02D8B" w14:textId="78246E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33FE791" w14:textId="77777777" w:rsidR="00747245" w:rsidRDefault="00747245" w:rsidP="00747245">
      <w:pPr>
        <w:jc w:val="both"/>
      </w:pPr>
    </w:p>
    <w:p w14:paraId="51C1DF3A" w14:textId="77777777" w:rsidR="00460803" w:rsidRDefault="00460803" w:rsidP="009014FE">
      <w:pPr>
        <w:ind w:firstLine="708"/>
        <w:jc w:val="both"/>
      </w:pPr>
      <w:r w:rsidRPr="00460803">
        <w:rPr>
          <w:b/>
          <w:bCs/>
        </w:rPr>
        <w:t>Страна1</w:t>
      </w:r>
      <w:r w:rsidR="00747245" w:rsidRPr="001F1F70">
        <w:t xml:space="preserve">: </w:t>
      </w:r>
      <w:r w:rsidR="00747245">
        <w:t xml:space="preserve">в </w:t>
      </w:r>
      <w:r>
        <w:t xml:space="preserve">настоящее время </w:t>
      </w:r>
      <w:r w:rsidRPr="005107AF">
        <w:t>сократила</w:t>
      </w:r>
      <w:r>
        <w:t xml:space="preserve"> (увеличила)</w:t>
      </w:r>
      <w:r w:rsidR="00747245">
        <w:t xml:space="preserve"> объемы экспорта </w:t>
      </w:r>
      <w:r w:rsidR="00747245" w:rsidRPr="00CA5F16">
        <w:t>гвоздей, кнопок,чертёжных скоб</w:t>
      </w:r>
      <w:r w:rsidR="00747245">
        <w:t xml:space="preserve"> из России </w:t>
      </w:r>
      <w:r w:rsidR="00747245" w:rsidRPr="002C24E3">
        <w:t>(</w:t>
      </w:r>
      <w:r w:rsidR="00747245">
        <w:t xml:space="preserve">на </w:t>
      </w:r>
      <w:r>
        <w:t>***</w:t>
      </w:r>
      <w:r w:rsidR="00747245" w:rsidRPr="002C24E3">
        <w:t>%</w:t>
      </w:r>
      <w:r w:rsidR="00747245">
        <w:t xml:space="preserve"> в сравнении с </w:t>
      </w:r>
      <w:r>
        <w:t>предыдущим</w:t>
      </w:r>
      <w:r w:rsidR="00747245">
        <w:t xml:space="preserve"> годом</w:t>
      </w:r>
      <w:r w:rsidR="00747245" w:rsidRPr="002C24E3">
        <w:t>)</w:t>
      </w:r>
      <w:r w:rsidR="00747245">
        <w:t xml:space="preserve">. </w:t>
      </w:r>
      <w:r w:rsidRPr="00460803">
        <w:rPr>
          <w:b/>
          <w:bCs/>
        </w:rPr>
        <w:t>Страна</w:t>
      </w:r>
      <w:r>
        <w:rPr>
          <w:b/>
          <w:bCs/>
        </w:rPr>
        <w:t>2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гвоздей, кнопок,чертёжных скоб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  <w:r w:rsidRPr="00460803">
        <w:rPr>
          <w:b/>
          <w:bCs/>
        </w:rPr>
        <w:t xml:space="preserve"> Страна</w:t>
      </w:r>
      <w:r>
        <w:rPr>
          <w:b/>
          <w:bCs/>
        </w:rPr>
        <w:t>3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гвоздей, кнопок,чертёжных скоб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 </w:t>
      </w:r>
      <w:r w:rsidRPr="00460803">
        <w:rPr>
          <w:b/>
          <w:bCs/>
        </w:rPr>
        <w:t>Страна</w:t>
      </w:r>
      <w:r>
        <w:rPr>
          <w:b/>
          <w:bCs/>
        </w:rPr>
        <w:t>4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гвоздей, кнопок,чертёжных скоб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</w:p>
    <w:p w14:paraId="5A14A166" w14:textId="77777777" w:rsidR="00460803" w:rsidRDefault="00460803" w:rsidP="00460803">
      <w:pPr>
        <w:jc w:val="both"/>
      </w:pPr>
    </w:p>
    <w:p w14:paraId="6CA2E6B2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7B5EF67D" w14:textId="2B8A1DB8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05231F9C" w14:textId="77777777" w:rsidR="00747245" w:rsidRPr="00D92F43" w:rsidRDefault="00747245" w:rsidP="00747245">
      <w:pPr>
        <w:jc w:val="right"/>
      </w:pPr>
    </w:p>
    <w:p w14:paraId="2F806370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6B73894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90"/>
        <w:gridCol w:w="746"/>
        <w:gridCol w:w="746"/>
        <w:gridCol w:w="746"/>
        <w:gridCol w:w="748"/>
        <w:gridCol w:w="748"/>
        <w:gridCol w:w="748"/>
        <w:gridCol w:w="748"/>
        <w:gridCol w:w="748"/>
        <w:gridCol w:w="1904"/>
        <w:gridCol w:w="620"/>
      </w:tblGrid>
      <w:tr w:rsidR="00747245" w:rsidRPr="004C62D5" w14:paraId="51F8971B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 w:val="restart"/>
            <w:noWrap/>
            <w:hideMark/>
          </w:tcPr>
          <w:p w14:paraId="4A65DD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32" w:type="pct"/>
            <w:gridSpan w:val="10"/>
            <w:noWrap/>
            <w:hideMark/>
          </w:tcPr>
          <w:p w14:paraId="40FA00A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460803" w:rsidRPr="004C62D5" w14:paraId="34BB50B2" w14:textId="77777777" w:rsidTr="00460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/>
            <w:hideMark/>
          </w:tcPr>
          <w:p w14:paraId="48C9D1BB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89" w:type="pct"/>
            <w:noWrap/>
            <w:hideMark/>
          </w:tcPr>
          <w:p w14:paraId="017FD47F" w14:textId="1C872D1A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9" w:type="pct"/>
            <w:noWrap/>
            <w:hideMark/>
          </w:tcPr>
          <w:p w14:paraId="2007AC4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89" w:type="pct"/>
            <w:noWrap/>
            <w:hideMark/>
          </w:tcPr>
          <w:p w14:paraId="61691D1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90" w:type="pct"/>
            <w:noWrap/>
            <w:hideMark/>
          </w:tcPr>
          <w:p w14:paraId="188D3BD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90" w:type="pct"/>
            <w:noWrap/>
            <w:hideMark/>
          </w:tcPr>
          <w:p w14:paraId="7D3E098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90" w:type="pct"/>
            <w:noWrap/>
            <w:hideMark/>
          </w:tcPr>
          <w:p w14:paraId="5000C9D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90" w:type="pct"/>
            <w:noWrap/>
          </w:tcPr>
          <w:p w14:paraId="494B83A3" w14:textId="5863807D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390" w:type="pct"/>
            <w:noWrap/>
          </w:tcPr>
          <w:p w14:paraId="7105D1D6" w14:textId="7C45250E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992" w:type="pct"/>
            <w:noWrap/>
            <w:hideMark/>
          </w:tcPr>
          <w:p w14:paraId="075005D7" w14:textId="6E2D2F69" w:rsidR="00747245" w:rsidRPr="004C62D5" w:rsidRDefault="00460803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  <w:tc>
          <w:tcPr>
            <w:tcW w:w="323" w:type="pct"/>
            <w:noWrap/>
            <w:hideMark/>
          </w:tcPr>
          <w:p w14:paraId="23FCCFC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460803" w:rsidRPr="004C62D5" w14:paraId="59EFB581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78195CF" w14:textId="3C479890" w:rsidR="00460803" w:rsidRPr="00460803" w:rsidRDefault="00460803" w:rsidP="00460803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389" w:type="pct"/>
            <w:noWrap/>
          </w:tcPr>
          <w:p w14:paraId="315CDEFF" w14:textId="05FE182E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2E3AA56" w14:textId="5634381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030A8CF2" w14:textId="279C4E7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6CDE260" w14:textId="5C293E79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3725B23" w14:textId="78963FE2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51F2B87" w14:textId="5F021E6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7D59D68" w14:textId="5EDE30B7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9045D93" w14:textId="2B89849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7868C1F" w14:textId="1EF44F2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6FBA522F" w14:textId="593B875B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6C9951E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3CDEC4AF" w14:textId="50E91E55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389" w:type="pct"/>
            <w:noWrap/>
          </w:tcPr>
          <w:p w14:paraId="492C4FA8" w14:textId="7FF2607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3F8B0F4" w14:textId="2C58699A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6A96113" w14:textId="327AB85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AFDE6FA" w14:textId="354E88D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992CCD4" w14:textId="371DB75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FC8A9D9" w14:textId="6F54FA2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028B296" w14:textId="0CFFCF6D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4580CA4" w14:textId="55AFEA12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70E9DBD9" w14:textId="1D8CBA06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56A3FFCD" w14:textId="5BC4A4F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5F9E0A26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113227C" w14:textId="4CF84DF0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389" w:type="pct"/>
            <w:noWrap/>
          </w:tcPr>
          <w:p w14:paraId="661EC98F" w14:textId="106AD70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6275CF9" w14:textId="56D808F8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F26971E" w14:textId="28FED9A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68051DC" w14:textId="20E474A0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3D1376A" w14:textId="0A0F505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C47DD30" w14:textId="2A0CC458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BFD41B2" w14:textId="4CC52E2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DCE198A" w14:textId="58B3993E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6B68EBC" w14:textId="3AC93685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348EA6B4" w14:textId="21F9A20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4A18B613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4C981386" w14:textId="310DD371" w:rsidR="00460803" w:rsidRPr="00460803" w:rsidRDefault="00460803" w:rsidP="00460803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389" w:type="pct"/>
            <w:noWrap/>
          </w:tcPr>
          <w:p w14:paraId="0131E82E" w14:textId="6DC8B4E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72A4E0C9" w14:textId="38DCEBA2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A506214" w14:textId="53F041F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8CF5D3A" w14:textId="775AF3C4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6384A3F" w14:textId="088AA567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8851400" w14:textId="46D51D4A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45D17EB" w14:textId="4387CEA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26B7CFE" w14:textId="7D0ABE2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0A70852" w14:textId="543D6AF3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32F708C8" w14:textId="00CA8C0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47323920" w14:textId="77777777" w:rsidTr="00460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7ABFA22F" w14:textId="2940DDE9" w:rsidR="00460803" w:rsidRPr="003A73AB" w:rsidRDefault="00460803" w:rsidP="00460803">
            <w:pPr>
              <w:jc w:val="center"/>
            </w:pPr>
            <w:r w:rsidRPr="008C349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89" w:type="pct"/>
            <w:noWrap/>
          </w:tcPr>
          <w:p w14:paraId="24BDDC83" w14:textId="47D12869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2C155BF" w14:textId="0E48820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E035727" w14:textId="431F9552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1335A0C" w14:textId="774697A4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A1240F8" w14:textId="49F81AF0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953564B" w14:textId="78D177FF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D2239CF" w14:textId="4C0ECF21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510ADBE" w14:textId="202DEE2F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0BE60919" w14:textId="533CD5ED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12F7CAF8" w14:textId="756B21C3" w:rsidR="00460803" w:rsidRPr="004C62D5" w:rsidRDefault="00460803" w:rsidP="0046080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460803" w:rsidRPr="004C62D5" w14:paraId="58C00D1F" w14:textId="77777777" w:rsidTr="0046080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97A8CF0" w14:textId="5AC452C6" w:rsidR="00460803" w:rsidRPr="008C3495" w:rsidRDefault="00460803" w:rsidP="00460803">
            <w:pPr>
              <w:jc w:val="center"/>
              <w:rPr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389" w:type="pct"/>
            <w:noWrap/>
          </w:tcPr>
          <w:p w14:paraId="4D7DA77B" w14:textId="3E080F00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88F00C8" w14:textId="0EB096F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11DF676" w14:textId="2DB0368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584E5BC" w14:textId="6A346F14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66E211B" w14:textId="4E2E3DB5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9F8F168" w14:textId="16F562DB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E521280" w14:textId="6F2CFA41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D9C8BAB" w14:textId="1D17390C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9A710CA" w14:textId="5FE7C348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93BDDFE" w14:textId="29FB36A5" w:rsidR="00460803" w:rsidRPr="004C62D5" w:rsidRDefault="00460803" w:rsidP="004608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</w:tbl>
    <w:p w14:paraId="0BE271E8" w14:textId="77777777" w:rsidR="00747245" w:rsidRPr="00AD2A82" w:rsidRDefault="00747245" w:rsidP="00747245">
      <w:pPr>
        <w:rPr>
          <w:b/>
        </w:rPr>
      </w:pPr>
    </w:p>
    <w:p w14:paraId="21738D99" w14:textId="16057C7D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90BEDFD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9B5E0B9" w14:textId="77777777" w:rsidR="00747245" w:rsidRPr="00D92F43" w:rsidRDefault="00747245" w:rsidP="00747245">
      <w:pPr>
        <w:jc w:val="right"/>
      </w:pPr>
    </w:p>
    <w:p w14:paraId="217ADC9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16C8BD5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EB52B6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C3D261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0EB5E02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082384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1629262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DF2B15" w14:textId="588B9550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1495" w:type="pct"/>
            <w:noWrap/>
          </w:tcPr>
          <w:p w14:paraId="2D847F99" w14:textId="45A84245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F1FE88C" w14:textId="08E1EDC3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A55FA8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94BCCFD" w14:textId="7F787390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1C0400B8" w14:textId="63032BBA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09C6184" w14:textId="5E6AFA99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4A448E3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9856836" w14:textId="430FEE01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3DFBC36C" w14:textId="0BB17689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E84DDF9" w14:textId="491CB897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E31027C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B80484" w14:textId="69394B0D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2B9207EF" w14:textId="321D11D4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C471659" w14:textId="6DE2601B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6F0EBD4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9FEE038" w14:textId="19B5F738" w:rsidR="00EC1D55" w:rsidRPr="00460803" w:rsidRDefault="00EC1D55" w:rsidP="00EC1D55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51EC96FD" w14:textId="2041C45D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C694F28" w14:textId="208DD130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EC1D55" w:rsidRPr="003059DD" w14:paraId="3491C4A0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38C5168" w14:textId="5730F1B6" w:rsidR="00EC1D55" w:rsidRPr="008C3495" w:rsidRDefault="00EC1D55" w:rsidP="00EC1D55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191BE22B" w14:textId="1616EF2A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DC047DD" w14:textId="7B9EEF22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</w:tbl>
    <w:p w14:paraId="0E7F1CA6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D7AC254" w14:textId="7AD0C7B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97DE8EF" w14:textId="77777777" w:rsidR="00747245" w:rsidRDefault="00747245" w:rsidP="00747245">
      <w:pPr>
        <w:ind w:firstLine="360"/>
        <w:jc w:val="both"/>
      </w:pPr>
    </w:p>
    <w:p w14:paraId="5E5DD930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гвоздей, кнопок,чертёжных скоб</w:t>
      </w:r>
      <w:r>
        <w:t xml:space="preserve"> из России являются следующие:</w:t>
      </w:r>
    </w:p>
    <w:p w14:paraId="5161E166" w14:textId="77777777" w:rsidR="00747245" w:rsidRDefault="00747245" w:rsidP="00747245">
      <w:pPr>
        <w:jc w:val="both"/>
      </w:pPr>
    </w:p>
    <w:p w14:paraId="51126456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49A00B9C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1BEA4DBE" w14:textId="77777777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06B54559" w14:textId="73321A35" w:rsidR="00EC1D55" w:rsidRPr="00460803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</w:p>
    <w:p w14:paraId="4AECA655" w14:textId="77777777" w:rsidR="00747245" w:rsidRDefault="00747245" w:rsidP="00747245">
      <w:pPr>
        <w:ind w:firstLine="360"/>
        <w:jc w:val="both"/>
      </w:pPr>
    </w:p>
    <w:p w14:paraId="23989E14" w14:textId="25EB9386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="00EC1D55">
        <w:t>***</w:t>
      </w:r>
      <w:r>
        <w:t xml:space="preserve">% всего экспорта </w:t>
      </w:r>
      <w:r w:rsidRPr="00CA5F16">
        <w:t>гвоздей, кнопок,чертёжных скоб</w:t>
      </w:r>
      <w:r>
        <w:t xml:space="preserve"> из России в стоимостном выражении. </w:t>
      </w:r>
      <w:r>
        <w:br w:type="page"/>
      </w:r>
    </w:p>
    <w:p w14:paraId="30F5301F" w14:textId="77777777" w:rsidR="00747245" w:rsidRDefault="00747245" w:rsidP="00747245">
      <w:pPr>
        <w:pStyle w:val="20"/>
      </w:pPr>
      <w:bookmarkStart w:id="17" w:name="_Toc117722419"/>
      <w:bookmarkStart w:id="18" w:name="_Toc123070089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гвоздей, кнопок,чертёжных скоб</w:t>
      </w:r>
      <w:r>
        <w:t xml:space="preserve"> по регионам отправления</w:t>
      </w:r>
      <w:bookmarkEnd w:id="17"/>
      <w:bookmarkEnd w:id="18"/>
    </w:p>
    <w:p w14:paraId="4943DA58" w14:textId="77777777" w:rsidR="00747245" w:rsidRDefault="00747245" w:rsidP="00747245"/>
    <w:p w14:paraId="4B1C4DF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17E6E694" w14:textId="77777777" w:rsidR="00747245" w:rsidRPr="00D92F43" w:rsidRDefault="00747245" w:rsidP="00747245">
      <w:pPr>
        <w:jc w:val="right"/>
      </w:pPr>
    </w:p>
    <w:p w14:paraId="10286EF2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7A34EFB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2B4DD7A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BDD02FD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48C89713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25894B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00A341D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AD5B622" w14:textId="533E5E3B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03B90435" w14:textId="4E670DBA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BE30E2A" w14:textId="2E123E6B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2CF237D9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066D9EE" w14:textId="02AC29F9" w:rsidR="00EC1D55" w:rsidRPr="008C3495" w:rsidRDefault="00EC1D55" w:rsidP="00EC1D55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495" w:type="pct"/>
            <w:noWrap/>
          </w:tcPr>
          <w:p w14:paraId="74C341B2" w14:textId="62868643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1BC3963" w14:textId="0CF16D6F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38A55A4A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88F9DDF" w14:textId="22B4503F" w:rsid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18A86B27" w14:textId="5DD9B58B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023634E" w14:textId="24FFF7A5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1D62627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11BF5E1" w14:textId="2C10F8A1" w:rsidR="00EC1D55" w:rsidRDefault="00EC1D55" w:rsidP="00EC1D55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18B4828C" w14:textId="04168358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6000E51D" w14:textId="0ACC30E3" w:rsidR="00EC1D55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EC1D55" w:rsidRPr="003059DD" w14:paraId="085E37B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7C4042A" w14:textId="218CBE9A" w:rsidR="00EC1D55" w:rsidRPr="008C3495" w:rsidRDefault="00EC1D55" w:rsidP="00EC1D55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55E08670" w14:textId="6EB98562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19265F5" w14:textId="567C33EE" w:rsidR="00EC1D55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</w:tbl>
    <w:p w14:paraId="583E92B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38FE0AA" w14:textId="2ECACA9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1AAE246" w14:textId="77777777" w:rsidR="00747245" w:rsidRDefault="00747245" w:rsidP="00747245">
      <w:pPr>
        <w:ind w:firstLine="360"/>
        <w:jc w:val="both"/>
      </w:pPr>
    </w:p>
    <w:p w14:paraId="43B795D5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гвоздей, кнопок,чертёжных скоб</w:t>
      </w:r>
      <w:r>
        <w:t xml:space="preserve"> из России являются следующие федеральные округа:</w:t>
      </w:r>
    </w:p>
    <w:p w14:paraId="74FBF6B3" w14:textId="77777777" w:rsidR="00747245" w:rsidRDefault="00747245" w:rsidP="00747245">
      <w:pPr>
        <w:jc w:val="both"/>
      </w:pPr>
    </w:p>
    <w:p w14:paraId="01342791" w14:textId="2E3316A2" w:rsidR="00747245" w:rsidRPr="000678CF" w:rsidRDefault="00EC1D55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</w:t>
      </w:r>
      <w:r w:rsidR="00747245">
        <w:t>;</w:t>
      </w:r>
    </w:p>
    <w:p w14:paraId="2386E6BF" w14:textId="06AE795F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33BBDCF2" w14:textId="46F5E488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49181152" w14:textId="2A9AC279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</w:t>
      </w:r>
    </w:p>
    <w:p w14:paraId="19E322E3" w14:textId="77777777" w:rsidR="00747245" w:rsidRDefault="00747245" w:rsidP="00747245">
      <w:pPr>
        <w:ind w:firstLine="360"/>
        <w:jc w:val="both"/>
      </w:pPr>
    </w:p>
    <w:p w14:paraId="4D8667EB" w14:textId="29ADD471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="00EC1D55">
        <w:t>***</w:t>
      </w:r>
      <w:r>
        <w:t xml:space="preserve">% от общего объема экспорта </w:t>
      </w:r>
      <w:r w:rsidRPr="00CA5F16">
        <w:t>гвоздей, кнопок,чертёжных скоб</w:t>
      </w:r>
      <w:r>
        <w:t xml:space="preserve"> из России. </w:t>
      </w:r>
      <w:r>
        <w:br w:type="page"/>
      </w:r>
    </w:p>
    <w:p w14:paraId="384D80E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10580D25" w14:textId="77777777" w:rsidR="00747245" w:rsidRPr="00D92F43" w:rsidRDefault="00747245" w:rsidP="00747245">
      <w:pPr>
        <w:jc w:val="right"/>
      </w:pPr>
    </w:p>
    <w:p w14:paraId="1CFD0063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10495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1B7B95FE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E5710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582E121A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7A79533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EC1D55" w:rsidRPr="003059DD" w14:paraId="772A3138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F4BD069" w14:textId="2890C424" w:rsidR="00EC1D55" w:rsidRPr="008C3495" w:rsidRDefault="00EC1D55" w:rsidP="00EC1D55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Пермская область</w:t>
            </w:r>
          </w:p>
        </w:tc>
        <w:tc>
          <w:tcPr>
            <w:tcW w:w="1495" w:type="pct"/>
            <w:noWrap/>
          </w:tcPr>
          <w:p w14:paraId="4A873C16" w14:textId="64ED7670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1190038" w14:textId="36977B87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1D0008EA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4575D55" w14:textId="303FFCE8" w:rsidR="00EC1D55" w:rsidRP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66A44D82" w14:textId="04E5A58C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83E66F1" w14:textId="6C6ACBD2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382123D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C6D0552" w14:textId="45CF1F92" w:rsidR="00EC1D55" w:rsidRDefault="00EC1D55" w:rsidP="00EC1D55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5D71F4ED" w14:textId="790C8CD3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7CE15A4" w14:textId="581A3910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3EA301F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7315158" w14:textId="44560AEF" w:rsidR="00EC1D55" w:rsidRDefault="00EC1D55" w:rsidP="00EC1D55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1A0A84D2" w14:textId="718377DB" w:rsidR="00EC1D55" w:rsidRPr="006C2DA7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0963CB0" w14:textId="010C0BBC" w:rsidR="00EC1D55" w:rsidRPr="003059DD" w:rsidRDefault="00EC1D55" w:rsidP="00EC1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EC1D55" w:rsidRPr="003059DD" w14:paraId="67AF3EB2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F3628D5" w14:textId="49051558" w:rsidR="00EC1D55" w:rsidRPr="008C3495" w:rsidRDefault="00EC1D55" w:rsidP="00EC1D55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5BC97F58" w14:textId="5B99FA7A" w:rsidR="00EC1D55" w:rsidRPr="006C2DA7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C27387F" w14:textId="462AD482" w:rsidR="00EC1D55" w:rsidRPr="003059DD" w:rsidRDefault="00EC1D55" w:rsidP="00EC1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</w:tbl>
    <w:p w14:paraId="64C2D74F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1CADB20" w14:textId="623CEFF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E4523E7" w14:textId="77777777" w:rsidR="00747245" w:rsidRDefault="00747245" w:rsidP="00747245">
      <w:pPr>
        <w:ind w:firstLine="360"/>
        <w:jc w:val="both"/>
      </w:pPr>
    </w:p>
    <w:p w14:paraId="3D7F477C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гвоздей, кнопок,чертёжных скоб</w:t>
      </w:r>
      <w:r>
        <w:t xml:space="preserve"> из России являются следующие регионы:</w:t>
      </w:r>
    </w:p>
    <w:p w14:paraId="56E62F8B" w14:textId="77777777" w:rsidR="00747245" w:rsidRDefault="00747245" w:rsidP="00747245">
      <w:pPr>
        <w:jc w:val="both"/>
      </w:pPr>
    </w:p>
    <w:p w14:paraId="57BADCFC" w14:textId="75E40F41" w:rsidR="00747245" w:rsidRPr="000678CF" w:rsidRDefault="00EC1D55" w:rsidP="003662B4">
      <w:pPr>
        <w:numPr>
          <w:ilvl w:val="0"/>
          <w:numId w:val="3"/>
        </w:numPr>
        <w:spacing w:after="120"/>
        <w:contextualSpacing w:val="0"/>
        <w:jc w:val="both"/>
      </w:pPr>
      <w:r>
        <w:t>Регион1</w:t>
      </w:r>
      <w:r w:rsidR="00747245">
        <w:t>;</w:t>
      </w:r>
    </w:p>
    <w:p w14:paraId="4568FE3E" w14:textId="22A0B05C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67EE59E0" w14:textId="098C08F7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3DFADFE9" w14:textId="35C10A95" w:rsidR="00EC1D55" w:rsidRPr="000678CF" w:rsidRDefault="00EC1D55" w:rsidP="00EC1D55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572C2F24" w14:textId="77777777" w:rsidR="00747245" w:rsidRDefault="00747245" w:rsidP="00747245">
      <w:pPr>
        <w:ind w:firstLine="360"/>
        <w:jc w:val="both"/>
      </w:pPr>
    </w:p>
    <w:p w14:paraId="30F26026" w14:textId="77777777" w:rsidR="00D17AC1" w:rsidRDefault="00747245" w:rsidP="009014FE">
      <w:pPr>
        <w:ind w:firstLine="360"/>
        <w:jc w:val="both"/>
      </w:pPr>
      <w:r>
        <w:t xml:space="preserve">В совокупности на данные регионы страны приходится </w:t>
      </w:r>
      <w:r w:rsidR="00EC1D55">
        <w:t>***</w:t>
      </w:r>
      <w:r>
        <w:t xml:space="preserve">% от общего объема экспорта </w:t>
      </w:r>
      <w:r w:rsidRPr="00CA5F16">
        <w:t>гвоздей, кнопок,чертёжных скоб</w:t>
      </w:r>
      <w:r>
        <w:t xml:space="preserve"> из России. </w:t>
      </w:r>
    </w:p>
    <w:p w14:paraId="2D786FBB" w14:textId="77777777" w:rsidR="00D17AC1" w:rsidRDefault="00D17AC1" w:rsidP="009014FE">
      <w:pPr>
        <w:ind w:firstLine="360"/>
        <w:jc w:val="both"/>
      </w:pPr>
    </w:p>
    <w:p w14:paraId="730CFE46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2.13</w:t>
      </w:r>
    </w:p>
    <w:p w14:paraId="5483CA00" w14:textId="77777777" w:rsidR="00747245" w:rsidRPr="00D92F43" w:rsidRDefault="00747245" w:rsidP="00747245">
      <w:pPr>
        <w:jc w:val="right"/>
      </w:pPr>
    </w:p>
    <w:p w14:paraId="5EE94487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35F6E9C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747245" w:rsidRPr="00C64FC1" w14:paraId="14B29033" w14:textId="77777777" w:rsidTr="00D17A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5C733EFF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4C44B652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031341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D17AC1" w:rsidRPr="00C64FC1" w14:paraId="1C36F14B" w14:textId="77777777" w:rsidTr="00D1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4D80677C" w14:textId="73C96E56" w:rsidR="00D17AC1" w:rsidRPr="008C3495" w:rsidRDefault="00D17AC1" w:rsidP="00D17AC1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520ED863" w14:textId="119ADB9F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1E902DBA" w14:textId="21457F3F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687B1A70" w14:textId="77777777" w:rsidTr="00D17AC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2F08437C" w14:textId="2D42DFC6" w:rsidR="00D17AC1" w:rsidRPr="008C3495" w:rsidRDefault="00D17AC1" w:rsidP="00D17AC1">
            <w:pPr>
              <w:jc w:val="center"/>
              <w:rPr>
                <w:color w:val="000000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233" w:type="pct"/>
            <w:noWrap/>
          </w:tcPr>
          <w:p w14:paraId="6B11B327" w14:textId="1DA79754" w:rsidR="00D17AC1" w:rsidRPr="00D17A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17AC1">
              <w:t>*** область</w:t>
            </w:r>
          </w:p>
        </w:tc>
        <w:tc>
          <w:tcPr>
            <w:tcW w:w="1063" w:type="pct"/>
            <w:noWrap/>
          </w:tcPr>
          <w:p w14:paraId="2112C778" w14:textId="022F492A" w:rsidR="00D17AC1" w:rsidRPr="00C64F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020A552D" w14:textId="77777777" w:rsidTr="00D17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3A2F67C8" w14:textId="362F5C77" w:rsidR="00D17AC1" w:rsidRDefault="00D17AC1" w:rsidP="00D17AC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233" w:type="pct"/>
            <w:noWrap/>
          </w:tcPr>
          <w:p w14:paraId="47AD272B" w14:textId="76AFB1AE" w:rsidR="00D17AC1" w:rsidRPr="00D17A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58C46959" w14:textId="6B16895A" w:rsidR="00D17AC1" w:rsidRPr="00C64FC1" w:rsidRDefault="00D17AC1" w:rsidP="00D17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D17AC1" w:rsidRPr="00C64FC1" w14:paraId="22A13A0A" w14:textId="77777777" w:rsidTr="00D17AC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6BA1D6F" w14:textId="5258E636" w:rsidR="00D17AC1" w:rsidRDefault="00D17AC1" w:rsidP="00D17AC1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233" w:type="pct"/>
            <w:noWrap/>
          </w:tcPr>
          <w:p w14:paraId="2D07E791" w14:textId="634AA5C6" w:rsidR="00D17A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234B8104" w14:textId="4DA8E449" w:rsidR="00D17AC1" w:rsidRPr="00C64FC1" w:rsidRDefault="00D17AC1" w:rsidP="00D17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</w:tbl>
    <w:p w14:paraId="506B2608" w14:textId="77777777" w:rsidR="00747245" w:rsidRDefault="00747245" w:rsidP="00747245">
      <w:pPr>
        <w:jc w:val="right"/>
        <w:rPr>
          <w:i/>
          <w:sz w:val="20"/>
        </w:rPr>
      </w:pPr>
    </w:p>
    <w:p w14:paraId="1052C387" w14:textId="59857012" w:rsidR="00747245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br w:type="page"/>
      </w:r>
    </w:p>
    <w:p w14:paraId="5223BB1A" w14:textId="47278549" w:rsidR="00747245" w:rsidRDefault="00747245" w:rsidP="00747245">
      <w:pPr>
        <w:pStyle w:val="1"/>
      </w:pPr>
      <w:bookmarkStart w:id="19" w:name="_Toc117493407"/>
      <w:bookmarkStart w:id="20" w:name="_Toc117722420"/>
      <w:bookmarkStart w:id="21" w:name="_Toc123070090"/>
      <w:r>
        <w:rPr>
          <w:rFonts w:eastAsia="Times New Roman"/>
        </w:rPr>
        <w:lastRenderedPageBreak/>
        <w:t xml:space="preserve">ГЛАВА 3. ПРОИЗВОДСТВО </w:t>
      </w:r>
      <w:r>
        <w:t>В РОССИИ</w:t>
      </w:r>
      <w:bookmarkEnd w:id="19"/>
      <w:bookmarkEnd w:id="20"/>
      <w:bookmarkEnd w:id="21"/>
    </w:p>
    <w:p w14:paraId="3FCDC2F7" w14:textId="77777777" w:rsidR="00747245" w:rsidRDefault="00747245" w:rsidP="00747245">
      <w:pPr>
        <w:pStyle w:val="20"/>
      </w:pPr>
      <w:bookmarkStart w:id="22" w:name="_Toc117493408"/>
      <w:bookmarkStart w:id="23" w:name="_Toc117722421"/>
      <w:bookmarkStart w:id="24" w:name="_Toc123070091"/>
      <w:r>
        <w:t>3.1. Динамика объемов производства гвоздей, кнопок,чертёжных скоб</w:t>
      </w:r>
      <w:bookmarkEnd w:id="22"/>
      <w:bookmarkEnd w:id="23"/>
      <w:bookmarkEnd w:id="24"/>
    </w:p>
    <w:p w14:paraId="53BD547F" w14:textId="77777777" w:rsidR="00747245" w:rsidRDefault="00747245" w:rsidP="00747245">
      <w:pPr>
        <w:jc w:val="both"/>
      </w:pPr>
    </w:p>
    <w:p w14:paraId="215F7304" w14:textId="6D76D890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="00A8552D"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произведено</w:t>
      </w:r>
      <w:r w:rsidRPr="00D92F43">
        <w:rPr>
          <w:b/>
          <w:bCs/>
          <w:i/>
          <w:iCs/>
        </w:rPr>
        <w:t xml:space="preserve"> </w:t>
      </w:r>
      <w:r w:rsidR="00A8552D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гвоздей, кнопок,чертёжных скоб</w:t>
      </w:r>
      <w:r w:rsidRPr="00D92F43">
        <w:rPr>
          <w:b/>
          <w:bCs/>
          <w:i/>
          <w:iCs/>
        </w:rPr>
        <w:t xml:space="preserve">, что на </w:t>
      </w:r>
      <w:r w:rsidR="00A8552D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 w:rsidR="00A8552D"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 w:rsidR="00A8552D"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63672923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7A20CC5" w14:textId="77777777" w:rsidR="00747245" w:rsidRPr="00D92F43" w:rsidRDefault="00747245" w:rsidP="00747245">
      <w:pPr>
        <w:jc w:val="right"/>
      </w:pPr>
    </w:p>
    <w:p w14:paraId="6ED0880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0FE6F2C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3"/>
        <w:gridCol w:w="935"/>
        <w:gridCol w:w="934"/>
        <w:gridCol w:w="934"/>
        <w:gridCol w:w="934"/>
        <w:gridCol w:w="936"/>
        <w:gridCol w:w="936"/>
        <w:gridCol w:w="1011"/>
        <w:gridCol w:w="2039"/>
      </w:tblGrid>
      <w:tr w:rsidR="00747245" w:rsidRPr="0086361C" w14:paraId="12E3398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BFBB889" w14:textId="77F72B7F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A8552D">
              <w:t>тонн</w:t>
            </w:r>
          </w:p>
        </w:tc>
      </w:tr>
      <w:tr w:rsidR="00A8552D" w:rsidRPr="0086361C" w14:paraId="4FD3ED19" w14:textId="77777777" w:rsidTr="00A855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32230779" w14:textId="69024806" w:rsidR="00A8552D" w:rsidRPr="00A8552D" w:rsidRDefault="00A8552D" w:rsidP="00A8552D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04E28A79" w14:textId="5306B15F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487" w:type="pct"/>
            <w:noWrap/>
            <w:hideMark/>
          </w:tcPr>
          <w:p w14:paraId="01E6EB73" w14:textId="2BF7A4C7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487" w:type="pct"/>
            <w:noWrap/>
            <w:hideMark/>
          </w:tcPr>
          <w:p w14:paraId="12E343B1" w14:textId="04256F76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487" w:type="pct"/>
            <w:noWrap/>
            <w:hideMark/>
          </w:tcPr>
          <w:p w14:paraId="33A89786" w14:textId="2A26E3C0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488" w:type="pct"/>
            <w:noWrap/>
            <w:hideMark/>
          </w:tcPr>
          <w:p w14:paraId="65C9BF54" w14:textId="4F0A5269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488" w:type="pct"/>
            <w:noWrap/>
            <w:hideMark/>
          </w:tcPr>
          <w:p w14:paraId="07BDD695" w14:textId="0F1A8F6E" w:rsidR="00A8552D" w:rsidRPr="0086361C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27" w:type="pct"/>
            <w:noWrap/>
            <w:hideMark/>
          </w:tcPr>
          <w:p w14:paraId="18DDB62C" w14:textId="3759826D" w:rsidR="00A8552D" w:rsidRPr="00A8552D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0CA277A0" w14:textId="1DA82BD6" w:rsidR="00A8552D" w:rsidRPr="00A8552D" w:rsidRDefault="00A8552D" w:rsidP="00A855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A8552D" w:rsidRPr="0086361C" w14:paraId="2F126B1C" w14:textId="77777777" w:rsidTr="00A8552D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103BA5DC" w14:textId="38EF0B6E" w:rsidR="00A8552D" w:rsidRPr="008C3495" w:rsidRDefault="00A8552D" w:rsidP="00A8552D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5B56B13A" w14:textId="45963BEC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7D9E2C7" w14:textId="2F85B915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6CDDA490" w14:textId="381A2722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DFF11F7" w14:textId="5E5C0849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8" w:type="pct"/>
            <w:noWrap/>
          </w:tcPr>
          <w:p w14:paraId="0D60E8B5" w14:textId="0BB6B68F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488" w:type="pct"/>
            <w:noWrap/>
          </w:tcPr>
          <w:p w14:paraId="59CC0F2A" w14:textId="7B863DD9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527" w:type="pct"/>
            <w:noWrap/>
          </w:tcPr>
          <w:p w14:paraId="046EACEE" w14:textId="67FFACFC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24ECE4CE" w14:textId="569C22D3" w:rsidR="00A8552D" w:rsidRPr="0086361C" w:rsidRDefault="00A8552D" w:rsidP="00A855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9F5BFB">
              <w:rPr>
                <w:color w:val="000000"/>
              </w:rPr>
              <w:t>***</w:t>
            </w:r>
          </w:p>
        </w:tc>
      </w:tr>
    </w:tbl>
    <w:p w14:paraId="70A3D474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581A6AB0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087BC838" w14:textId="77777777" w:rsidR="00747245" w:rsidRPr="00D92F43" w:rsidRDefault="00747245" w:rsidP="00747245">
      <w:pPr>
        <w:jc w:val="right"/>
        <w:rPr>
          <w:b/>
          <w:bCs/>
        </w:rPr>
      </w:pPr>
    </w:p>
    <w:p w14:paraId="7CD6A010" w14:textId="77777777" w:rsidR="00A8552D" w:rsidRPr="00054370" w:rsidRDefault="00A8552D" w:rsidP="00A8552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2B7EC4C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2691546B" w14:textId="4079261D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6052B5" w14:textId="77777777" w:rsidR="00747245" w:rsidRPr="00D92F43" w:rsidRDefault="00747245" w:rsidP="00747245">
      <w:pPr>
        <w:jc w:val="right"/>
      </w:pPr>
    </w:p>
    <w:p w14:paraId="7A51A85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производства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9B31EF8" w14:textId="77777777" w:rsidR="00747245" w:rsidRDefault="00747245" w:rsidP="00747245">
      <w:pPr>
        <w:rPr>
          <w:b/>
        </w:rPr>
      </w:pPr>
    </w:p>
    <w:p w14:paraId="40608381" w14:textId="0F683C25" w:rsidR="00747245" w:rsidRDefault="00A8552D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2CD8158F" wp14:editId="78BFD8AD">
            <wp:extent cx="5940000" cy="2976689"/>
            <wp:effectExtent l="0" t="0" r="0" b="0"/>
            <wp:docPr id="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B0A" w14:textId="77777777" w:rsidR="00A8552D" w:rsidRDefault="00A8552D" w:rsidP="00747245">
      <w:pPr>
        <w:jc w:val="right"/>
        <w:rPr>
          <w:i/>
          <w:sz w:val="20"/>
        </w:rPr>
      </w:pPr>
    </w:p>
    <w:p w14:paraId="51A1BF42" w14:textId="31341BE6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533272F" w14:textId="77777777" w:rsidR="00747245" w:rsidRPr="00D92F43" w:rsidRDefault="00747245" w:rsidP="00747245"/>
    <w:p w14:paraId="5673189B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883C6AE" w14:textId="77777777" w:rsidR="00747245" w:rsidRDefault="00747245" w:rsidP="00747245">
      <w:pPr>
        <w:jc w:val="right"/>
      </w:pPr>
    </w:p>
    <w:p w14:paraId="1269C8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производства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F4DB2B0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6EF3D9D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2CD098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537345" w:rsidRPr="00697810" w14:paraId="451CFDE0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noWrap/>
            <w:hideMark/>
          </w:tcPr>
          <w:p w14:paraId="1BF9A7E3" w14:textId="344E2B49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53AA76B9" w14:textId="2AC8E02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79" w:type="pct"/>
            <w:noWrap/>
            <w:hideMark/>
          </w:tcPr>
          <w:p w14:paraId="4D996715" w14:textId="3A6A5EC6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79" w:type="pct"/>
            <w:noWrap/>
            <w:hideMark/>
          </w:tcPr>
          <w:p w14:paraId="11145C3C" w14:textId="4DD1D26E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79" w:type="pct"/>
            <w:noWrap/>
            <w:hideMark/>
          </w:tcPr>
          <w:p w14:paraId="552327D6" w14:textId="018F3240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579" w:type="pct"/>
            <w:noWrap/>
            <w:hideMark/>
          </w:tcPr>
          <w:p w14:paraId="40BC25DE" w14:textId="7E8AACC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2019</w:t>
            </w:r>
          </w:p>
        </w:tc>
        <w:tc>
          <w:tcPr>
            <w:tcW w:w="579" w:type="pct"/>
            <w:noWrap/>
            <w:hideMark/>
          </w:tcPr>
          <w:p w14:paraId="0D05896C" w14:textId="0AC60DE9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949" w:type="pct"/>
            <w:noWrap/>
            <w:hideMark/>
          </w:tcPr>
          <w:p w14:paraId="2875AA8F" w14:textId="6AF79D2B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697810" w14:paraId="22C60CB8" w14:textId="77777777" w:rsidTr="0053734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9" w:type="pct"/>
            <w:noWrap/>
            <w:hideMark/>
          </w:tcPr>
          <w:p w14:paraId="0444509F" w14:textId="38894CB1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4BD599DC" w14:textId="469F9635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5C7C6C4E" w14:textId="344FABF9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2C53CEF1" w14:textId="65CD0C2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2636CEE4" w14:textId="578BCE1A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1FABC46A" w14:textId="141C8F47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579" w:type="pct"/>
            <w:noWrap/>
            <w:hideMark/>
          </w:tcPr>
          <w:p w14:paraId="1B9AEA35" w14:textId="7D0A6D4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  <w:tc>
          <w:tcPr>
            <w:tcW w:w="949" w:type="pct"/>
            <w:noWrap/>
            <w:hideMark/>
          </w:tcPr>
          <w:p w14:paraId="2117A29C" w14:textId="7C800540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C0F4C">
              <w:rPr>
                <w:color w:val="000000"/>
              </w:rPr>
              <w:t>***</w:t>
            </w:r>
          </w:p>
        </w:tc>
      </w:tr>
    </w:tbl>
    <w:p w14:paraId="22E2C4B7" w14:textId="77777777" w:rsidR="00747245" w:rsidRPr="00D92F43" w:rsidRDefault="00747245" w:rsidP="00747245">
      <w:pPr>
        <w:rPr>
          <w:b/>
        </w:rPr>
      </w:pPr>
    </w:p>
    <w:p w14:paraId="70A15A19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790A6511" w14:textId="77777777" w:rsidR="00747245" w:rsidRDefault="00747245" w:rsidP="00747245">
      <w:pPr>
        <w:jc w:val="both"/>
        <w:rPr>
          <w:b/>
        </w:rPr>
      </w:pPr>
    </w:p>
    <w:p w14:paraId="1ED44446" w14:textId="4F7F02D0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37345">
        <w:rPr>
          <w:color w:val="000000"/>
        </w:rPr>
        <w:t>***</w:t>
      </w:r>
      <w:r w:rsidR="00B11B5E" w:rsidRPr="00B11B5E">
        <w:rPr>
          <w:color w:val="000000"/>
        </w:rPr>
        <w:t xml:space="preserve"> </w:t>
      </w:r>
      <w:r>
        <w:rPr>
          <w:bCs/>
        </w:rPr>
        <w:t xml:space="preserve">г. по </w:t>
      </w:r>
      <w:r w:rsidR="00537345">
        <w:t>настоящее время</w:t>
      </w:r>
      <w:r>
        <w:rPr>
          <w:bCs/>
        </w:rPr>
        <w:t xml:space="preserve"> объемы производства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="00537345">
        <w:rPr>
          <w:bCs/>
        </w:rPr>
        <w:t>выросли (сократились)</w:t>
      </w:r>
      <w:r>
        <w:rPr>
          <w:bCs/>
        </w:rPr>
        <w:t xml:space="preserve"> с </w:t>
      </w:r>
      <w:r w:rsidR="00537345">
        <w:rPr>
          <w:bCs/>
        </w:rPr>
        <w:t>*** тонн</w:t>
      </w:r>
      <w:r>
        <w:rPr>
          <w:bCs/>
        </w:rPr>
        <w:t xml:space="preserve"> до </w:t>
      </w:r>
      <w:r w:rsidR="00537345">
        <w:rPr>
          <w:color w:val="000000"/>
        </w:rPr>
        <w:t>*** тонн</w:t>
      </w:r>
      <w:r>
        <w:rPr>
          <w:bCs/>
        </w:rPr>
        <w:t xml:space="preserve">, т.е. на </w:t>
      </w:r>
      <w:r w:rsidR="00537345">
        <w:rPr>
          <w:bCs/>
        </w:rPr>
        <w:t>***</w:t>
      </w:r>
      <w:r>
        <w:rPr>
          <w:bCs/>
        </w:rPr>
        <w:t xml:space="preserve">%. </w:t>
      </w:r>
    </w:p>
    <w:p w14:paraId="504BF816" w14:textId="28CA775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производства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="00537345">
        <w:rPr>
          <w:bCs/>
        </w:rPr>
        <w:t>***</w:t>
      </w:r>
      <w:r>
        <w:rPr>
          <w:bCs/>
        </w:rPr>
        <w:t xml:space="preserve"> году (</w:t>
      </w:r>
      <w:r w:rsidR="00537345">
        <w:rPr>
          <w:bCs/>
        </w:rPr>
        <w:t>*** тонн</w:t>
      </w:r>
      <w:r>
        <w:t>)</w:t>
      </w:r>
      <w:r>
        <w:rPr>
          <w:bCs/>
        </w:rPr>
        <w:t>.</w:t>
      </w:r>
    </w:p>
    <w:p w14:paraId="2EBFFF4B" w14:textId="77777777" w:rsidR="00537345" w:rsidRDefault="00747245" w:rsidP="005373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производства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</w:t>
      </w:r>
      <w:r w:rsidR="00537345">
        <w:rPr>
          <w:bCs/>
        </w:rPr>
        <w:t>в *** году (*** тонн</w:t>
      </w:r>
      <w:r w:rsidR="00537345">
        <w:t>)</w:t>
      </w:r>
      <w:r w:rsidR="00537345">
        <w:rPr>
          <w:bCs/>
        </w:rPr>
        <w:t>.</w:t>
      </w:r>
    </w:p>
    <w:p w14:paraId="00EC730B" w14:textId="16B1AD0D" w:rsidR="00747245" w:rsidRDefault="00747245" w:rsidP="009014FE">
      <w:pPr>
        <w:ind w:firstLine="708"/>
        <w:jc w:val="both"/>
      </w:pPr>
      <w:r>
        <w:br w:type="page"/>
      </w:r>
    </w:p>
    <w:p w14:paraId="0A06280B" w14:textId="77777777" w:rsidR="00747245" w:rsidRDefault="00747245" w:rsidP="00747245">
      <w:pPr>
        <w:pStyle w:val="20"/>
      </w:pPr>
      <w:bookmarkStart w:id="25" w:name="_Toc117722422"/>
      <w:bookmarkStart w:id="26" w:name="_Toc123070092"/>
      <w:r>
        <w:lastRenderedPageBreak/>
        <w:t>3.</w:t>
      </w:r>
      <w:r w:rsidRPr="00CB1AE8">
        <w:t>2</w:t>
      </w:r>
      <w:r>
        <w:t>. География производства гвоздей, кнопок,чертёжных скоб в России</w:t>
      </w:r>
      <w:bookmarkEnd w:id="25"/>
      <w:bookmarkEnd w:id="26"/>
    </w:p>
    <w:p w14:paraId="293AE692" w14:textId="77777777" w:rsidR="00747245" w:rsidRDefault="00747245" w:rsidP="00747245"/>
    <w:p w14:paraId="53AC3356" w14:textId="77777777" w:rsidR="00747245" w:rsidRDefault="00747245" w:rsidP="00747245">
      <w:pPr>
        <w:jc w:val="right"/>
        <w:rPr>
          <w:b/>
          <w:bCs/>
        </w:rPr>
      </w:pPr>
    </w:p>
    <w:p w14:paraId="103A4698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26B2F702" w14:textId="77777777" w:rsidR="00747245" w:rsidRDefault="00747245" w:rsidP="00747245">
      <w:pPr>
        <w:jc w:val="right"/>
      </w:pPr>
    </w:p>
    <w:p w14:paraId="3ABACDA3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2B6FABC0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16"/>
        <w:gridCol w:w="3167"/>
        <w:gridCol w:w="2709"/>
      </w:tblGrid>
      <w:tr w:rsidR="00747245" w:rsidRPr="00D430B2" w14:paraId="61577EDF" w14:textId="77777777" w:rsidTr="005373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  <w:hideMark/>
          </w:tcPr>
          <w:p w14:paraId="761CADCD" w14:textId="77777777" w:rsidR="00747245" w:rsidRPr="00D430B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Федеральный округ</w:t>
            </w:r>
          </w:p>
        </w:tc>
        <w:tc>
          <w:tcPr>
            <w:tcW w:w="1651" w:type="pct"/>
            <w:noWrap/>
            <w:hideMark/>
          </w:tcPr>
          <w:p w14:paraId="4544957F" w14:textId="3FFFE9A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 xml:space="preserve">Объем, </w:t>
            </w:r>
            <w:r w:rsidR="00537345">
              <w:t>тонн</w:t>
            </w:r>
          </w:p>
        </w:tc>
        <w:tc>
          <w:tcPr>
            <w:tcW w:w="1412" w:type="pct"/>
            <w:noWrap/>
            <w:hideMark/>
          </w:tcPr>
          <w:p w14:paraId="73280512" w14:textId="77777777" w:rsidR="00747245" w:rsidRPr="00D430B2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D430B2">
              <w:rPr>
                <w:color w:val="000000"/>
              </w:rPr>
              <w:t>Доля, %</w:t>
            </w:r>
          </w:p>
        </w:tc>
      </w:tr>
      <w:tr w:rsidR="00537345" w:rsidRPr="00D430B2" w14:paraId="793FA1FA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1F95B511" w14:textId="144B18DC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Приволжский федеральный округ</w:t>
            </w:r>
          </w:p>
        </w:tc>
        <w:tc>
          <w:tcPr>
            <w:tcW w:w="1651" w:type="pct"/>
            <w:noWrap/>
          </w:tcPr>
          <w:p w14:paraId="4D4FFFFA" w14:textId="22EBCEF8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111BF982" w14:textId="5AA0EBC5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61A7AB77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21719091" w14:textId="6622DDDB" w:rsidR="00537345" w:rsidRPr="008C3495" w:rsidRDefault="00537345" w:rsidP="00537345">
            <w:pPr>
              <w:jc w:val="center"/>
              <w:rPr>
                <w:color w:val="000000"/>
                <w:lang w:val="en-US"/>
              </w:rPr>
            </w:pPr>
            <w:r>
              <w:rPr>
                <w:b w:val="0"/>
                <w:bCs w:val="0"/>
                <w:color w:val="000000"/>
              </w:rPr>
              <w:t>***</w:t>
            </w:r>
            <w:r w:rsidRPr="008C3495">
              <w:rPr>
                <w:b w:val="0"/>
                <w:bCs w:val="0"/>
                <w:color w:val="000000"/>
                <w:lang w:val="en-US"/>
              </w:rPr>
              <w:t xml:space="preserve"> федеральный округ</w:t>
            </w:r>
          </w:p>
        </w:tc>
        <w:tc>
          <w:tcPr>
            <w:tcW w:w="1651" w:type="pct"/>
            <w:noWrap/>
          </w:tcPr>
          <w:p w14:paraId="1CC3C19A" w14:textId="4B6FCA0C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1CE6E9E5" w14:textId="6A81CE23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56C0CF69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36972E0F" w14:textId="3E74D8C4" w:rsid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651" w:type="pct"/>
            <w:noWrap/>
          </w:tcPr>
          <w:p w14:paraId="60CECA31" w14:textId="1AA71E6B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782FA459" w14:textId="10CE124C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  <w:tr w:rsidR="00537345" w:rsidRPr="00D430B2" w14:paraId="75FB7847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7" w:type="pct"/>
            <w:noWrap/>
          </w:tcPr>
          <w:p w14:paraId="0C8DEBA3" w14:textId="4B42304E" w:rsid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Итого</w:t>
            </w:r>
          </w:p>
        </w:tc>
        <w:tc>
          <w:tcPr>
            <w:tcW w:w="1651" w:type="pct"/>
            <w:noWrap/>
          </w:tcPr>
          <w:p w14:paraId="3B9596B2" w14:textId="1846A7D2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  <w:tc>
          <w:tcPr>
            <w:tcW w:w="1412" w:type="pct"/>
            <w:noWrap/>
          </w:tcPr>
          <w:p w14:paraId="74C2F344" w14:textId="4CA0B192" w:rsidR="00537345" w:rsidRPr="00537345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537345">
              <w:rPr>
                <w:color w:val="000000"/>
              </w:rPr>
              <w:t>***</w:t>
            </w:r>
          </w:p>
        </w:tc>
      </w:tr>
    </w:tbl>
    <w:p w14:paraId="7DD3B952" w14:textId="77777777" w:rsidR="00747245" w:rsidRPr="00D92F43" w:rsidRDefault="00747245" w:rsidP="00747245">
      <w:pPr>
        <w:rPr>
          <w:b/>
        </w:rPr>
      </w:pPr>
    </w:p>
    <w:p w14:paraId="3E79710E" w14:textId="77777777" w:rsidR="00747245" w:rsidRPr="00D430B2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</w:p>
    <w:p w14:paraId="53F30013" w14:textId="77777777" w:rsidR="00747245" w:rsidRDefault="00747245" w:rsidP="00747245"/>
    <w:p w14:paraId="2C56B883" w14:textId="77777777" w:rsidR="00747245" w:rsidRDefault="00747245" w:rsidP="00747245"/>
    <w:p w14:paraId="69796CB9" w14:textId="77777777" w:rsidR="00537345" w:rsidRDefault="00747245" w:rsidP="0022673D">
      <w:pPr>
        <w:ind w:firstLine="708"/>
        <w:jc w:val="both"/>
      </w:pPr>
      <w:r>
        <w:t xml:space="preserve">Наибольший объем производства </w:t>
      </w:r>
      <w:r w:rsidRPr="00D430B2">
        <w:t>гвоздей, кнопок,чертёжных скоб</w:t>
      </w:r>
      <w:r>
        <w:t xml:space="preserve"> в России приходится на</w:t>
      </w:r>
      <w:r w:rsidR="00B11B5E" w:rsidRPr="00B11B5E">
        <w:t xml:space="preserve"> </w:t>
      </w:r>
      <w:r w:rsidR="00537345">
        <w:t>*** федеральный округ</w:t>
      </w:r>
      <w:r>
        <w:t xml:space="preserve">. В данном федеральном округе выпускается </w:t>
      </w:r>
      <w:r w:rsidR="00537345">
        <w:t>***</w:t>
      </w:r>
      <w:r w:rsidR="00B11B5E" w:rsidRPr="00B50527">
        <w:t>%</w:t>
      </w:r>
      <w:r>
        <w:t xml:space="preserve"> от общего объема производства.</w:t>
      </w:r>
    </w:p>
    <w:p w14:paraId="09959B2E" w14:textId="77777777" w:rsidR="00537345" w:rsidRDefault="00537345" w:rsidP="0022673D">
      <w:pPr>
        <w:ind w:firstLine="708"/>
        <w:jc w:val="both"/>
      </w:pPr>
    </w:p>
    <w:p w14:paraId="281148ED" w14:textId="65A4C179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3A27753A" w14:textId="77777777" w:rsidR="00747245" w:rsidRDefault="00747245" w:rsidP="00747245">
      <w:pPr>
        <w:jc w:val="right"/>
      </w:pPr>
    </w:p>
    <w:p w14:paraId="16C916B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</w:t>
      </w:r>
      <w:r w:rsidRPr="00D92F43">
        <w:rPr>
          <w:b/>
        </w:rPr>
        <w:t xml:space="preserve"> </w:t>
      </w:r>
      <w:r>
        <w:rPr>
          <w:b/>
        </w:rPr>
        <w:t xml:space="preserve">производства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федеральным округам</w:t>
      </w:r>
    </w:p>
    <w:p w14:paraId="3B78A8B2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405"/>
        <w:gridCol w:w="686"/>
        <w:gridCol w:w="688"/>
        <w:gridCol w:w="689"/>
        <w:gridCol w:w="689"/>
        <w:gridCol w:w="689"/>
        <w:gridCol w:w="689"/>
        <w:gridCol w:w="689"/>
        <w:gridCol w:w="689"/>
        <w:gridCol w:w="679"/>
      </w:tblGrid>
      <w:tr w:rsidR="00747245" w:rsidRPr="00E71E73" w14:paraId="225AEC0F" w14:textId="77777777" w:rsidTr="005373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vMerge w:val="restart"/>
            <w:noWrap/>
            <w:hideMark/>
          </w:tcPr>
          <w:p w14:paraId="1EEC7C13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>Федеральный округ</w:t>
            </w:r>
          </w:p>
        </w:tc>
        <w:tc>
          <w:tcPr>
            <w:tcW w:w="3225" w:type="pct"/>
            <w:gridSpan w:val="9"/>
            <w:noWrap/>
            <w:hideMark/>
          </w:tcPr>
          <w:p w14:paraId="71609C59" w14:textId="557EC101" w:rsidR="00747245" w:rsidRPr="00E71E73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71E73">
              <w:rPr>
                <w:color w:val="000000"/>
                <w:sz w:val="20"/>
              </w:rPr>
              <w:t xml:space="preserve">Объем, </w:t>
            </w:r>
            <w:r w:rsidR="00537345">
              <w:rPr>
                <w:color w:val="000000"/>
                <w:sz w:val="20"/>
              </w:rPr>
              <w:t>тонн</w:t>
            </w:r>
          </w:p>
        </w:tc>
      </w:tr>
      <w:tr w:rsidR="00747245" w:rsidRPr="00E71E73" w14:paraId="3B52F930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vMerge/>
            <w:hideMark/>
          </w:tcPr>
          <w:p w14:paraId="151EBA51" w14:textId="77777777" w:rsidR="00747245" w:rsidRPr="00E71E73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8" w:type="pct"/>
            <w:noWrap/>
            <w:hideMark/>
          </w:tcPr>
          <w:p w14:paraId="56DE781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2013</w:t>
            </w:r>
          </w:p>
        </w:tc>
        <w:tc>
          <w:tcPr>
            <w:tcW w:w="359" w:type="pct"/>
            <w:noWrap/>
            <w:hideMark/>
          </w:tcPr>
          <w:p w14:paraId="2FB2BD57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77166D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326259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0207AC46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7B68A4B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7884C00C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2019</w:t>
            </w:r>
          </w:p>
        </w:tc>
        <w:tc>
          <w:tcPr>
            <w:tcW w:w="359" w:type="pct"/>
            <w:noWrap/>
            <w:hideMark/>
          </w:tcPr>
          <w:p w14:paraId="17C897F4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2020</w:t>
            </w:r>
          </w:p>
        </w:tc>
        <w:tc>
          <w:tcPr>
            <w:tcW w:w="354" w:type="pct"/>
            <w:noWrap/>
            <w:hideMark/>
          </w:tcPr>
          <w:p w14:paraId="057A2E68" w14:textId="77777777" w:rsidR="00747245" w:rsidRPr="00E71E73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E71E73">
              <w:rPr>
                <w:b/>
                <w:bCs/>
                <w:color w:val="000000"/>
                <w:sz w:val="20"/>
              </w:rPr>
              <w:t>2021</w:t>
            </w:r>
          </w:p>
        </w:tc>
      </w:tr>
      <w:tr w:rsidR="00537345" w:rsidRPr="00E71E73" w14:paraId="3986B441" w14:textId="77777777" w:rsidTr="005373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46786777" w14:textId="29CF0058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Центральный федеральный округ</w:t>
            </w:r>
          </w:p>
        </w:tc>
        <w:tc>
          <w:tcPr>
            <w:tcW w:w="358" w:type="pct"/>
            <w:noWrap/>
          </w:tcPr>
          <w:p w14:paraId="14261CB2" w14:textId="2E0F3AE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52791B0" w14:textId="5404A9A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A0CC92E" w14:textId="3B2F33E6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78EC50C" w14:textId="00D7694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B2A474F" w14:textId="72132AE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FFE7565" w14:textId="45AC95EE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FEA7969" w14:textId="4CF61F1A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1408330" w14:textId="2C7F90F2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52F5C4AB" w14:textId="09EAF41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537345" w:rsidRPr="00E71E73" w14:paraId="27F1A706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5940AC69" w14:textId="1A2F3312" w:rsidR="00537345" w:rsidRPr="008C3495" w:rsidRDefault="00537345" w:rsidP="00537345">
            <w:pPr>
              <w:jc w:val="center"/>
              <w:rPr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  <w:r w:rsidRPr="008C3495">
              <w:rPr>
                <w:b w:val="0"/>
                <w:bCs w:val="0"/>
                <w:color w:val="000000"/>
                <w:sz w:val="20"/>
              </w:rPr>
              <w:t xml:space="preserve"> федеральный округ</w:t>
            </w:r>
          </w:p>
        </w:tc>
        <w:tc>
          <w:tcPr>
            <w:tcW w:w="358" w:type="pct"/>
            <w:noWrap/>
          </w:tcPr>
          <w:p w14:paraId="21231B21" w14:textId="19545E8E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AD47271" w14:textId="51EE3C3F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3372E65" w14:textId="1CE6D2DA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6FBAE43" w14:textId="62EE2E91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0590473" w14:textId="64617AE4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20C8DE4" w14:textId="09009246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6AC1CB3" w14:textId="19140AAE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3D5D3B4" w14:textId="34E865BD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3D274E3F" w14:textId="15A3A2AD" w:rsidR="00537345" w:rsidRPr="00E71E73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537345" w:rsidRPr="00E71E73" w14:paraId="79D9B861" w14:textId="77777777" w:rsidTr="005373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5" w:type="pct"/>
            <w:noWrap/>
          </w:tcPr>
          <w:p w14:paraId="38C62079" w14:textId="0D36060E" w:rsidR="00537345" w:rsidRDefault="00537345" w:rsidP="00537345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358" w:type="pct"/>
            <w:noWrap/>
          </w:tcPr>
          <w:p w14:paraId="23D884A5" w14:textId="54BC39DD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4657ABE" w14:textId="3B8A1407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22ABD6" w14:textId="5E33B5EF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126D7EE" w14:textId="667D5AD9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A369F3B" w14:textId="0AB465A8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C873EC5" w14:textId="75F82D7E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B800F71" w14:textId="30EA6DB5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DD2FE7" w14:textId="5293C49F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354" w:type="pct"/>
            <w:noWrap/>
          </w:tcPr>
          <w:p w14:paraId="32838031" w14:textId="41A48BC8" w:rsidR="00537345" w:rsidRPr="00E71E73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55FB2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2C832283" w14:textId="77777777" w:rsidR="00747245" w:rsidRDefault="00747245" w:rsidP="00747245">
      <w:pPr>
        <w:jc w:val="right"/>
        <w:rPr>
          <w:i/>
          <w:sz w:val="20"/>
        </w:rPr>
      </w:pPr>
    </w:p>
    <w:p w14:paraId="2A70F17F" w14:textId="03C69386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Росстат</w:t>
      </w:r>
      <w:r>
        <w:br w:type="page"/>
      </w:r>
    </w:p>
    <w:p w14:paraId="49ED660F" w14:textId="52310A33" w:rsidR="00747245" w:rsidRDefault="00747245" w:rsidP="00747245">
      <w:pPr>
        <w:pStyle w:val="1"/>
      </w:pPr>
      <w:bookmarkStart w:id="27" w:name="_Toc117722423"/>
      <w:bookmarkStart w:id="28" w:name="_Toc123070093"/>
      <w:r>
        <w:rPr>
          <w:rFonts w:eastAsia="Times New Roman"/>
        </w:rPr>
        <w:lastRenderedPageBreak/>
        <w:t xml:space="preserve">ГЛАВА </w:t>
      </w:r>
      <w:r w:rsidRPr="009A29EC">
        <w:rPr>
          <w:rFonts w:eastAsia="Times New Roman"/>
        </w:rPr>
        <w:t>4</w:t>
      </w:r>
      <w:r>
        <w:rPr>
          <w:rFonts w:eastAsia="Times New Roman"/>
        </w:rPr>
        <w:t xml:space="preserve">. ПОТРЕБЛЕНИЕ </w:t>
      </w:r>
      <w:r>
        <w:t>В РОССИИ</w:t>
      </w:r>
      <w:bookmarkEnd w:id="27"/>
      <w:bookmarkEnd w:id="28"/>
    </w:p>
    <w:p w14:paraId="33712DE2" w14:textId="77777777" w:rsidR="00747245" w:rsidRDefault="00747245" w:rsidP="00747245">
      <w:pPr>
        <w:pStyle w:val="20"/>
      </w:pPr>
      <w:bookmarkStart w:id="29" w:name="_Toc117722424"/>
      <w:bookmarkStart w:id="30" w:name="_Toc123070094"/>
      <w:r>
        <w:t>4.1. Динамика объемов потребления гвоздей, кнопок,чертёжных скоб</w:t>
      </w:r>
      <w:bookmarkEnd w:id="29"/>
      <w:bookmarkEnd w:id="30"/>
    </w:p>
    <w:p w14:paraId="17FA082D" w14:textId="77777777" w:rsidR="00747245" w:rsidRDefault="00747245" w:rsidP="00747245">
      <w:pPr>
        <w:jc w:val="both"/>
      </w:pPr>
    </w:p>
    <w:p w14:paraId="6E186E5A" w14:textId="77777777" w:rsidR="00747245" w:rsidRDefault="00747245" w:rsidP="00747245">
      <w:pPr>
        <w:jc w:val="both"/>
      </w:pPr>
      <w:r>
        <w:t xml:space="preserve">Объем потребления </w:t>
      </w:r>
      <w:r w:rsidRPr="00D430B2">
        <w:t>гвоздей, кнопок,чертёжных скоб</w:t>
      </w:r>
      <w:r>
        <w:t xml:space="preserve"> в России рассчитывается по следующей формуле:</w:t>
      </w:r>
    </w:p>
    <w:p w14:paraId="3A4E61E4" w14:textId="77777777" w:rsidR="00747245" w:rsidRDefault="00747245" w:rsidP="00747245">
      <w:pPr>
        <w:jc w:val="both"/>
      </w:pPr>
    </w:p>
    <w:p w14:paraId="6C0E3095" w14:textId="77777777" w:rsidR="00747245" w:rsidRDefault="00747245" w:rsidP="00747245">
      <w:pPr>
        <w:jc w:val="both"/>
      </w:pPr>
      <w:r>
        <w:t>П(потребление) = Пр(производство) + И(импорт) – Э(экспорт).</w:t>
      </w:r>
    </w:p>
    <w:p w14:paraId="776AAC47" w14:textId="77777777" w:rsidR="00747245" w:rsidRDefault="00747245" w:rsidP="00747245">
      <w:pPr>
        <w:jc w:val="both"/>
      </w:pPr>
    </w:p>
    <w:p w14:paraId="52600C37" w14:textId="3E19E198" w:rsidR="00747245" w:rsidRDefault="00747245" w:rsidP="00747245">
      <w:pPr>
        <w:jc w:val="both"/>
      </w:pPr>
      <w:r>
        <w:t xml:space="preserve">В </w:t>
      </w:r>
      <w:r w:rsidR="00537345">
        <w:t>***</w:t>
      </w:r>
      <w:r w:rsidRPr="00227A7F">
        <w:t xml:space="preserve"> г</w:t>
      </w:r>
      <w:r w:rsidR="00537345">
        <w:t>оду</w:t>
      </w:r>
      <w:r>
        <w:t xml:space="preserve"> данные показатели составляли:</w:t>
      </w:r>
    </w:p>
    <w:p w14:paraId="49C16D86" w14:textId="77777777" w:rsidR="00747245" w:rsidRDefault="00747245" w:rsidP="00747245">
      <w:pPr>
        <w:jc w:val="both"/>
      </w:pPr>
    </w:p>
    <w:p w14:paraId="1C939BD4" w14:textId="11B181BD" w:rsidR="00747245" w:rsidRDefault="00747245" w:rsidP="00747245">
      <w:pPr>
        <w:jc w:val="both"/>
      </w:pPr>
      <w:r>
        <w:t xml:space="preserve">Пр = </w:t>
      </w:r>
      <w:r w:rsidR="00537345">
        <w:t>*** тонн</w:t>
      </w:r>
    </w:p>
    <w:p w14:paraId="65CDC7F0" w14:textId="5ACF6632" w:rsidR="00747245" w:rsidRDefault="00747245" w:rsidP="00747245">
      <w:pPr>
        <w:jc w:val="both"/>
      </w:pPr>
      <w:r>
        <w:t xml:space="preserve">И = </w:t>
      </w:r>
      <w:r w:rsidR="00537345">
        <w:t>*** тонн</w:t>
      </w:r>
    </w:p>
    <w:p w14:paraId="227C3DAC" w14:textId="7D9A2F87" w:rsidR="00747245" w:rsidRPr="00227A7F" w:rsidRDefault="00747245" w:rsidP="00747245">
      <w:pPr>
        <w:jc w:val="both"/>
      </w:pPr>
      <w:r>
        <w:t xml:space="preserve">Э = </w:t>
      </w:r>
      <w:r w:rsidR="00537345">
        <w:t>*** тонн</w:t>
      </w:r>
    </w:p>
    <w:p w14:paraId="1356B027" w14:textId="77777777" w:rsidR="00747245" w:rsidRDefault="00747245" w:rsidP="00747245">
      <w:pPr>
        <w:jc w:val="both"/>
      </w:pPr>
    </w:p>
    <w:p w14:paraId="7FB07246" w14:textId="19FF6F14" w:rsidR="00747245" w:rsidRPr="00227A7F" w:rsidRDefault="00747245" w:rsidP="00747245">
      <w:pPr>
        <w:ind w:firstLine="708"/>
        <w:jc w:val="both"/>
        <w:rPr>
          <w:b/>
          <w:bCs/>
          <w:i/>
          <w:iCs/>
        </w:rPr>
      </w:pPr>
      <w:r w:rsidRPr="00227A7F">
        <w:rPr>
          <w:b/>
          <w:bCs/>
          <w:i/>
          <w:iCs/>
        </w:rPr>
        <w:t xml:space="preserve">Таким образом, </w:t>
      </w:r>
      <w:r>
        <w:rPr>
          <w:b/>
          <w:bCs/>
          <w:i/>
          <w:iCs/>
        </w:rPr>
        <w:t xml:space="preserve">в </w:t>
      </w:r>
      <w:r w:rsidR="00537345">
        <w:rPr>
          <w:b/>
          <w:bCs/>
          <w:i/>
          <w:iCs/>
        </w:rPr>
        <w:t>***</w:t>
      </w:r>
      <w:r w:rsidRPr="00227A7F">
        <w:rPr>
          <w:b/>
          <w:bCs/>
          <w:i/>
          <w:iCs/>
        </w:rPr>
        <w:t xml:space="preserve"> г</w:t>
      </w:r>
      <w:r w:rsidR="00537345">
        <w:rPr>
          <w:b/>
          <w:bCs/>
          <w:i/>
          <w:iCs/>
        </w:rPr>
        <w:t>оду</w:t>
      </w:r>
      <w:r>
        <w:rPr>
          <w:b/>
          <w:bCs/>
          <w:i/>
          <w:iCs/>
        </w:rPr>
        <w:t xml:space="preserve"> потребление </w:t>
      </w:r>
      <w:r w:rsidRPr="00227A7F">
        <w:rPr>
          <w:b/>
          <w:bCs/>
          <w:i/>
          <w:iCs/>
        </w:rPr>
        <w:t>гвоздей, кнопок,чертёжных скоб в России</w:t>
      </w:r>
      <w:r>
        <w:rPr>
          <w:b/>
          <w:bCs/>
          <w:i/>
          <w:iCs/>
        </w:rPr>
        <w:t xml:space="preserve"> составило </w:t>
      </w:r>
      <w:r w:rsidR="00537345">
        <w:rPr>
          <w:b/>
          <w:bCs/>
          <w:i/>
          <w:iCs/>
        </w:rPr>
        <w:t>*** тонн</w:t>
      </w:r>
      <w:r>
        <w:rPr>
          <w:b/>
          <w:bCs/>
          <w:i/>
          <w:iCs/>
        </w:rPr>
        <w:t>.</w:t>
      </w:r>
    </w:p>
    <w:p w14:paraId="2F1CEAC8" w14:textId="77777777" w:rsidR="00747245" w:rsidRDefault="00747245" w:rsidP="00747245">
      <w:pPr>
        <w:jc w:val="right"/>
        <w:rPr>
          <w:b/>
          <w:bCs/>
        </w:rPr>
      </w:pPr>
    </w:p>
    <w:p w14:paraId="0367BE2C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DF74459" w14:textId="77777777" w:rsidR="00747245" w:rsidRDefault="00747245" w:rsidP="00747245">
      <w:pPr>
        <w:jc w:val="right"/>
      </w:pPr>
    </w:p>
    <w:p w14:paraId="5205E42C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Объем 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70F3DA8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747245" w:rsidRPr="0086361C" w14:paraId="2AD11076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EBD2F6C" w14:textId="493A9DFF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="00537345">
              <w:t>тонн</w:t>
            </w:r>
          </w:p>
        </w:tc>
      </w:tr>
      <w:tr w:rsidR="00537345" w:rsidRPr="0086361C" w14:paraId="5C855D91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31714A9F" w14:textId="1E2BA66B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  <w:hideMark/>
          </w:tcPr>
          <w:p w14:paraId="624881BD" w14:textId="78D2DC1C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2014</w:t>
            </w:r>
          </w:p>
        </w:tc>
        <w:tc>
          <w:tcPr>
            <w:tcW w:w="523" w:type="pct"/>
            <w:noWrap/>
            <w:hideMark/>
          </w:tcPr>
          <w:p w14:paraId="12A6108C" w14:textId="2C1D167C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23" w:type="pct"/>
            <w:noWrap/>
            <w:hideMark/>
          </w:tcPr>
          <w:p w14:paraId="07D57905" w14:textId="247843DB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23" w:type="pct"/>
            <w:noWrap/>
            <w:hideMark/>
          </w:tcPr>
          <w:p w14:paraId="23906419" w14:textId="2949A821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523" w:type="pct"/>
            <w:noWrap/>
          </w:tcPr>
          <w:p w14:paraId="755CDE28" w14:textId="7442BEA0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06C3A4E3" w14:textId="3F97E581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A9951CA" w14:textId="414C5690" w:rsidR="00537345" w:rsidRPr="0086361C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1A6103">
              <w:rPr>
                <w:color w:val="000000"/>
              </w:rPr>
              <w:t>***</w:t>
            </w:r>
          </w:p>
        </w:tc>
        <w:tc>
          <w:tcPr>
            <w:tcW w:w="773" w:type="pct"/>
            <w:noWrap/>
            <w:hideMark/>
          </w:tcPr>
          <w:p w14:paraId="06E36424" w14:textId="0EFEFDB8" w:rsidR="00537345" w:rsidRPr="00537345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86361C" w14:paraId="1775ACED" w14:textId="77777777" w:rsidTr="0053734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</w:tcPr>
          <w:p w14:paraId="03636F21" w14:textId="74D54672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18AAE43C" w14:textId="55B11D63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6F02A1D1" w14:textId="3EBE1C39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5306CED4" w14:textId="1F700AE4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47397741" w14:textId="4BEBA7D4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02A0C319" w14:textId="48229400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23" w:type="pct"/>
            <w:noWrap/>
          </w:tcPr>
          <w:p w14:paraId="6C693852" w14:textId="6C1C426C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1BA2A25F" w14:textId="468A4036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  <w:tc>
          <w:tcPr>
            <w:tcW w:w="773" w:type="pct"/>
            <w:noWrap/>
          </w:tcPr>
          <w:p w14:paraId="493BD560" w14:textId="403B1376" w:rsidR="00537345" w:rsidRPr="0086361C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7757EB">
              <w:rPr>
                <w:color w:val="000000"/>
              </w:rPr>
              <w:t>***</w:t>
            </w:r>
          </w:p>
        </w:tc>
      </w:tr>
    </w:tbl>
    <w:p w14:paraId="1877CCE7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3B5E9579" w14:textId="010D751D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  <w:r>
        <w:br w:type="page"/>
      </w:r>
    </w:p>
    <w:p w14:paraId="2377473F" w14:textId="77777777" w:rsidR="00537345" w:rsidRPr="00054370" w:rsidRDefault="00537345" w:rsidP="00537345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699238A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BF54425" w14:textId="77777777" w:rsidR="00747245" w:rsidRPr="00D92F43" w:rsidRDefault="00747245" w:rsidP="00747245">
      <w:pPr>
        <w:jc w:val="right"/>
      </w:pPr>
    </w:p>
    <w:p w14:paraId="7B43FF3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AA25DD5" w14:textId="77777777" w:rsidR="00747245" w:rsidRDefault="00747245" w:rsidP="00747245">
      <w:pPr>
        <w:rPr>
          <w:b/>
        </w:rPr>
      </w:pPr>
    </w:p>
    <w:p w14:paraId="2CE2B343" w14:textId="28DCB822" w:rsidR="00747245" w:rsidRDefault="00537345" w:rsidP="00747245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3690AA6C" wp14:editId="66E6C24E">
            <wp:extent cx="5940000" cy="2976689"/>
            <wp:effectExtent l="0" t="0" r="0" b="0"/>
            <wp:docPr id="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F996" w14:textId="77777777" w:rsidR="00537345" w:rsidRDefault="00747245" w:rsidP="00747245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4778CF8F" w14:textId="77777777" w:rsidR="00537345" w:rsidRDefault="00537345" w:rsidP="00747245">
      <w:pPr>
        <w:jc w:val="right"/>
        <w:rPr>
          <w:i/>
          <w:sz w:val="20"/>
        </w:rPr>
      </w:pPr>
    </w:p>
    <w:p w14:paraId="4CC4C977" w14:textId="00BF7480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3471C441" w14:textId="77777777" w:rsidR="00747245" w:rsidRDefault="00747245" w:rsidP="00747245">
      <w:pPr>
        <w:jc w:val="right"/>
      </w:pPr>
    </w:p>
    <w:p w14:paraId="0B82CC4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3E3916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747245" w:rsidRPr="00697810" w14:paraId="0391471A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C4D7BC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537345" w:rsidRPr="00697810" w14:paraId="6BB8574B" w14:textId="77777777" w:rsidTr="0053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7615575" w14:textId="1AFCA743" w:rsidR="00537345" w:rsidRPr="00537345" w:rsidRDefault="00537345" w:rsidP="00537345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C185F5D" w14:textId="11311A28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625" w:type="pct"/>
            <w:noWrap/>
            <w:hideMark/>
          </w:tcPr>
          <w:p w14:paraId="7E0F6858" w14:textId="5D5F2E42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625" w:type="pct"/>
            <w:noWrap/>
            <w:hideMark/>
          </w:tcPr>
          <w:p w14:paraId="3022F806" w14:textId="3C588621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2017</w:t>
            </w:r>
          </w:p>
        </w:tc>
        <w:tc>
          <w:tcPr>
            <w:tcW w:w="625" w:type="pct"/>
            <w:noWrap/>
            <w:hideMark/>
          </w:tcPr>
          <w:p w14:paraId="4891C1FD" w14:textId="49741FDD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2018</w:t>
            </w:r>
          </w:p>
        </w:tc>
        <w:tc>
          <w:tcPr>
            <w:tcW w:w="625" w:type="pct"/>
            <w:noWrap/>
            <w:hideMark/>
          </w:tcPr>
          <w:p w14:paraId="1ACBEF83" w14:textId="33AB6D93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CA77D9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CB03DF2" w14:textId="15FA8810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CA77D9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0454016" w14:textId="31119747" w:rsidR="00537345" w:rsidRPr="00697810" w:rsidRDefault="00537345" w:rsidP="0053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537345" w:rsidRPr="00697810" w14:paraId="4A9568D2" w14:textId="77777777" w:rsidTr="0053734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19F9C725" w14:textId="44A3E370" w:rsidR="00537345" w:rsidRPr="008C3495" w:rsidRDefault="00537345" w:rsidP="00537345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E598353" w14:textId="193578BD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B0FD96C" w14:textId="5D116F25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A14EF02" w14:textId="6E3F35A3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021F36B" w14:textId="47B9BDC8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1844BF3" w14:textId="49A2E406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B62A1B0" w14:textId="28D97496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1E1B2CF" w14:textId="5A63391E" w:rsidR="00537345" w:rsidRPr="00697810" w:rsidRDefault="00537345" w:rsidP="0053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5559C">
              <w:rPr>
                <w:color w:val="000000"/>
              </w:rPr>
              <w:t>***</w:t>
            </w:r>
          </w:p>
        </w:tc>
      </w:tr>
    </w:tbl>
    <w:p w14:paraId="60E30DEA" w14:textId="77777777" w:rsidR="00747245" w:rsidRPr="00D92F43" w:rsidRDefault="00747245" w:rsidP="00747245">
      <w:pPr>
        <w:rPr>
          <w:b/>
        </w:rPr>
      </w:pPr>
    </w:p>
    <w:p w14:paraId="0199C1BF" w14:textId="670ACCE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02AA79E8" w14:textId="77777777" w:rsidR="00747245" w:rsidRDefault="00747245" w:rsidP="00747245">
      <w:pPr>
        <w:jc w:val="both"/>
        <w:rPr>
          <w:b/>
        </w:rPr>
      </w:pPr>
    </w:p>
    <w:p w14:paraId="611371A0" w14:textId="7D96BF9B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37345">
        <w:rPr>
          <w:bCs/>
        </w:rPr>
        <w:t>*** года</w:t>
      </w:r>
      <w:r>
        <w:rPr>
          <w:bCs/>
        </w:rPr>
        <w:t xml:space="preserve"> по </w:t>
      </w:r>
      <w:r w:rsidR="00537345">
        <w:t>настоящее время</w:t>
      </w:r>
      <w:r>
        <w:rPr>
          <w:bCs/>
        </w:rPr>
        <w:t xml:space="preserve"> объемы потребления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</w:t>
      </w:r>
      <w:r w:rsidR="00537345">
        <w:rPr>
          <w:bCs/>
        </w:rPr>
        <w:t>выросли (сократились)</w:t>
      </w:r>
      <w:r>
        <w:rPr>
          <w:bCs/>
        </w:rPr>
        <w:t xml:space="preserve"> с </w:t>
      </w:r>
      <w:r w:rsidR="00537345">
        <w:rPr>
          <w:color w:val="000000"/>
        </w:rPr>
        <w:t>*** тонн</w:t>
      </w:r>
      <w:r>
        <w:rPr>
          <w:bCs/>
        </w:rPr>
        <w:t xml:space="preserve"> до </w:t>
      </w:r>
      <w:r w:rsidR="00537345">
        <w:rPr>
          <w:color w:val="000000"/>
        </w:rPr>
        <w:t>*** тонн</w:t>
      </w:r>
      <w:r>
        <w:rPr>
          <w:bCs/>
        </w:rPr>
        <w:t xml:space="preserve">, т.е. на </w:t>
      </w:r>
      <w:r w:rsidR="00537345">
        <w:rPr>
          <w:bCs/>
        </w:rPr>
        <w:t>***</w:t>
      </w:r>
      <w:r>
        <w:rPr>
          <w:bCs/>
        </w:rPr>
        <w:t xml:space="preserve">%. </w:t>
      </w:r>
    </w:p>
    <w:p w14:paraId="41FB033E" w14:textId="4FA79ABF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потребления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в </w:t>
      </w:r>
      <w:r w:rsidR="0043209E">
        <w:rPr>
          <w:bCs/>
        </w:rPr>
        <w:t>***</w:t>
      </w:r>
      <w:r>
        <w:rPr>
          <w:bCs/>
        </w:rPr>
        <w:t xml:space="preserve"> году (</w:t>
      </w:r>
      <w:r w:rsidR="0043209E">
        <w:rPr>
          <w:bCs/>
        </w:rPr>
        <w:t>*** тонн</w:t>
      </w:r>
      <w:r>
        <w:t>)</w:t>
      </w:r>
      <w:r>
        <w:rPr>
          <w:bCs/>
        </w:rPr>
        <w:t>.</w:t>
      </w:r>
    </w:p>
    <w:p w14:paraId="1693BE6D" w14:textId="6274399A" w:rsidR="00747245" w:rsidRDefault="00747245" w:rsidP="00444D5A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потребления </w:t>
      </w:r>
      <w:r w:rsidRPr="00CA5F16">
        <w:t>гвоздей, кнопок,чертёжных скоб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России в исследуемый период зафиксирован </w:t>
      </w:r>
      <w:r w:rsidR="00444D5A">
        <w:rPr>
          <w:bCs/>
        </w:rPr>
        <w:t>в *** году (*** тонн</w:t>
      </w:r>
      <w:r w:rsidR="00444D5A">
        <w:t>)</w:t>
      </w:r>
      <w:r w:rsidR="00444D5A">
        <w:rPr>
          <w:bCs/>
        </w:rPr>
        <w:t>.</w:t>
      </w:r>
    </w:p>
    <w:p w14:paraId="6FF23CB9" w14:textId="77777777" w:rsidR="00444D5A" w:rsidRDefault="00444D5A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CFD25B4" w14:textId="1FD2AAE1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69C3684" w14:textId="77777777" w:rsidR="00747245" w:rsidRDefault="00747245" w:rsidP="00747245">
      <w:pPr>
        <w:jc w:val="right"/>
      </w:pPr>
    </w:p>
    <w:p w14:paraId="41E454C6" w14:textId="77777777" w:rsidR="00747245" w:rsidRDefault="00747245" w:rsidP="00747245">
      <w:pPr>
        <w:jc w:val="center"/>
        <w:rPr>
          <w:b/>
        </w:rPr>
      </w:pPr>
      <w:r>
        <w:rPr>
          <w:b/>
        </w:rPr>
        <w:t>Сводная д</w:t>
      </w:r>
      <w:r w:rsidRPr="00D92F43">
        <w:rPr>
          <w:b/>
        </w:rPr>
        <w:t>инамика</w:t>
      </w:r>
      <w:r>
        <w:rPr>
          <w:b/>
        </w:rPr>
        <w:t>, производства, импорта, экспорта и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F94FC34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506"/>
        <w:gridCol w:w="745"/>
        <w:gridCol w:w="747"/>
        <w:gridCol w:w="747"/>
        <w:gridCol w:w="748"/>
        <w:gridCol w:w="748"/>
        <w:gridCol w:w="748"/>
        <w:gridCol w:w="748"/>
        <w:gridCol w:w="819"/>
        <w:gridCol w:w="2036"/>
      </w:tblGrid>
      <w:tr w:rsidR="00747245" w:rsidRPr="00533E5E" w14:paraId="68257F9E" w14:textId="77777777" w:rsidTr="00444D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vMerge w:val="restart"/>
            <w:noWrap/>
            <w:hideMark/>
          </w:tcPr>
          <w:p w14:paraId="419C53A5" w14:textId="77777777" w:rsidR="00747245" w:rsidRPr="00533E5E" w:rsidRDefault="00747245" w:rsidP="0077564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 </w:t>
            </w:r>
          </w:p>
        </w:tc>
        <w:tc>
          <w:tcPr>
            <w:tcW w:w="4452" w:type="pct"/>
            <w:gridSpan w:val="9"/>
            <w:noWrap/>
            <w:hideMark/>
          </w:tcPr>
          <w:p w14:paraId="2541CB6B" w14:textId="55149648" w:rsidR="00747245" w:rsidRPr="00444D5A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 w:rsidRPr="00533E5E">
              <w:rPr>
                <w:color w:val="000000"/>
                <w:sz w:val="20"/>
              </w:rPr>
              <w:t>Объем</w:t>
            </w:r>
            <w:r w:rsidR="00444D5A">
              <w:rPr>
                <w:color w:val="000000"/>
                <w:sz w:val="20"/>
              </w:rPr>
              <w:t>, тонн</w:t>
            </w:r>
          </w:p>
        </w:tc>
      </w:tr>
      <w:tr w:rsidR="00444D5A" w:rsidRPr="00533E5E" w14:paraId="68EADCEA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vMerge/>
            <w:hideMark/>
          </w:tcPr>
          <w:p w14:paraId="019DAFA3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</w:p>
        </w:tc>
        <w:tc>
          <w:tcPr>
            <w:tcW w:w="460" w:type="pct"/>
            <w:noWrap/>
            <w:hideMark/>
          </w:tcPr>
          <w:p w14:paraId="1967AE86" w14:textId="7B594937" w:rsidR="00444D5A" w:rsidRPr="00444D5A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99F07E6" w14:textId="0E30D06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461" w:type="pct"/>
            <w:noWrap/>
            <w:hideMark/>
          </w:tcPr>
          <w:p w14:paraId="24FED0E5" w14:textId="2983671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461" w:type="pct"/>
            <w:noWrap/>
            <w:hideMark/>
          </w:tcPr>
          <w:p w14:paraId="5EA0A42D" w14:textId="74EE72AA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461" w:type="pct"/>
            <w:noWrap/>
            <w:hideMark/>
          </w:tcPr>
          <w:p w14:paraId="53C73B06" w14:textId="13416030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461" w:type="pct"/>
            <w:noWrap/>
            <w:hideMark/>
          </w:tcPr>
          <w:p w14:paraId="1D302581" w14:textId="67259A4C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461" w:type="pct"/>
            <w:noWrap/>
            <w:hideMark/>
          </w:tcPr>
          <w:p w14:paraId="5B1B94E9" w14:textId="36EC1E7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498" w:type="pct"/>
            <w:noWrap/>
            <w:hideMark/>
          </w:tcPr>
          <w:p w14:paraId="4C2CA0AF" w14:textId="775733C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671D44F2" w14:textId="147BEACF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444D5A" w:rsidRPr="00533E5E" w14:paraId="3507FB85" w14:textId="77777777" w:rsidTr="00444D5A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1529F785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производство</w:t>
            </w:r>
          </w:p>
        </w:tc>
        <w:tc>
          <w:tcPr>
            <w:tcW w:w="460" w:type="pct"/>
            <w:noWrap/>
            <w:hideMark/>
          </w:tcPr>
          <w:p w14:paraId="06095C1F" w14:textId="04252585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01FCA95" w14:textId="2830C920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EAB8E3E" w14:textId="378AB97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67CD1BE" w14:textId="276297FD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D872B1C" w14:textId="3B537E3A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658D96C7" w14:textId="4CBD802E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03DE46AF" w14:textId="1877A5AB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014A5AC1" w14:textId="66CB5B29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1C8853EA" w14:textId="5D150794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491880FC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0E48F58C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импорт</w:t>
            </w:r>
          </w:p>
        </w:tc>
        <w:tc>
          <w:tcPr>
            <w:tcW w:w="460" w:type="pct"/>
            <w:noWrap/>
            <w:hideMark/>
          </w:tcPr>
          <w:p w14:paraId="2000BDFC" w14:textId="140579D5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7853EA1" w14:textId="152AA1D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DC09306" w14:textId="076EC2C7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FD517F5" w14:textId="61F1DA21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D04F67C" w14:textId="5F8B86E2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0270BCC8" w14:textId="086C71A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A06EDF1" w14:textId="51035225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36E3139D" w14:textId="01E9FC7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40744F71" w14:textId="7F9D8A14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00DB00F5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4C1922B5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экспорт</w:t>
            </w:r>
          </w:p>
        </w:tc>
        <w:tc>
          <w:tcPr>
            <w:tcW w:w="460" w:type="pct"/>
            <w:noWrap/>
            <w:hideMark/>
          </w:tcPr>
          <w:p w14:paraId="7B554774" w14:textId="243451C3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1A314D8" w14:textId="58BACFAF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86364EE" w14:textId="257098E0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823DCB8" w14:textId="3469C85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72D76C03" w14:textId="6D8B00AA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4D57A1E1" w14:textId="128C27B6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35EA1911" w14:textId="6BB84E7F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70D08354" w14:textId="3B4199D8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0A4B2BC6" w14:textId="47F7035B" w:rsidR="00444D5A" w:rsidRPr="00533E5E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  <w:tr w:rsidR="00444D5A" w:rsidRPr="00533E5E" w14:paraId="1A193FD6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6CC0690E" w14:textId="77777777" w:rsidR="00444D5A" w:rsidRPr="00533E5E" w:rsidRDefault="00444D5A" w:rsidP="00444D5A">
            <w:pPr>
              <w:jc w:val="center"/>
              <w:rPr>
                <w:color w:val="000000"/>
                <w:sz w:val="20"/>
              </w:rPr>
            </w:pPr>
            <w:r w:rsidRPr="00533E5E">
              <w:rPr>
                <w:color w:val="000000"/>
                <w:sz w:val="20"/>
              </w:rPr>
              <w:t>потребление</w:t>
            </w:r>
          </w:p>
        </w:tc>
        <w:tc>
          <w:tcPr>
            <w:tcW w:w="460" w:type="pct"/>
            <w:noWrap/>
            <w:hideMark/>
          </w:tcPr>
          <w:p w14:paraId="2C8B24D1" w14:textId="30D5BC29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71102623" w14:textId="4C639963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394001C" w14:textId="4845F6C3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2FD4DB29" w14:textId="3D3EE786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13E87516" w14:textId="4DFCF2DB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7E08184" w14:textId="0C490C4E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61" w:type="pct"/>
            <w:noWrap/>
            <w:hideMark/>
          </w:tcPr>
          <w:p w14:paraId="5AD58B74" w14:textId="093BBAC7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498" w:type="pct"/>
            <w:noWrap/>
            <w:hideMark/>
          </w:tcPr>
          <w:p w14:paraId="4D53CD90" w14:textId="48ED6C2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2301E0C9" w14:textId="7F7DF7C8" w:rsidR="00444D5A" w:rsidRPr="00533E5E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270AE2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5B2ACCA" w14:textId="77777777" w:rsidR="00747245" w:rsidRDefault="00747245" w:rsidP="00747245">
      <w:pPr>
        <w:jc w:val="right"/>
        <w:rPr>
          <w:i/>
          <w:sz w:val="20"/>
        </w:rPr>
      </w:pPr>
    </w:p>
    <w:p w14:paraId="3B0D0591" w14:textId="77777777" w:rsidR="00444D5A" w:rsidRDefault="00747245" w:rsidP="0022673D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4B8A0208" w14:textId="77777777" w:rsidR="00444D5A" w:rsidRDefault="00444D5A" w:rsidP="0022673D">
      <w:pPr>
        <w:jc w:val="right"/>
        <w:rPr>
          <w:i/>
          <w:sz w:val="20"/>
        </w:rPr>
      </w:pPr>
    </w:p>
    <w:p w14:paraId="65DB342C" w14:textId="7D9B57F3" w:rsidR="00747245" w:rsidRDefault="00747245" w:rsidP="0022673D">
      <w:pPr>
        <w:jc w:val="right"/>
      </w:pPr>
      <w:r>
        <w:br w:type="page"/>
      </w:r>
    </w:p>
    <w:p w14:paraId="256D6111" w14:textId="77777777" w:rsidR="00747245" w:rsidRDefault="00747245" w:rsidP="00747245">
      <w:pPr>
        <w:pStyle w:val="20"/>
      </w:pPr>
      <w:bookmarkStart w:id="31" w:name="_Toc117722425"/>
      <w:bookmarkStart w:id="32" w:name="_Toc123070095"/>
      <w:r>
        <w:lastRenderedPageBreak/>
        <w:t>4.2. Доля импорта в структуре потребления гвоздей, кнопок,чертёжных скоб</w:t>
      </w:r>
      <w:bookmarkEnd w:id="31"/>
      <w:bookmarkEnd w:id="32"/>
    </w:p>
    <w:p w14:paraId="70317DEC" w14:textId="77777777" w:rsidR="00747245" w:rsidRDefault="00747245" w:rsidP="00747245">
      <w:pPr>
        <w:jc w:val="right"/>
        <w:rPr>
          <w:b/>
          <w:bCs/>
        </w:rPr>
      </w:pPr>
    </w:p>
    <w:p w14:paraId="35B8C224" w14:textId="77777777" w:rsidR="00747245" w:rsidRDefault="00747245" w:rsidP="00747245">
      <w:pPr>
        <w:jc w:val="right"/>
        <w:rPr>
          <w:b/>
          <w:bCs/>
        </w:rPr>
      </w:pPr>
    </w:p>
    <w:p w14:paraId="0BFCBF37" w14:textId="77777777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7A40562D" w14:textId="77777777" w:rsidR="00747245" w:rsidRDefault="00747245" w:rsidP="00747245">
      <w:pPr>
        <w:jc w:val="right"/>
      </w:pPr>
    </w:p>
    <w:p w14:paraId="1136FB34" w14:textId="77777777" w:rsidR="00747245" w:rsidRDefault="00747245" w:rsidP="00747245">
      <w:pPr>
        <w:jc w:val="center"/>
        <w:rPr>
          <w:b/>
        </w:rPr>
      </w:pPr>
      <w:r>
        <w:rPr>
          <w:b/>
        </w:rPr>
        <w:t>Структура</w:t>
      </w:r>
      <w:r w:rsidRPr="00D92F43">
        <w:rPr>
          <w:b/>
        </w:rPr>
        <w:t xml:space="preserve"> </w:t>
      </w:r>
      <w:r>
        <w:rPr>
          <w:b/>
        </w:rPr>
        <w:t xml:space="preserve">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54FC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894"/>
        <w:gridCol w:w="3440"/>
        <w:gridCol w:w="2258"/>
      </w:tblGrid>
      <w:tr w:rsidR="00747245" w:rsidRPr="006E626F" w14:paraId="13017299" w14:textId="77777777" w:rsidTr="00444D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5FB75E6B" w14:textId="77777777" w:rsidR="00747245" w:rsidRPr="006E626F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Показатели</w:t>
            </w:r>
          </w:p>
        </w:tc>
        <w:tc>
          <w:tcPr>
            <w:tcW w:w="1793" w:type="pct"/>
            <w:noWrap/>
            <w:hideMark/>
          </w:tcPr>
          <w:p w14:paraId="18AE1899" w14:textId="662B31A9" w:rsidR="00747245" w:rsidRPr="00444D5A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 xml:space="preserve">Объем, </w:t>
            </w:r>
            <w:r w:rsidR="00444D5A">
              <w:rPr>
                <w:color w:val="000000"/>
              </w:rPr>
              <w:t>тонн</w:t>
            </w:r>
          </w:p>
        </w:tc>
        <w:tc>
          <w:tcPr>
            <w:tcW w:w="1177" w:type="pct"/>
            <w:noWrap/>
            <w:hideMark/>
          </w:tcPr>
          <w:p w14:paraId="69F2645F" w14:textId="77777777" w:rsidR="00747245" w:rsidRPr="006E626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6E626F">
              <w:rPr>
                <w:color w:val="000000"/>
              </w:rPr>
              <w:t>Доля, %</w:t>
            </w:r>
          </w:p>
        </w:tc>
      </w:tr>
      <w:tr w:rsidR="00444D5A" w:rsidRPr="006E626F" w14:paraId="77A2E2C3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9960224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производство</w:t>
            </w:r>
          </w:p>
        </w:tc>
        <w:tc>
          <w:tcPr>
            <w:tcW w:w="1793" w:type="pct"/>
            <w:noWrap/>
            <w:hideMark/>
          </w:tcPr>
          <w:p w14:paraId="4ADCFF83" w14:textId="72C8C4F2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1B4315AA" w14:textId="5CB61751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47F67">
              <w:rPr>
                <w:color w:val="000000"/>
              </w:rPr>
              <w:t>***</w:t>
            </w:r>
          </w:p>
        </w:tc>
      </w:tr>
      <w:tr w:rsidR="00444D5A" w:rsidRPr="006E626F" w14:paraId="6ADF54C9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3EE24209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импорт</w:t>
            </w:r>
          </w:p>
        </w:tc>
        <w:tc>
          <w:tcPr>
            <w:tcW w:w="1793" w:type="pct"/>
            <w:noWrap/>
            <w:hideMark/>
          </w:tcPr>
          <w:p w14:paraId="090C1C07" w14:textId="5BE15CA2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309BFA55" w14:textId="0BF6B704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47F67">
              <w:rPr>
                <w:color w:val="000000"/>
              </w:rPr>
              <w:t>***</w:t>
            </w:r>
          </w:p>
        </w:tc>
      </w:tr>
      <w:tr w:rsidR="00444D5A" w:rsidRPr="006E626F" w14:paraId="13BB0CC4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14C48EEB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экспорт</w:t>
            </w:r>
          </w:p>
        </w:tc>
        <w:tc>
          <w:tcPr>
            <w:tcW w:w="1793" w:type="pct"/>
            <w:noWrap/>
            <w:hideMark/>
          </w:tcPr>
          <w:p w14:paraId="53AB966D" w14:textId="25497C91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78B6B141" w14:textId="77777777" w:rsidR="00444D5A" w:rsidRPr="006E626F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444D5A" w:rsidRPr="006E626F" w14:paraId="07A46A21" w14:textId="77777777" w:rsidTr="00444D5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pct"/>
            <w:noWrap/>
            <w:hideMark/>
          </w:tcPr>
          <w:p w14:paraId="09E58250" w14:textId="77777777" w:rsidR="00444D5A" w:rsidRPr="006E626F" w:rsidRDefault="00444D5A" w:rsidP="00444D5A">
            <w:pPr>
              <w:jc w:val="center"/>
              <w:rPr>
                <w:color w:val="000000"/>
              </w:rPr>
            </w:pPr>
            <w:r w:rsidRPr="006E626F">
              <w:rPr>
                <w:color w:val="000000"/>
              </w:rPr>
              <w:t>потребление</w:t>
            </w:r>
          </w:p>
        </w:tc>
        <w:tc>
          <w:tcPr>
            <w:tcW w:w="1793" w:type="pct"/>
            <w:noWrap/>
            <w:hideMark/>
          </w:tcPr>
          <w:p w14:paraId="44C4F900" w14:textId="214BD7A1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8794D">
              <w:rPr>
                <w:color w:val="000000"/>
              </w:rPr>
              <w:t>***</w:t>
            </w:r>
          </w:p>
        </w:tc>
        <w:tc>
          <w:tcPr>
            <w:tcW w:w="1177" w:type="pct"/>
            <w:noWrap/>
            <w:hideMark/>
          </w:tcPr>
          <w:p w14:paraId="539148D8" w14:textId="77777777" w:rsidR="00444D5A" w:rsidRPr="006E626F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100.0</w:t>
            </w:r>
          </w:p>
        </w:tc>
      </w:tr>
    </w:tbl>
    <w:p w14:paraId="4988176E" w14:textId="77777777" w:rsidR="00747245" w:rsidRDefault="00747245" w:rsidP="00747245">
      <w:pPr>
        <w:jc w:val="right"/>
        <w:rPr>
          <w:i/>
          <w:sz w:val="20"/>
        </w:rPr>
      </w:pPr>
    </w:p>
    <w:p w14:paraId="04F7AD95" w14:textId="0FFFBBE8" w:rsidR="00747245" w:rsidRDefault="00747245" w:rsidP="00747245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2CCADFB5" w14:textId="77777777" w:rsidR="00747245" w:rsidRDefault="00747245" w:rsidP="00747245">
      <w:pPr>
        <w:rPr>
          <w:b/>
        </w:rPr>
      </w:pPr>
    </w:p>
    <w:p w14:paraId="7DF4ED87" w14:textId="77777777" w:rsidR="00747245" w:rsidRPr="00D92F43" w:rsidRDefault="00747245" w:rsidP="00747245">
      <w:pPr>
        <w:rPr>
          <w:b/>
        </w:rPr>
      </w:pPr>
    </w:p>
    <w:p w14:paraId="1FF21C28" w14:textId="77777777" w:rsidR="00444D5A" w:rsidRDefault="00747245" w:rsidP="0022673D">
      <w:pPr>
        <w:ind w:firstLine="708"/>
        <w:jc w:val="both"/>
        <w:rPr>
          <w:color w:val="000000"/>
        </w:rPr>
      </w:pPr>
      <w:r>
        <w:t xml:space="preserve">Доля импортной продукции на рынке </w:t>
      </w:r>
      <w:r w:rsidRPr="00F63931">
        <w:t>гвоздей, кнопок,чертёжных скоб</w:t>
      </w:r>
      <w:r>
        <w:t xml:space="preserve"> в России в </w:t>
      </w:r>
      <w:r w:rsidR="00444D5A">
        <w:t>*** году</w:t>
      </w:r>
      <w:r>
        <w:t xml:space="preserve"> составила </w:t>
      </w:r>
      <w:r w:rsidR="00444D5A">
        <w:rPr>
          <w:color w:val="000000"/>
        </w:rPr>
        <w:t>***</w:t>
      </w:r>
      <w:r>
        <w:rPr>
          <w:color w:val="000000"/>
        </w:rPr>
        <w:t xml:space="preserve">%. </w:t>
      </w:r>
    </w:p>
    <w:p w14:paraId="724F1EA2" w14:textId="77777777" w:rsidR="00444D5A" w:rsidRDefault="00444D5A" w:rsidP="0022673D">
      <w:pPr>
        <w:ind w:firstLine="708"/>
        <w:jc w:val="both"/>
        <w:rPr>
          <w:color w:val="000000"/>
        </w:rPr>
      </w:pPr>
    </w:p>
    <w:p w14:paraId="71D342CE" w14:textId="60571E84" w:rsidR="00BC60E1" w:rsidRDefault="00BC60E1" w:rsidP="0022673D">
      <w:pPr>
        <w:ind w:firstLine="708"/>
        <w:jc w:val="both"/>
        <w:rPr>
          <w:b/>
          <w:bCs/>
        </w:rPr>
      </w:pPr>
    </w:p>
    <w:p w14:paraId="7D394166" w14:textId="77777777" w:rsidR="00444D5A" w:rsidRDefault="00444D5A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16D9123" w14:textId="77777777" w:rsidR="00FA4C83" w:rsidRPr="00054370" w:rsidRDefault="00FA4C83" w:rsidP="00FA4C8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BACD1AE" w14:textId="3E8E8962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4FB35CE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Доля отечественной и импортной продукции на рынке потребления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E2F979F" w14:textId="77777777" w:rsidR="00444D5A" w:rsidRDefault="00444D5A" w:rsidP="0022673D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3E492CBD" wp14:editId="1846358A">
            <wp:extent cx="5940000" cy="4455000"/>
            <wp:effectExtent l="0" t="0" r="0" b="0"/>
            <wp:docPr id="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245"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 w:rsidR="00747245">
        <w:rPr>
          <w:i/>
          <w:sz w:val="20"/>
        </w:rPr>
        <w:t>, данным Росстат</w:t>
      </w:r>
    </w:p>
    <w:p w14:paraId="07FA6DC0" w14:textId="77777777" w:rsidR="00444D5A" w:rsidRDefault="00444D5A" w:rsidP="0022673D">
      <w:pPr>
        <w:jc w:val="right"/>
        <w:rPr>
          <w:i/>
          <w:sz w:val="20"/>
        </w:rPr>
      </w:pPr>
    </w:p>
    <w:p w14:paraId="067CDD8F" w14:textId="77777777" w:rsidR="00F117A8" w:rsidRDefault="00F117A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AAE82C5" w14:textId="64F0D734" w:rsidR="00747245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4A6AB0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23DB9C08" w14:textId="77777777" w:rsidR="00747245" w:rsidRDefault="00747245" w:rsidP="00747245">
      <w:pPr>
        <w:jc w:val="right"/>
      </w:pPr>
    </w:p>
    <w:p w14:paraId="3AFD97ED" w14:textId="08C1599D" w:rsidR="00747245" w:rsidRDefault="00747245" w:rsidP="00747245">
      <w:pPr>
        <w:jc w:val="center"/>
        <w:rPr>
          <w:b/>
        </w:rPr>
      </w:pPr>
      <w:r>
        <w:rPr>
          <w:b/>
        </w:rPr>
        <w:t>Динамика доли импорт</w:t>
      </w:r>
      <w:r w:rsidR="00C710A8">
        <w:rPr>
          <w:b/>
        </w:rPr>
        <w:t>ной продукции</w:t>
      </w:r>
      <w:r>
        <w:rPr>
          <w:b/>
        </w:rPr>
        <w:t xml:space="preserve"> в потреблении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2DBA41B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3"/>
        <w:gridCol w:w="933"/>
        <w:gridCol w:w="934"/>
        <w:gridCol w:w="934"/>
        <w:gridCol w:w="1017"/>
        <w:gridCol w:w="2036"/>
      </w:tblGrid>
      <w:tr w:rsidR="00747245" w:rsidRPr="0086361C" w14:paraId="4A52D685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D7771BA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Доля, %</w:t>
            </w:r>
          </w:p>
        </w:tc>
      </w:tr>
      <w:tr w:rsidR="00444D5A" w:rsidRPr="0086361C" w14:paraId="2F78D761" w14:textId="77777777" w:rsidTr="00444D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pct"/>
            <w:noWrap/>
            <w:hideMark/>
          </w:tcPr>
          <w:p w14:paraId="66FC8002" w14:textId="5B2ADF8F" w:rsidR="00444D5A" w:rsidRPr="007A4DDA" w:rsidRDefault="00444D5A" w:rsidP="00444D5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  <w:hideMark/>
          </w:tcPr>
          <w:p w14:paraId="7FC7C8CE" w14:textId="2B3844C1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7" w:type="pct"/>
            <w:noWrap/>
            <w:hideMark/>
          </w:tcPr>
          <w:p w14:paraId="2E6F7F3F" w14:textId="5CF2B161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6" w:type="pct"/>
            <w:noWrap/>
            <w:hideMark/>
          </w:tcPr>
          <w:p w14:paraId="067169D5" w14:textId="3C339253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6" w:type="pct"/>
            <w:noWrap/>
            <w:hideMark/>
          </w:tcPr>
          <w:p w14:paraId="47F5D0F8" w14:textId="78A2B2E6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6" w:type="pct"/>
            <w:noWrap/>
            <w:hideMark/>
          </w:tcPr>
          <w:p w14:paraId="3C5E8399" w14:textId="2BB82FF3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6" w:type="pct"/>
            <w:noWrap/>
            <w:hideMark/>
          </w:tcPr>
          <w:p w14:paraId="10EB65B1" w14:textId="29A71F5C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9" w:type="pct"/>
            <w:noWrap/>
            <w:hideMark/>
          </w:tcPr>
          <w:p w14:paraId="31A8FA5D" w14:textId="1BC0702A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44" w:type="pct"/>
            <w:noWrap/>
            <w:hideMark/>
          </w:tcPr>
          <w:p w14:paraId="3A998B11" w14:textId="3370A718" w:rsidR="00444D5A" w:rsidRPr="0086361C" w:rsidRDefault="00444D5A" w:rsidP="00444D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444D5A" w:rsidRPr="0086361C" w14:paraId="0E7ABE5D" w14:textId="77777777" w:rsidTr="00444D5A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" w:type="pct"/>
            <w:noWrap/>
          </w:tcPr>
          <w:p w14:paraId="49EB73A9" w14:textId="430CD026" w:rsidR="00444D5A" w:rsidRPr="008C3495" w:rsidRDefault="00444D5A" w:rsidP="00444D5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3365CB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</w:tcPr>
          <w:p w14:paraId="68C108E9" w14:textId="7C291A5A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7" w:type="pct"/>
            <w:noWrap/>
          </w:tcPr>
          <w:p w14:paraId="507FCFC6" w14:textId="1B604E4E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5252C5CE" w14:textId="5F8DA876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4C7B58BC" w14:textId="725C8E27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33080987" w14:textId="4E6B257F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6" w:type="pct"/>
            <w:noWrap/>
          </w:tcPr>
          <w:p w14:paraId="566242BA" w14:textId="7A729D69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9" w:type="pct"/>
            <w:noWrap/>
          </w:tcPr>
          <w:p w14:paraId="12A6CCBD" w14:textId="1A5C1B7B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44" w:type="pct"/>
            <w:noWrap/>
          </w:tcPr>
          <w:p w14:paraId="2409291B" w14:textId="6FF5B24A" w:rsidR="00444D5A" w:rsidRPr="0086361C" w:rsidRDefault="00444D5A" w:rsidP="00444D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365CB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15E5A930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26986125" w14:textId="12B425A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</w:t>
      </w:r>
      <w:r>
        <w:rPr>
          <w:i/>
          <w:sz w:val="20"/>
        </w:rPr>
        <w:t>, данным Росстат</w:t>
      </w:r>
    </w:p>
    <w:p w14:paraId="52D291B5" w14:textId="77777777" w:rsidR="00747245" w:rsidRDefault="00747245" w:rsidP="00747245">
      <w:pPr>
        <w:ind w:firstLine="708"/>
        <w:jc w:val="both"/>
        <w:rPr>
          <w:color w:val="000000"/>
        </w:rPr>
      </w:pPr>
    </w:p>
    <w:p w14:paraId="4BCEA973" w14:textId="76EBBFD8" w:rsidR="0018440A" w:rsidRDefault="00747245" w:rsidP="008125D3">
      <w:pPr>
        <w:ind w:firstLine="708"/>
        <w:jc w:val="both"/>
      </w:pPr>
      <w:r>
        <w:rPr>
          <w:color w:val="000000"/>
        </w:rPr>
        <w:t xml:space="preserve">С </w:t>
      </w:r>
      <w:r w:rsidR="00444D5A">
        <w:rPr>
          <w:color w:val="000000"/>
        </w:rPr>
        <w:t>***</w:t>
      </w:r>
      <w:r>
        <w:rPr>
          <w:color w:val="000000"/>
        </w:rPr>
        <w:t xml:space="preserve"> г</w:t>
      </w:r>
      <w:r w:rsidR="00444D5A">
        <w:rPr>
          <w:color w:val="000000"/>
        </w:rPr>
        <w:t>ода</w:t>
      </w:r>
      <w:r>
        <w:rPr>
          <w:color w:val="000000"/>
        </w:rPr>
        <w:t xml:space="preserve"> по </w:t>
      </w:r>
      <w:r w:rsidR="00444D5A">
        <w:t>настоящее время</w:t>
      </w:r>
      <w:r>
        <w:t xml:space="preserve"> показатели доли импорт</w:t>
      </w:r>
      <w:r w:rsidR="00C710A8">
        <w:t>ной продукции</w:t>
      </w:r>
      <w:r>
        <w:t xml:space="preserve"> на рынке потребления гвоздей, кнопок,чертёжных скоб</w:t>
      </w:r>
      <w:r w:rsidR="0033441D" w:rsidRPr="0033441D">
        <w:t xml:space="preserve"> </w:t>
      </w:r>
      <w:r w:rsidR="0033441D">
        <w:t>в России</w:t>
      </w:r>
      <w:r>
        <w:t xml:space="preserve"> </w:t>
      </w:r>
      <w:r w:rsidR="00FA4C83">
        <w:t xml:space="preserve">выросли (сократились) </w:t>
      </w:r>
      <w:r>
        <w:t xml:space="preserve">с </w:t>
      </w:r>
      <w:r w:rsidR="00FA4C83">
        <w:rPr>
          <w:color w:val="000000"/>
        </w:rPr>
        <w:t>***</w:t>
      </w:r>
      <w:r>
        <w:rPr>
          <w:color w:val="000000"/>
        </w:rPr>
        <w:t xml:space="preserve">% до </w:t>
      </w:r>
      <w:r w:rsidR="00FA4C83">
        <w:rPr>
          <w:color w:val="000000"/>
        </w:rPr>
        <w:t>***</w:t>
      </w:r>
      <w:r>
        <w:rPr>
          <w:color w:val="000000"/>
        </w:rPr>
        <w:t xml:space="preserve">%. </w:t>
      </w:r>
    </w:p>
    <w:p w14:paraId="0CC93443" w14:textId="77777777" w:rsidR="008125D3" w:rsidRDefault="008125D3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</w:rPr>
      </w:pPr>
      <w:bookmarkStart w:id="33" w:name="_Toc123070096"/>
      <w:r>
        <w:br w:type="page"/>
      </w:r>
    </w:p>
    <w:p w14:paraId="76C78E76" w14:textId="65947E96" w:rsidR="00282F04" w:rsidRPr="00282F04" w:rsidRDefault="00282F04" w:rsidP="00DB72BF">
      <w:pPr>
        <w:pStyle w:val="1"/>
      </w:pPr>
      <w:r>
        <w:lastRenderedPageBreak/>
        <w:t xml:space="preserve">ГЛАВА 5. </w:t>
      </w:r>
      <w:r w:rsidR="009E379C">
        <w:t>АНАЛИЗ ИМПОРТНОЙ СТОИМОСТИ</w:t>
      </w:r>
      <w:r>
        <w:t xml:space="preserve"> В РОССИИ</w:t>
      </w:r>
      <w:bookmarkEnd w:id="33"/>
    </w:p>
    <w:p w14:paraId="45A7E8B1" w14:textId="780FACBD" w:rsidR="0018440A" w:rsidRDefault="0018440A" w:rsidP="0018440A">
      <w:pPr>
        <w:pStyle w:val="20"/>
      </w:pPr>
      <w:bookmarkStart w:id="34" w:name="_Toc123070097"/>
      <w:r>
        <w:t>5.1. Динамика импортной стоимости гвоздей, кнопок,чертёжных скоб по годам</w:t>
      </w:r>
      <w:bookmarkEnd w:id="34"/>
    </w:p>
    <w:p w14:paraId="0C62B4A4" w14:textId="41B8B34C" w:rsidR="0018440A" w:rsidRDefault="0018440A" w:rsidP="0018440A"/>
    <w:p w14:paraId="6BD2052C" w14:textId="43B8421D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гвоздей, кнопок,чертёжных скоб</w:t>
      </w:r>
      <w:r>
        <w:t xml:space="preserve"> импортного производства в России </w:t>
      </w:r>
      <w:r w:rsidR="002128F9">
        <w:t xml:space="preserve">с </w:t>
      </w:r>
      <w:r w:rsidR="00FA4C83">
        <w:rPr>
          <w:color w:val="000000"/>
        </w:rPr>
        <w:t>***</w:t>
      </w:r>
      <w:r w:rsidR="00277829">
        <w:rPr>
          <w:color w:val="000000"/>
        </w:rPr>
        <w:t xml:space="preserve"> г</w:t>
      </w:r>
      <w:r w:rsidR="00FA4C83">
        <w:rPr>
          <w:color w:val="000000"/>
        </w:rPr>
        <w:t>ода</w:t>
      </w:r>
      <w:r w:rsidR="002128F9">
        <w:rPr>
          <w:color w:val="000000"/>
        </w:rPr>
        <w:t xml:space="preserve"> </w:t>
      </w:r>
      <w:r w:rsidR="002128F9">
        <w:t>по</w:t>
      </w:r>
      <w:r w:rsidR="00FA4C83">
        <w:t xml:space="preserve"> настоящее время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01D40E17" w14:textId="42923492" w:rsidR="0018440A" w:rsidRDefault="0018440A" w:rsidP="0018440A">
      <w:pPr>
        <w:jc w:val="both"/>
      </w:pPr>
    </w:p>
    <w:p w14:paraId="7DEFDE68" w14:textId="4983B257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634450C" w14:textId="77777777" w:rsidR="002128F9" w:rsidRDefault="002128F9" w:rsidP="002128F9">
      <w:pPr>
        <w:jc w:val="right"/>
      </w:pPr>
    </w:p>
    <w:p w14:paraId="4E49D492" w14:textId="669505C1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16CBE95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2"/>
        <w:gridCol w:w="932"/>
        <w:gridCol w:w="932"/>
        <w:gridCol w:w="932"/>
        <w:gridCol w:w="933"/>
        <w:gridCol w:w="1027"/>
        <w:gridCol w:w="2036"/>
      </w:tblGrid>
      <w:tr w:rsidR="002128F9" w:rsidRPr="0086361C" w14:paraId="52E7E0F9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3D80FED" w14:textId="4523CAC0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FA4C83" w:rsidRPr="0086361C" w14:paraId="3AD56954" w14:textId="77777777" w:rsidTr="00FA4C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  <w:hideMark/>
          </w:tcPr>
          <w:p w14:paraId="24AE88A6" w14:textId="42C90A94" w:rsidR="00FA4C83" w:rsidRPr="007A4DDA" w:rsidRDefault="00FA4C83" w:rsidP="00FA4C83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  <w:hideMark/>
          </w:tcPr>
          <w:p w14:paraId="56BD1A20" w14:textId="7C8CCC31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13" w:type="pct"/>
            <w:noWrap/>
            <w:hideMark/>
          </w:tcPr>
          <w:p w14:paraId="2FA024F4" w14:textId="67BD3B47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13" w:type="pct"/>
            <w:noWrap/>
            <w:hideMark/>
          </w:tcPr>
          <w:p w14:paraId="2DB66AA0" w14:textId="1FD04CD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13" w:type="pct"/>
            <w:noWrap/>
            <w:hideMark/>
          </w:tcPr>
          <w:p w14:paraId="4A2548A0" w14:textId="050D9904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13" w:type="pct"/>
            <w:noWrap/>
            <w:hideMark/>
          </w:tcPr>
          <w:p w14:paraId="13600D6D" w14:textId="13873B4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13" w:type="pct"/>
            <w:noWrap/>
            <w:hideMark/>
          </w:tcPr>
          <w:p w14:paraId="66EFC644" w14:textId="043BD3F6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2" w:type="pct"/>
            <w:noWrap/>
            <w:hideMark/>
          </w:tcPr>
          <w:p w14:paraId="17961D56" w14:textId="442595EE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  <w:hideMark/>
          </w:tcPr>
          <w:p w14:paraId="74F01EAB" w14:textId="1CF57413" w:rsidR="00FA4C83" w:rsidRPr="0086361C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FA4C83" w:rsidRPr="0086361C" w14:paraId="00609E82" w14:textId="77777777" w:rsidTr="00FA4C83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</w:tcPr>
          <w:p w14:paraId="283681E0" w14:textId="544297D3" w:rsidR="00FA4C83" w:rsidRPr="008C3495" w:rsidRDefault="00FA4C83" w:rsidP="00FA4C83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56085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</w:tcPr>
          <w:p w14:paraId="4E21375B" w14:textId="0F5674E3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6B5574C0" w14:textId="56F7C5C7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86CC9A8" w14:textId="03061CA3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10811F0E" w14:textId="4120F0DF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4911A94" w14:textId="5D2F0038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0DB565FA" w14:textId="787E64DE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2" w:type="pct"/>
            <w:noWrap/>
          </w:tcPr>
          <w:p w14:paraId="0315E2DE" w14:textId="6127694D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</w:tcPr>
          <w:p w14:paraId="79AD1737" w14:textId="4C1323FF" w:rsidR="00FA4C83" w:rsidRPr="0086361C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15AD9FA5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7811BD70" w14:textId="6044AD61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357BBDE" w14:textId="77777777" w:rsidR="002128F9" w:rsidRDefault="002128F9" w:rsidP="002128F9">
      <w:pPr>
        <w:jc w:val="right"/>
        <w:rPr>
          <w:i/>
          <w:sz w:val="20"/>
        </w:rPr>
      </w:pPr>
    </w:p>
    <w:p w14:paraId="561F0EE5" w14:textId="77777777" w:rsidR="002128F9" w:rsidRDefault="002128F9" w:rsidP="002128F9">
      <w:pPr>
        <w:jc w:val="right"/>
        <w:rPr>
          <w:b/>
          <w:bCs/>
        </w:rPr>
      </w:pPr>
    </w:p>
    <w:p w14:paraId="17CF052C" w14:textId="780B8FEE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C06346F" w14:textId="77777777" w:rsidR="002128F9" w:rsidRDefault="002128F9" w:rsidP="002128F9">
      <w:pPr>
        <w:jc w:val="right"/>
      </w:pPr>
    </w:p>
    <w:p w14:paraId="15168328" w14:textId="21E1201A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1D1FFFC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80"/>
        <w:gridCol w:w="1080"/>
        <w:gridCol w:w="1080"/>
        <w:gridCol w:w="1080"/>
        <w:gridCol w:w="1080"/>
        <w:gridCol w:w="2036"/>
      </w:tblGrid>
      <w:tr w:rsidR="002128F9" w:rsidRPr="00697810" w14:paraId="666162FF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5BC5DA5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FA4C83" w:rsidRPr="00697810" w14:paraId="6C475A96" w14:textId="77777777" w:rsidTr="00FA4C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411FCB98" w14:textId="3DF891EC" w:rsidR="00FA4C83" w:rsidRPr="00FA4C83" w:rsidRDefault="00FA4C83" w:rsidP="00FA4C83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7BD262D4" w14:textId="05A18484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600" w:type="pct"/>
            <w:noWrap/>
            <w:hideMark/>
          </w:tcPr>
          <w:p w14:paraId="51264C56" w14:textId="6D318EFC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600" w:type="pct"/>
            <w:noWrap/>
            <w:hideMark/>
          </w:tcPr>
          <w:p w14:paraId="454B59AE" w14:textId="48C99264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600" w:type="pct"/>
            <w:noWrap/>
            <w:hideMark/>
          </w:tcPr>
          <w:p w14:paraId="76BC4B43" w14:textId="7C12B701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600" w:type="pct"/>
            <w:noWrap/>
            <w:hideMark/>
          </w:tcPr>
          <w:p w14:paraId="30A04E7D" w14:textId="261DD7A6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600" w:type="pct"/>
            <w:noWrap/>
            <w:hideMark/>
          </w:tcPr>
          <w:p w14:paraId="10EFE2B6" w14:textId="6F7A7EE3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5DD916AA" w14:textId="6BE96C2E" w:rsidR="00FA4C83" w:rsidRPr="00697810" w:rsidRDefault="00FA4C83" w:rsidP="00FA4C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FA4C83" w:rsidRPr="00697810" w14:paraId="0FDE3748" w14:textId="77777777" w:rsidTr="00FA4C83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086B1CBD" w14:textId="2F60346C" w:rsidR="00FA4C83" w:rsidRPr="008C3495" w:rsidRDefault="00FA4C83" w:rsidP="00FA4C83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03A3609" w14:textId="477A539C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2437B3AA" w14:textId="34FDDBD4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07F443AC" w14:textId="04EDFB33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0D4D8D4" w14:textId="4D67BA80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08F1176" w14:textId="571A5400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4B9DAA8B" w14:textId="5A0AECC1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7AA465B1" w14:textId="05C1246B" w:rsidR="00FA4C83" w:rsidRPr="00697810" w:rsidRDefault="00FA4C83" w:rsidP="00FA4C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</w:tr>
    </w:tbl>
    <w:p w14:paraId="5AFB81EC" w14:textId="77777777" w:rsidR="002128F9" w:rsidRPr="00D92F43" w:rsidRDefault="002128F9" w:rsidP="002128F9">
      <w:pPr>
        <w:rPr>
          <w:b/>
        </w:rPr>
      </w:pPr>
    </w:p>
    <w:p w14:paraId="7DB4207C" w14:textId="64AC8446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B248C8" w14:textId="339F006A" w:rsidR="002128F9" w:rsidRDefault="002128F9" w:rsidP="002128F9">
      <w:pPr>
        <w:rPr>
          <w:b/>
        </w:rPr>
      </w:pPr>
    </w:p>
    <w:p w14:paraId="75DFC197" w14:textId="77777777" w:rsidR="002128F9" w:rsidRDefault="002128F9" w:rsidP="002128F9">
      <w:pPr>
        <w:rPr>
          <w:b/>
        </w:rPr>
      </w:pPr>
    </w:p>
    <w:p w14:paraId="1BB260B0" w14:textId="77777777" w:rsidR="002128F9" w:rsidRDefault="002128F9" w:rsidP="002128F9">
      <w:pPr>
        <w:rPr>
          <w:b/>
        </w:rPr>
      </w:pPr>
    </w:p>
    <w:p w14:paraId="40D23C2F" w14:textId="5B9D79D5" w:rsidR="002128F9" w:rsidRDefault="002128F9" w:rsidP="002128F9">
      <w:pPr>
        <w:jc w:val="right"/>
      </w:pPr>
      <w:r>
        <w:br w:type="page"/>
      </w:r>
    </w:p>
    <w:p w14:paraId="7365DB0E" w14:textId="77777777" w:rsidR="00FA4C83" w:rsidRPr="00054370" w:rsidRDefault="00FA4C83" w:rsidP="00FA4C8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5C5BA49B" w14:textId="7231D24F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2C6AFF1" w14:textId="77777777" w:rsidR="002128F9" w:rsidRPr="00D92F43" w:rsidRDefault="002128F9" w:rsidP="002128F9">
      <w:pPr>
        <w:jc w:val="right"/>
      </w:pPr>
    </w:p>
    <w:p w14:paraId="13BC2D64" w14:textId="3F93436A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CE7A556" w14:textId="77777777" w:rsidR="002128F9" w:rsidRDefault="002128F9" w:rsidP="002128F9">
      <w:pPr>
        <w:rPr>
          <w:b/>
        </w:rPr>
      </w:pPr>
    </w:p>
    <w:p w14:paraId="6B425E18" w14:textId="29897B8E" w:rsidR="002128F9" w:rsidRDefault="00FA4C83" w:rsidP="002128F9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A55C005" wp14:editId="66B43397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973B" w14:textId="2855B15E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562A24C" w14:textId="43F91C78" w:rsidR="001D4718" w:rsidRDefault="001D4718" w:rsidP="001D4718">
      <w:pPr>
        <w:rPr>
          <w:i/>
          <w:sz w:val="20"/>
        </w:rPr>
      </w:pPr>
    </w:p>
    <w:p w14:paraId="46C5FFC9" w14:textId="34F293D8" w:rsidR="001D4718" w:rsidRDefault="001D4718" w:rsidP="001D4718"/>
    <w:p w14:paraId="01CF484E" w14:textId="44E82676" w:rsidR="00322E5F" w:rsidRPr="00322E5F" w:rsidRDefault="001D4718" w:rsidP="00322E5F">
      <w:pPr>
        <w:jc w:val="both"/>
      </w:pPr>
      <w:r>
        <w:tab/>
        <w:t xml:space="preserve">С </w:t>
      </w:r>
      <w:r w:rsidR="00FA4C83">
        <w:rPr>
          <w:color w:val="000000"/>
        </w:rPr>
        <w:t>*** года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="00FA4C83">
        <w:rPr>
          <w:color w:val="000000"/>
        </w:rPr>
        <w:t>настоящее время</w:t>
      </w:r>
      <w:r>
        <w:rPr>
          <w:color w:val="000000"/>
        </w:rPr>
        <w:t xml:space="preserve"> средняя импортная стоимость </w:t>
      </w:r>
      <w:r w:rsidRPr="001D4718">
        <w:t>гвоздей, кнопок,чертёжных скоб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FA4C83">
        <w:t>выросла (сократилась)</w:t>
      </w:r>
      <w:r w:rsidR="00322E5F">
        <w:t xml:space="preserve"> на </w:t>
      </w:r>
      <w:r w:rsidR="00FA4C83">
        <w:t>***</w:t>
      </w:r>
      <w:r w:rsidR="00322E5F">
        <w:t xml:space="preserve">% - с </w:t>
      </w:r>
      <w:r w:rsidR="00FA4C83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FA4C83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г</w:t>
      </w:r>
      <w:r w:rsidR="001B7078">
        <w:rPr>
          <w:color w:val="000000"/>
        </w:rPr>
        <w:t>оду</w:t>
      </w:r>
      <w:r w:rsidR="00322E5F"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г</w:t>
      </w:r>
      <w:r w:rsidR="001B7078">
        <w:rPr>
          <w:color w:val="000000"/>
        </w:rPr>
        <w:t>оду</w:t>
      </w:r>
      <w:r w:rsidR="00322E5F"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2AA30333" w14:textId="77777777" w:rsidR="001B7078" w:rsidRDefault="001B7078" w:rsidP="00322E5F">
      <w:pPr>
        <w:jc w:val="right"/>
        <w:rPr>
          <w:b/>
          <w:bCs/>
        </w:rPr>
      </w:pPr>
    </w:p>
    <w:p w14:paraId="526E2153" w14:textId="53958884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60148DD" w14:textId="77777777" w:rsidR="00322E5F" w:rsidRDefault="00322E5F" w:rsidP="00322E5F">
      <w:pPr>
        <w:jc w:val="right"/>
      </w:pPr>
    </w:p>
    <w:p w14:paraId="5A552CB6" w14:textId="3279B3E2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0A12793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5"/>
        <w:gridCol w:w="935"/>
        <w:gridCol w:w="935"/>
        <w:gridCol w:w="935"/>
        <w:gridCol w:w="935"/>
        <w:gridCol w:w="1013"/>
        <w:gridCol w:w="2036"/>
      </w:tblGrid>
      <w:tr w:rsidR="00322E5F" w:rsidRPr="0086361C" w14:paraId="3F647E4A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177E3A2" w14:textId="13A9C5D9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1B7078" w:rsidRPr="0086361C" w14:paraId="03106883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  <w:hideMark/>
          </w:tcPr>
          <w:p w14:paraId="0D4DBED1" w14:textId="5272E39E" w:rsidR="001B7078" w:rsidRPr="007A4DDA" w:rsidRDefault="001B7078" w:rsidP="001B7078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  <w:hideMark/>
          </w:tcPr>
          <w:p w14:paraId="7A9E1AE9" w14:textId="4FB16A80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9" w:type="pct"/>
            <w:noWrap/>
            <w:hideMark/>
          </w:tcPr>
          <w:p w14:paraId="1E7B4552" w14:textId="5DE4D5F6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9" w:type="pct"/>
            <w:noWrap/>
            <w:hideMark/>
          </w:tcPr>
          <w:p w14:paraId="7A1F2B2F" w14:textId="742324F0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9" w:type="pct"/>
            <w:noWrap/>
            <w:hideMark/>
          </w:tcPr>
          <w:p w14:paraId="18C8A675" w14:textId="3C285F2E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9" w:type="pct"/>
            <w:noWrap/>
            <w:hideMark/>
          </w:tcPr>
          <w:p w14:paraId="64A69E0F" w14:textId="4B8B390F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9" w:type="pct"/>
            <w:noWrap/>
            <w:hideMark/>
          </w:tcPr>
          <w:p w14:paraId="670A9132" w14:textId="4F2A2D7C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70" w:type="pct"/>
            <w:noWrap/>
            <w:hideMark/>
          </w:tcPr>
          <w:p w14:paraId="1B710CA6" w14:textId="7D2A6DCF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5AFEFBD8" w14:textId="6BD7C73C" w:rsidR="001B7078" w:rsidRPr="0086361C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B7078" w:rsidRPr="0086361C" w14:paraId="775796BA" w14:textId="77777777" w:rsidTr="001B707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</w:tcPr>
          <w:p w14:paraId="2786114E" w14:textId="15F341E3" w:rsidR="001B7078" w:rsidRPr="008C3495" w:rsidRDefault="001B7078" w:rsidP="001B707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76908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5D529B27" w14:textId="3F95CD76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5171264" w14:textId="7338A783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1295D66" w14:textId="30B4E4E0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AF0C814" w14:textId="43042B9D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12387FAF" w14:textId="230EF88B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1C871CF1" w14:textId="0E456DFC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0" w:type="pct"/>
            <w:noWrap/>
          </w:tcPr>
          <w:p w14:paraId="066DFE27" w14:textId="41A6F7C2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</w:tcPr>
          <w:p w14:paraId="44BBE546" w14:textId="4CF6B2C7" w:rsidR="001B7078" w:rsidRPr="0086361C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763E57C6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50BA5106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6C32408" w14:textId="77777777" w:rsidR="00322E5F" w:rsidRDefault="00322E5F" w:rsidP="00322E5F">
      <w:pPr>
        <w:jc w:val="right"/>
        <w:rPr>
          <w:i/>
          <w:sz w:val="20"/>
        </w:rPr>
      </w:pPr>
    </w:p>
    <w:p w14:paraId="5749FA02" w14:textId="77777777" w:rsidR="00322E5F" w:rsidRDefault="00322E5F" w:rsidP="00322E5F">
      <w:pPr>
        <w:jc w:val="right"/>
        <w:rPr>
          <w:b/>
          <w:bCs/>
        </w:rPr>
      </w:pPr>
    </w:p>
    <w:p w14:paraId="2BC60D12" w14:textId="77777777" w:rsidR="001B7078" w:rsidRDefault="001B707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C08F3EB" w14:textId="2F355336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E826C5F" w14:textId="77777777" w:rsidR="00322E5F" w:rsidRDefault="00322E5F" w:rsidP="00322E5F">
      <w:pPr>
        <w:jc w:val="right"/>
      </w:pPr>
    </w:p>
    <w:p w14:paraId="3C841E80" w14:textId="4FEAC5AD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392F1DD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78"/>
        <w:gridCol w:w="1080"/>
        <w:gridCol w:w="1080"/>
        <w:gridCol w:w="1081"/>
        <w:gridCol w:w="1081"/>
        <w:gridCol w:w="2036"/>
      </w:tblGrid>
      <w:tr w:rsidR="00322E5F" w:rsidRPr="00697810" w14:paraId="12FE5B0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7556B33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1B7078" w:rsidRPr="00697810" w14:paraId="1BADF8D7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42F794D4" w14:textId="1BAD7C21" w:rsidR="001B7078" w:rsidRPr="00697810" w:rsidRDefault="001B7078" w:rsidP="001B7078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F156F12" w14:textId="6399CA76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98" w:type="pct"/>
            <w:noWrap/>
            <w:hideMark/>
          </w:tcPr>
          <w:p w14:paraId="6452C826" w14:textId="722889B9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99" w:type="pct"/>
            <w:noWrap/>
            <w:hideMark/>
          </w:tcPr>
          <w:p w14:paraId="56D54600" w14:textId="49F1B858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99" w:type="pct"/>
            <w:noWrap/>
            <w:hideMark/>
          </w:tcPr>
          <w:p w14:paraId="4EEB52EE" w14:textId="1B25C48F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99" w:type="pct"/>
            <w:noWrap/>
            <w:hideMark/>
          </w:tcPr>
          <w:p w14:paraId="34D941A3" w14:textId="74E0F27C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99" w:type="pct"/>
            <w:noWrap/>
            <w:hideMark/>
          </w:tcPr>
          <w:p w14:paraId="0DB7E781" w14:textId="07F04EDD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6338F8CF" w14:textId="208824F6" w:rsidR="001B7078" w:rsidRPr="00697810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1B7078" w:rsidRPr="00697810" w14:paraId="735BD01F" w14:textId="77777777" w:rsidTr="001B7078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7C300933" w14:textId="7B8BCE3D" w:rsidR="001B7078" w:rsidRPr="008C3495" w:rsidRDefault="001B7078" w:rsidP="001B7078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9DDD31A" w14:textId="24729DE1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2DF863BD" w14:textId="421E2116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2D171497" w14:textId="1C78F7F5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697DB0E8" w14:textId="48652057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5F89C22" w14:textId="2CD2CBDA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7D8A94BF" w14:textId="01CD096C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48795FC4" w14:textId="3D0A375B" w:rsidR="001B7078" w:rsidRPr="006978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</w:tr>
    </w:tbl>
    <w:p w14:paraId="244C2103" w14:textId="77777777" w:rsidR="00322E5F" w:rsidRPr="00D92F43" w:rsidRDefault="00322E5F" w:rsidP="00322E5F">
      <w:pPr>
        <w:rPr>
          <w:b/>
        </w:rPr>
      </w:pPr>
    </w:p>
    <w:p w14:paraId="179B2B5C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432D74" w14:textId="4BFA6B29" w:rsidR="00322E5F" w:rsidRDefault="00322E5F" w:rsidP="00322E5F">
      <w:pPr>
        <w:jc w:val="right"/>
      </w:pPr>
    </w:p>
    <w:p w14:paraId="7B0DC286" w14:textId="77777777" w:rsidR="001B7078" w:rsidRPr="00054370" w:rsidRDefault="001B7078" w:rsidP="001B7078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D338C97" w14:textId="2D9C27DC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DA54158" w14:textId="77777777" w:rsidR="00322E5F" w:rsidRPr="00D92F43" w:rsidRDefault="00322E5F" w:rsidP="00322E5F">
      <w:pPr>
        <w:jc w:val="right"/>
      </w:pPr>
    </w:p>
    <w:p w14:paraId="03B4B26B" w14:textId="35BA823A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C88132" w14:textId="462D6779" w:rsidR="00322E5F" w:rsidRDefault="00322E5F" w:rsidP="00322E5F">
      <w:pPr>
        <w:jc w:val="center"/>
        <w:rPr>
          <w:b/>
        </w:rPr>
      </w:pPr>
    </w:p>
    <w:p w14:paraId="4861EFDB" w14:textId="514AE5C6" w:rsidR="00322E5F" w:rsidRDefault="001B7078" w:rsidP="00322E5F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15DAF93" wp14:editId="422581A7">
            <wp:extent cx="5940000" cy="2976689"/>
            <wp:effectExtent l="0" t="0" r="0" b="0"/>
            <wp:docPr id="1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8A75" w14:textId="1408FD00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73BABE8" w14:textId="77777777" w:rsidR="00322E5F" w:rsidRDefault="00322E5F" w:rsidP="00322E5F">
      <w:pPr>
        <w:rPr>
          <w:i/>
          <w:sz w:val="20"/>
        </w:rPr>
      </w:pPr>
    </w:p>
    <w:p w14:paraId="073EB16F" w14:textId="77777777" w:rsidR="00322E5F" w:rsidRDefault="00322E5F" w:rsidP="00322E5F"/>
    <w:p w14:paraId="0B29B41D" w14:textId="11D280AF" w:rsidR="00322E5F" w:rsidRPr="00322E5F" w:rsidRDefault="00322E5F" w:rsidP="00322E5F">
      <w:pPr>
        <w:jc w:val="both"/>
      </w:pPr>
      <w:r>
        <w:tab/>
        <w:t xml:space="preserve">С </w:t>
      </w:r>
      <w:r w:rsidR="001B7078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1B7078">
        <w:rPr>
          <w:color w:val="000000"/>
        </w:rPr>
        <w:t>настоящее время</w:t>
      </w:r>
      <w:r>
        <w:rPr>
          <w:color w:val="000000"/>
        </w:rPr>
        <w:t xml:space="preserve"> средняя импортная стоимость </w:t>
      </w:r>
      <w:r w:rsidRPr="001D4718">
        <w:t>гвоздей, кнопок,чертёжных скоб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1B7078">
        <w:t>выросла (сократилась)</w:t>
      </w:r>
      <w:r>
        <w:t xml:space="preserve"> на </w:t>
      </w:r>
      <w:r w:rsidR="001B7078">
        <w:t>***</w:t>
      </w:r>
      <w:r>
        <w:t xml:space="preserve">% - с </w:t>
      </w:r>
      <w:r w:rsidR="001B7078">
        <w:rPr>
          <w:color w:val="000000"/>
        </w:rPr>
        <w:t>***</w:t>
      </w:r>
      <w:r>
        <w:rPr>
          <w:color w:val="000000"/>
        </w:rPr>
        <w:t xml:space="preserve"> руб./кг до </w:t>
      </w:r>
      <w:r w:rsidR="001B7078">
        <w:rPr>
          <w:color w:val="000000"/>
        </w:rPr>
        <w:t>***</w:t>
      </w:r>
      <w:r>
        <w:rPr>
          <w:color w:val="000000"/>
        </w:rPr>
        <w:t xml:space="preserve"> руб./кг. Минимальная стоимость продукции зафиксирована в </w:t>
      </w:r>
      <w:r w:rsidR="001B7078">
        <w:rPr>
          <w:color w:val="000000"/>
        </w:rPr>
        <w:t>***</w:t>
      </w:r>
      <w:r>
        <w:rPr>
          <w:color w:val="000000"/>
        </w:rPr>
        <w:t xml:space="preserve"> г</w:t>
      </w:r>
      <w:r w:rsidR="001B7078">
        <w:rPr>
          <w:color w:val="000000"/>
        </w:rPr>
        <w:t>оду</w:t>
      </w:r>
      <w:r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="001B7078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1B7078">
        <w:rPr>
          <w:color w:val="000000"/>
        </w:rPr>
        <w:t>***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6ABF92C3" w14:textId="47EC4A09" w:rsidR="003565A5" w:rsidRDefault="003565A5">
      <w:pPr>
        <w:spacing w:after="180" w:line="336" w:lineRule="auto"/>
        <w:contextualSpacing w:val="0"/>
      </w:pPr>
      <w:r>
        <w:br w:type="page"/>
      </w:r>
    </w:p>
    <w:p w14:paraId="65A1121B" w14:textId="58B576FC" w:rsidR="008013A6" w:rsidRDefault="008013A6" w:rsidP="008013A6">
      <w:pPr>
        <w:pStyle w:val="20"/>
      </w:pPr>
      <w:bookmarkStart w:id="35" w:name="_Toc123070098"/>
      <w:r>
        <w:lastRenderedPageBreak/>
        <w:t>5.2. Структура импортной стоимости гвоздей, кнопок,чертёжных скоб по странам-поставщикам</w:t>
      </w:r>
      <w:bookmarkEnd w:id="35"/>
    </w:p>
    <w:p w14:paraId="44A27A0A" w14:textId="283098F7" w:rsidR="008013A6" w:rsidRDefault="008013A6" w:rsidP="008013A6"/>
    <w:p w14:paraId="0800AC41" w14:textId="02E91BD5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1CDCE380" w14:textId="77777777" w:rsidR="00831777" w:rsidRDefault="00831777" w:rsidP="00831777">
      <w:pPr>
        <w:jc w:val="right"/>
      </w:pPr>
    </w:p>
    <w:p w14:paraId="61106D94" w14:textId="6F35A05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6B691292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716E5257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1E1C42B" w14:textId="1016C69D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D2F7340" w14:textId="5D21D2CE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1B7078" w:rsidRPr="006E626F" w14:paraId="7337F04C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DBE078F" w14:textId="325EA9D8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7E350211" w14:textId="025D407E" w:rsidR="001B7078" w:rsidRPr="001B7078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****</w:t>
            </w:r>
          </w:p>
        </w:tc>
      </w:tr>
      <w:tr w:rsidR="001B7078" w:rsidRPr="006E626F" w14:paraId="6E322587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44F9C30" w14:textId="1CCE7833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2D27E2BD" w14:textId="75F4BB22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131A1B83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36D2361" w14:textId="32E7C6EC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7CF30BD6" w14:textId="48BBEFF4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403A9BAA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AE3A1A6" w14:textId="3DB6FE9C" w:rsidR="001B7078" w:rsidRPr="001B7078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09BD5A37" w14:textId="77777777" w:rsidR="001B7078" w:rsidRPr="00C42E10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</w:tbl>
    <w:p w14:paraId="6EA80C3C" w14:textId="77777777" w:rsidR="00FB3402" w:rsidRDefault="00FB3402" w:rsidP="00FB3402">
      <w:pPr>
        <w:jc w:val="right"/>
        <w:rPr>
          <w:i/>
          <w:sz w:val="20"/>
        </w:rPr>
      </w:pPr>
    </w:p>
    <w:p w14:paraId="3E61693D" w14:textId="3A0F0E65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5498B5C" w14:textId="77777777" w:rsidR="001B7078" w:rsidRDefault="001B7078" w:rsidP="00FB3402">
      <w:pPr>
        <w:jc w:val="right"/>
        <w:rPr>
          <w:b/>
          <w:bCs/>
        </w:rPr>
      </w:pPr>
    </w:p>
    <w:p w14:paraId="4D0862FE" w14:textId="65C5EE08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55CA93B2" w14:textId="77777777" w:rsidR="00FB3402" w:rsidRDefault="00FB3402" w:rsidP="00FB3402">
      <w:pPr>
        <w:jc w:val="right"/>
      </w:pPr>
    </w:p>
    <w:p w14:paraId="5791034E" w14:textId="0F8365D0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3EE59057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682"/>
        <w:gridCol w:w="688"/>
        <w:gridCol w:w="688"/>
        <w:gridCol w:w="689"/>
        <w:gridCol w:w="689"/>
        <w:gridCol w:w="689"/>
        <w:gridCol w:w="689"/>
        <w:gridCol w:w="689"/>
        <w:gridCol w:w="2036"/>
        <w:gridCol w:w="562"/>
      </w:tblGrid>
      <w:tr w:rsidR="00A465DF" w:rsidRPr="004C62D5" w14:paraId="193857ED" w14:textId="77777777" w:rsidTr="001B7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hideMark/>
          </w:tcPr>
          <w:p w14:paraId="571E963C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10"/>
            <w:noWrap/>
            <w:hideMark/>
          </w:tcPr>
          <w:p w14:paraId="4B766CCA" w14:textId="010150F8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1B7078" w:rsidRPr="004C62D5" w14:paraId="2F7E03BA" w14:textId="77777777" w:rsidTr="001B7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2191F112" w14:textId="77777777" w:rsidR="001B7078" w:rsidRPr="004C62D5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6" w:type="pct"/>
            <w:noWrap/>
            <w:hideMark/>
          </w:tcPr>
          <w:p w14:paraId="76DA0E6F" w14:textId="2C27BC59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2668C2CB" w14:textId="57EFBF79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1C05B300" w14:textId="1B39466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21B0C4E5" w14:textId="21F79AD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157E3A05" w14:textId="219F132D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26848778" w14:textId="594E188C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454DBC2B" w14:textId="644F60FA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52389297" w14:textId="724B805F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5F5C83F2" w14:textId="2C3A0D0A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</w:rPr>
              <w:t>настоящее время</w:t>
            </w:r>
          </w:p>
        </w:tc>
        <w:tc>
          <w:tcPr>
            <w:tcW w:w="293" w:type="pct"/>
            <w:noWrap/>
            <w:hideMark/>
          </w:tcPr>
          <w:p w14:paraId="7B3EB3A0" w14:textId="578A6DB4" w:rsidR="001B7078" w:rsidRPr="004C62D5" w:rsidRDefault="001B7078" w:rsidP="001B707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1B7078" w:rsidRPr="004C62D5" w14:paraId="0371D2B2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4B9529F" w14:textId="5EEC3EE8" w:rsidR="001B7078" w:rsidRPr="00FE1EA5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356" w:type="pct"/>
            <w:noWrap/>
          </w:tcPr>
          <w:p w14:paraId="24A36C4A" w14:textId="74D9E810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C7E1426" w14:textId="751F8699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BD7B14B" w14:textId="1B9097C9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CB992FE" w14:textId="6CFBE760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648E0C9" w14:textId="40C58143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E42F94" w14:textId="40EF3DB4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101E8DA" w14:textId="443B19E5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14ED3DB" w14:textId="10B03962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822382C" w14:textId="5F1FE1C2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63D1D1FD" w14:textId="0B01E4E5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0888A070" w14:textId="77777777" w:rsidTr="001B707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0A4083C8" w14:textId="477C4011" w:rsidR="001B7078" w:rsidRPr="00FE1EA5" w:rsidRDefault="001B7078" w:rsidP="001B7078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356" w:type="pct"/>
            <w:noWrap/>
          </w:tcPr>
          <w:p w14:paraId="680C5749" w14:textId="66A8923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C7D7E3C" w14:textId="557B9DC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60A129" w14:textId="151BCB2B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71361CF" w14:textId="16E83282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D9C19B8" w14:textId="73FCD183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8936151" w14:textId="351EEDD8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909201E" w14:textId="2A5D50E4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E21E183" w14:textId="53961741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4D5246C" w14:textId="6524C1F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3FE3282A" w14:textId="62B6E94D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1D70E7E5" w14:textId="77777777" w:rsidTr="001B70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779B0A9B" w14:textId="43912235" w:rsidR="001B7078" w:rsidRPr="00FE1EA5" w:rsidRDefault="001B7078" w:rsidP="001B7078">
            <w:pPr>
              <w:jc w:val="center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6" w:type="pct"/>
            <w:noWrap/>
          </w:tcPr>
          <w:p w14:paraId="11F2D6F8" w14:textId="6BFE311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C2DA8E9" w14:textId="0261DC5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EB5AAB0" w14:textId="664DFF98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A621D0B" w14:textId="64E6569A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101199F" w14:textId="44FE7731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240AE73" w14:textId="7E974DEF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6712268" w14:textId="58F5077B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D41C533" w14:textId="4006EA5C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6F371210" w14:textId="4E320F8D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2EBCD62A" w14:textId="1E210D16" w:rsidR="001B7078" w:rsidRPr="004C62D5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1B7078" w:rsidRPr="004C62D5" w14:paraId="3A3298E1" w14:textId="77777777" w:rsidTr="001B707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3E459F1" w14:textId="176654A0" w:rsidR="001B7078" w:rsidRPr="001B7078" w:rsidRDefault="001B7078" w:rsidP="001B707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56" w:type="pct"/>
            <w:noWrap/>
          </w:tcPr>
          <w:p w14:paraId="3A5B1BE9" w14:textId="11AEAC95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44A9DAC" w14:textId="7F4F2D7A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D8FBC21" w14:textId="5953554A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E31265E" w14:textId="739546A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E999899" w14:textId="712F5C2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4580051E" w14:textId="0D95BB32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B511A13" w14:textId="4B2CCC8E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162445C" w14:textId="6459ABC7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1E5681F" w14:textId="718B607F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18D839EB" w14:textId="74FFBDDC" w:rsidR="001B7078" w:rsidRPr="004C62D5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</w:tbl>
    <w:p w14:paraId="0ADCE3DF" w14:textId="77777777" w:rsidR="00A465DF" w:rsidRPr="00AD2A82" w:rsidRDefault="00A465DF" w:rsidP="00672470">
      <w:pPr>
        <w:rPr>
          <w:b/>
        </w:rPr>
      </w:pPr>
    </w:p>
    <w:p w14:paraId="71CD2716" w14:textId="26E76456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FADE448" w14:textId="77777777" w:rsidR="001B7078" w:rsidRDefault="001B7078" w:rsidP="00897FCB">
      <w:pPr>
        <w:jc w:val="right"/>
        <w:rPr>
          <w:b/>
          <w:bCs/>
        </w:rPr>
      </w:pPr>
    </w:p>
    <w:p w14:paraId="36830D96" w14:textId="77777777" w:rsidR="001B7078" w:rsidRDefault="001B7078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328B614" w14:textId="4D1B972A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5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BDDFED3" w14:textId="77777777" w:rsidR="00897FCB" w:rsidRDefault="00897FCB" w:rsidP="00897FCB">
      <w:pPr>
        <w:jc w:val="right"/>
      </w:pPr>
    </w:p>
    <w:p w14:paraId="5E85AB29" w14:textId="49D647CF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9041AD0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4BD0785D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3D856C03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428D8FBF" w14:textId="15EDE114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1B7078" w:rsidRPr="006E626F" w14:paraId="36ED158B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7E56995" w14:textId="24A9B805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271049D4" w14:textId="5FC31F34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6E1AE001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756D195" w14:textId="1E056751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58B33591" w14:textId="5B91004E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49F4063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0F68A559" w14:textId="490DA301" w:rsidR="001B7078" w:rsidRPr="006E626F" w:rsidRDefault="001B7078" w:rsidP="001B7078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3C9C0EE4" w14:textId="64C5982F" w:rsidR="001B7078" w:rsidRPr="006E626F" w:rsidRDefault="001B7078" w:rsidP="001B707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1B7078" w:rsidRPr="006E626F" w14:paraId="143C7C9E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A9A734F" w14:textId="2B3331BC" w:rsidR="001B7078" w:rsidRPr="006E626F" w:rsidRDefault="001B7078" w:rsidP="001B7078">
            <w:pPr>
              <w:jc w:val="center"/>
              <w:rPr>
                <w:color w:val="00000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7246767D" w14:textId="0B6C39D7" w:rsidR="001B7078" w:rsidRPr="006E626F" w:rsidRDefault="001B7078" w:rsidP="001B707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</w:tbl>
    <w:p w14:paraId="08633027" w14:textId="77777777" w:rsidR="00897FCB" w:rsidRDefault="00897FCB" w:rsidP="00897FCB">
      <w:pPr>
        <w:jc w:val="right"/>
        <w:rPr>
          <w:i/>
          <w:sz w:val="20"/>
        </w:rPr>
      </w:pPr>
    </w:p>
    <w:p w14:paraId="603B0203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3553588" w14:textId="77777777" w:rsidR="00FB3402" w:rsidRDefault="00FB3402" w:rsidP="008013A6"/>
    <w:p w14:paraId="1BC65084" w14:textId="3451850F" w:rsidR="008F3DA3" w:rsidRDefault="008F3DA3">
      <w:pPr>
        <w:spacing w:after="180" w:line="336" w:lineRule="auto"/>
        <w:contextualSpacing w:val="0"/>
      </w:pPr>
      <w:r>
        <w:br w:type="page"/>
      </w:r>
    </w:p>
    <w:p w14:paraId="29B07F40" w14:textId="7AF4B56A" w:rsidR="008F3DA3" w:rsidRDefault="008F3DA3" w:rsidP="008F3DA3">
      <w:pPr>
        <w:pStyle w:val="1"/>
      </w:pPr>
      <w:bookmarkStart w:id="36" w:name="_Toc123070099"/>
      <w:r>
        <w:rPr>
          <w:rFonts w:eastAsia="Times New Roman"/>
        </w:rPr>
        <w:lastRenderedPageBreak/>
        <w:t xml:space="preserve">ГЛАВА </w:t>
      </w:r>
      <w:r w:rsidRPr="008F3DA3">
        <w:rPr>
          <w:rFonts w:eastAsia="Times New Roman"/>
        </w:rPr>
        <w:t>6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6"/>
    </w:p>
    <w:p w14:paraId="730E7477" w14:textId="589874FC" w:rsidR="008F3DA3" w:rsidRDefault="008F3DA3" w:rsidP="008F3DA3">
      <w:pPr>
        <w:pStyle w:val="20"/>
      </w:pPr>
      <w:bookmarkStart w:id="37" w:name="_Toc123070100"/>
      <w:r>
        <w:t>6.1. Динамика экспортной стоимости гвоздей, кнопок,чертёжных скоб по годам</w:t>
      </w:r>
      <w:bookmarkEnd w:id="37"/>
    </w:p>
    <w:p w14:paraId="0C96FE9B" w14:textId="77777777" w:rsidR="008F3DA3" w:rsidRDefault="008F3DA3" w:rsidP="008F3DA3"/>
    <w:p w14:paraId="17B24013" w14:textId="2D3E933B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гвоздей, кнопок,чертёжных скоб</w:t>
      </w:r>
      <w:r>
        <w:t xml:space="preserve"> на экспорт в России с </w:t>
      </w:r>
      <w:r w:rsidR="000F086B">
        <w:rPr>
          <w:color w:val="000000"/>
        </w:rPr>
        <w:t>*** года</w:t>
      </w:r>
      <w:r w:rsidR="00331A8C">
        <w:rPr>
          <w:color w:val="000000"/>
        </w:rPr>
        <w:t xml:space="preserve"> </w:t>
      </w:r>
      <w:r>
        <w:t xml:space="preserve">по </w:t>
      </w:r>
      <w:r w:rsidR="000F086B">
        <w:t xml:space="preserve">настоящее </w:t>
      </w:r>
      <w:r w:rsidR="005314FF">
        <w:t>время представлена</w:t>
      </w:r>
      <w:r>
        <w:t xml:space="preserve"> в таблице ниже</w:t>
      </w:r>
      <w:r w:rsidRPr="002128F9">
        <w:rPr>
          <w:color w:val="000000"/>
        </w:rPr>
        <w:t xml:space="preserve">. </w:t>
      </w:r>
    </w:p>
    <w:p w14:paraId="2C50E27C" w14:textId="77777777" w:rsidR="008F3DA3" w:rsidRDefault="008F3DA3" w:rsidP="008F3DA3">
      <w:pPr>
        <w:jc w:val="both"/>
      </w:pPr>
    </w:p>
    <w:p w14:paraId="360D70C3" w14:textId="68F4AC8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CABA7C8" w14:textId="77777777" w:rsidR="008F3DA3" w:rsidRDefault="008F3DA3" w:rsidP="008F3DA3">
      <w:pPr>
        <w:jc w:val="right"/>
      </w:pPr>
    </w:p>
    <w:p w14:paraId="20506D50" w14:textId="57EC919F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87E5EBE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4"/>
        <w:gridCol w:w="934"/>
        <w:gridCol w:w="935"/>
        <w:gridCol w:w="935"/>
        <w:gridCol w:w="1010"/>
        <w:gridCol w:w="2036"/>
      </w:tblGrid>
      <w:tr w:rsidR="008F3DA3" w:rsidRPr="0086361C" w14:paraId="75143B48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3058035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0F086B" w:rsidRPr="0086361C" w14:paraId="2C88692F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  <w:hideMark/>
          </w:tcPr>
          <w:p w14:paraId="243324AE" w14:textId="592664A5" w:rsidR="000F086B" w:rsidRPr="007A4DDA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  <w:hideMark/>
          </w:tcPr>
          <w:p w14:paraId="5912F3DD" w14:textId="7D84E1D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35" w:type="pct"/>
            <w:noWrap/>
            <w:hideMark/>
          </w:tcPr>
          <w:p w14:paraId="47223828" w14:textId="61DE9ED6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34" w:type="pct"/>
            <w:noWrap/>
            <w:hideMark/>
          </w:tcPr>
          <w:p w14:paraId="06D12C54" w14:textId="3CDFEF1B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34" w:type="pct"/>
            <w:noWrap/>
            <w:hideMark/>
          </w:tcPr>
          <w:p w14:paraId="219E452B" w14:textId="6480B379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34" w:type="pct"/>
            <w:noWrap/>
            <w:hideMark/>
          </w:tcPr>
          <w:p w14:paraId="4FD0545E" w14:textId="0A970A21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34" w:type="pct"/>
            <w:noWrap/>
            <w:hideMark/>
          </w:tcPr>
          <w:p w14:paraId="06417A83" w14:textId="560A4867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  <w:hideMark/>
          </w:tcPr>
          <w:p w14:paraId="19059755" w14:textId="085615A6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  <w:hideMark/>
          </w:tcPr>
          <w:p w14:paraId="068B6403" w14:textId="4D760874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86361C" w14:paraId="138489E3" w14:textId="77777777" w:rsidTr="000F08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</w:tcPr>
          <w:p w14:paraId="0837FC5B" w14:textId="1F752ADB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66D8DF16" w14:textId="49E1A19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28F33964" w14:textId="4AB5E8C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5ED8879" w14:textId="4CFBBD6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549946F3" w14:textId="6324BD5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743AC93" w14:textId="1DFB8B5A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A404425" w14:textId="4BADBE77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</w:tcPr>
          <w:p w14:paraId="2E82F085" w14:textId="78B3A49E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</w:tcPr>
          <w:p w14:paraId="7051F72E" w14:textId="29CBC82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</w:tr>
    </w:tbl>
    <w:p w14:paraId="5EAA8BC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4FC1219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F337973" w14:textId="77777777" w:rsidR="008F3DA3" w:rsidRDefault="008F3DA3" w:rsidP="008F3DA3">
      <w:pPr>
        <w:jc w:val="right"/>
        <w:rPr>
          <w:i/>
          <w:sz w:val="20"/>
        </w:rPr>
      </w:pPr>
    </w:p>
    <w:p w14:paraId="34C6FC75" w14:textId="77777777" w:rsidR="008F3DA3" w:rsidRDefault="008F3DA3" w:rsidP="008F3DA3">
      <w:pPr>
        <w:jc w:val="right"/>
        <w:rPr>
          <w:b/>
          <w:bCs/>
        </w:rPr>
      </w:pPr>
    </w:p>
    <w:p w14:paraId="50CFD983" w14:textId="25403727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0D85B98" w14:textId="77777777" w:rsidR="008F3DA3" w:rsidRDefault="008F3DA3" w:rsidP="008F3DA3">
      <w:pPr>
        <w:jc w:val="right"/>
      </w:pPr>
    </w:p>
    <w:p w14:paraId="173EAA5E" w14:textId="5C92D340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A1A8AF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8F3DA3" w:rsidRPr="00697810" w14:paraId="19A7947C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7516BF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F086B" w:rsidRPr="00697810" w14:paraId="6669C59E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CF823E6" w14:textId="421A33A3" w:rsidR="000F086B" w:rsidRPr="000F086B" w:rsidRDefault="000F086B" w:rsidP="000F086B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6861A00" w14:textId="08E741C9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41A05DF9" w14:textId="0A77E32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4041E97B" w14:textId="7A846E00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3BA6ED39" w14:textId="63323AEA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2" w:type="pct"/>
            <w:noWrap/>
            <w:hideMark/>
          </w:tcPr>
          <w:p w14:paraId="0DE77FDF" w14:textId="56257BE8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5215187" w14:textId="23FCAE2E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6A414E67" w14:textId="7F1799FF" w:rsidR="000F086B" w:rsidRPr="000F086B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697810" w14:paraId="6BD17796" w14:textId="77777777" w:rsidTr="000F086B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2CF3670" w14:textId="72DC67BB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51D9A"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26819B6" w14:textId="4FB8C040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EAF4FB5" w14:textId="084A08D0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691B583" w14:textId="1CB977FC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EED2581" w14:textId="3D63E36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AC48135" w14:textId="77CFA348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F9DA2B3" w14:textId="739209C1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D777BB3" w14:textId="7667D0A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DE5B58B" w14:textId="77777777" w:rsidR="008F3DA3" w:rsidRPr="00D92F43" w:rsidRDefault="008F3DA3" w:rsidP="008F3DA3">
      <w:pPr>
        <w:rPr>
          <w:b/>
        </w:rPr>
      </w:pPr>
    </w:p>
    <w:p w14:paraId="50727FAB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98ABB8" w14:textId="77777777" w:rsidR="008F3DA3" w:rsidRDefault="008F3DA3" w:rsidP="008F3DA3">
      <w:pPr>
        <w:rPr>
          <w:b/>
        </w:rPr>
      </w:pPr>
    </w:p>
    <w:p w14:paraId="2300A190" w14:textId="77777777" w:rsidR="008F3DA3" w:rsidRDefault="008F3DA3" w:rsidP="008F3DA3">
      <w:pPr>
        <w:rPr>
          <w:b/>
        </w:rPr>
      </w:pPr>
    </w:p>
    <w:p w14:paraId="6A42E47B" w14:textId="77777777" w:rsidR="008F3DA3" w:rsidRDefault="008F3DA3" w:rsidP="008F3DA3">
      <w:pPr>
        <w:rPr>
          <w:b/>
        </w:rPr>
      </w:pPr>
    </w:p>
    <w:p w14:paraId="2344345A" w14:textId="77777777" w:rsidR="008F3DA3" w:rsidRDefault="008F3DA3" w:rsidP="008F3DA3">
      <w:pPr>
        <w:jc w:val="right"/>
      </w:pPr>
      <w:r>
        <w:br w:type="page"/>
      </w:r>
    </w:p>
    <w:p w14:paraId="1F2CBB09" w14:textId="77777777" w:rsidR="000F086B" w:rsidRPr="00054370" w:rsidRDefault="000F086B" w:rsidP="000F086B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A99293B" w14:textId="0EAA857F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CF6951" w14:textId="77777777" w:rsidR="008F3DA3" w:rsidRPr="00D92F43" w:rsidRDefault="008F3DA3" w:rsidP="008F3DA3">
      <w:pPr>
        <w:jc w:val="right"/>
      </w:pPr>
    </w:p>
    <w:p w14:paraId="20081AB3" w14:textId="010FF7B8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1F5096F" w14:textId="77777777" w:rsidR="008F3DA3" w:rsidRDefault="008F3DA3" w:rsidP="008F3DA3">
      <w:pPr>
        <w:rPr>
          <w:b/>
        </w:rPr>
      </w:pPr>
    </w:p>
    <w:p w14:paraId="720B6272" w14:textId="3980B84B" w:rsidR="008F3DA3" w:rsidRDefault="000F086B" w:rsidP="008F3DA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1A2AD8E9" wp14:editId="78D016F1">
            <wp:extent cx="5940000" cy="2976689"/>
            <wp:effectExtent l="0" t="0" r="0" b="0"/>
            <wp:docPr id="1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ABF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BED388E" w14:textId="77777777" w:rsidR="008F3DA3" w:rsidRDefault="008F3DA3" w:rsidP="008F3DA3">
      <w:pPr>
        <w:rPr>
          <w:i/>
          <w:sz w:val="20"/>
        </w:rPr>
      </w:pPr>
    </w:p>
    <w:p w14:paraId="569F9107" w14:textId="77777777" w:rsidR="008F3DA3" w:rsidRDefault="008F3DA3" w:rsidP="008F3DA3"/>
    <w:p w14:paraId="428B93AF" w14:textId="5E193418" w:rsidR="008F3DA3" w:rsidRPr="00322E5F" w:rsidRDefault="008F3DA3" w:rsidP="008F3DA3">
      <w:pPr>
        <w:jc w:val="both"/>
      </w:pPr>
      <w:r>
        <w:tab/>
        <w:t xml:space="preserve">С </w:t>
      </w:r>
      <w:r w:rsidR="000F086B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0F086B">
        <w:rPr>
          <w:color w:val="000000"/>
        </w:rPr>
        <w:t>настоящее время</w:t>
      </w:r>
      <w:r>
        <w:rPr>
          <w:color w:val="000000"/>
        </w:rPr>
        <w:t xml:space="preserve"> средняя экспортная стоимость </w:t>
      </w:r>
      <w:r w:rsidRPr="001D4718">
        <w:t>гвоздей, кнопок,чертёжных скоб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0F086B">
        <w:t>выросла (сократилась)</w:t>
      </w:r>
      <w:r>
        <w:t xml:space="preserve"> на </w:t>
      </w:r>
      <w:r w:rsidR="000F086B">
        <w:t>***</w:t>
      </w:r>
      <w:r>
        <w:t xml:space="preserve">% - с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="000F086B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="000F086B">
        <w:rPr>
          <w:color w:val="000000"/>
        </w:rPr>
        <w:t xml:space="preserve">*** году </w:t>
      </w:r>
      <w:r>
        <w:rPr>
          <w:color w:val="000000"/>
        </w:rPr>
        <w:t xml:space="preserve">и равна </w:t>
      </w:r>
      <w:r w:rsidR="000F086B">
        <w:rPr>
          <w:color w:val="000000"/>
        </w:rPr>
        <w:t>***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6EEDC706" w14:textId="77777777" w:rsidR="000F086B" w:rsidRDefault="000F086B" w:rsidP="008F3DA3">
      <w:pPr>
        <w:jc w:val="right"/>
        <w:rPr>
          <w:b/>
          <w:bCs/>
        </w:rPr>
      </w:pPr>
    </w:p>
    <w:p w14:paraId="3A724662" w14:textId="2A1E7EA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D02ED66" w14:textId="77777777" w:rsidR="008F3DA3" w:rsidRDefault="008F3DA3" w:rsidP="008F3DA3">
      <w:pPr>
        <w:jc w:val="right"/>
      </w:pPr>
    </w:p>
    <w:p w14:paraId="045A4D0E" w14:textId="676CB5B4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4AD440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7"/>
        <w:gridCol w:w="937"/>
        <w:gridCol w:w="937"/>
        <w:gridCol w:w="937"/>
        <w:gridCol w:w="937"/>
        <w:gridCol w:w="999"/>
        <w:gridCol w:w="2036"/>
      </w:tblGrid>
      <w:tr w:rsidR="008F3DA3" w:rsidRPr="0086361C" w14:paraId="77BE0D81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CBD5DA3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0F086B" w:rsidRPr="0086361C" w14:paraId="14E02C27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5118FF27" w14:textId="64E8D1E7" w:rsidR="000F086B" w:rsidRPr="007A4DDA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  <w:hideMark/>
          </w:tcPr>
          <w:p w14:paraId="47016D95" w14:textId="1513E22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48" w:type="pct"/>
            <w:noWrap/>
            <w:hideMark/>
          </w:tcPr>
          <w:p w14:paraId="1CD5D4FB" w14:textId="1F6705DD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48" w:type="pct"/>
            <w:noWrap/>
            <w:hideMark/>
          </w:tcPr>
          <w:p w14:paraId="52587195" w14:textId="399122B4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48" w:type="pct"/>
            <w:noWrap/>
            <w:hideMark/>
          </w:tcPr>
          <w:p w14:paraId="260A3726" w14:textId="15F62440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48" w:type="pct"/>
            <w:noWrap/>
            <w:hideMark/>
          </w:tcPr>
          <w:p w14:paraId="70F2745C" w14:textId="1613803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48" w:type="pct"/>
            <w:noWrap/>
            <w:hideMark/>
          </w:tcPr>
          <w:p w14:paraId="2066D92C" w14:textId="58CB2953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  <w:hideMark/>
          </w:tcPr>
          <w:p w14:paraId="24A62841" w14:textId="01AFC48D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  <w:hideMark/>
          </w:tcPr>
          <w:p w14:paraId="15631318" w14:textId="4DE694FA" w:rsidR="000F086B" w:rsidRPr="0086361C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86361C" w14:paraId="422A7EFF" w14:textId="77777777" w:rsidTr="000F08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</w:tcPr>
          <w:p w14:paraId="770AA2FD" w14:textId="41589675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6E1BC768" w14:textId="15E48E3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3ABDD898" w14:textId="46E6D985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02B03C8" w14:textId="56993CC0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D3CCADA" w14:textId="0C8379FE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103ED3B5" w14:textId="329F527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554C774E" w14:textId="7E2404C4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</w:tcPr>
          <w:p w14:paraId="7189E025" w14:textId="613D89DF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</w:tcPr>
          <w:p w14:paraId="5168F276" w14:textId="59474DD2" w:rsidR="000F086B" w:rsidRPr="0086361C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</w:tr>
    </w:tbl>
    <w:p w14:paraId="7356C637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62FF140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EB14276" w14:textId="77777777" w:rsidR="008F3DA3" w:rsidRDefault="008F3DA3" w:rsidP="008F3DA3">
      <w:pPr>
        <w:jc w:val="right"/>
        <w:rPr>
          <w:i/>
          <w:sz w:val="20"/>
        </w:rPr>
      </w:pPr>
    </w:p>
    <w:p w14:paraId="214F9FDB" w14:textId="77777777" w:rsidR="008F3DA3" w:rsidRDefault="008F3DA3" w:rsidP="008F3DA3">
      <w:pPr>
        <w:jc w:val="right"/>
        <w:rPr>
          <w:b/>
          <w:bCs/>
        </w:rPr>
      </w:pPr>
    </w:p>
    <w:p w14:paraId="401D4C49" w14:textId="77777777" w:rsidR="000F086B" w:rsidRDefault="000F086B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06B4591F" w14:textId="1F81581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4FCBB574" w14:textId="77777777" w:rsidR="008F3DA3" w:rsidRDefault="008F3DA3" w:rsidP="008F3DA3">
      <w:pPr>
        <w:jc w:val="right"/>
      </w:pPr>
    </w:p>
    <w:p w14:paraId="54FD1003" w14:textId="0BFBF3EA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0B5C1A0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8F3DA3" w:rsidRPr="00697810" w14:paraId="315AD802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75E8D2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F086B" w:rsidRPr="00697810" w14:paraId="03DF8840" w14:textId="77777777" w:rsidTr="000F08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051D8458" w14:textId="1F1BDA98" w:rsidR="000F086B" w:rsidRPr="00697810" w:rsidRDefault="000F086B" w:rsidP="000F086B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586ADF9C" w14:textId="5E4A569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1" w:type="pct"/>
            <w:noWrap/>
            <w:hideMark/>
          </w:tcPr>
          <w:p w14:paraId="171153FE" w14:textId="4887C0F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1" w:type="pct"/>
            <w:noWrap/>
            <w:hideMark/>
          </w:tcPr>
          <w:p w14:paraId="0ECFF578" w14:textId="42B92215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1" w:type="pct"/>
            <w:noWrap/>
            <w:hideMark/>
          </w:tcPr>
          <w:p w14:paraId="5B08A6ED" w14:textId="3CF0DCC7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1" w:type="pct"/>
            <w:noWrap/>
            <w:hideMark/>
          </w:tcPr>
          <w:p w14:paraId="75F8C3FC" w14:textId="1EB18161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3839E58" w14:textId="662B3526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4B5E834A" w14:textId="5AF36337" w:rsidR="000F086B" w:rsidRPr="00697810" w:rsidRDefault="000F086B" w:rsidP="000F08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F086B" w:rsidRPr="00697810" w14:paraId="1691E936" w14:textId="77777777" w:rsidTr="000F086B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317AB4FA" w14:textId="75C761AD" w:rsidR="000F086B" w:rsidRPr="008C3495" w:rsidRDefault="000F086B" w:rsidP="000F086B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B7D975D" w14:textId="47082ED2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C249BA2" w14:textId="2DEDC05B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13736F52" w14:textId="33E50BCE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E824B9E" w14:textId="0064E687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779BDA64" w14:textId="4299B329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3116210B" w14:textId="1216A04D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38FE806F" w14:textId="56113D1A" w:rsidR="000F086B" w:rsidRPr="00697810" w:rsidRDefault="000F086B" w:rsidP="000F08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</w:tr>
    </w:tbl>
    <w:p w14:paraId="76AC69A5" w14:textId="77777777" w:rsidR="008F3DA3" w:rsidRPr="00D92F43" w:rsidRDefault="008F3DA3" w:rsidP="008F3DA3">
      <w:pPr>
        <w:rPr>
          <w:b/>
        </w:rPr>
      </w:pPr>
    </w:p>
    <w:p w14:paraId="4F5DE583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46E145" w14:textId="1755A409" w:rsidR="008F3DA3" w:rsidRDefault="008F3DA3" w:rsidP="008F3DA3">
      <w:pPr>
        <w:jc w:val="right"/>
      </w:pPr>
    </w:p>
    <w:p w14:paraId="63E35F0F" w14:textId="77777777" w:rsidR="0095005D" w:rsidRDefault="0095005D" w:rsidP="0095005D">
      <w:pPr>
        <w:jc w:val="right"/>
      </w:pPr>
    </w:p>
    <w:p w14:paraId="24C29FD0" w14:textId="77777777" w:rsidR="0095005D" w:rsidRPr="00054370" w:rsidRDefault="0095005D" w:rsidP="0095005D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13CED4E" w14:textId="671840BB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968AFFC" w14:textId="77777777" w:rsidR="008F3DA3" w:rsidRPr="00D92F43" w:rsidRDefault="008F3DA3" w:rsidP="008F3DA3">
      <w:pPr>
        <w:jc w:val="right"/>
      </w:pPr>
    </w:p>
    <w:p w14:paraId="403450E8" w14:textId="16263D66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2109F96" w14:textId="77777777" w:rsidR="008F3DA3" w:rsidRDefault="008F3DA3" w:rsidP="008F3DA3">
      <w:pPr>
        <w:jc w:val="center"/>
        <w:rPr>
          <w:b/>
        </w:rPr>
      </w:pPr>
    </w:p>
    <w:p w14:paraId="683EE76C" w14:textId="62FE4317" w:rsidR="008F3DA3" w:rsidRDefault="0095005D" w:rsidP="008F3DA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F60B9AC" wp14:editId="4CBFE00A">
            <wp:extent cx="5940000" cy="2976689"/>
            <wp:effectExtent l="0" t="0" r="0" b="0"/>
            <wp:docPr id="1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2D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B7DB96B" w14:textId="77777777" w:rsidR="008F3DA3" w:rsidRDefault="008F3DA3" w:rsidP="008F3DA3">
      <w:pPr>
        <w:rPr>
          <w:i/>
          <w:sz w:val="20"/>
        </w:rPr>
      </w:pPr>
    </w:p>
    <w:p w14:paraId="513F37DB" w14:textId="77777777" w:rsidR="008F3DA3" w:rsidRDefault="008F3DA3" w:rsidP="008F3DA3"/>
    <w:p w14:paraId="014E9B50" w14:textId="305D482C" w:rsidR="008F3DA3" w:rsidRPr="00322E5F" w:rsidRDefault="008F3DA3" w:rsidP="008F3DA3">
      <w:pPr>
        <w:jc w:val="both"/>
      </w:pPr>
      <w:r>
        <w:tab/>
        <w:t xml:space="preserve">С </w:t>
      </w:r>
      <w:r w:rsidR="0095005D">
        <w:rPr>
          <w:color w:val="000000"/>
        </w:rPr>
        <w:t>*** года</w:t>
      </w:r>
      <w:r>
        <w:rPr>
          <w:color w:val="000000"/>
        </w:rPr>
        <w:t xml:space="preserve"> по </w:t>
      </w:r>
      <w:r w:rsidR="0095005D">
        <w:rPr>
          <w:color w:val="000000"/>
        </w:rPr>
        <w:t>настоящее время</w:t>
      </w:r>
      <w:r>
        <w:rPr>
          <w:color w:val="000000"/>
        </w:rPr>
        <w:t xml:space="preserve"> средняя экспортная стоимость </w:t>
      </w:r>
      <w:r w:rsidRPr="001D4718">
        <w:t>гвоздей, кнопок,чертёжных скоб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95005D">
        <w:t>выросла (сократилась)</w:t>
      </w:r>
      <w:r>
        <w:t xml:space="preserve"> на </w:t>
      </w:r>
      <w:r w:rsidR="0095005D">
        <w:t>***</w:t>
      </w:r>
      <w:r>
        <w:t xml:space="preserve">% - с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 до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Минимальная стоимость продукции зафиксирована в </w:t>
      </w:r>
      <w:r w:rsidR="0095005D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Максимальная - в </w:t>
      </w:r>
      <w:r w:rsidR="0095005D">
        <w:rPr>
          <w:color w:val="000000"/>
        </w:rPr>
        <w:t>*** году</w:t>
      </w:r>
      <w:r>
        <w:rPr>
          <w:color w:val="000000"/>
        </w:rPr>
        <w:t xml:space="preserve"> и равна </w:t>
      </w:r>
      <w:r w:rsidR="0095005D">
        <w:rPr>
          <w:color w:val="000000"/>
        </w:rPr>
        <w:t>***</w:t>
      </w:r>
      <w:r>
        <w:rPr>
          <w:color w:val="000000"/>
        </w:rPr>
        <w:t xml:space="preserve"> руб./кг. </w:t>
      </w:r>
    </w:p>
    <w:p w14:paraId="3FA8FBDE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50D34924" w14:textId="5BC07244" w:rsidR="008F3DA3" w:rsidRDefault="008F3DA3" w:rsidP="008F3DA3">
      <w:pPr>
        <w:pStyle w:val="20"/>
      </w:pPr>
      <w:bookmarkStart w:id="38" w:name="_Toc123070101"/>
      <w:r>
        <w:lastRenderedPageBreak/>
        <w:t>6.2. Структура экспортной стоимости гвоздей, кнопок,чертёжных скоб по странам-получателям</w:t>
      </w:r>
      <w:bookmarkEnd w:id="38"/>
    </w:p>
    <w:p w14:paraId="54A9D90C" w14:textId="77777777" w:rsidR="008F3DA3" w:rsidRDefault="008F3DA3" w:rsidP="008F3DA3"/>
    <w:p w14:paraId="12F87B93" w14:textId="0EC915EC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61A9848D" w14:textId="77777777" w:rsidR="008F3DA3" w:rsidRDefault="008F3DA3" w:rsidP="008F3DA3">
      <w:pPr>
        <w:jc w:val="right"/>
      </w:pPr>
    </w:p>
    <w:p w14:paraId="3F4F005F" w14:textId="67DA4B12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54CE0C9C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77174112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FC69D2D" w14:textId="3FD3CCBF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0188C5C1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4950C8" w:rsidRPr="006E626F" w14:paraId="36F4532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F5BBF3E" w14:textId="5823BB14" w:rsidR="004950C8" w:rsidRPr="006E626F" w:rsidRDefault="004950C8" w:rsidP="004950C8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3DC48377" w14:textId="36995A6F" w:rsidR="004950C8" w:rsidRPr="008C31F7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561EDCE2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869DA4C" w14:textId="790CB519" w:rsidR="004950C8" w:rsidRPr="00FE1EA5" w:rsidRDefault="004950C8" w:rsidP="004950C8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3FE8840E" w14:textId="342F28EB" w:rsidR="004950C8" w:rsidRPr="008C31F7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0A4F4AF1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26A55AF" w14:textId="1D3A6FD3" w:rsidR="004950C8" w:rsidRPr="004950C8" w:rsidRDefault="004950C8" w:rsidP="004950C8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74660EB6" w14:textId="10419BFC" w:rsidR="004950C8" w:rsidRPr="008C31F7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4950C8" w:rsidRPr="006E626F" w14:paraId="2C50D9F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8DD40C" w14:textId="0E6C289A" w:rsidR="004950C8" w:rsidRPr="004950C8" w:rsidRDefault="004950C8" w:rsidP="004950C8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5E0CCE3D" w14:textId="4009D981" w:rsidR="004950C8" w:rsidRPr="008C31F7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19B17D70" w14:textId="77777777" w:rsidR="008F3DA3" w:rsidRDefault="008F3DA3" w:rsidP="008F3DA3">
      <w:pPr>
        <w:jc w:val="right"/>
        <w:rPr>
          <w:i/>
          <w:sz w:val="20"/>
        </w:rPr>
      </w:pPr>
    </w:p>
    <w:p w14:paraId="4925FAF8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5E9FEF7" w14:textId="54EA043A" w:rsidR="00331A8C" w:rsidRDefault="00331A8C">
      <w:pPr>
        <w:spacing w:after="180" w:line="336" w:lineRule="auto"/>
        <w:contextualSpacing w:val="0"/>
        <w:rPr>
          <w:b/>
          <w:bCs/>
        </w:rPr>
      </w:pPr>
    </w:p>
    <w:p w14:paraId="7850B06C" w14:textId="4E762804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Pr="00F23B77">
        <w:rPr>
          <w:b/>
          <w:bCs/>
        </w:rPr>
        <w:t>6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4A8D1C5D" w14:textId="77777777" w:rsidR="008F3DA3" w:rsidRDefault="008F3DA3" w:rsidP="008F3DA3">
      <w:pPr>
        <w:jc w:val="right"/>
      </w:pPr>
    </w:p>
    <w:p w14:paraId="228602D0" w14:textId="200EA8CD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0A26B60A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780"/>
        <w:gridCol w:w="778"/>
        <w:gridCol w:w="778"/>
        <w:gridCol w:w="778"/>
        <w:gridCol w:w="779"/>
        <w:gridCol w:w="779"/>
        <w:gridCol w:w="779"/>
        <w:gridCol w:w="779"/>
        <w:gridCol w:w="1871"/>
      </w:tblGrid>
      <w:tr w:rsidR="008F3DA3" w:rsidRPr="004C62D5" w14:paraId="48194744" w14:textId="77777777" w:rsidTr="004950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vAlign w:val="center"/>
            <w:hideMark/>
          </w:tcPr>
          <w:p w14:paraId="0A225442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9"/>
            <w:noWrap/>
            <w:hideMark/>
          </w:tcPr>
          <w:p w14:paraId="62072B69" w14:textId="77777777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8C31F7" w:rsidRPr="004C62D5" w14:paraId="676B5B13" w14:textId="77777777" w:rsidTr="004950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0CCFD9AB" w14:textId="77777777" w:rsidR="008C31F7" w:rsidRPr="004C62D5" w:rsidRDefault="008C31F7" w:rsidP="008C31F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70" w:type="pct"/>
            <w:noWrap/>
            <w:hideMark/>
          </w:tcPr>
          <w:p w14:paraId="1CDE200F" w14:textId="17B021EF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0809600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69" w:type="pct"/>
            <w:noWrap/>
            <w:hideMark/>
          </w:tcPr>
          <w:p w14:paraId="30073A78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69" w:type="pct"/>
            <w:noWrap/>
            <w:hideMark/>
          </w:tcPr>
          <w:p w14:paraId="205AD77A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69" w:type="pct"/>
            <w:noWrap/>
            <w:hideMark/>
          </w:tcPr>
          <w:p w14:paraId="58091A8B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69" w:type="pct"/>
            <w:noWrap/>
            <w:hideMark/>
          </w:tcPr>
          <w:p w14:paraId="704C1B50" w14:textId="7777777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69" w:type="pct"/>
            <w:noWrap/>
            <w:hideMark/>
          </w:tcPr>
          <w:p w14:paraId="32C0BD94" w14:textId="7499BEE8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69" w:type="pct"/>
            <w:noWrap/>
            <w:hideMark/>
          </w:tcPr>
          <w:p w14:paraId="2735B7CD" w14:textId="63234211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70" w:type="pct"/>
            <w:noWrap/>
            <w:hideMark/>
          </w:tcPr>
          <w:p w14:paraId="52D8EF90" w14:textId="74C0F717" w:rsidR="008C31F7" w:rsidRPr="004C62D5" w:rsidRDefault="008C31F7" w:rsidP="008C31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</w:tr>
      <w:tr w:rsidR="008C31F7" w:rsidRPr="004C62D5" w14:paraId="38560FD5" w14:textId="77777777" w:rsidTr="004950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  <w:hideMark/>
          </w:tcPr>
          <w:p w14:paraId="22755F85" w14:textId="1985556B" w:rsidR="004950C8" w:rsidRPr="00FE1EA5" w:rsidRDefault="004950C8" w:rsidP="004950C8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70" w:type="pct"/>
            <w:noWrap/>
            <w:hideMark/>
          </w:tcPr>
          <w:p w14:paraId="0BDE4637" w14:textId="34CC04C9" w:rsidR="004950C8" w:rsidRPr="004950C8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693857BD" w14:textId="5CFD37D3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18ACA7F" w14:textId="692A7B5F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4874600" w14:textId="095812D5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44953C00" w14:textId="162980F4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C2BA936" w14:textId="42C80F83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20754F6" w14:textId="25A8179B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0E531AC4" w14:textId="44ED30D9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70" w:type="pct"/>
            <w:noWrap/>
            <w:hideMark/>
          </w:tcPr>
          <w:p w14:paraId="253689ED" w14:textId="4DB22FEB" w:rsidR="004950C8" w:rsidRPr="004C62D5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</w:tr>
      <w:tr w:rsidR="004950C8" w:rsidRPr="004C62D5" w14:paraId="202E1756" w14:textId="77777777" w:rsidTr="004950C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59D2CF9" w14:textId="2341F7A4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70" w:type="pct"/>
            <w:noWrap/>
          </w:tcPr>
          <w:p w14:paraId="69D30E64" w14:textId="11E05EE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0DC0C89" w14:textId="79536FD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4D9C76C" w14:textId="1DCBEA7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1C46A66" w14:textId="12D72004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732C81C" w14:textId="5144C4C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233BA16" w14:textId="1007E6F0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767E4A" w14:textId="3C9E5632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DD79B5F" w14:textId="5A77BB57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53708F16" w14:textId="47E52C6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4950C8" w:rsidRPr="004C62D5" w14:paraId="12D81DE0" w14:textId="77777777" w:rsidTr="004950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6827C302" w14:textId="49077EDF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470" w:type="pct"/>
            <w:noWrap/>
          </w:tcPr>
          <w:p w14:paraId="58710595" w14:textId="67A65DA5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2F00784" w14:textId="10F5A0C9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D5CF306" w14:textId="32EDBF5A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1E3FD22" w14:textId="61F3FA7D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272C490" w14:textId="563E6368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EB9F88" w14:textId="1A335091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53FF5F" w14:textId="215DA18B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278A69E" w14:textId="3E5ACF86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799CE3B2" w14:textId="3DE44F31" w:rsidR="004950C8" w:rsidRPr="009F4A0A" w:rsidRDefault="004950C8" w:rsidP="00495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4950C8" w:rsidRPr="004C62D5" w14:paraId="0CCA9C3B" w14:textId="77777777" w:rsidTr="004950C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4AC1DC57" w14:textId="3F9B1A70" w:rsidR="004950C8" w:rsidRPr="00FE1EA5" w:rsidRDefault="004950C8" w:rsidP="004950C8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470" w:type="pct"/>
            <w:noWrap/>
          </w:tcPr>
          <w:p w14:paraId="0A2EC6FB" w14:textId="746381F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F9448B3" w14:textId="3A25FC3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6B5D9BD" w14:textId="65D2B26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96EF1E9" w14:textId="67DD80B9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0437813" w14:textId="32786772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623144" w14:textId="3DA69A2D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D08D8AA" w14:textId="200B221F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76CDF3A" w14:textId="3CD81621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06BC9C73" w14:textId="7ABEEF5A" w:rsidR="004950C8" w:rsidRPr="009F4A0A" w:rsidRDefault="004950C8" w:rsidP="00495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</w:tbl>
    <w:p w14:paraId="7DF38694" w14:textId="77777777" w:rsidR="008F3DA3" w:rsidRPr="00AD2A82" w:rsidRDefault="008F3DA3" w:rsidP="008F3DA3">
      <w:pPr>
        <w:rPr>
          <w:b/>
        </w:rPr>
      </w:pPr>
    </w:p>
    <w:p w14:paraId="027EDD8C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175CC0F0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12BF2B5" w14:textId="1EBEC372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57207B" w:rsidRPr="0057207B">
        <w:rPr>
          <w:b/>
          <w:bCs/>
        </w:rPr>
        <w:t>6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E0ACF35" w14:textId="77777777" w:rsidR="008F3DA3" w:rsidRDefault="008F3DA3" w:rsidP="008F3DA3">
      <w:pPr>
        <w:jc w:val="right"/>
      </w:pPr>
    </w:p>
    <w:p w14:paraId="7FBC3310" w14:textId="6C46B97E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гвоздей, кнопок,чертёжных скоб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1FFF51B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5E1F1C56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36AF63D" w14:textId="1B48B3D6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39752527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C31F7" w:rsidRPr="006E626F" w14:paraId="7FB3932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D409898" w14:textId="561DCA03" w:rsidR="008C31F7" w:rsidRPr="006E626F" w:rsidRDefault="008C31F7" w:rsidP="008C31F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422AD17D" w14:textId="27BC58E3" w:rsidR="008C31F7" w:rsidRPr="008C31F7" w:rsidRDefault="008C31F7" w:rsidP="008C31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64157CC8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906F795" w14:textId="2760E5B1" w:rsidR="008C31F7" w:rsidRPr="00FE1EA5" w:rsidRDefault="008C31F7" w:rsidP="008C31F7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5B54ED03" w14:textId="7FAAC6DD" w:rsidR="008C31F7" w:rsidRPr="008C31F7" w:rsidRDefault="008C31F7" w:rsidP="008C31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151A4B9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C2FDF8B" w14:textId="35B2D560" w:rsidR="008C31F7" w:rsidRPr="00FE1EA5" w:rsidRDefault="008C31F7" w:rsidP="008C31F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339FD0CE" w14:textId="559C1AA6" w:rsidR="008C31F7" w:rsidRPr="008C31F7" w:rsidRDefault="008C31F7" w:rsidP="008C31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8C31F7" w:rsidRPr="006E626F" w14:paraId="0E3A7A8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BAF06E3" w14:textId="28B09FD0" w:rsidR="008C31F7" w:rsidRPr="00FE1EA5" w:rsidRDefault="008C31F7" w:rsidP="008C31F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14A80E54" w14:textId="60B730A3" w:rsidR="008C31F7" w:rsidRPr="008C31F7" w:rsidRDefault="008C31F7" w:rsidP="008C31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568F94AD" w14:textId="77777777" w:rsidR="008F3DA3" w:rsidRDefault="008F3DA3" w:rsidP="008F3DA3">
      <w:pPr>
        <w:jc w:val="right"/>
        <w:rPr>
          <w:i/>
          <w:sz w:val="20"/>
        </w:rPr>
      </w:pPr>
    </w:p>
    <w:p w14:paraId="5D478657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16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E3336" w14:textId="77777777" w:rsidR="007702DA" w:rsidRDefault="007702DA" w:rsidP="00A91D75">
      <w:r>
        <w:separator/>
      </w:r>
    </w:p>
  </w:endnote>
  <w:endnote w:type="continuationSeparator" w:id="0">
    <w:p w14:paraId="1668F25E" w14:textId="77777777" w:rsidR="007702DA" w:rsidRDefault="007702DA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727AA" w14:textId="77777777" w:rsidR="007702DA" w:rsidRDefault="007702DA" w:rsidP="00A91D75">
      <w:r>
        <w:separator/>
      </w:r>
    </w:p>
  </w:footnote>
  <w:footnote w:type="continuationSeparator" w:id="0">
    <w:p w14:paraId="18448766" w14:textId="77777777" w:rsidR="007702DA" w:rsidRDefault="007702DA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54370"/>
    <w:rsid w:val="00080E43"/>
    <w:rsid w:val="000908E5"/>
    <w:rsid w:val="000E0ECB"/>
    <w:rsid w:val="000E4051"/>
    <w:rsid w:val="000F086B"/>
    <w:rsid w:val="000F4650"/>
    <w:rsid w:val="001026BD"/>
    <w:rsid w:val="001137DF"/>
    <w:rsid w:val="00122C4C"/>
    <w:rsid w:val="001258F5"/>
    <w:rsid w:val="001313E7"/>
    <w:rsid w:val="00146E2A"/>
    <w:rsid w:val="001667B1"/>
    <w:rsid w:val="001737EA"/>
    <w:rsid w:val="00177CEF"/>
    <w:rsid w:val="0018440A"/>
    <w:rsid w:val="00184B35"/>
    <w:rsid w:val="001865F2"/>
    <w:rsid w:val="001948CD"/>
    <w:rsid w:val="001A2901"/>
    <w:rsid w:val="001B7078"/>
    <w:rsid w:val="001D324C"/>
    <w:rsid w:val="001D4718"/>
    <w:rsid w:val="001D7911"/>
    <w:rsid w:val="001E59F3"/>
    <w:rsid w:val="002063EE"/>
    <w:rsid w:val="002128F9"/>
    <w:rsid w:val="0022673D"/>
    <w:rsid w:val="00226FF2"/>
    <w:rsid w:val="002515F8"/>
    <w:rsid w:val="002607F3"/>
    <w:rsid w:val="00270CE2"/>
    <w:rsid w:val="00277829"/>
    <w:rsid w:val="00282F04"/>
    <w:rsid w:val="00293352"/>
    <w:rsid w:val="002B7D6D"/>
    <w:rsid w:val="002C44A8"/>
    <w:rsid w:val="00322E5F"/>
    <w:rsid w:val="00331A8C"/>
    <w:rsid w:val="0033441D"/>
    <w:rsid w:val="00342438"/>
    <w:rsid w:val="003565A5"/>
    <w:rsid w:val="00357E88"/>
    <w:rsid w:val="003659E3"/>
    <w:rsid w:val="003662B4"/>
    <w:rsid w:val="003740F5"/>
    <w:rsid w:val="00381C23"/>
    <w:rsid w:val="00384FD2"/>
    <w:rsid w:val="003A574F"/>
    <w:rsid w:val="003E1F2C"/>
    <w:rsid w:val="003F429C"/>
    <w:rsid w:val="00423935"/>
    <w:rsid w:val="0043209E"/>
    <w:rsid w:val="0044292E"/>
    <w:rsid w:val="00444D5A"/>
    <w:rsid w:val="00460803"/>
    <w:rsid w:val="0046381B"/>
    <w:rsid w:val="0049377D"/>
    <w:rsid w:val="004950C8"/>
    <w:rsid w:val="004A33A7"/>
    <w:rsid w:val="004E0A62"/>
    <w:rsid w:val="00526D21"/>
    <w:rsid w:val="0052733E"/>
    <w:rsid w:val="00527F12"/>
    <w:rsid w:val="005314FF"/>
    <w:rsid w:val="00537345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5F4669"/>
    <w:rsid w:val="006079FA"/>
    <w:rsid w:val="00611168"/>
    <w:rsid w:val="0062480E"/>
    <w:rsid w:val="006270F4"/>
    <w:rsid w:val="006408AE"/>
    <w:rsid w:val="00672470"/>
    <w:rsid w:val="00682AC6"/>
    <w:rsid w:val="0069237D"/>
    <w:rsid w:val="006C3E43"/>
    <w:rsid w:val="007027B9"/>
    <w:rsid w:val="00710DBD"/>
    <w:rsid w:val="00743FD9"/>
    <w:rsid w:val="00747245"/>
    <w:rsid w:val="00760843"/>
    <w:rsid w:val="007702DA"/>
    <w:rsid w:val="00772B84"/>
    <w:rsid w:val="00772F96"/>
    <w:rsid w:val="007732CD"/>
    <w:rsid w:val="007819D5"/>
    <w:rsid w:val="00792317"/>
    <w:rsid w:val="00793579"/>
    <w:rsid w:val="007B0DFA"/>
    <w:rsid w:val="007D49B1"/>
    <w:rsid w:val="007E5E59"/>
    <w:rsid w:val="007F6A63"/>
    <w:rsid w:val="008013A6"/>
    <w:rsid w:val="00805BA6"/>
    <w:rsid w:val="008125D3"/>
    <w:rsid w:val="00823D33"/>
    <w:rsid w:val="00831777"/>
    <w:rsid w:val="00833F4E"/>
    <w:rsid w:val="00837568"/>
    <w:rsid w:val="00845999"/>
    <w:rsid w:val="00860F9E"/>
    <w:rsid w:val="008759A8"/>
    <w:rsid w:val="008877F8"/>
    <w:rsid w:val="00897FCB"/>
    <w:rsid w:val="008A18A8"/>
    <w:rsid w:val="008A6A2A"/>
    <w:rsid w:val="008B16C7"/>
    <w:rsid w:val="008B46AB"/>
    <w:rsid w:val="008C209A"/>
    <w:rsid w:val="008C31F7"/>
    <w:rsid w:val="008C3495"/>
    <w:rsid w:val="008E707B"/>
    <w:rsid w:val="008F3DA3"/>
    <w:rsid w:val="009014FE"/>
    <w:rsid w:val="00906D04"/>
    <w:rsid w:val="00911CD5"/>
    <w:rsid w:val="009210A6"/>
    <w:rsid w:val="00923295"/>
    <w:rsid w:val="00924378"/>
    <w:rsid w:val="00944D7A"/>
    <w:rsid w:val="0095005D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00FB"/>
    <w:rsid w:val="00A32002"/>
    <w:rsid w:val="00A41129"/>
    <w:rsid w:val="00A465DF"/>
    <w:rsid w:val="00A51677"/>
    <w:rsid w:val="00A7217A"/>
    <w:rsid w:val="00A7227F"/>
    <w:rsid w:val="00A73699"/>
    <w:rsid w:val="00A8552D"/>
    <w:rsid w:val="00A86068"/>
    <w:rsid w:val="00A90316"/>
    <w:rsid w:val="00A91D75"/>
    <w:rsid w:val="00AA0A62"/>
    <w:rsid w:val="00AC22D2"/>
    <w:rsid w:val="00AC343A"/>
    <w:rsid w:val="00AD3482"/>
    <w:rsid w:val="00AE774D"/>
    <w:rsid w:val="00AF39EC"/>
    <w:rsid w:val="00B0297D"/>
    <w:rsid w:val="00B11B5E"/>
    <w:rsid w:val="00B445DF"/>
    <w:rsid w:val="00B50527"/>
    <w:rsid w:val="00B74368"/>
    <w:rsid w:val="00BA520C"/>
    <w:rsid w:val="00BC17A5"/>
    <w:rsid w:val="00BC60E1"/>
    <w:rsid w:val="00BD6DC5"/>
    <w:rsid w:val="00BE3C68"/>
    <w:rsid w:val="00BE4E41"/>
    <w:rsid w:val="00BE6530"/>
    <w:rsid w:val="00C43903"/>
    <w:rsid w:val="00C50FEA"/>
    <w:rsid w:val="00C6323A"/>
    <w:rsid w:val="00C710A8"/>
    <w:rsid w:val="00C717DC"/>
    <w:rsid w:val="00C813CA"/>
    <w:rsid w:val="00C82D26"/>
    <w:rsid w:val="00C87193"/>
    <w:rsid w:val="00CB27A1"/>
    <w:rsid w:val="00CB2A6D"/>
    <w:rsid w:val="00CB3B5C"/>
    <w:rsid w:val="00CD7A20"/>
    <w:rsid w:val="00D17AC1"/>
    <w:rsid w:val="00D31836"/>
    <w:rsid w:val="00D402E1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E5309"/>
    <w:rsid w:val="00DE60D3"/>
    <w:rsid w:val="00DE6C62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C1D55"/>
    <w:rsid w:val="00EC3AD4"/>
    <w:rsid w:val="00ED6905"/>
    <w:rsid w:val="00EE33A8"/>
    <w:rsid w:val="00EF49D6"/>
    <w:rsid w:val="00EF64C7"/>
    <w:rsid w:val="00F117A8"/>
    <w:rsid w:val="00F23B77"/>
    <w:rsid w:val="00F55337"/>
    <w:rsid w:val="00F6312C"/>
    <w:rsid w:val="00FA4C83"/>
    <w:rsid w:val="00FB23FA"/>
    <w:rsid w:val="00FB3402"/>
    <w:rsid w:val="00FC7FA8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150</TotalTime>
  <Pages>6</Pages>
  <Words>4924</Words>
  <Characters>28070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47</cp:revision>
  <cp:lastPrinted>2023-01-25T04:53:00Z</cp:lastPrinted>
  <dcterms:created xsi:type="dcterms:W3CDTF">2023-01-24T10:16:00Z</dcterms:created>
  <dcterms:modified xsi:type="dcterms:W3CDTF">2023-01-25T04:53:00Z</dcterms:modified>
  <cp:contentStatus/>
  <cp:version/>
</cp:coreProperties>
</file>