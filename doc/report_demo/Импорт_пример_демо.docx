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579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14"/>
      </w:tblGrid>
      <w:tr w:rsidR="00805BA6" w:rsidRPr="00017F46" w14:paraId="564AC8A0" w14:textId="77777777" w:rsidTr="00805BA6">
        <w:trPr>
          <w:trHeight w:val="1982"/>
        </w:trPr>
        <w:tc>
          <w:tcPr>
            <w:tcW w:w="9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B97B56" w14:textId="77777777" w:rsidR="00805BA6" w:rsidRDefault="00805BA6" w:rsidP="00805BA6">
            <w:pPr>
              <w:pStyle w:val="ac"/>
              <w:framePr w:hSpace="0" w:wrap="auto" w:vAnchor="margin" w:xAlign="left" w:yAlign="inline"/>
            </w:pPr>
            <w:r>
              <w:t xml:space="preserve">Рынок </w:t>
            </w:r>
          </w:p>
          <w:p w14:paraId="3BBD6929" w14:textId="77777777" w:rsidR="00805BA6" w:rsidRDefault="00805BA6" w:rsidP="00805BA6">
            <w:pPr>
              <w:pStyle w:val="ac"/>
              <w:framePr w:hSpace="0" w:wrap="auto" w:vAnchor="margin" w:xAlign="left" w:yAlign="inline"/>
              <w:rPr>
                <w:szCs w:val="72"/>
              </w:rPr>
            </w:pPr>
            <w:r>
              <w:rPr>
                <w:szCs w:val="72"/>
              </w:rPr>
              <w:t>{</w:t>
            </w:r>
            <w:r>
              <w:rPr>
                <w:szCs w:val="72"/>
                <w:lang w:val="en-US"/>
              </w:rPr>
              <w:t>{</w:t>
            </w:r>
            <w:r>
              <w:rPr>
                <w:szCs w:val="72"/>
              </w:rPr>
              <w:t xml:space="preserve">продукция1}} </w:t>
            </w:r>
          </w:p>
          <w:p w14:paraId="6C781858" w14:textId="77777777" w:rsidR="00805BA6" w:rsidRPr="00017F46" w:rsidRDefault="00805BA6" w:rsidP="00805BA6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в России</w:t>
            </w:r>
          </w:p>
        </w:tc>
      </w:tr>
    </w:tbl>
    <w:p w14:paraId="6B24EAE6" w14:textId="0A76EAC1" w:rsidR="001E59F3" w:rsidRPr="00017F46" w:rsidRDefault="00805BA6" w:rsidP="00A91D75">
      <w:r w:rsidRPr="00017F46">
        <w:rPr>
          <w:noProof/>
          <w:lang w:bidi="ru-RU"/>
        </w:rPr>
        <w:drawing>
          <wp:anchor distT="0" distB="0" distL="114300" distR="114300" simplePos="0" relativeHeight="251658240" behindDoc="1" locked="0" layoutInCell="1" allowOverlap="1" wp14:anchorId="1A23E6D3" wp14:editId="4A467207">
            <wp:simplePos x="0" y="0"/>
            <wp:positionH relativeFrom="column">
              <wp:posOffset>-7620</wp:posOffset>
            </wp:positionH>
            <wp:positionV relativeFrom="page">
              <wp:posOffset>1485901</wp:posOffset>
            </wp:positionV>
            <wp:extent cx="6219825" cy="5448300"/>
            <wp:effectExtent l="0" t="0" r="9525" b="0"/>
            <wp:wrapNone/>
            <wp:docPr id="11" name="Рисунок 11" descr="изображение рук работающих людей с ножницами и маркер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рук работающих людей с ножницами и маркерами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0C2333D" wp14:editId="3D6C3997">
                <wp:simplePos x="0" y="0"/>
                <wp:positionH relativeFrom="column">
                  <wp:posOffset>-731520</wp:posOffset>
                </wp:positionH>
                <wp:positionV relativeFrom="page">
                  <wp:posOffset>3790950</wp:posOffset>
                </wp:positionV>
                <wp:extent cx="6943725" cy="4533900"/>
                <wp:effectExtent l="0" t="0" r="9525" b="9525"/>
                <wp:wrapNone/>
                <wp:docPr id="4" name="Прямоугольник: Усеченный угол 4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43725" cy="453390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3579D" id="Прямоугольник: Усеченный угол 4" o:spid="_x0000_s1026" alt="цветной прямоугольник" style="position:absolute;margin-left:-57.6pt;margin-top:298.5pt;width:546.75pt;height:35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943725,453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" path="m,l4775659,,6943725,2168066r,2365834l,4533900,,xe" fillcolor="#3a3363 [3215]" stroked="f">
                <v:path arrowok="t" o:connecttype="custom" o:connectlocs="0,0;4775659,0;6943725,2168066;6943725,4533900;0,4533900;0,0" o:connectangles="0,0,0,0,0,0"/>
                <w10:wrap anchory="page"/>
              </v:shape>
            </w:pict>
          </mc:Fallback>
        </mc:AlternateContent>
      </w:r>
      <w:r w:rsidR="00A91D75"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EAA6FA1" wp14:editId="668AF18E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E0004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975"/>
        <w:gridCol w:w="3338"/>
        <w:gridCol w:w="2677"/>
      </w:tblGrid>
      <w:tr w:rsidR="005F4669" w:rsidRPr="00017F46" w14:paraId="7C5087DD" w14:textId="77777777" w:rsidTr="00805BA6">
        <w:trPr>
          <w:trHeight w:val="358"/>
        </w:trPr>
        <w:tc>
          <w:tcPr>
            <w:tcW w:w="3975" w:type="dxa"/>
          </w:tcPr>
          <w:p w14:paraId="4A4F2EE8" w14:textId="01101969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71F0DDD" wp14:editId="2C469B10">
                      <wp:extent cx="2333625" cy="638175"/>
                      <wp:effectExtent l="0" t="0" r="0" b="9525"/>
                      <wp:docPr id="6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33625" cy="638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951217" w14:textId="77777777" w:rsidR="00A90316" w:rsidRDefault="00A90316" w:rsidP="00A91D75">
                                  <w:pPr>
                                    <w:pStyle w:val="a6"/>
                                    <w:rPr>
                                      <w:lang w:bidi="ru-RU"/>
                                    </w:rPr>
                                  </w:pPr>
                                </w:p>
                                <w:p w14:paraId="4C4549F3" w14:textId="2BB78C7B" w:rsidR="00A91D75" w:rsidRPr="00A91D75" w:rsidRDefault="00747245" w:rsidP="00A91D75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71F0DD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3.7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" filled="f" stroked="f" strokeweight=".5pt">
                      <v:textbox inset=",,,0">
                        <w:txbxContent>
                          <w:p w14:paraId="3B951217" w14:textId="77777777" w:rsidR="00A90316" w:rsidRDefault="00A90316" w:rsidP="00A91D75">
                            <w:pPr>
                              <w:pStyle w:val="a6"/>
                              <w:rPr>
                                <w:lang w:bidi="ru-RU"/>
                              </w:rPr>
                            </w:pPr>
                          </w:p>
                          <w:p w14:paraId="4C4549F3" w14:textId="2BB78C7B" w:rsidR="00A91D75" w:rsidRPr="00A91D75" w:rsidRDefault="00747245" w:rsidP="00A91D75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338" w:type="dxa"/>
            <w:vAlign w:val="bottom"/>
          </w:tcPr>
          <w:p w14:paraId="5AC74EE0" w14:textId="77777777" w:rsidR="00A91D75" w:rsidRPr="00017F46" w:rsidRDefault="00A91D75" w:rsidP="00A91D75"/>
        </w:tc>
        <w:tc>
          <w:tcPr>
            <w:tcW w:w="2677" w:type="dxa"/>
            <w:vAlign w:val="bottom"/>
          </w:tcPr>
          <w:p w14:paraId="2B29C3FD" w14:textId="77777777" w:rsidR="00A91D75" w:rsidRPr="00017F46" w:rsidRDefault="00A91D75" w:rsidP="00A91D75">
            <w:pPr>
              <w:jc w:val="right"/>
            </w:pPr>
          </w:p>
        </w:tc>
      </w:tr>
      <w:tr w:rsidR="005F4669" w:rsidRPr="00017F46" w14:paraId="1A9EB83F" w14:textId="77777777" w:rsidTr="00805BA6">
        <w:trPr>
          <w:trHeight w:val="1197"/>
        </w:trPr>
        <w:tc>
          <w:tcPr>
            <w:tcW w:w="3975" w:type="dxa"/>
          </w:tcPr>
          <w:p w14:paraId="38792A03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98B30E0" wp14:editId="73D34DBA">
                      <wp:extent cx="2524125" cy="1123950"/>
                      <wp:effectExtent l="0" t="0" r="0" b="0"/>
                      <wp:docPr id="7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4125" cy="1123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D02812" w14:textId="77777777" w:rsidR="00A90316" w:rsidRDefault="00A90316" w:rsidP="00A91D75">
                                  <w:pPr>
                                    <w:rPr>
                                      <w:lang w:bidi="ru-RU"/>
                                    </w:rPr>
                                  </w:pPr>
                                </w:p>
                                <w:p w14:paraId="282C6B04" w14:textId="5B7EDC24" w:rsidR="005F4669" w:rsidRPr="005F4669" w:rsidRDefault="005F4669" w:rsidP="00A91D75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4BC7BC2A" w14:textId="5795C827" w:rsidR="00A91D75" w:rsidRPr="001D7911" w:rsidRDefault="00A91D75" w:rsidP="00A91D75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proofErr w:type="spellStart"/>
                                  <w:r w:rsidR="005F4669"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proofErr w:type="spellEnd"/>
                                  <w:r w:rsidR="005F4669"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="005F4669"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="005F4669"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proofErr w:type="spellStart"/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  <w:proofErr w:type="spellEnd"/>
                                </w:p>
                                <w:p w14:paraId="04D09ED9" w14:textId="6E939E0D" w:rsidR="00A91D75" w:rsidRPr="00A91D75" w:rsidRDefault="005F4669" w:rsidP="00A91D75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8B30E0" id="Надпись 7" o:spid="_x0000_s1027" type="#_x0000_t202" style="width:198.7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" filled="f" stroked="f" strokeweight=".5pt">
                      <v:textbox>
                        <w:txbxContent>
                          <w:p w14:paraId="2CD02812" w14:textId="77777777" w:rsidR="00A90316" w:rsidRDefault="00A90316" w:rsidP="00A91D75">
                            <w:pPr>
                              <w:rPr>
                                <w:lang w:bidi="ru-RU"/>
                              </w:rPr>
                            </w:pPr>
                          </w:p>
                          <w:p w14:paraId="282C6B04" w14:textId="5B7EDC24" w:rsidR="005F4669" w:rsidRPr="005F4669" w:rsidRDefault="005F4669" w:rsidP="00A91D75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4BC7BC2A" w14:textId="5795C827" w:rsidR="00A91D75" w:rsidRPr="001D7911" w:rsidRDefault="00A91D75" w:rsidP="00A91D75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r w:rsidR="005F4669">
                              <w:rPr>
                                <w:lang w:val="en-US" w:bidi="ru-RU"/>
                              </w:rPr>
                              <w:t>b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r w:rsidR="005F4669" w:rsidRPr="005F4669">
                              <w:rPr>
                                <w:lang w:bidi="ru-RU"/>
                              </w:rPr>
                              <w:t>_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="005F4669" w:rsidRPr="005F4669">
                              <w:rPr>
                                <w:lang w:bidi="ru-RU"/>
                              </w:rPr>
                              <w:t>@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="005F4669" w:rsidRPr="005F4669">
                              <w:rPr>
                                <w:lang w:bidi="ru-RU"/>
                              </w:rPr>
                              <w:t>.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ru</w:t>
                            </w:r>
                          </w:p>
                          <w:p w14:paraId="04D09ED9" w14:textId="6E939E0D" w:rsidR="00A91D75" w:rsidRPr="00A91D75" w:rsidRDefault="005F4669" w:rsidP="00A91D75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338" w:type="dxa"/>
            <w:vAlign w:val="bottom"/>
          </w:tcPr>
          <w:p w14:paraId="1B4D9154" w14:textId="6611786F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513BCB41" wp14:editId="22F3603E">
                      <wp:extent cx="2119630" cy="680085"/>
                      <wp:effectExtent l="0" t="0" r="0" b="5715"/>
                      <wp:docPr id="14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963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A4C44C" w14:textId="30235C39"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3BCB41" id="Надпись 14" o:spid="_x0000_s1028" type="#_x0000_t202" style="width:166.9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" filled="f" stroked="f" strokeweight=".5pt">
                      <v:textbox>
                        <w:txbxContent>
                          <w:p w14:paraId="44A4C44C" w14:textId="30235C39"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677" w:type="dxa"/>
            <w:vAlign w:val="bottom"/>
          </w:tcPr>
          <w:p w14:paraId="09CD0DFF" w14:textId="229FC367" w:rsidR="00A91D75" w:rsidRPr="00017F46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560EFCBC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35FC3EA2" wp14:editId="28FB8B91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27EF2C7F" w14:textId="5F75F12A" w:rsidR="00772F71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6010099" w:history="1">
            <w:r w:rsidR="00772F71" w:rsidRPr="00CD764F">
              <w:rPr>
                <w:rStyle w:val="aff4"/>
                <w:rFonts w:eastAsia="Times New Roman"/>
              </w:rPr>
              <w:t>ИСТОЧНИКИ ДАННЫХ</w:t>
            </w:r>
            <w:r w:rsidR="00772F71">
              <w:rPr>
                <w:webHidden/>
              </w:rPr>
              <w:tab/>
            </w:r>
            <w:r w:rsidR="00772F71">
              <w:rPr>
                <w:webHidden/>
              </w:rPr>
              <w:fldChar w:fldCharType="begin"/>
            </w:r>
            <w:r w:rsidR="00772F71">
              <w:rPr>
                <w:webHidden/>
              </w:rPr>
              <w:instrText xml:space="preserve"> PAGEREF _Toc126010099 \h </w:instrText>
            </w:r>
            <w:r w:rsidR="00772F71">
              <w:rPr>
                <w:webHidden/>
              </w:rPr>
            </w:r>
            <w:r w:rsidR="00772F71">
              <w:rPr>
                <w:webHidden/>
              </w:rPr>
              <w:fldChar w:fldCharType="separate"/>
            </w:r>
            <w:r w:rsidR="00772F71">
              <w:rPr>
                <w:webHidden/>
              </w:rPr>
              <w:t>3</w:t>
            </w:r>
            <w:r w:rsidR="00772F71">
              <w:rPr>
                <w:webHidden/>
              </w:rPr>
              <w:fldChar w:fldCharType="end"/>
            </w:r>
          </w:hyperlink>
        </w:p>
        <w:p w14:paraId="1D8AD1EA" w14:textId="6A0890BE" w:rsidR="00772F71" w:rsidRDefault="00772F71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100" w:history="1">
            <w:r w:rsidRPr="00CD764F">
              <w:rPr>
                <w:rStyle w:val="aff4"/>
                <w:rFonts w:eastAsia="Times New Roman"/>
              </w:rPr>
              <w:t>ГЛАВА 1. АНАЛИЗ ИМПОРТНЫХ ПОСТАВОК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_Toc126010100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1A3C650" w14:textId="32B51036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01" w:history="1">
            <w:r w:rsidRPr="00CD764F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Pr="00CD764F">
              <w:rPr>
                <w:rStyle w:val="aff4"/>
                <w:noProof/>
              </w:rPr>
              <w:t>{{продукция1}}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CFC4" w14:textId="4D727AD9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02" w:history="1">
            <w:r w:rsidRPr="00CD764F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Pr="00CD764F">
              <w:rPr>
                <w:rStyle w:val="aff4"/>
                <w:noProof/>
              </w:rPr>
              <w:t>{{продукция1}}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E70D7" w14:textId="6F562511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03" w:history="1">
            <w:r w:rsidRPr="00CD764F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Pr="00CD764F">
              <w:rPr>
                <w:rStyle w:val="aff4"/>
                <w:noProof/>
              </w:rPr>
              <w:t>{{продукция1}} по регионам получения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AB65" w14:textId="0937D4CF" w:rsidR="00772F71" w:rsidRDefault="00772F71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104" w:history="1">
            <w:r w:rsidRPr="00CD764F">
              <w:rPr>
                <w:rStyle w:val="aff4"/>
                <w:rFonts w:eastAsia="Times New Roman"/>
              </w:rPr>
              <w:t>ГЛАВА 2. АНАЛИЗ СУЩЕСТВУЮЩИХ ЭКСПОРТНЫХ ПОСТАВОК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_Toc126010104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38AF985" w14:textId="064C57E7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05" w:history="1">
            <w:r w:rsidRPr="00CD764F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Pr="00CD764F">
              <w:rPr>
                <w:rStyle w:val="aff4"/>
                <w:noProof/>
              </w:rPr>
              <w:t>{{продукция1}}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3084C" w14:textId="1B0F6116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06" w:history="1">
            <w:r w:rsidRPr="00CD764F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Pr="00CD764F">
              <w:rPr>
                <w:rStyle w:val="aff4"/>
                <w:noProof/>
              </w:rPr>
              <w:t>{{продукция1}}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20471" w14:textId="633866D4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07" w:history="1">
            <w:r w:rsidRPr="00CD764F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Pr="00CD764F">
              <w:rPr>
                <w:rStyle w:val="aff4"/>
                <w:noProof/>
              </w:rPr>
              <w:t>{{продукция1}} по регионам отправления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476A" w14:textId="354B61DC" w:rsidR="00772F71" w:rsidRDefault="00772F71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108" w:history="1">
            <w:r w:rsidRPr="00CD764F">
              <w:rPr>
                <w:rStyle w:val="aff4"/>
                <w:rFonts w:eastAsia="Times New Roman"/>
              </w:rPr>
              <w:t xml:space="preserve">ГЛАВА 3. ПРОИЗВОДСТВО </w:t>
            </w:r>
            <w:r w:rsidRPr="00CD764F">
              <w:rPr>
                <w:rStyle w:val="aff4"/>
              </w:rPr>
              <w:t>В РОССИИ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_Toc126010108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AFDA65D" w14:textId="1AB29016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09" w:history="1">
            <w:r w:rsidRPr="00CD764F">
              <w:rPr>
                <w:rStyle w:val="aff4"/>
                <w:noProof/>
              </w:rPr>
              <w:t>3.1. Динамика объемов производства {{продукция1}}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43D8A" w14:textId="324DDAB0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10" w:history="1">
            <w:r w:rsidRPr="00CD764F">
              <w:rPr>
                <w:rStyle w:val="aff4"/>
                <w:noProof/>
              </w:rPr>
              <w:t>3.2. География производства {{продукция1}} в России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9A570" w14:textId="3209FFA4" w:rsidR="00772F71" w:rsidRDefault="00772F71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111" w:history="1">
            <w:r w:rsidRPr="00CD764F">
              <w:rPr>
                <w:rStyle w:val="aff4"/>
                <w:rFonts w:eastAsia="Times New Roman"/>
              </w:rPr>
              <w:t xml:space="preserve">ГЛАВА 4. ПОТРЕБЛЕНИЕ </w:t>
            </w:r>
            <w:r w:rsidRPr="00CD764F">
              <w:rPr>
                <w:rStyle w:val="aff4"/>
              </w:rPr>
              <w:t>В РОССИИ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_Toc126010111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CEC660B" w14:textId="54304929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12" w:history="1">
            <w:r w:rsidRPr="00CD764F">
              <w:rPr>
                <w:rStyle w:val="aff4"/>
                <w:noProof/>
              </w:rPr>
              <w:t>4.1. Динамика объемов потребления {{продукция1}}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3A238" w14:textId="15F22639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13" w:history="1">
            <w:r w:rsidRPr="00CD764F">
              <w:rPr>
                <w:rStyle w:val="aff4"/>
                <w:noProof/>
              </w:rPr>
              <w:t>4.2. Доля импорта в структуре потребления {{продукция1}}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2F950" w14:textId="3C2FC4F8" w:rsidR="00772F71" w:rsidRDefault="00772F71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114" w:history="1">
            <w:r w:rsidRPr="00CD764F">
              <w:rPr>
                <w:rStyle w:val="aff4"/>
              </w:rPr>
              <w:t>ГЛАВА 5. АНАЛИЗ ИМПОРТНОЙ СТОИМОСТИ В РОССИИ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_Toc126010114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4634A08" w14:textId="176B9691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15" w:history="1">
            <w:r w:rsidRPr="00CD764F">
              <w:rPr>
                <w:rStyle w:val="aff4"/>
                <w:noProof/>
              </w:rPr>
              <w:t>5.1. Динамика импортной стоимости {{продукция1}} по годам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BD1D2" w14:textId="4AB6FD22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16" w:history="1">
            <w:r w:rsidRPr="00CD764F">
              <w:rPr>
                <w:rStyle w:val="aff4"/>
                <w:noProof/>
              </w:rPr>
              <w:t>5.2. Структура импортной стоимости {{продукция1}} по странам-поставщикам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D58FB" w14:textId="07A5ECFC" w:rsidR="00772F71" w:rsidRDefault="00772F71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117" w:history="1">
            <w:r w:rsidRPr="00CD764F">
              <w:rPr>
                <w:rStyle w:val="aff4"/>
                <w:rFonts w:eastAsia="Times New Roman"/>
              </w:rPr>
              <w:t xml:space="preserve">ГЛАВА 6. АНАЛИЗ ЭКСПОРТНОЙ СТОИМОСТИ </w:t>
            </w:r>
            <w:r w:rsidRPr="00CD764F">
              <w:rPr>
                <w:rStyle w:val="aff4"/>
              </w:rPr>
              <w:t>В РОССИИ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_Toc126010117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05B5A0C" w14:textId="61C64CA6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18" w:history="1">
            <w:r w:rsidRPr="00CD764F">
              <w:rPr>
                <w:rStyle w:val="aff4"/>
                <w:noProof/>
              </w:rPr>
              <w:t>6.1. Динамика экспортной стоимости {{продукция1}} по годам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A2F10" w14:textId="34D58FA4" w:rsidR="00772F71" w:rsidRDefault="00772F71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119" w:history="1">
            <w:r w:rsidRPr="00CD764F">
              <w:rPr>
                <w:rStyle w:val="aff4"/>
                <w:noProof/>
              </w:rPr>
              <w:t>6.2. Структура экспортной стоимости {{продукция1}} по странам-получателям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6477B" w14:textId="750C5533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079DFF2A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1C27B70B" w14:textId="011BD3AF" w:rsidR="00A32002" w:rsidRDefault="00A32002" w:rsidP="00A32002">
      <w:pPr>
        <w:pStyle w:val="1"/>
        <w:rPr>
          <w:rFonts w:eastAsia="Times New Roman"/>
        </w:rPr>
      </w:pPr>
      <w:bookmarkStart w:id="1" w:name="_Toc126010099"/>
      <w:r>
        <w:rPr>
          <w:rFonts w:eastAsia="Times New Roman"/>
        </w:rPr>
        <w:lastRenderedPageBreak/>
        <w:t>ИСТОЧНИКИ ДАННЫХ</w:t>
      </w:r>
      <w:bookmarkEnd w:id="1"/>
    </w:p>
    <w:p w14:paraId="0A37753B" w14:textId="0C990F82" w:rsidR="00A32002" w:rsidRDefault="00A32002" w:rsidP="00A32002"/>
    <w:p w14:paraId="0DF9A57D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1343799D" w14:textId="1CEEBDF2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{{продукция1}}</w:t>
      </w:r>
      <w:r>
        <w:t xml:space="preserve"> в России основано на двух источниках данных:</w:t>
      </w:r>
    </w:p>
    <w:p w14:paraId="07F3541E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3E2DA4FD" w14:textId="1C741BBA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России;</w:t>
      </w:r>
    </w:p>
    <w:p w14:paraId="17765472" w14:textId="77777777" w:rsidR="004E0A6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Службы Государственной Статистики России по производству</w:t>
      </w:r>
    </w:p>
    <w:p w14:paraId="71599545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2D587DEC" w14:textId="057EE432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720FF188" w14:textId="1730F908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{{продукция1}}</w:t>
      </w:r>
      <w:r>
        <w:t xml:space="preserve"> в исследовании </w:t>
      </w:r>
      <w:r w:rsidR="00EC3AD4">
        <w:t>рассчитан</w:t>
      </w:r>
      <w:r>
        <w:t xml:space="preserve"> на дынных под кодом ТН ВЭД</w:t>
      </w:r>
      <w:r w:rsidR="007732CD">
        <w:t>:</w:t>
      </w:r>
    </w:p>
    <w:p w14:paraId="638E259D" w14:textId="7C9B2E92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 w:rsidR="007732CD">
        <w:rPr>
          <w:u w:val="single"/>
        </w:rPr>
        <w:t>1</w:t>
      </w:r>
      <w:r w:rsidRPr="000908E5">
        <w:rPr>
          <w:u w:val="single"/>
        </w:rPr>
        <w:t>}}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>{{</w:t>
      </w:r>
      <w:r w:rsidR="007732CD">
        <w:rPr>
          <w:u w:val="single"/>
        </w:rPr>
        <w:t>наим_код_вэд1</w:t>
      </w:r>
      <w:r w:rsidR="007732CD" w:rsidRPr="007732CD">
        <w:rPr>
          <w:u w:val="single"/>
        </w:rPr>
        <w:t>}}</w:t>
      </w:r>
      <w:r w:rsidR="00D31836">
        <w:t xml:space="preserve"> </w:t>
      </w:r>
    </w:p>
    <w:p w14:paraId="4416C9B1" w14:textId="0397073D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 w:rsidRPr="000908E5">
        <w:rPr>
          <w:u w:val="single"/>
        </w:rPr>
        <w:t>{{код_вэд</w:t>
      </w:r>
      <w:r>
        <w:rPr>
          <w:u w:val="single"/>
        </w:rPr>
        <w:t>2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наим_код_вэд2</w:t>
      </w:r>
      <w:r w:rsidRPr="007732CD">
        <w:rPr>
          <w:u w:val="single"/>
        </w:rPr>
        <w:t>}}</w:t>
      </w:r>
    </w:p>
    <w:p w14:paraId="16549BBF" w14:textId="3A56690A" w:rsidR="007732CD" w:rsidRDefault="007732CD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>
        <w:rPr>
          <w:u w:val="single"/>
        </w:rPr>
        <w:t>3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наим_код_вэд3</w:t>
      </w:r>
      <w:r w:rsidRPr="007732CD">
        <w:rPr>
          <w:u w:val="single"/>
        </w:rPr>
        <w:t>}}</w:t>
      </w:r>
    </w:p>
    <w:p w14:paraId="70051047" w14:textId="22311609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="00054370">
        <w:t>настоящее время</w:t>
      </w:r>
      <w:r w:rsidR="000908E5" w:rsidRPr="00D31836">
        <w:t>.</w:t>
      </w:r>
    </w:p>
    <w:p w14:paraId="0C19D9FF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2E21E18D" w14:textId="370C6FEA" w:rsidR="00D31836" w:rsidRDefault="00D31836" w:rsidP="00D31836">
      <w:pPr>
        <w:spacing w:after="180"/>
        <w:ind w:left="720" w:firstLine="480"/>
        <w:contextualSpacing w:val="0"/>
        <w:jc w:val="both"/>
      </w:pPr>
      <w:r>
        <w:rPr>
          <w:u w:val="single"/>
        </w:rPr>
        <w:t>Анализ п</w:t>
      </w:r>
      <w:r w:rsidR="000908E5" w:rsidRPr="000908E5">
        <w:rPr>
          <w:u w:val="single"/>
        </w:rPr>
        <w:t>роизводств</w:t>
      </w:r>
      <w:r>
        <w:rPr>
          <w:u w:val="single"/>
        </w:rPr>
        <w:t>а</w:t>
      </w:r>
      <w:r w:rsidR="000908E5">
        <w:t xml:space="preserve"> </w:t>
      </w:r>
      <w:r w:rsidR="000908E5" w:rsidRPr="000908E5">
        <w:t>{{продукция1}} в России</w:t>
      </w:r>
      <w:r w:rsidR="000908E5">
        <w:t xml:space="preserve"> </w:t>
      </w:r>
      <w:r>
        <w:t xml:space="preserve">представлен на базе данных Федеральной Службы Государственной Статистики России по производству основных видов продукции. Используются данные с 2013 г. по </w:t>
      </w:r>
      <w:r w:rsidR="00054370">
        <w:t>настоящее время</w:t>
      </w:r>
      <w:r w:rsidRPr="00D31836">
        <w:t>.</w:t>
      </w:r>
      <w:r>
        <w:t xml:space="preserve"> </w:t>
      </w:r>
    </w:p>
    <w:p w14:paraId="44B910F6" w14:textId="58238376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>Стоимость</w:t>
      </w:r>
      <w:r>
        <w:t xml:space="preserve"> </w:t>
      </w:r>
      <w:r w:rsidRPr="00D31836">
        <w:t>{{продукция1}}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25470D22" w14:textId="6F3D1C27" w:rsidR="00A32002" w:rsidRP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993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r w:rsidRPr="00A32002">
        <w:rPr>
          <w:rFonts w:eastAsia="Times New Roman"/>
        </w:rPr>
        <w:br w:type="page"/>
      </w:r>
    </w:p>
    <w:p w14:paraId="7C53739E" w14:textId="5352A9C0" w:rsidR="00747245" w:rsidRPr="00FF40BD" w:rsidRDefault="00747245" w:rsidP="00747245">
      <w:pPr>
        <w:pStyle w:val="1"/>
        <w:rPr>
          <w:rFonts w:eastAsia="Times New Roman"/>
        </w:rPr>
      </w:pPr>
      <w:bookmarkStart w:id="2" w:name="_Toc126010100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0"/>
      <w:bookmarkEnd w:id="2"/>
    </w:p>
    <w:p w14:paraId="28877234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3" w:name="_Toc115445736"/>
      <w:bookmarkStart w:id="4" w:name="_Toc117722413"/>
      <w:bookmarkStart w:id="5" w:name="_Toc126010101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3"/>
      <w:r w:rsidRPr="0019386C">
        <w:t>{{продукция1}}</w:t>
      </w:r>
      <w:bookmarkEnd w:id="4"/>
      <w:bookmarkEnd w:id="5"/>
    </w:p>
    <w:p w14:paraId="6F350DD4" w14:textId="77777777" w:rsidR="00747245" w:rsidRDefault="00747245" w:rsidP="00747245">
      <w:pPr>
        <w:jc w:val="both"/>
      </w:pPr>
    </w:p>
    <w:p w14:paraId="61606F28" w14:textId="091FE44F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="00054370">
        <w:rPr>
          <w:b/>
          <w:bCs/>
          <w:i/>
          <w:iCs/>
        </w:rPr>
        <w:t>*** году</w:t>
      </w:r>
      <w:r w:rsidRPr="00D92F43">
        <w:rPr>
          <w:b/>
          <w:bCs/>
          <w:i/>
          <w:iCs/>
        </w:rPr>
        <w:t xml:space="preserve"> в Россию было импортировано </w:t>
      </w:r>
      <w:r w:rsidR="00054370" w:rsidRPr="00054370">
        <w:rPr>
          <w:b/>
          <w:bCs/>
          <w:i/>
          <w:iCs/>
        </w:rPr>
        <w:t>***</w:t>
      </w:r>
      <w:r>
        <w:rPr>
          <w:b/>
          <w:bCs/>
          <w:i/>
          <w:iCs/>
        </w:rPr>
        <w:t xml:space="preserve"> </w:t>
      </w:r>
      <w:r w:rsidR="00EE33A8">
        <w:rPr>
          <w:b/>
          <w:bCs/>
          <w:i/>
          <w:iCs/>
        </w:rPr>
        <w:t xml:space="preserve">тонн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="00054370" w:rsidRPr="00054370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 w:rsidR="00054370">
        <w:rPr>
          <w:b/>
          <w:bCs/>
          <w:i/>
          <w:iCs/>
        </w:rPr>
        <w:t>больше (меньше)</w:t>
      </w:r>
      <w:r w:rsidRPr="00D92F43">
        <w:rPr>
          <w:b/>
          <w:bCs/>
          <w:i/>
          <w:iCs/>
        </w:rPr>
        <w:t xml:space="preserve"> показателей </w:t>
      </w:r>
      <w:r w:rsidR="00054370">
        <w:rPr>
          <w:b/>
          <w:bCs/>
          <w:i/>
          <w:iCs/>
        </w:rPr>
        <w:t>предыдущего года</w:t>
      </w:r>
      <w:r w:rsidRPr="00D92F43">
        <w:rPr>
          <w:b/>
          <w:bCs/>
          <w:i/>
          <w:iCs/>
        </w:rPr>
        <w:t>.</w:t>
      </w:r>
    </w:p>
    <w:p w14:paraId="4B953629" w14:textId="77777777" w:rsidR="00747245" w:rsidRPr="00D92F43" w:rsidRDefault="00747245" w:rsidP="00747245">
      <w:pPr>
        <w:rPr>
          <w:b/>
          <w:bCs/>
          <w:i/>
          <w:iCs/>
        </w:rPr>
      </w:pPr>
    </w:p>
    <w:p w14:paraId="364B9A90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D754DB9" w14:textId="77777777" w:rsidR="00747245" w:rsidRPr="00D92F43" w:rsidRDefault="00747245" w:rsidP="00747245">
      <w:pPr>
        <w:jc w:val="right"/>
      </w:pPr>
    </w:p>
    <w:p w14:paraId="683369A7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1769156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747245" w:rsidRPr="0086361C" w14:paraId="38A88AC4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566827B" w14:textId="3D833B79" w:rsidR="00747245" w:rsidRPr="001D324C" w:rsidRDefault="00747245" w:rsidP="0077564A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 w:rsidR="00054370">
              <w:t>тонн</w:t>
            </w:r>
          </w:p>
        </w:tc>
      </w:tr>
      <w:tr w:rsidR="00054370" w:rsidRPr="0086361C" w14:paraId="2F492458" w14:textId="77777777" w:rsidTr="00054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34E05220" w14:textId="56B4BE49" w:rsidR="00054370" w:rsidRPr="00054370" w:rsidRDefault="008A18A8" w:rsidP="0005437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CBB760F" w14:textId="25D187E9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</w:tcPr>
          <w:p w14:paraId="5EACEE85" w14:textId="2D2A2072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</w:tcPr>
          <w:p w14:paraId="2B4752B0" w14:textId="53B69E38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</w:tcPr>
          <w:p w14:paraId="6A3BF2C4" w14:textId="17BBB43C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18DD3853" w14:textId="3FC8DC64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79C689F0" w14:textId="5771B20F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</w:tcPr>
          <w:p w14:paraId="50A6A875" w14:textId="09212413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7" w:type="pct"/>
            <w:noWrap/>
          </w:tcPr>
          <w:p w14:paraId="24997C7A" w14:textId="675A3069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54370" w:rsidRPr="0086361C" w14:paraId="43B74400" w14:textId="77777777" w:rsidTr="00054370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24041D83" w14:textId="38606E08" w:rsidR="00054370" w:rsidRPr="00054370" w:rsidRDefault="00054370" w:rsidP="00054370">
            <w:pPr>
              <w:jc w:val="center"/>
              <w:rPr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CECE063" w14:textId="640E4347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6691FD7" w14:textId="1237DD8D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79F747D4" w14:textId="043B2D23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E8B9038" w14:textId="6D3F530E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6B288617" w14:textId="31623AE5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0CAD00B7" w14:textId="207A31F1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640136BC" w14:textId="0ADAC0B9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1D9DA45D" w14:textId="05202857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68B88106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693AA53B" w14:textId="77777777" w:rsidR="00054370" w:rsidRDefault="00747245" w:rsidP="009014FE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E929E49" w14:textId="4BA2EE39" w:rsidR="00747245" w:rsidRDefault="00747245" w:rsidP="009014FE">
      <w:pPr>
        <w:jc w:val="right"/>
        <w:rPr>
          <w:b/>
          <w:bCs/>
        </w:rPr>
      </w:pPr>
    </w:p>
    <w:p w14:paraId="1DC2F28B" w14:textId="77777777" w:rsidR="00270CE2" w:rsidRDefault="00270CE2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26EE37D5" w14:textId="05941A55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1BE0A758" w14:textId="77777777" w:rsidR="00747245" w:rsidRPr="00D92F43" w:rsidRDefault="00747245" w:rsidP="00747245">
      <w:pPr>
        <w:jc w:val="right"/>
      </w:pPr>
    </w:p>
    <w:p w14:paraId="1480A0F4" w14:textId="0CD974B3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0D5EC0C3" w14:textId="77777777" w:rsidR="00054370" w:rsidRDefault="00054370" w:rsidP="00747245">
      <w:pPr>
        <w:jc w:val="center"/>
        <w:rPr>
          <w:b/>
        </w:rPr>
      </w:pPr>
    </w:p>
    <w:p w14:paraId="25AB7D25" w14:textId="63F982AF" w:rsidR="00747245" w:rsidRPr="00054370" w:rsidRDefault="00054370" w:rsidP="00747245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7189CB4" w14:textId="77777777" w:rsidR="00054370" w:rsidRPr="00054370" w:rsidRDefault="00054370" w:rsidP="00747245">
      <w:pPr>
        <w:rPr>
          <w:b/>
          <w:i/>
          <w:iCs/>
        </w:rPr>
      </w:pPr>
    </w:p>
    <w:p w14:paraId="1A9075EA" w14:textId="78ACAAAD" w:rsidR="00747245" w:rsidRDefault="00054370" w:rsidP="00747245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131CB246" wp14:editId="4EEFF1FC">
            <wp:extent cx="5940000" cy="2976689"/>
            <wp:effectExtent l="0" t="0" r="0" b="0"/>
            <wp:docPr id="10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1A6F" w14:textId="4A9DA38A" w:rsidR="00747245" w:rsidRPr="00D92F43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A5CF788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B90E2C4" w14:textId="77777777" w:rsidR="00747245" w:rsidRDefault="00747245" w:rsidP="00747245">
      <w:pPr>
        <w:jc w:val="right"/>
      </w:pPr>
    </w:p>
    <w:p w14:paraId="2058422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74EFDB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747245" w:rsidRPr="00697810" w14:paraId="08C5F532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0CECE1D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54370" w:rsidRPr="00697810" w14:paraId="341CF1D9" w14:textId="77777777" w:rsidTr="00054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2D5C3DA8" w14:textId="5289EC25" w:rsidR="00054370" w:rsidRPr="00054370" w:rsidRDefault="008A18A8" w:rsidP="0005437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46B61C3D" w14:textId="46B8E135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53663191" w14:textId="6AE65F52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1288669D" w14:textId="5E97D143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15D54DD5" w14:textId="7C1AE54F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3317B215" w14:textId="2EDBFE16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2F1790F8" w14:textId="48AF6B88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3" w:type="pct"/>
            <w:noWrap/>
            <w:hideMark/>
          </w:tcPr>
          <w:p w14:paraId="36213C8E" w14:textId="1D367DF4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54370" w:rsidRPr="00697810" w14:paraId="1E9A6B27" w14:textId="77777777" w:rsidTr="00054370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</w:tcPr>
          <w:p w14:paraId="5576D8A3" w14:textId="07A50927" w:rsidR="00054370" w:rsidRPr="00583DB4" w:rsidRDefault="00054370" w:rsidP="00054370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4B61D801" w14:textId="615CE40C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03A882B2" w14:textId="43A59A1E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72AAA274" w14:textId="4316511B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17273A66" w14:textId="4A325B57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</w:tcPr>
          <w:p w14:paraId="56F81114" w14:textId="08E6ECFA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05B404AF" w14:textId="1E1DFA87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66246DF0" w14:textId="7F20E05C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250D7E47" w14:textId="77777777" w:rsidR="00747245" w:rsidRPr="00D92F43" w:rsidRDefault="00747245" w:rsidP="00747245">
      <w:pPr>
        <w:rPr>
          <w:b/>
        </w:rPr>
      </w:pPr>
    </w:p>
    <w:p w14:paraId="11B22BBC" w14:textId="0321B82B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B4478C6" w14:textId="77777777" w:rsidR="00747245" w:rsidRDefault="00747245" w:rsidP="00747245">
      <w:pPr>
        <w:jc w:val="both"/>
        <w:rPr>
          <w:b/>
        </w:rPr>
      </w:pPr>
    </w:p>
    <w:p w14:paraId="0CDA4DF3" w14:textId="21CB1459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054370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="00054370">
        <w:t>***</w:t>
      </w:r>
      <w:r w:rsidRPr="00CA5F16">
        <w:t xml:space="preserve"> г</w:t>
      </w:r>
      <w:r w:rsidR="00054370">
        <w:t>од</w:t>
      </w:r>
      <w:r>
        <w:rPr>
          <w:bCs/>
        </w:rPr>
        <w:t xml:space="preserve"> объемы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="00054370">
        <w:rPr>
          <w:bCs/>
        </w:rPr>
        <w:t>выросли (сократились)</w:t>
      </w:r>
      <w:r>
        <w:rPr>
          <w:bCs/>
        </w:rPr>
        <w:t xml:space="preserve"> с </w:t>
      </w:r>
      <w:r w:rsidR="00054370">
        <w:rPr>
          <w:color w:val="000000"/>
        </w:rPr>
        <w:t>***тонн</w:t>
      </w:r>
      <w:r>
        <w:rPr>
          <w:bCs/>
        </w:rPr>
        <w:t xml:space="preserve"> до </w:t>
      </w:r>
      <w:r w:rsidR="00054370">
        <w:rPr>
          <w:color w:val="000000"/>
        </w:rPr>
        <w:t>*** тонн</w:t>
      </w:r>
      <w:r>
        <w:rPr>
          <w:bCs/>
        </w:rPr>
        <w:t xml:space="preserve">, т.е. на </w:t>
      </w:r>
      <w:r w:rsidR="00054370">
        <w:rPr>
          <w:bCs/>
        </w:rPr>
        <w:t>***</w:t>
      </w:r>
      <w:r>
        <w:rPr>
          <w:bCs/>
        </w:rPr>
        <w:t xml:space="preserve">%. </w:t>
      </w:r>
    </w:p>
    <w:p w14:paraId="2DED2D3C" w14:textId="6F0D0F61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054370">
        <w:rPr>
          <w:bCs/>
        </w:rPr>
        <w:t>***</w:t>
      </w:r>
      <w:r>
        <w:rPr>
          <w:bCs/>
        </w:rPr>
        <w:t xml:space="preserve"> году (</w:t>
      </w:r>
      <w:r w:rsidR="00054370">
        <w:rPr>
          <w:bCs/>
        </w:rPr>
        <w:t>***тонн</w:t>
      </w:r>
      <w:r>
        <w:t>)</w:t>
      </w:r>
      <w:r>
        <w:rPr>
          <w:bCs/>
        </w:rPr>
        <w:t>.</w:t>
      </w:r>
    </w:p>
    <w:p w14:paraId="7EED14FC" w14:textId="21128D09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054370">
        <w:rPr>
          <w:bCs/>
        </w:rPr>
        <w:t>***</w:t>
      </w:r>
      <w:r>
        <w:rPr>
          <w:bCs/>
        </w:rPr>
        <w:t xml:space="preserve"> году (</w:t>
      </w:r>
      <w:r w:rsidR="00054370">
        <w:rPr>
          <w:bCs/>
        </w:rPr>
        <w:t>***тонн</w:t>
      </w:r>
      <w:r>
        <w:t>)</w:t>
      </w:r>
      <w:r>
        <w:rPr>
          <w:bCs/>
        </w:rPr>
        <w:t>.</w:t>
      </w:r>
    </w:p>
    <w:p w14:paraId="684AFE9B" w14:textId="77777777" w:rsidR="00747245" w:rsidRDefault="00747245" w:rsidP="00747245">
      <w:pPr>
        <w:ind w:firstLine="708"/>
        <w:jc w:val="both"/>
        <w:rPr>
          <w:bCs/>
        </w:rPr>
      </w:pPr>
    </w:p>
    <w:p w14:paraId="2016724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82ACBD6" w14:textId="77777777" w:rsidR="00747245" w:rsidRPr="00D92F43" w:rsidRDefault="00747245" w:rsidP="00747245">
      <w:pPr>
        <w:jc w:val="right"/>
      </w:pPr>
    </w:p>
    <w:p w14:paraId="3CDA938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28598FA3" w14:textId="77777777" w:rsidR="00747245" w:rsidRDefault="00747245" w:rsidP="00747245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33"/>
        <w:gridCol w:w="934"/>
        <w:gridCol w:w="934"/>
        <w:gridCol w:w="934"/>
        <w:gridCol w:w="934"/>
        <w:gridCol w:w="934"/>
        <w:gridCol w:w="934"/>
        <w:gridCol w:w="1019"/>
        <w:gridCol w:w="2036"/>
      </w:tblGrid>
      <w:tr w:rsidR="00747245" w:rsidRPr="0086361C" w14:paraId="78B57A0E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EE8168B" w14:textId="23CEB1E9" w:rsidR="00747245" w:rsidRPr="00054370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054370">
              <w:rPr>
                <w:lang w:val="en-US"/>
              </w:rPr>
              <w:t>$</w:t>
            </w:r>
          </w:p>
        </w:tc>
      </w:tr>
      <w:tr w:rsidR="00054370" w:rsidRPr="0086361C" w14:paraId="6DBCB718" w14:textId="77777777" w:rsidTr="00054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  <w:hideMark/>
          </w:tcPr>
          <w:p w14:paraId="651867B1" w14:textId="4189AEF2" w:rsidR="00054370" w:rsidRPr="007A4DDA" w:rsidRDefault="008A18A8" w:rsidP="00054370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  <w:hideMark/>
          </w:tcPr>
          <w:p w14:paraId="744ECDD6" w14:textId="3A16273C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487" w:type="pct"/>
            <w:noWrap/>
            <w:hideMark/>
          </w:tcPr>
          <w:p w14:paraId="0E3B7119" w14:textId="3CCC944E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487" w:type="pct"/>
            <w:noWrap/>
            <w:hideMark/>
          </w:tcPr>
          <w:p w14:paraId="196E845B" w14:textId="4804F58A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487" w:type="pct"/>
            <w:noWrap/>
            <w:hideMark/>
          </w:tcPr>
          <w:p w14:paraId="3FD85A58" w14:textId="014C8455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6A0EC027" w14:textId="6F7D5225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52EE7E5F" w14:textId="35C54829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31" w:type="pct"/>
            <w:noWrap/>
            <w:hideMark/>
          </w:tcPr>
          <w:p w14:paraId="2272D310" w14:textId="6C6E0F81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2A17CA68" w14:textId="53E98860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54370" w:rsidRPr="0086361C" w14:paraId="5626A22B" w14:textId="77777777" w:rsidTr="00054370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</w:tcPr>
          <w:p w14:paraId="7BC90036" w14:textId="7D6BCC55" w:rsidR="00054370" w:rsidRPr="00583DB4" w:rsidRDefault="00054370" w:rsidP="00054370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691A186B" w14:textId="2B8AD2A4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927A401" w14:textId="07BF9780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70CB79C0" w14:textId="5C23CCA2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490AAE37" w14:textId="646E5976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39CA4A60" w14:textId="786AF24F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09408EA" w14:textId="39DEB6DD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31" w:type="pct"/>
            <w:noWrap/>
          </w:tcPr>
          <w:p w14:paraId="6A26A9C9" w14:textId="301A00FF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</w:tcPr>
          <w:p w14:paraId="684C675F" w14:textId="70A4FFC4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232832B9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A224659" w14:textId="6C9AA552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FF18DA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50D56C1B" w14:textId="77777777" w:rsidR="00747245" w:rsidRPr="00D92F43" w:rsidRDefault="00747245" w:rsidP="00747245">
      <w:pPr>
        <w:jc w:val="right"/>
      </w:pPr>
    </w:p>
    <w:p w14:paraId="26A1397A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1226C5D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747245" w:rsidRPr="00697810" w14:paraId="163A345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4810F7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60F9E" w:rsidRPr="00697810" w14:paraId="6C3D22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1F618B6" w14:textId="2FCFA18B" w:rsidR="00860F9E" w:rsidRPr="00697810" w:rsidRDefault="008A18A8" w:rsidP="00860F9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91EDFAC" w14:textId="3CB23C82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6077B65B" w14:textId="42451665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6B9B97F9" w14:textId="6F78F582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4B222045" w14:textId="0E6F6DBF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773CD7CC" w14:textId="63D1F30E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742F9A0D" w14:textId="0866428C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6135E91F" w14:textId="49509262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60F9E" w:rsidRPr="00697810" w14:paraId="4DDF8535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0654DB5" w14:textId="0378B3A0" w:rsidR="00860F9E" w:rsidRPr="00FE1EA5" w:rsidRDefault="00860F9E" w:rsidP="00860F9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962D1A0" w14:textId="4B529227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F10BBCB" w14:textId="3F55653A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70014CB6" w14:textId="4355FFC0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7CE8C698" w14:textId="436AEF1D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0917A564" w14:textId="30F83C7F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B309DA8" w14:textId="295244AC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31D15F1" w14:textId="191DBA55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1306271C" w14:textId="77777777" w:rsidR="00747245" w:rsidRPr="00D92F43" w:rsidRDefault="00747245" w:rsidP="00747245">
      <w:pPr>
        <w:rPr>
          <w:b/>
        </w:rPr>
      </w:pPr>
    </w:p>
    <w:p w14:paraId="6E172361" w14:textId="3E3EAD9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8B521A6" w14:textId="77777777" w:rsidR="00747245" w:rsidRDefault="00747245" w:rsidP="00747245">
      <w:pPr>
        <w:rPr>
          <w:b/>
          <w:bCs/>
        </w:rPr>
      </w:pPr>
    </w:p>
    <w:p w14:paraId="27D895E1" w14:textId="77777777" w:rsidR="00747245" w:rsidRDefault="00747245" w:rsidP="00747245">
      <w:pPr>
        <w:ind w:firstLine="708"/>
        <w:jc w:val="both"/>
        <w:rPr>
          <w:bCs/>
        </w:rPr>
      </w:pPr>
    </w:p>
    <w:p w14:paraId="3AFA9189" w14:textId="0B2083D3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FC7FA8" w:rsidRPr="008A6A2A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="0069237D" w:rsidRPr="0069237D">
        <w:t>***</w:t>
      </w:r>
      <w:r w:rsidRPr="00CA5F16">
        <w:t xml:space="preserve"> г</w:t>
      </w:r>
      <w:r w:rsidR="0069237D">
        <w:t>од</w:t>
      </w:r>
      <w:r>
        <w:rPr>
          <w:bCs/>
        </w:rPr>
        <w:t xml:space="preserve"> объемы импорта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="0069237D">
        <w:rPr>
          <w:bCs/>
        </w:rPr>
        <w:t>выросли (сократились)</w:t>
      </w:r>
      <w:r>
        <w:rPr>
          <w:bCs/>
        </w:rPr>
        <w:t xml:space="preserve"> с 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rPr>
          <w:bCs/>
        </w:rPr>
        <w:t xml:space="preserve"> до 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rPr>
          <w:bCs/>
        </w:rPr>
        <w:t xml:space="preserve">, т.е. на </w:t>
      </w:r>
      <w:r w:rsidR="0069237D">
        <w:rPr>
          <w:bCs/>
        </w:rPr>
        <w:t>***</w:t>
      </w:r>
      <w:r>
        <w:rPr>
          <w:bCs/>
        </w:rPr>
        <w:t xml:space="preserve">%. </w:t>
      </w:r>
    </w:p>
    <w:p w14:paraId="39AE0279" w14:textId="329836BE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69237D">
        <w:rPr>
          <w:bCs/>
        </w:rPr>
        <w:t>***</w:t>
      </w:r>
      <w:r>
        <w:rPr>
          <w:bCs/>
        </w:rPr>
        <w:t xml:space="preserve"> году (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63A19D4B" w14:textId="581B6384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69237D">
        <w:rPr>
          <w:bCs/>
        </w:rPr>
        <w:t>***</w:t>
      </w:r>
      <w:r>
        <w:rPr>
          <w:bCs/>
        </w:rPr>
        <w:t xml:space="preserve"> году (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4A1C2F12" w14:textId="77777777" w:rsidR="00747245" w:rsidRDefault="00747245" w:rsidP="00747245">
      <w:pPr>
        <w:rPr>
          <w:b/>
          <w:bCs/>
        </w:rPr>
      </w:pPr>
    </w:p>
    <w:p w14:paraId="3646A3C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4F06B648" w14:textId="77777777" w:rsidR="00747245" w:rsidRPr="00D92F43" w:rsidRDefault="00747245" w:rsidP="00747245">
      <w:pPr>
        <w:jc w:val="right"/>
      </w:pPr>
    </w:p>
    <w:p w14:paraId="4F8BB495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D9B9C7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29"/>
        <w:gridCol w:w="932"/>
        <w:gridCol w:w="932"/>
        <w:gridCol w:w="932"/>
        <w:gridCol w:w="932"/>
        <w:gridCol w:w="932"/>
        <w:gridCol w:w="932"/>
        <w:gridCol w:w="1035"/>
        <w:gridCol w:w="2036"/>
      </w:tblGrid>
      <w:tr w:rsidR="00747245" w:rsidRPr="008F32A2" w14:paraId="1E48294A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5CE16AA" w14:textId="1331D6FC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 w:rsidR="001948CD">
              <w:rPr>
                <w:color w:val="000000"/>
              </w:rPr>
              <w:t>руб.</w:t>
            </w:r>
          </w:p>
        </w:tc>
      </w:tr>
      <w:tr w:rsidR="001948CD" w:rsidRPr="008F32A2" w14:paraId="26163332" w14:textId="77777777" w:rsidTr="001948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5164B1D5" w14:textId="31411EEF" w:rsidR="001948CD" w:rsidRPr="008F32A2" w:rsidRDefault="008A18A8" w:rsidP="001948CD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F0709D4" w14:textId="4393589C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6C10CE7F" w14:textId="574E3499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5BCEDF16" w14:textId="6E44A367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2A514010" w14:textId="5A3D8DBE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0A135CF7" w14:textId="06739E73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23E21738" w14:textId="1C924EE3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8" w:type="pct"/>
            <w:noWrap/>
            <w:hideMark/>
          </w:tcPr>
          <w:p w14:paraId="33A18E9E" w14:textId="2E1696A7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5" w:type="pct"/>
            <w:noWrap/>
            <w:hideMark/>
          </w:tcPr>
          <w:p w14:paraId="57E923FB" w14:textId="5B6F6ED1" w:rsidR="001948CD" w:rsidRPr="008F32A2" w:rsidRDefault="008A18A8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948CD" w:rsidRPr="008F32A2" w14:paraId="2AB52101" w14:textId="77777777" w:rsidTr="001948CD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3CB6C4EE" w14:textId="01518D67" w:rsidR="001948CD" w:rsidRPr="00FE1EA5" w:rsidRDefault="001948CD" w:rsidP="001948CD">
            <w:pPr>
              <w:jc w:val="center"/>
              <w:rPr>
                <w:b w:val="0"/>
                <w:bCs w:val="0"/>
                <w:color w:val="000000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AADA80A" w14:textId="14491E36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3146FB6" w14:textId="5213CA0A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20E580F" w14:textId="582D94FA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B55011B" w14:textId="42BF048A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718487E" w14:textId="5BA8A1FF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9A1E1E5" w14:textId="28B95730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2263B2AF" w14:textId="22268A73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5" w:type="pct"/>
            <w:noWrap/>
            <w:hideMark/>
          </w:tcPr>
          <w:p w14:paraId="65CAA8A8" w14:textId="56ABEBC9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01BFF364" w14:textId="77777777" w:rsidR="00747245" w:rsidRDefault="00747245" w:rsidP="00747245">
      <w:pPr>
        <w:jc w:val="right"/>
        <w:rPr>
          <w:i/>
          <w:sz w:val="20"/>
        </w:rPr>
      </w:pPr>
    </w:p>
    <w:p w14:paraId="0C96351D" w14:textId="594AEE65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9804DD5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4A36DC57" w14:textId="77777777" w:rsidR="00747245" w:rsidRPr="00D92F43" w:rsidRDefault="00747245" w:rsidP="00747245">
      <w:pPr>
        <w:jc w:val="right"/>
      </w:pPr>
    </w:p>
    <w:p w14:paraId="35AFC81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39C66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747245" w:rsidRPr="00697810" w14:paraId="4C6CA4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21F0E1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45999" w:rsidRPr="00697810" w14:paraId="270182A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01169A" w14:textId="586FC082" w:rsidR="00845999" w:rsidRPr="00697810" w:rsidRDefault="008A18A8" w:rsidP="00845999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7CD1CB6" w14:textId="68A41C5A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42D35B3E" w14:textId="13C87EC1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41602D4B" w14:textId="0DB35E19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1B672EF" w14:textId="352DB076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6F6408BF" w14:textId="34D76E5E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6BB083FD" w14:textId="47B1DB46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6DC483CF" w14:textId="66BBC327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45999" w:rsidRPr="00697810" w14:paraId="029D7D8A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FD19A6" w14:textId="7E618F7B" w:rsidR="00845999" w:rsidRPr="00FE1EA5" w:rsidRDefault="00845999" w:rsidP="00845999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BCDFA3B" w14:textId="0EE9B7F2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80565E7" w14:textId="0953CD37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22318CD" w14:textId="2F60364D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77B27B2" w14:textId="14566EEE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0AAEAC7D" w14:textId="03A5A439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A1BDC33" w14:textId="1DF8918A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9DB717C" w14:textId="27036FC6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6EE5C24A" w14:textId="77777777" w:rsidR="00747245" w:rsidRPr="00D92F43" w:rsidRDefault="00747245" w:rsidP="00747245">
      <w:pPr>
        <w:rPr>
          <w:b/>
        </w:rPr>
      </w:pPr>
    </w:p>
    <w:p w14:paraId="7F5B82B3" w14:textId="1F7A4C5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4B1FA7F" w14:textId="77777777" w:rsidR="00747245" w:rsidRDefault="00747245" w:rsidP="00747245">
      <w:pPr>
        <w:jc w:val="both"/>
      </w:pPr>
    </w:p>
    <w:p w14:paraId="6AE3C282" w14:textId="55A30E3C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B0297D">
        <w:rPr>
          <w:color w:val="000000"/>
        </w:rPr>
        <w:t>***</w:t>
      </w:r>
      <w:r w:rsidR="00772B84">
        <w:rPr>
          <w:color w:val="000000"/>
        </w:rPr>
        <w:t xml:space="preserve"> </w:t>
      </w:r>
      <w:r>
        <w:rPr>
          <w:bCs/>
        </w:rPr>
        <w:t>г</w:t>
      </w:r>
      <w:r w:rsidR="00B0297D">
        <w:rPr>
          <w:bCs/>
        </w:rPr>
        <w:t>ода</w:t>
      </w:r>
      <w:r>
        <w:rPr>
          <w:bCs/>
        </w:rPr>
        <w:t xml:space="preserve"> по </w:t>
      </w:r>
      <w:r w:rsidR="00B0297D">
        <w:t>настоящее время</w:t>
      </w:r>
      <w:r>
        <w:rPr>
          <w:bCs/>
        </w:rPr>
        <w:t xml:space="preserve"> объемы импорта в Россию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="00B0297D">
        <w:rPr>
          <w:bCs/>
        </w:rPr>
        <w:t>выросли (сократились)</w:t>
      </w:r>
      <w:r>
        <w:rPr>
          <w:bCs/>
        </w:rPr>
        <w:t xml:space="preserve"> с </w:t>
      </w:r>
      <w:r w:rsidR="00B0297D">
        <w:rPr>
          <w:color w:val="000000"/>
        </w:rPr>
        <w:t>***руб.</w:t>
      </w:r>
      <w:r>
        <w:rPr>
          <w:color w:val="000000"/>
        </w:rPr>
        <w:t xml:space="preserve"> </w:t>
      </w:r>
      <w:r>
        <w:rPr>
          <w:bCs/>
        </w:rPr>
        <w:t xml:space="preserve">до </w:t>
      </w:r>
      <w:r w:rsidR="00B0297D">
        <w:rPr>
          <w:color w:val="000000"/>
        </w:rPr>
        <w:t>***руб.</w:t>
      </w:r>
      <w:r>
        <w:rPr>
          <w:bCs/>
        </w:rPr>
        <w:t xml:space="preserve">, т.е. на </w:t>
      </w:r>
      <w:r w:rsidR="00B0297D">
        <w:rPr>
          <w:bCs/>
        </w:rPr>
        <w:t>***</w:t>
      </w:r>
      <w:r>
        <w:rPr>
          <w:bCs/>
        </w:rPr>
        <w:t xml:space="preserve">%. </w:t>
      </w:r>
    </w:p>
    <w:p w14:paraId="3EA9F67A" w14:textId="1D7C9E4C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D402E1">
        <w:rPr>
          <w:bCs/>
        </w:rPr>
        <w:t>***</w:t>
      </w:r>
      <w:r>
        <w:rPr>
          <w:bCs/>
        </w:rPr>
        <w:t xml:space="preserve"> году (</w:t>
      </w:r>
      <w:r w:rsidR="00D402E1">
        <w:rPr>
          <w:color w:val="000000"/>
        </w:rPr>
        <w:t>***руб</w:t>
      </w:r>
      <w:r>
        <w:t>)</w:t>
      </w:r>
      <w:r>
        <w:rPr>
          <w:bCs/>
        </w:rPr>
        <w:t>.</w:t>
      </w:r>
    </w:p>
    <w:p w14:paraId="6559C37A" w14:textId="3691BF17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D402E1">
        <w:rPr>
          <w:bCs/>
        </w:rPr>
        <w:t>***</w:t>
      </w:r>
      <w:r>
        <w:rPr>
          <w:bCs/>
        </w:rPr>
        <w:t xml:space="preserve"> году (</w:t>
      </w:r>
      <w:r w:rsidR="00D402E1">
        <w:rPr>
          <w:color w:val="000000"/>
        </w:rPr>
        <w:t>***руб</w:t>
      </w:r>
      <w:r>
        <w:t>)</w:t>
      </w:r>
      <w:r>
        <w:rPr>
          <w:bCs/>
        </w:rPr>
        <w:t>.</w:t>
      </w:r>
      <w:r>
        <w:br w:type="page"/>
      </w:r>
    </w:p>
    <w:p w14:paraId="3FAD06DF" w14:textId="77777777" w:rsidR="00747245" w:rsidRDefault="00747245" w:rsidP="00747245">
      <w:pPr>
        <w:pStyle w:val="20"/>
        <w:rPr>
          <w:rFonts w:eastAsia="Times New Roman"/>
        </w:rPr>
      </w:pPr>
      <w:bookmarkStart w:id="6" w:name="_Toc115445737"/>
      <w:bookmarkStart w:id="7" w:name="_Toc117722414"/>
      <w:bookmarkStart w:id="8" w:name="_Toc126010102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6"/>
      <w:r w:rsidRPr="0019386C">
        <w:t>{{продукция1}}</w:t>
      </w:r>
      <w:bookmarkEnd w:id="7"/>
      <w:bookmarkEnd w:id="8"/>
    </w:p>
    <w:p w14:paraId="6BED73E6" w14:textId="77777777" w:rsidR="00747245" w:rsidRDefault="00747245" w:rsidP="00747245">
      <w:pPr>
        <w:jc w:val="both"/>
      </w:pPr>
    </w:p>
    <w:p w14:paraId="0F84250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5B8E7681" w14:textId="77777777" w:rsidR="00747245" w:rsidRPr="00D92F43" w:rsidRDefault="00747245" w:rsidP="00747245">
      <w:pPr>
        <w:jc w:val="right"/>
      </w:pPr>
    </w:p>
    <w:p w14:paraId="03652CB3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5B708FD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02680B2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084B09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1B8E1B2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CB75436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D402E1" w:rsidRPr="003059DD" w14:paraId="675B6AB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B1D5732" w14:textId="40840B86" w:rsidR="00D402E1" w:rsidRP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4FA6C7C5" w14:textId="2FC39D03" w:rsidR="00D402E1" w:rsidRP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4C4AA9A8" w14:textId="735CC4B4" w:rsidR="00D402E1" w:rsidRP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125350B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DD54040" w14:textId="00228660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190E9897" w14:textId="3B26D0D4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60009B51" w14:textId="5B2633F3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0D3748F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AF3E194" w14:textId="0D2CEC21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7921EF63" w14:textId="2175DA78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25E9964A" w14:textId="414AE857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009FB3E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135EF2A" w14:textId="3FE7EBDE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7D24F672" w14:textId="77777777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8" w:type="pct"/>
            <w:noWrap/>
          </w:tcPr>
          <w:p w14:paraId="0E0F6B9A" w14:textId="77777777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402E1" w:rsidRPr="003059DD" w14:paraId="7ADE3DE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77CDEE" w14:textId="6664E9E2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1D241F2C" w14:textId="486D7152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0DCC8A31" w14:textId="29A1380C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7F478CC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45112AC" w14:textId="01DFF206" w:rsidR="00D402E1" w:rsidRDefault="00D402E1" w:rsidP="00D402E1">
            <w:pPr>
              <w:jc w:val="center"/>
            </w:pPr>
            <w:r>
              <w:t>Итого</w:t>
            </w:r>
          </w:p>
        </w:tc>
        <w:tc>
          <w:tcPr>
            <w:tcW w:w="1495" w:type="pct"/>
            <w:noWrap/>
          </w:tcPr>
          <w:p w14:paraId="354615F2" w14:textId="429E772E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5CC4A700" w14:textId="544EF547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</w:tbl>
    <w:p w14:paraId="7290DBE9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A517A39" w14:textId="666BD4B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2CAAADB" w14:textId="77777777" w:rsidR="00747245" w:rsidRDefault="00747245" w:rsidP="00747245">
      <w:pPr>
        <w:ind w:firstLine="360"/>
        <w:jc w:val="both"/>
      </w:pPr>
    </w:p>
    <w:p w14:paraId="14097EB6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4B4EB5DA" w14:textId="77777777" w:rsidR="00747245" w:rsidRDefault="00747245" w:rsidP="00747245">
      <w:pPr>
        <w:jc w:val="both"/>
      </w:pPr>
    </w:p>
    <w:p w14:paraId="25A34CB4" w14:textId="4774D7D5" w:rsidR="00747245" w:rsidRPr="00D402E1" w:rsidRDefault="00D402E1" w:rsidP="003662B4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Страна1</w:t>
      </w:r>
      <w:r w:rsidR="00747245" w:rsidRPr="00D402E1">
        <w:t>;</w:t>
      </w:r>
    </w:p>
    <w:p w14:paraId="7F818DDD" w14:textId="0B37C08A" w:rsidR="00D402E1" w:rsidRPr="00D402E1" w:rsidRDefault="00D402E1" w:rsidP="00D402E1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2</w:t>
      </w:r>
      <w:r w:rsidRPr="00D402E1">
        <w:t>;</w:t>
      </w:r>
    </w:p>
    <w:p w14:paraId="282C626E" w14:textId="2391BF70" w:rsidR="00D402E1" w:rsidRPr="00D402E1" w:rsidRDefault="00D402E1" w:rsidP="00D402E1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3</w:t>
      </w:r>
      <w:r w:rsidRPr="00D402E1">
        <w:t>;</w:t>
      </w:r>
    </w:p>
    <w:p w14:paraId="49C8D546" w14:textId="621B2C75" w:rsidR="00D402E1" w:rsidRPr="00D402E1" w:rsidRDefault="00D402E1" w:rsidP="00D402E1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4</w:t>
      </w:r>
      <w:r w:rsidRPr="00D402E1">
        <w:t>;</w:t>
      </w:r>
    </w:p>
    <w:p w14:paraId="7758FAE2" w14:textId="77777777" w:rsidR="00747245" w:rsidRDefault="00747245" w:rsidP="00747245">
      <w:pPr>
        <w:ind w:firstLine="360"/>
        <w:jc w:val="both"/>
      </w:pPr>
    </w:p>
    <w:p w14:paraId="5A8FFCF2" w14:textId="15951E7D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="00833F4E">
        <w:t>***</w:t>
      </w:r>
      <w:r>
        <w:t xml:space="preserve">% всего импорта </w:t>
      </w:r>
      <w:r w:rsidRPr="00CA5F16">
        <w:t>{{продукция1}}</w:t>
      </w:r>
      <w:r>
        <w:t xml:space="preserve"> в Россию. </w:t>
      </w:r>
      <w:r>
        <w:rPr>
          <w:b/>
          <w:bCs/>
        </w:rPr>
        <w:br w:type="page"/>
      </w:r>
    </w:p>
    <w:p w14:paraId="67EDE066" w14:textId="77777777" w:rsidR="00833F4E" w:rsidRPr="00054370" w:rsidRDefault="00833F4E" w:rsidP="00833F4E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0E7B12B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3384B5FC" w14:textId="77777777" w:rsidR="00747245" w:rsidRPr="00D92F43" w:rsidRDefault="00747245" w:rsidP="00747245">
      <w:pPr>
        <w:jc w:val="right"/>
      </w:pPr>
    </w:p>
    <w:p w14:paraId="05464597" w14:textId="33F9EA66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0C5671AB" w14:textId="1A9AA173" w:rsidR="00747245" w:rsidRDefault="00833F4E" w:rsidP="009014FE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3930674F" wp14:editId="10F813D3">
            <wp:extent cx="5940000" cy="4455000"/>
            <wp:effectExtent l="0" t="0" r="0" b="0"/>
            <wp:docPr id="1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 w:rsidR="00747245">
        <w:rPr>
          <w:b/>
          <w:bCs/>
        </w:rPr>
        <w:br w:type="page"/>
      </w:r>
    </w:p>
    <w:p w14:paraId="6B53592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77910C0E" w14:textId="77777777" w:rsidR="00747245" w:rsidRPr="00D92F43" w:rsidRDefault="00747245" w:rsidP="00747245">
      <w:pPr>
        <w:jc w:val="right"/>
      </w:pPr>
    </w:p>
    <w:p w14:paraId="128866E8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15E0827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48"/>
        <w:gridCol w:w="1965"/>
        <w:gridCol w:w="1886"/>
        <w:gridCol w:w="2793"/>
      </w:tblGrid>
      <w:tr w:rsidR="00747245" w:rsidRPr="00A21CD6" w14:paraId="780D8BD7" w14:textId="77777777" w:rsidTr="00833F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 w:val="restart"/>
            <w:noWrap/>
            <w:hideMark/>
          </w:tcPr>
          <w:p w14:paraId="60F9BAD6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007" w:type="pct"/>
            <w:gridSpan w:val="2"/>
            <w:noWrap/>
            <w:hideMark/>
          </w:tcPr>
          <w:p w14:paraId="6781990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56" w:type="pct"/>
            <w:vMerge w:val="restart"/>
            <w:noWrap/>
            <w:hideMark/>
          </w:tcPr>
          <w:p w14:paraId="71D79F77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4F26D70E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/>
            <w:hideMark/>
          </w:tcPr>
          <w:p w14:paraId="3ABAC1CC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29A99158" w14:textId="40418CA0" w:rsidR="00747245" w:rsidRPr="00833F4E" w:rsidRDefault="00833F4E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983" w:type="pct"/>
            <w:noWrap/>
            <w:hideMark/>
          </w:tcPr>
          <w:p w14:paraId="69399576" w14:textId="43DFABD6" w:rsidR="00747245" w:rsidRPr="00833F4E" w:rsidRDefault="00833F4E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Год написания</w:t>
            </w:r>
          </w:p>
        </w:tc>
        <w:tc>
          <w:tcPr>
            <w:tcW w:w="1456" w:type="pct"/>
            <w:vMerge/>
            <w:hideMark/>
          </w:tcPr>
          <w:p w14:paraId="6127CE6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833F4E" w:rsidRPr="00A21CD6" w14:paraId="5F56769B" w14:textId="77777777" w:rsidTr="00833F4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20151B6A" w14:textId="6CEA1109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024" w:type="pct"/>
            <w:noWrap/>
          </w:tcPr>
          <w:p w14:paraId="64C9777D" w14:textId="2DFABB3F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1FF9E947" w14:textId="6C4C44B4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51770DBA" w14:textId="28810A74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5F259EF9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1310F094" w14:textId="3E339FCA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024" w:type="pct"/>
            <w:noWrap/>
          </w:tcPr>
          <w:p w14:paraId="0BEA1032" w14:textId="06EE1A09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2D7C0B02" w14:textId="44F4AA39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ABF1216" w14:textId="797ADB6E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16455B40" w14:textId="77777777" w:rsidTr="00833F4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41508D26" w14:textId="72F9E540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024" w:type="pct"/>
            <w:noWrap/>
          </w:tcPr>
          <w:p w14:paraId="4A43CAB6" w14:textId="77697CF2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25C49524" w14:textId="793317DB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19A4493" w14:textId="7940FC40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3E0213C7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7DCA614B" w14:textId="683A278B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024" w:type="pct"/>
            <w:noWrap/>
          </w:tcPr>
          <w:p w14:paraId="580364AE" w14:textId="24EB3A2A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153A5522" w14:textId="382733E1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79E0BEBB" w14:textId="4D1A15AA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4854653C" w14:textId="77777777" w:rsidTr="00833F4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70BD9F45" w14:textId="77777777" w:rsidR="00833F4E" w:rsidRPr="001D53F0" w:rsidRDefault="00833F4E" w:rsidP="00833F4E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3593FC13" w14:textId="6F23269C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093A2EDC" w14:textId="52FE1A60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18246C1D" w14:textId="7CBE02AE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3918C14B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68BC7A53" w14:textId="77777777" w:rsidR="00833F4E" w:rsidRPr="001D53F0" w:rsidRDefault="00833F4E" w:rsidP="00833F4E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21AD9F97" w14:textId="328D2835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1CD02ABD" w14:textId="7946B455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7904680D" w14:textId="2079CAF1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</w:tbl>
    <w:p w14:paraId="05BC3CC8" w14:textId="77777777" w:rsidR="00747245" w:rsidRDefault="00747245" w:rsidP="00747245">
      <w:pPr>
        <w:jc w:val="right"/>
        <w:rPr>
          <w:i/>
          <w:sz w:val="20"/>
        </w:rPr>
      </w:pPr>
    </w:p>
    <w:p w14:paraId="217472AA" w14:textId="6B2F329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B5FAB78" w14:textId="77777777" w:rsidR="00747245" w:rsidRDefault="00747245" w:rsidP="00747245">
      <w:pPr>
        <w:jc w:val="both"/>
      </w:pPr>
    </w:p>
    <w:p w14:paraId="2EC8DF1F" w14:textId="112DF100" w:rsidR="00833F4E" w:rsidRDefault="00833F4E" w:rsidP="00833F4E">
      <w:pPr>
        <w:ind w:firstLine="708"/>
        <w:jc w:val="both"/>
      </w:pPr>
      <w:r>
        <w:rPr>
          <w:b/>
          <w:bCs/>
        </w:rPr>
        <w:t>Страна1</w:t>
      </w:r>
      <w:r w:rsidR="00747245" w:rsidRPr="001F1F70">
        <w:t xml:space="preserve">: </w:t>
      </w:r>
      <w:r w:rsidR="00747245">
        <w:t xml:space="preserve">в </w:t>
      </w:r>
      <w:r>
        <w:t>***</w:t>
      </w:r>
      <w:r w:rsidR="00747245" w:rsidRPr="001F1F70">
        <w:t xml:space="preserve"> </w:t>
      </w:r>
      <w:r w:rsidR="00747245">
        <w:t>году</w:t>
      </w:r>
      <w:r w:rsidR="00747245" w:rsidRPr="005107AF">
        <w:t xml:space="preserve"> </w:t>
      </w:r>
      <w:r>
        <w:t xml:space="preserve">сократила (увеличила) </w:t>
      </w:r>
      <w:r w:rsidR="00747245">
        <w:t xml:space="preserve">объемы импорта </w:t>
      </w:r>
      <w:r w:rsidR="00747245" w:rsidRPr="00CA5F16">
        <w:t>{{продукция1}}</w:t>
      </w:r>
      <w:r w:rsidR="00747245">
        <w:t xml:space="preserve"> в Россию </w:t>
      </w:r>
      <w:r w:rsidR="00747245" w:rsidRPr="002C24E3">
        <w:t>(</w:t>
      </w:r>
      <w:r w:rsidR="00747245">
        <w:t xml:space="preserve">на </w:t>
      </w:r>
      <w:r>
        <w:t>***</w:t>
      </w:r>
      <w:r w:rsidR="00747245" w:rsidRPr="002C24E3">
        <w:t>%</w:t>
      </w:r>
      <w:r w:rsidR="00747245">
        <w:t xml:space="preserve"> в сравнении с </w:t>
      </w:r>
      <w:r>
        <w:t>предыдущим</w:t>
      </w:r>
      <w:r w:rsidR="00747245">
        <w:t xml:space="preserve"> годом</w:t>
      </w:r>
      <w:r w:rsidR="00747245" w:rsidRPr="002C24E3">
        <w:t>)</w:t>
      </w:r>
      <w:r w:rsidR="00747245">
        <w:t xml:space="preserve">. </w:t>
      </w:r>
      <w:r>
        <w:rPr>
          <w:b/>
          <w:bCs/>
        </w:rPr>
        <w:t>Страна2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Страна3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Страна4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</w:p>
    <w:p w14:paraId="16923CAA" w14:textId="6B246C5F" w:rsidR="00833F4E" w:rsidRDefault="00833F4E" w:rsidP="00833F4E">
      <w:pPr>
        <w:ind w:firstLine="708"/>
        <w:jc w:val="both"/>
      </w:pPr>
    </w:p>
    <w:p w14:paraId="04F1BB2E" w14:textId="032DFDBC" w:rsidR="00833F4E" w:rsidRDefault="00833F4E" w:rsidP="00833F4E">
      <w:pPr>
        <w:ind w:firstLine="708"/>
        <w:jc w:val="both"/>
      </w:pPr>
    </w:p>
    <w:p w14:paraId="359D6521" w14:textId="77777777" w:rsidR="00833F4E" w:rsidRDefault="00833F4E" w:rsidP="00833F4E">
      <w:pPr>
        <w:ind w:firstLine="708"/>
        <w:jc w:val="both"/>
      </w:pPr>
    </w:p>
    <w:p w14:paraId="3C8B9B72" w14:textId="77777777" w:rsidR="00833F4E" w:rsidRDefault="00833F4E" w:rsidP="00833F4E">
      <w:pPr>
        <w:ind w:firstLine="708"/>
        <w:jc w:val="both"/>
      </w:pPr>
    </w:p>
    <w:p w14:paraId="265996D7" w14:textId="77777777" w:rsidR="00833F4E" w:rsidRDefault="00833F4E" w:rsidP="00833F4E">
      <w:pPr>
        <w:ind w:firstLine="708"/>
        <w:jc w:val="both"/>
      </w:pPr>
    </w:p>
    <w:p w14:paraId="0789E2CA" w14:textId="77777777" w:rsidR="00833F4E" w:rsidRDefault="00833F4E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025DF030" w14:textId="2A833B62" w:rsidR="00747245" w:rsidRPr="00AD2A82" w:rsidRDefault="00747245" w:rsidP="00AE774D">
      <w:pPr>
        <w:ind w:firstLine="708"/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68D4022E" w14:textId="77777777" w:rsidR="00747245" w:rsidRPr="00D92F43" w:rsidRDefault="00747245" w:rsidP="00747245">
      <w:pPr>
        <w:jc w:val="right"/>
      </w:pPr>
    </w:p>
    <w:p w14:paraId="28648704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339C68F0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0"/>
        <w:gridCol w:w="869"/>
        <w:gridCol w:w="869"/>
        <w:gridCol w:w="869"/>
        <w:gridCol w:w="871"/>
        <w:gridCol w:w="871"/>
        <w:gridCol w:w="871"/>
        <w:gridCol w:w="871"/>
        <w:gridCol w:w="871"/>
        <w:gridCol w:w="871"/>
        <w:gridCol w:w="739"/>
      </w:tblGrid>
      <w:tr w:rsidR="00747245" w:rsidRPr="004C62D5" w14:paraId="0AC20148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127299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518231E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1C8A38C3" w14:textId="77777777" w:rsidTr="00AE77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4FB7D2C4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A1D781A" w14:textId="6AD44087" w:rsidR="00747245" w:rsidRPr="004C62D5" w:rsidRDefault="008A18A8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3" w:type="pct"/>
            <w:noWrap/>
            <w:hideMark/>
          </w:tcPr>
          <w:p w14:paraId="3795618D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78CC2B7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4BACA53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394AE3F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0917F19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769C018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59F453F0" w14:textId="71CBCDC6" w:rsidR="00747245" w:rsidRPr="004C62D5" w:rsidRDefault="00AE774D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4" w:type="pct"/>
            <w:noWrap/>
            <w:hideMark/>
          </w:tcPr>
          <w:p w14:paraId="0D45169A" w14:textId="7DFFB4D4" w:rsidR="00747245" w:rsidRPr="004C62D5" w:rsidRDefault="00AE774D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5" w:type="pct"/>
            <w:noWrap/>
            <w:hideMark/>
          </w:tcPr>
          <w:p w14:paraId="2E80C17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AE774D" w:rsidRPr="004C62D5" w14:paraId="1E58EF2A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B175964" w14:textId="1A057C91" w:rsidR="00AE774D" w:rsidRPr="00FE1EA5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453" w:type="pct"/>
            <w:noWrap/>
          </w:tcPr>
          <w:p w14:paraId="19CD0FE5" w14:textId="3F6847A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6AE7915E" w14:textId="1A25292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50C0A06F" w14:textId="39103C39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8D7A1B6" w14:textId="6145805B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3637F5C" w14:textId="268D7923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B19C7C3" w14:textId="3F140EF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711476E" w14:textId="02876616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CEDF44C" w14:textId="4235672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FC1B6F7" w14:textId="1EBDE91F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594F3C6" w14:textId="0E19E14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09F348FF" w14:textId="77777777" w:rsidTr="00AE77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710F1E1B" w14:textId="10AF4BEB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453" w:type="pct"/>
            <w:noWrap/>
          </w:tcPr>
          <w:p w14:paraId="6C02D563" w14:textId="1E91CB21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3C1203D" w14:textId="1EA76A9F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62FEA5F1" w14:textId="3EE32DD9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E30E9F6" w14:textId="425A0BA9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58C7349" w14:textId="1C6CF820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82F8718" w14:textId="7F8DEC0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25E79CF" w14:textId="1F63FCFC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D73EF16" w14:textId="15C341A6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3A8069E" w14:textId="76A4FE7C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2012BD42" w14:textId="11E31225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0F11A442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0EF6B618" w14:textId="143ABA03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453" w:type="pct"/>
            <w:noWrap/>
          </w:tcPr>
          <w:p w14:paraId="29B45EBB" w14:textId="5A2A755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7A305A0" w14:textId="17B21FDE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41B8EDD" w14:textId="2C62C13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446F8F" w14:textId="137E1BC1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C78680F" w14:textId="1B77B73F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23D009D" w14:textId="02A5608E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94D3DE2" w14:textId="59ED22B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34BDF71" w14:textId="7EBA482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C7D1D0" w14:textId="32C3CC0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0CC8D149" w14:textId="4F3BCA44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1F0290C0" w14:textId="77777777" w:rsidTr="00AE77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35141352" w14:textId="66EFB95A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453" w:type="pct"/>
            <w:noWrap/>
          </w:tcPr>
          <w:p w14:paraId="5E360934" w14:textId="29E3BDCE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5A0BF69E" w14:textId="277D53C7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800E65D" w14:textId="639A22B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59244E4" w14:textId="67FB67E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769C722" w14:textId="5ABDBAA3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0910D6" w14:textId="1D75D31F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6D79F08" w14:textId="7959CF26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8FCE613" w14:textId="4B6F11FA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9134B3C" w14:textId="1C77722D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439F896" w14:textId="43CB6EB7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1422E706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5F505CE1" w14:textId="7539864A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908036C" w14:textId="20F55AB5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33781E5A" w14:textId="0E03C1C1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2312D8D" w14:textId="2B334709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3AD3F4E" w14:textId="32CE940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8627F4F" w14:textId="3BADD56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5BAC9B9" w14:textId="4C31143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9D997BF" w14:textId="056CCAA3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B9F568D" w14:textId="7F118FF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AC822BB" w14:textId="2D63FA5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AE95305" w14:textId="6E633E6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49847A09" w14:textId="77777777" w:rsidTr="00AE77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29EC987D" w14:textId="31A6F5CC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453" w:type="pct"/>
            <w:noWrap/>
          </w:tcPr>
          <w:p w14:paraId="74A2AD2D" w14:textId="7FA5A78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FDA9947" w14:textId="412CAF07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036EB12" w14:textId="6938FBB5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5E4E6CE" w14:textId="3A120C2A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97761CC" w14:textId="16DFE619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3EFBDC8" w14:textId="11E09B08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F505FFF" w14:textId="39A67CFF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97F9846" w14:textId="5FCBEE82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F0178B6" w14:textId="6F86EAB0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7680E2AA" w14:textId="705E63D6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5A4872BD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05DB52E1" w14:textId="72C6A237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453" w:type="pct"/>
            <w:noWrap/>
          </w:tcPr>
          <w:p w14:paraId="4A074121" w14:textId="11197EE1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35A5C18" w14:textId="6A4375EF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C8BB4AD" w14:textId="4A1D4DFB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69F0DEA" w14:textId="61697A8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EE5A544" w14:textId="268B0A3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B022B0C" w14:textId="70A845B7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D3A4340" w14:textId="43161BCD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F32CA90" w14:textId="2D89E90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A91C7C2" w14:textId="25E6460B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55A94853" w14:textId="7029085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</w:tbl>
    <w:p w14:paraId="76B8E4E5" w14:textId="77777777" w:rsidR="00747245" w:rsidRPr="00AD2A82" w:rsidRDefault="00747245" w:rsidP="00747245">
      <w:pPr>
        <w:rPr>
          <w:b/>
        </w:rPr>
      </w:pPr>
    </w:p>
    <w:p w14:paraId="1B38B4AB" w14:textId="77777777" w:rsidR="00AE774D" w:rsidRDefault="00747245" w:rsidP="009014FE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8FD336A" w14:textId="014E6FF7" w:rsidR="00747245" w:rsidRDefault="00747245" w:rsidP="009014FE">
      <w:pPr>
        <w:jc w:val="right"/>
        <w:rPr>
          <w:b/>
          <w:bCs/>
        </w:rPr>
      </w:pPr>
    </w:p>
    <w:p w14:paraId="2A797BFE" w14:textId="77777777" w:rsidR="00AE774D" w:rsidRDefault="00AE774D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4AA3749" w14:textId="181CF89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5117B3D3" w14:textId="77777777" w:rsidR="00747245" w:rsidRPr="00D92F43" w:rsidRDefault="00747245" w:rsidP="00747245">
      <w:pPr>
        <w:jc w:val="right"/>
      </w:pPr>
    </w:p>
    <w:p w14:paraId="155A8A5C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4D7AA3B1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3F5749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74E6A6F2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F9F9676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85C132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AE774D" w:rsidRPr="003059DD" w14:paraId="517F206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F9442B9" w14:textId="1D14E201" w:rsidR="00AE774D" w:rsidRPr="00FE1EA5" w:rsidRDefault="00AE774D" w:rsidP="00AE774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1495" w:type="pct"/>
            <w:noWrap/>
          </w:tcPr>
          <w:p w14:paraId="15D0791E" w14:textId="58A23F03" w:rsidR="00AE774D" w:rsidRP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79C3396E" w14:textId="1D6415EE" w:rsidR="00AE774D" w:rsidRP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1F5C6F9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2E2EC04" w14:textId="44487315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1495" w:type="pct"/>
            <w:noWrap/>
          </w:tcPr>
          <w:p w14:paraId="46851D9C" w14:textId="6358291C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7BCDC06F" w14:textId="23AA0981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60E966B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50E7002" w14:textId="387D4527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1495" w:type="pct"/>
            <w:noWrap/>
          </w:tcPr>
          <w:p w14:paraId="65EBCC4C" w14:textId="482DFAE7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22097C11" w14:textId="4D3B5CA0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472FAEB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DBFA824" w14:textId="065F6E9F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1495" w:type="pct"/>
            <w:noWrap/>
          </w:tcPr>
          <w:p w14:paraId="1CA24C2A" w14:textId="26FF40B1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1950ADFE" w14:textId="795D39E4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1965EBA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8C52953" w14:textId="076D8006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1495" w:type="pct"/>
            <w:noWrap/>
          </w:tcPr>
          <w:p w14:paraId="5ECF04F4" w14:textId="296198CC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46FE007F" w14:textId="0882E2E2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17F9E81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6BC0D59" w14:textId="0ED51BAF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1495" w:type="pct"/>
            <w:noWrap/>
          </w:tcPr>
          <w:p w14:paraId="4758D790" w14:textId="202FA36D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36528D0C" w14:textId="20469FBE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5128344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763C253" w14:textId="2093B037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1495" w:type="pct"/>
            <w:noWrap/>
          </w:tcPr>
          <w:p w14:paraId="3922A113" w14:textId="5E9D53DA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008A3537" w14:textId="506AF2DF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</w:tbl>
    <w:p w14:paraId="55303DE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C33589" w14:textId="3805F9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9E99D36" w14:textId="77777777" w:rsidR="00747245" w:rsidRDefault="00747245" w:rsidP="00747245">
      <w:pPr>
        <w:ind w:firstLine="360"/>
        <w:jc w:val="both"/>
      </w:pPr>
    </w:p>
    <w:p w14:paraId="124115A9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65E89D61" w14:textId="77777777" w:rsidR="00747245" w:rsidRDefault="00747245" w:rsidP="00747245">
      <w:pPr>
        <w:jc w:val="both"/>
      </w:pPr>
    </w:p>
    <w:p w14:paraId="27EA79CA" w14:textId="284431E1" w:rsidR="00747245" w:rsidRPr="00AE774D" w:rsidRDefault="00AE774D" w:rsidP="003662B4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Страна1</w:t>
      </w:r>
      <w:r w:rsidR="00747245" w:rsidRPr="00AE774D">
        <w:t>;</w:t>
      </w:r>
    </w:p>
    <w:p w14:paraId="55F2728A" w14:textId="7FD4E934" w:rsidR="00AE774D" w:rsidRPr="00AE774D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2</w:t>
      </w:r>
      <w:r w:rsidRPr="00AE774D">
        <w:t>;</w:t>
      </w:r>
    </w:p>
    <w:p w14:paraId="5120F066" w14:textId="6A6957A3" w:rsidR="00AE774D" w:rsidRPr="00AE774D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3</w:t>
      </w:r>
      <w:r w:rsidRPr="00AE774D">
        <w:t>;</w:t>
      </w:r>
    </w:p>
    <w:p w14:paraId="77B351D7" w14:textId="3E13823A" w:rsidR="00AE774D" w:rsidRPr="00AE774D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4</w:t>
      </w:r>
      <w:r w:rsidRPr="00AE774D">
        <w:t>;</w:t>
      </w:r>
    </w:p>
    <w:p w14:paraId="31AC8B8E" w14:textId="77777777" w:rsidR="00747245" w:rsidRDefault="00747245" w:rsidP="00747245">
      <w:pPr>
        <w:ind w:firstLine="360"/>
        <w:jc w:val="both"/>
      </w:pPr>
    </w:p>
    <w:p w14:paraId="2FF044E5" w14:textId="77777777" w:rsidR="00AE774D" w:rsidRDefault="00747245" w:rsidP="009C60F8">
      <w:pPr>
        <w:ind w:firstLine="360"/>
        <w:jc w:val="both"/>
      </w:pPr>
      <w:r>
        <w:t xml:space="preserve">В совокупности на данные страны приходится </w:t>
      </w:r>
      <w:r w:rsidR="00AE774D">
        <w:t>***</w:t>
      </w:r>
      <w:r>
        <w:t xml:space="preserve">% всего импорта </w:t>
      </w:r>
      <w:r w:rsidRPr="00CA5F16">
        <w:t>{{продукция1}}</w:t>
      </w:r>
      <w:r>
        <w:t xml:space="preserve"> в Россию в стоимостном выражении. </w:t>
      </w:r>
    </w:p>
    <w:p w14:paraId="3BF098A6" w14:textId="77777777" w:rsidR="00AE774D" w:rsidRDefault="00AE774D" w:rsidP="009C60F8">
      <w:pPr>
        <w:ind w:firstLine="360"/>
        <w:jc w:val="both"/>
      </w:pPr>
    </w:p>
    <w:p w14:paraId="1BC13278" w14:textId="2F8FD524" w:rsidR="00747245" w:rsidRDefault="00747245" w:rsidP="009C60F8">
      <w:pPr>
        <w:ind w:firstLine="360"/>
        <w:jc w:val="both"/>
      </w:pPr>
      <w:r>
        <w:br w:type="page"/>
      </w:r>
    </w:p>
    <w:p w14:paraId="5DB9D3F9" w14:textId="77777777" w:rsidR="00747245" w:rsidRDefault="00747245" w:rsidP="00747245">
      <w:pPr>
        <w:pStyle w:val="20"/>
      </w:pPr>
      <w:bookmarkStart w:id="9" w:name="_Toc117722415"/>
      <w:bookmarkStart w:id="10" w:name="_Toc126010103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получения</w:t>
      </w:r>
      <w:bookmarkEnd w:id="9"/>
      <w:bookmarkEnd w:id="10"/>
    </w:p>
    <w:p w14:paraId="3D05E201" w14:textId="77777777" w:rsidR="00747245" w:rsidRDefault="00747245" w:rsidP="00747245"/>
    <w:p w14:paraId="25BC2572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3DF53B2A" w14:textId="77777777" w:rsidR="00747245" w:rsidRPr="00D92F43" w:rsidRDefault="00747245" w:rsidP="00747245">
      <w:pPr>
        <w:jc w:val="right"/>
      </w:pPr>
    </w:p>
    <w:p w14:paraId="03EB8F4E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7EE55D0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5EA1C07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02ED080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5F019B2F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BAB4E5D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AE774D" w:rsidRPr="003059DD" w14:paraId="239E179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F05CFFE" w14:textId="25960B04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7D091E9C" w14:textId="01F95BE3" w:rsidR="00AE774D" w:rsidRPr="006C2DA7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61E8309E" w14:textId="2CBFC860" w:rsidR="00AE774D" w:rsidRPr="003059D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AE774D" w14:paraId="20633FD3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C758DED" w14:textId="6872A95D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*** федеральный округ</w:t>
            </w:r>
          </w:p>
        </w:tc>
        <w:tc>
          <w:tcPr>
            <w:tcW w:w="1495" w:type="pct"/>
            <w:noWrap/>
          </w:tcPr>
          <w:p w14:paraId="74D29C07" w14:textId="5646D52D" w:rsidR="00AE774D" w:rsidRP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4EB8BE24" w14:textId="5476C9D0" w:rsidR="00AE774D" w:rsidRP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3059DD" w14:paraId="3AF5D4C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A40EA76" w14:textId="428BADB5" w:rsidR="00AE774D" w:rsidRPr="00AE774D" w:rsidRDefault="00AE774D" w:rsidP="00AE774D">
            <w:pPr>
              <w:jc w:val="center"/>
            </w:pPr>
            <w:r>
              <w:t>***</w:t>
            </w:r>
          </w:p>
        </w:tc>
        <w:tc>
          <w:tcPr>
            <w:tcW w:w="1495" w:type="pct"/>
            <w:noWrap/>
          </w:tcPr>
          <w:p w14:paraId="076F9101" w14:textId="766D04A6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5E1A8890" w14:textId="6C292094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3059DD" w14:paraId="11839F2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4966E27" w14:textId="2F66F43B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6A0C7A4C" w14:textId="4F585B53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7BBCB549" w14:textId="00D3BCD0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3059DD" w14:paraId="5DA0784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E7BC736" w14:textId="00ABA0BE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2D964B25" w14:textId="0BB46548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79CD8CD3" w14:textId="55FF3288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</w:tbl>
    <w:p w14:paraId="25790F6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05038E9" w14:textId="6C57B70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0A4045C" w14:textId="77777777" w:rsidR="00747245" w:rsidRDefault="00747245" w:rsidP="00747245">
      <w:pPr>
        <w:ind w:firstLine="360"/>
        <w:jc w:val="both"/>
      </w:pPr>
    </w:p>
    <w:p w14:paraId="7F47FC5C" w14:textId="613D1EEF" w:rsidR="00747245" w:rsidRDefault="00747245" w:rsidP="00747245">
      <w:pPr>
        <w:ind w:firstLine="360"/>
        <w:jc w:val="both"/>
      </w:pPr>
      <w:r>
        <w:t>Основными получателями</w:t>
      </w:r>
      <w:r w:rsidR="001667B1">
        <w:t xml:space="preserve"> импортного</w:t>
      </w:r>
      <w:r>
        <w:t xml:space="preserve"> </w:t>
      </w:r>
      <w:r w:rsidRPr="00CA5F16">
        <w:t>{{продукция1}}</w:t>
      </w:r>
      <w:r>
        <w:t xml:space="preserve"> в России являются следующие федеральные округа:</w:t>
      </w:r>
    </w:p>
    <w:p w14:paraId="07A94572" w14:textId="77777777" w:rsidR="00747245" w:rsidRDefault="00747245" w:rsidP="00747245">
      <w:pPr>
        <w:jc w:val="both"/>
      </w:pPr>
    </w:p>
    <w:p w14:paraId="03D9C8CF" w14:textId="1EA2FF85" w:rsidR="00747245" w:rsidRPr="000678CF" w:rsidRDefault="00AE774D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</w:t>
      </w:r>
      <w:r w:rsidR="00747245">
        <w:t>;</w:t>
      </w:r>
    </w:p>
    <w:p w14:paraId="62865F92" w14:textId="4376F503" w:rsidR="00AE774D" w:rsidRPr="000678CF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580D540E" w14:textId="013AD69E" w:rsidR="00AE774D" w:rsidRPr="000678CF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125E8C22" w14:textId="6CBEA11A" w:rsidR="00AE774D" w:rsidRPr="000678CF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округ4;</w:t>
      </w:r>
    </w:p>
    <w:p w14:paraId="131A1DB6" w14:textId="77777777" w:rsidR="00747245" w:rsidRDefault="00747245" w:rsidP="00747245">
      <w:pPr>
        <w:ind w:firstLine="360"/>
        <w:jc w:val="both"/>
      </w:pPr>
    </w:p>
    <w:p w14:paraId="54463356" w14:textId="44E3E06F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="001667B1">
        <w:t>***</w:t>
      </w:r>
      <w:r>
        <w:t xml:space="preserve">% от общего объема импорта </w:t>
      </w:r>
      <w:r w:rsidRPr="00CA5F16">
        <w:t>{{продукция1}}</w:t>
      </w:r>
      <w:r>
        <w:t xml:space="preserve"> в Россию. </w:t>
      </w:r>
      <w:r>
        <w:br w:type="page"/>
      </w:r>
    </w:p>
    <w:p w14:paraId="242C3BB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4FFAB9C9" w14:textId="77777777" w:rsidR="00747245" w:rsidRPr="00D92F43" w:rsidRDefault="00747245" w:rsidP="00747245">
      <w:pPr>
        <w:jc w:val="right"/>
      </w:pPr>
    </w:p>
    <w:p w14:paraId="60B62E9B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826E1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B3896BF" w14:textId="77777777" w:rsidTr="00E54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69E1D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4ADF22ED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D4BACF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1667B1" w:rsidRPr="003059DD" w14:paraId="47F8C0C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06C35C4" w14:textId="70929EFD" w:rsidR="001667B1" w:rsidRPr="001667B1" w:rsidRDefault="001667B1" w:rsidP="001667B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Московская область</w:t>
            </w:r>
          </w:p>
        </w:tc>
        <w:tc>
          <w:tcPr>
            <w:tcW w:w="1495" w:type="pct"/>
            <w:noWrap/>
          </w:tcPr>
          <w:p w14:paraId="525755DA" w14:textId="515A1CA0" w:rsidR="001667B1" w:rsidRPr="006C2DA7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7B856821" w14:textId="33998C6D" w:rsidR="001667B1" w:rsidRPr="003059DD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60AF2B2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DE6FC12" w14:textId="183E48FF" w:rsidR="001667B1" w:rsidRPr="001667B1" w:rsidRDefault="001667B1" w:rsidP="001667B1">
            <w:pPr>
              <w:jc w:val="center"/>
              <w:rPr>
                <w:b w:val="0"/>
                <w:bCs w:val="0"/>
              </w:rPr>
            </w:pPr>
            <w:r w:rsidRPr="001667B1"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016117A2" w14:textId="090909EF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04D45435" w14:textId="24AD133B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5E4870D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552FAB3" w14:textId="3F694CFB" w:rsidR="001667B1" w:rsidRPr="001667B1" w:rsidRDefault="001667B1" w:rsidP="001667B1">
            <w:pPr>
              <w:jc w:val="center"/>
              <w:rPr>
                <w:b w:val="0"/>
                <w:bCs w:val="0"/>
                <w:lang w:val="en-US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1B688E27" w14:textId="3ACEC734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152241F1" w14:textId="1EC78BE9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0C6FF13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5B88C0F" w14:textId="45BB0456" w:rsidR="001667B1" w:rsidRPr="001667B1" w:rsidRDefault="001667B1" w:rsidP="001667B1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13E1C5DD" w14:textId="29BCE444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57705B6B" w14:textId="684F3C70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56EEB1C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90166B6" w14:textId="32A23833" w:rsidR="001667B1" w:rsidRPr="001667B1" w:rsidRDefault="001667B1" w:rsidP="001667B1">
            <w:pPr>
              <w:jc w:val="center"/>
              <w:rPr>
                <w:b w:val="0"/>
                <w:bCs w:val="0"/>
                <w:lang w:val="en-US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05CE2977" w14:textId="4E8DDE64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5119696F" w14:textId="42CE89E0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</w:tbl>
    <w:p w14:paraId="6264224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846061" w14:textId="67DC0D4C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F722782" w14:textId="77777777" w:rsidR="00747245" w:rsidRDefault="00747245" w:rsidP="00747245">
      <w:pPr>
        <w:ind w:firstLine="360"/>
        <w:jc w:val="both"/>
      </w:pPr>
    </w:p>
    <w:p w14:paraId="29625788" w14:textId="449DF1BE" w:rsidR="00747245" w:rsidRDefault="00747245" w:rsidP="00747245">
      <w:pPr>
        <w:ind w:firstLine="360"/>
        <w:jc w:val="both"/>
      </w:pPr>
      <w:r>
        <w:t>Основными получателями</w:t>
      </w:r>
      <w:r w:rsidR="001667B1">
        <w:t xml:space="preserve"> импортного</w:t>
      </w:r>
      <w:r>
        <w:t xml:space="preserve"> </w:t>
      </w:r>
      <w:r w:rsidRPr="00CA5F16">
        <w:t>{{продукция1}}</w:t>
      </w:r>
      <w:r>
        <w:t xml:space="preserve"> в России являются следующие регионы:</w:t>
      </w:r>
    </w:p>
    <w:p w14:paraId="3CC4C3D0" w14:textId="77777777" w:rsidR="00747245" w:rsidRDefault="00747245" w:rsidP="00747245">
      <w:pPr>
        <w:jc w:val="both"/>
      </w:pPr>
    </w:p>
    <w:p w14:paraId="6398E05F" w14:textId="42350C99" w:rsidR="00747245" w:rsidRPr="000678CF" w:rsidRDefault="001667B1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Регион1</w:t>
      </w:r>
      <w:r w:rsidR="00747245">
        <w:t>;</w:t>
      </w:r>
    </w:p>
    <w:p w14:paraId="3CE18172" w14:textId="031CA073" w:rsidR="001667B1" w:rsidRPr="000678CF" w:rsidRDefault="001667B1" w:rsidP="001667B1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322FC62F" w14:textId="5A6E9DC3" w:rsidR="001667B1" w:rsidRPr="000678CF" w:rsidRDefault="001667B1" w:rsidP="001667B1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6DD2D5C2" w14:textId="04E0BF44" w:rsidR="001667B1" w:rsidRPr="000678CF" w:rsidRDefault="001667B1" w:rsidP="001667B1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38800616" w14:textId="77777777" w:rsidR="00747245" w:rsidRDefault="00747245" w:rsidP="00747245">
      <w:pPr>
        <w:ind w:firstLine="360"/>
        <w:jc w:val="both"/>
      </w:pPr>
    </w:p>
    <w:p w14:paraId="7B7E8684" w14:textId="2B815D53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="001667B1">
        <w:t>***</w:t>
      </w:r>
      <w:r>
        <w:t xml:space="preserve">% от общего объема импорта </w:t>
      </w:r>
      <w:r w:rsidRPr="00CA5F16">
        <w:t>{{продукция1}}</w:t>
      </w:r>
      <w:r>
        <w:t xml:space="preserve"> в Россию. </w:t>
      </w:r>
      <w:r>
        <w:rPr>
          <w:b/>
        </w:rPr>
        <w:br w:type="page"/>
      </w:r>
    </w:p>
    <w:p w14:paraId="3FFB624D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29F6F0A0" w14:textId="77777777" w:rsidR="00747245" w:rsidRPr="00D92F43" w:rsidRDefault="00747245" w:rsidP="00747245">
      <w:pPr>
        <w:jc w:val="right"/>
      </w:pPr>
    </w:p>
    <w:p w14:paraId="0179FD00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3FEB98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747245" w:rsidRPr="00C64FC1" w14:paraId="5A0BFFA5" w14:textId="77777777" w:rsidTr="00166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4C438CFA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568430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28337B40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1667B1" w:rsidRPr="00C64FC1" w14:paraId="22EED79D" w14:textId="77777777" w:rsidTr="00166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45D2C41" w14:textId="0FE14F7D" w:rsidR="001667B1" w:rsidRPr="00FE1EA5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05777BB4" w14:textId="51B31E83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53D163CF" w14:textId="45C866E6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1667B1" w:rsidRPr="00C64FC1" w14:paraId="05858260" w14:textId="77777777" w:rsidTr="001667B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5439179D" w14:textId="3E0779BF" w:rsidR="001667B1" w:rsidRPr="001667B1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 федеральный округ</w:t>
            </w:r>
          </w:p>
        </w:tc>
        <w:tc>
          <w:tcPr>
            <w:tcW w:w="1233" w:type="pct"/>
            <w:noWrap/>
          </w:tcPr>
          <w:p w14:paraId="2D4BBA14" w14:textId="54F819B7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 область</w:t>
            </w:r>
          </w:p>
        </w:tc>
        <w:tc>
          <w:tcPr>
            <w:tcW w:w="1063" w:type="pct"/>
            <w:noWrap/>
          </w:tcPr>
          <w:p w14:paraId="4D2E5526" w14:textId="591815F1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1667B1" w:rsidRPr="00C64FC1" w14:paraId="0105289A" w14:textId="77777777" w:rsidTr="00166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736B4A34" w14:textId="2DA7BF91" w:rsidR="001667B1" w:rsidRPr="001667B1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</w:t>
            </w:r>
          </w:p>
        </w:tc>
        <w:tc>
          <w:tcPr>
            <w:tcW w:w="1233" w:type="pct"/>
            <w:noWrap/>
          </w:tcPr>
          <w:p w14:paraId="760AAA64" w14:textId="3925E3D6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1237C820" w14:textId="25DC72CE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1667B1" w:rsidRPr="00C64FC1" w14:paraId="2EFB3521" w14:textId="77777777" w:rsidTr="001667B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5CCC59A6" w14:textId="0141271D" w:rsidR="001667B1" w:rsidRPr="001667B1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233" w:type="pct"/>
            <w:noWrap/>
          </w:tcPr>
          <w:p w14:paraId="26980E52" w14:textId="7DA26A25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326A3189" w14:textId="7D6D517A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</w:tbl>
    <w:p w14:paraId="438FCE0E" w14:textId="77777777" w:rsidR="00747245" w:rsidRDefault="00747245" w:rsidP="00747245">
      <w:pPr>
        <w:jc w:val="right"/>
        <w:rPr>
          <w:i/>
          <w:sz w:val="20"/>
        </w:rPr>
      </w:pPr>
    </w:p>
    <w:p w14:paraId="32E0E17C" w14:textId="43A0C5B0" w:rsidR="00747245" w:rsidRDefault="00747245" w:rsidP="009014FE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7837145B" w14:textId="77777777" w:rsidR="00747245" w:rsidRPr="004B58D9" w:rsidRDefault="00747245" w:rsidP="00747245">
      <w:pPr>
        <w:pStyle w:val="1"/>
        <w:rPr>
          <w:rFonts w:eastAsia="Times New Roman"/>
        </w:rPr>
      </w:pPr>
      <w:bookmarkStart w:id="11" w:name="_Toc117722416"/>
      <w:bookmarkStart w:id="12" w:name="_Toc126010104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1"/>
      <w:bookmarkEnd w:id="12"/>
    </w:p>
    <w:p w14:paraId="7414DDBE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13" w:name="_Toc117722417"/>
      <w:bookmarkStart w:id="14" w:name="_Toc126010105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bookmarkEnd w:id="13"/>
      <w:bookmarkEnd w:id="14"/>
    </w:p>
    <w:p w14:paraId="5F8BB76F" w14:textId="77777777" w:rsidR="00747245" w:rsidRDefault="00747245" w:rsidP="00747245">
      <w:pPr>
        <w:jc w:val="both"/>
      </w:pPr>
    </w:p>
    <w:p w14:paraId="0E090F72" w14:textId="7F93FF2C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="001667B1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 w:rsidR="001667B1">
        <w:rPr>
          <w:b/>
          <w:bCs/>
          <w:i/>
          <w:iCs/>
        </w:rPr>
        <w:t>*** 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="001667B1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 w:rsidR="001667B1">
        <w:rPr>
          <w:b/>
          <w:bCs/>
          <w:i/>
          <w:iCs/>
        </w:rPr>
        <w:t xml:space="preserve">больше (меньше) </w:t>
      </w:r>
      <w:r w:rsidRPr="00D92F43">
        <w:rPr>
          <w:b/>
          <w:bCs/>
          <w:i/>
          <w:iCs/>
        </w:rPr>
        <w:t xml:space="preserve">показателей </w:t>
      </w:r>
      <w:r w:rsidR="001667B1">
        <w:rPr>
          <w:b/>
          <w:bCs/>
          <w:i/>
          <w:iCs/>
        </w:rPr>
        <w:t>прошлого года</w:t>
      </w:r>
      <w:r w:rsidRPr="00D92F43">
        <w:rPr>
          <w:b/>
          <w:bCs/>
          <w:i/>
          <w:iCs/>
        </w:rPr>
        <w:t>.</w:t>
      </w:r>
    </w:p>
    <w:p w14:paraId="0CA22E08" w14:textId="77777777" w:rsidR="00747245" w:rsidRPr="00D92F43" w:rsidRDefault="00747245" w:rsidP="00747245">
      <w:pPr>
        <w:rPr>
          <w:b/>
          <w:bCs/>
          <w:i/>
          <w:iCs/>
        </w:rPr>
      </w:pPr>
    </w:p>
    <w:p w14:paraId="44CCA36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9A6611D" w14:textId="77777777" w:rsidR="00747245" w:rsidRPr="00D92F43" w:rsidRDefault="00747245" w:rsidP="00747245">
      <w:pPr>
        <w:jc w:val="right"/>
      </w:pPr>
    </w:p>
    <w:p w14:paraId="7EE8918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3B244CA6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747245" w:rsidRPr="0086361C" w14:paraId="02128EB4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A9D5D55" w14:textId="11B2B374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1667B1">
              <w:t>тонн</w:t>
            </w:r>
          </w:p>
        </w:tc>
      </w:tr>
      <w:tr w:rsidR="001667B1" w:rsidRPr="0086361C" w14:paraId="528F2C80" w14:textId="77777777" w:rsidTr="00166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  <w:hideMark/>
          </w:tcPr>
          <w:p w14:paraId="1CF93695" w14:textId="562F1295" w:rsidR="001667B1" w:rsidRPr="007A4DDA" w:rsidRDefault="008A18A8" w:rsidP="001667B1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  <w:hideMark/>
          </w:tcPr>
          <w:p w14:paraId="1FAFA589" w14:textId="27895E99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  <w:hideMark/>
          </w:tcPr>
          <w:p w14:paraId="306E341D" w14:textId="5C91094B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  <w:hideMark/>
          </w:tcPr>
          <w:p w14:paraId="0ED210FC" w14:textId="032EF696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  <w:hideMark/>
          </w:tcPr>
          <w:p w14:paraId="2BE23BDC" w14:textId="3BB67AF6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211F3620" w14:textId="6297F820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456C1CE0" w14:textId="7B16BC69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5F9CA081" w14:textId="324711B7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16C65A9E" w14:textId="108C8417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667B1" w:rsidRPr="0086361C" w14:paraId="3BD590D0" w14:textId="77777777" w:rsidTr="001667B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59AB00D1" w14:textId="0CDCD73A" w:rsidR="001667B1" w:rsidRPr="00FE1EA5" w:rsidRDefault="001667B1" w:rsidP="001667B1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04B355C" w14:textId="2D885C64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04ABF53" w14:textId="26747759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E9A8FC5" w14:textId="478887C4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A8A5062" w14:textId="6F13D082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73A94F2" w14:textId="4C02F278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5D70DD7B" w14:textId="74FF536E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4DEDA228" w14:textId="1BC2D888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3072B6A4" w14:textId="2EDAA90B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0B21503C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40400B35" w14:textId="77777777" w:rsidR="00DE6C62" w:rsidRDefault="00747245" w:rsidP="009014FE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869BDE7" w14:textId="77777777" w:rsidR="00DE6C62" w:rsidRDefault="00DE6C62" w:rsidP="009014FE">
      <w:pPr>
        <w:jc w:val="right"/>
        <w:rPr>
          <w:i/>
          <w:sz w:val="20"/>
        </w:rPr>
      </w:pPr>
    </w:p>
    <w:p w14:paraId="7EDEFD0A" w14:textId="77777777" w:rsidR="00DE6C62" w:rsidRPr="00054370" w:rsidRDefault="00DE6C62" w:rsidP="00DE6C62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716452C8" w14:textId="0BA745A0" w:rsidR="00747245" w:rsidRDefault="00747245" w:rsidP="009014FE">
      <w:pPr>
        <w:jc w:val="right"/>
        <w:rPr>
          <w:b/>
          <w:bCs/>
        </w:rPr>
      </w:pPr>
    </w:p>
    <w:p w14:paraId="07538E63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1D690464" w14:textId="38C8B84F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0DA2FF1" w14:textId="77777777" w:rsidR="00747245" w:rsidRPr="00D92F43" w:rsidRDefault="00747245" w:rsidP="00747245">
      <w:pPr>
        <w:jc w:val="right"/>
      </w:pPr>
    </w:p>
    <w:p w14:paraId="2D6E128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2E5A794D" w14:textId="097CA271" w:rsidR="00747245" w:rsidRPr="00D92F43" w:rsidRDefault="00DE6C62" w:rsidP="00747245">
      <w:pPr>
        <w:jc w:val="right"/>
        <w:rPr>
          <w:sz w:val="20"/>
        </w:rPr>
      </w:pPr>
      <w:r>
        <w:rPr>
          <w:noProof/>
        </w:rPr>
        <w:drawing>
          <wp:inline distT="0" distB="0" distL="0" distR="0" wp14:anchorId="0D7077AB" wp14:editId="2EAB9D1B">
            <wp:extent cx="5940000" cy="2976689"/>
            <wp:effectExtent l="0" t="0" r="0" b="0"/>
            <wp:docPr id="10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FEC542A" w14:textId="77777777" w:rsidR="00747245" w:rsidRPr="00D92F43" w:rsidRDefault="00747245" w:rsidP="00747245"/>
    <w:p w14:paraId="0865BD42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21A32F7" w14:textId="77777777" w:rsidR="00747245" w:rsidRDefault="00747245" w:rsidP="00747245">
      <w:pPr>
        <w:jc w:val="right"/>
      </w:pPr>
    </w:p>
    <w:p w14:paraId="02220B1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6F1057A1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747245" w:rsidRPr="00697810" w14:paraId="271A4210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0FEB95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DE6C62" w:rsidRPr="00697810" w14:paraId="44C81B28" w14:textId="77777777" w:rsidTr="00DE6C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35651D68" w14:textId="50B881A3" w:rsidR="00DE6C62" w:rsidRPr="00697810" w:rsidRDefault="008A18A8" w:rsidP="00DE6C62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0325DE1A" w14:textId="2674A862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5EC62B37" w14:textId="3176ABDB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7374B76B" w14:textId="0B8256DF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5FAD7DED" w14:textId="224B5CB7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1DC4E942" w14:textId="403098B2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26353BA1" w14:textId="235EB1B1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633D613C" w14:textId="0C13A1DC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DE6C62" w:rsidRPr="00697810" w14:paraId="6804ADA0" w14:textId="77777777" w:rsidTr="00DE6C62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4BC697A3" w14:textId="472FB9FE" w:rsidR="00DE6C62" w:rsidRPr="00FE1EA5" w:rsidRDefault="00DE6C62" w:rsidP="00DE6C62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1CB41458" w14:textId="314B395D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437D3C6D" w14:textId="32590C1C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3683EDE0" w14:textId="2D8E7DA6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7E4980C4" w14:textId="49362F03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  <w:hideMark/>
          </w:tcPr>
          <w:p w14:paraId="64DDC999" w14:textId="7773A925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2B8BF017" w14:textId="74864DCA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32865F59" w14:textId="7E986479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</w:tr>
    </w:tbl>
    <w:p w14:paraId="1685BA3B" w14:textId="77777777" w:rsidR="00747245" w:rsidRPr="00D92F43" w:rsidRDefault="00747245" w:rsidP="00747245">
      <w:pPr>
        <w:rPr>
          <w:b/>
        </w:rPr>
      </w:pPr>
    </w:p>
    <w:p w14:paraId="23461A84" w14:textId="626DA53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373EC74" w14:textId="77777777" w:rsidR="00747245" w:rsidRDefault="00747245" w:rsidP="00747245">
      <w:pPr>
        <w:jc w:val="both"/>
        <w:rPr>
          <w:b/>
        </w:rPr>
      </w:pPr>
    </w:p>
    <w:p w14:paraId="21430851" w14:textId="230EBBCD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7F12">
        <w:rPr>
          <w:color w:val="000000"/>
        </w:rPr>
        <w:t>***</w:t>
      </w:r>
      <w:r w:rsidR="00526D21" w:rsidRPr="00526D21">
        <w:rPr>
          <w:color w:val="000000"/>
        </w:rPr>
        <w:t xml:space="preserve"> </w:t>
      </w:r>
      <w:r>
        <w:rPr>
          <w:bCs/>
        </w:rPr>
        <w:t>г</w:t>
      </w:r>
      <w:r w:rsidR="00527F12">
        <w:rPr>
          <w:bCs/>
        </w:rPr>
        <w:t>ода</w:t>
      </w:r>
      <w:r>
        <w:rPr>
          <w:bCs/>
        </w:rPr>
        <w:t xml:space="preserve"> по </w:t>
      </w:r>
      <w:r w:rsidR="00527F12">
        <w:t>настоящее время</w:t>
      </w:r>
      <w:r>
        <w:rPr>
          <w:bCs/>
        </w:rPr>
        <w:t xml:space="preserve"> объемы экспорта </w:t>
      </w:r>
      <w:r w:rsidRPr="00CA5F16">
        <w:t>{{продукция1}}</w:t>
      </w:r>
      <w:r>
        <w:t xml:space="preserve"> из </w:t>
      </w:r>
      <w:r>
        <w:rPr>
          <w:bCs/>
        </w:rPr>
        <w:t xml:space="preserve">России </w:t>
      </w:r>
      <w:r w:rsidR="00527F12">
        <w:rPr>
          <w:bCs/>
        </w:rPr>
        <w:t>выросли (сократились)</w:t>
      </w:r>
      <w:r>
        <w:rPr>
          <w:bCs/>
        </w:rPr>
        <w:t xml:space="preserve"> с </w:t>
      </w:r>
      <w:r w:rsidR="00527F12">
        <w:rPr>
          <w:color w:val="000000"/>
        </w:rPr>
        <w:t>*** тонн</w:t>
      </w:r>
      <w:r>
        <w:rPr>
          <w:bCs/>
        </w:rPr>
        <w:t xml:space="preserve"> до </w:t>
      </w:r>
      <w:r w:rsidR="00527F12">
        <w:rPr>
          <w:color w:val="000000"/>
        </w:rPr>
        <w:t>*** тонн</w:t>
      </w:r>
      <w:r>
        <w:rPr>
          <w:bCs/>
        </w:rPr>
        <w:t xml:space="preserve">, т.е. на </w:t>
      </w:r>
      <w:r w:rsidR="00527F12">
        <w:rPr>
          <w:bCs/>
        </w:rPr>
        <w:t>***</w:t>
      </w:r>
      <w:r>
        <w:rPr>
          <w:bCs/>
        </w:rPr>
        <w:t xml:space="preserve">%. </w:t>
      </w:r>
    </w:p>
    <w:p w14:paraId="23A2CDAA" w14:textId="7DFB22AF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="003740F5">
        <w:rPr>
          <w:bCs/>
        </w:rPr>
        <w:t>***</w:t>
      </w:r>
      <w:r>
        <w:rPr>
          <w:bCs/>
        </w:rPr>
        <w:t xml:space="preserve"> году (</w:t>
      </w:r>
      <w:r w:rsidR="003740F5">
        <w:rPr>
          <w:bCs/>
        </w:rPr>
        <w:t>*** тонн</w:t>
      </w:r>
      <w:r>
        <w:t>)</w:t>
      </w:r>
      <w:r>
        <w:rPr>
          <w:bCs/>
        </w:rPr>
        <w:t>.</w:t>
      </w:r>
    </w:p>
    <w:p w14:paraId="451577B5" w14:textId="2612922E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3740F5">
        <w:rPr>
          <w:bCs/>
        </w:rPr>
        <w:t>в *** году (*** тонн</w:t>
      </w:r>
      <w:r w:rsidR="003740F5">
        <w:t>)</w:t>
      </w:r>
      <w:r w:rsidR="003740F5">
        <w:rPr>
          <w:bCs/>
        </w:rPr>
        <w:t>.</w:t>
      </w:r>
    </w:p>
    <w:p w14:paraId="317EA7BC" w14:textId="77777777" w:rsidR="003740F5" w:rsidRDefault="003740F5" w:rsidP="00747245">
      <w:pPr>
        <w:ind w:firstLine="708"/>
        <w:jc w:val="both"/>
        <w:rPr>
          <w:bCs/>
        </w:rPr>
      </w:pPr>
    </w:p>
    <w:p w14:paraId="639E260E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526D5FB" w14:textId="77777777" w:rsidR="00747245" w:rsidRPr="00D92F43" w:rsidRDefault="00747245" w:rsidP="00747245">
      <w:pPr>
        <w:jc w:val="right"/>
      </w:pPr>
    </w:p>
    <w:p w14:paraId="7DEBD16D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ACE3B3B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4"/>
        <w:gridCol w:w="944"/>
        <w:gridCol w:w="944"/>
        <w:gridCol w:w="944"/>
        <w:gridCol w:w="945"/>
        <w:gridCol w:w="945"/>
        <w:gridCol w:w="945"/>
        <w:gridCol w:w="945"/>
        <w:gridCol w:w="2036"/>
      </w:tblGrid>
      <w:tr w:rsidR="00747245" w:rsidRPr="0086361C" w14:paraId="3F49519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4C3315B" w14:textId="0229F079" w:rsidR="00747245" w:rsidRPr="003740F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3740F5">
              <w:rPr>
                <w:lang w:val="en-US"/>
              </w:rPr>
              <w:t>$</w:t>
            </w:r>
          </w:p>
        </w:tc>
      </w:tr>
      <w:tr w:rsidR="003740F5" w:rsidRPr="0086361C" w14:paraId="7310BBCD" w14:textId="77777777" w:rsidTr="003740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7ACCE0E7" w14:textId="586EB10C" w:rsidR="003740F5" w:rsidRPr="007A4DDA" w:rsidRDefault="008A18A8" w:rsidP="003740F5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0DCFB33" w14:textId="787C1880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6" w:type="pct"/>
            <w:noWrap/>
          </w:tcPr>
          <w:p w14:paraId="589DA1FA" w14:textId="4BC4CEF3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6" w:type="pct"/>
            <w:noWrap/>
          </w:tcPr>
          <w:p w14:paraId="325BD47B" w14:textId="58442235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6" w:type="pct"/>
            <w:noWrap/>
          </w:tcPr>
          <w:p w14:paraId="07F3324D" w14:textId="36594416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17DD6F9E" w14:textId="7F59E2A8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250FCA5B" w14:textId="08E2C987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69D2C33F" w14:textId="44764932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55993EF2" w14:textId="48E1349A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3740F5" w:rsidRPr="0086361C" w14:paraId="4B3E28C4" w14:textId="77777777" w:rsidTr="003740F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6401AB45" w14:textId="02ABE0A0" w:rsidR="003740F5" w:rsidRPr="00FE1EA5" w:rsidRDefault="003740F5" w:rsidP="003740F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F146363" w14:textId="16D50416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3C35A754" w14:textId="050A8F0C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71611D9A" w14:textId="011E7BAE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35B97FDA" w14:textId="097B7E28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86A9F0B" w14:textId="61A383FF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1D644277" w14:textId="590BAD35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A567E10" w14:textId="3000AB10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532EF371" w14:textId="24AF525E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2AAEC491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DB7AE98" w14:textId="5483DFA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D7B5258" w14:textId="77777777" w:rsidR="00747245" w:rsidRDefault="00747245" w:rsidP="00747245">
      <w:pPr>
        <w:jc w:val="right"/>
        <w:rPr>
          <w:b/>
          <w:bCs/>
        </w:rPr>
      </w:pPr>
    </w:p>
    <w:p w14:paraId="2F12E006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22908F2" w14:textId="77777777" w:rsidR="00747245" w:rsidRPr="00D92F43" w:rsidRDefault="00747245" w:rsidP="00747245">
      <w:pPr>
        <w:jc w:val="right"/>
      </w:pPr>
    </w:p>
    <w:p w14:paraId="7B48D951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34C5FB7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74D8D06C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A4D5C4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A18A8" w:rsidRPr="00697810" w14:paraId="0E7AA17D" w14:textId="77777777" w:rsidTr="008A1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3CC0C2E2" w14:textId="5616155E" w:rsidR="008A18A8" w:rsidRPr="008A18A8" w:rsidRDefault="008A18A8" w:rsidP="008A18A8">
            <w:pPr>
              <w:jc w:val="center"/>
              <w:rPr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A01377C" w14:textId="5EB2A815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2BBA72A7" w14:textId="6B972FEA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2ACD4C02" w14:textId="22160FFB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0E9AC50" w14:textId="436FE048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3F844CC2" w14:textId="35FC0AAA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51818432" w14:textId="2131F3CD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70B94435" w14:textId="2BED69A1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A18A8" w:rsidRPr="00697810" w14:paraId="173E0D35" w14:textId="77777777" w:rsidTr="008A18A8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1191F22F" w14:textId="0C7A2EC1" w:rsidR="008A18A8" w:rsidRPr="00FE1EA5" w:rsidRDefault="008A18A8" w:rsidP="008A18A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704AA46" w14:textId="7BCB507A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90517EB" w14:textId="162AC680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3738011" w14:textId="6B48E971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104E305" w14:textId="4A58F108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385FE4D" w14:textId="5E1BA291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6798E63" w14:textId="4175E9CE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0585191" w14:textId="41D49D4E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428D6273" w14:textId="77777777" w:rsidR="00747245" w:rsidRPr="00D92F43" w:rsidRDefault="00747245" w:rsidP="00747245">
      <w:pPr>
        <w:rPr>
          <w:b/>
        </w:rPr>
      </w:pPr>
    </w:p>
    <w:p w14:paraId="6912E506" w14:textId="3D47A304" w:rsidR="00747245" w:rsidRDefault="00747245" w:rsidP="009014FE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A897E75" w14:textId="77777777" w:rsidR="00DB1F9B" w:rsidRDefault="00DB1F9B" w:rsidP="00747245">
      <w:pPr>
        <w:ind w:firstLine="708"/>
        <w:jc w:val="both"/>
        <w:rPr>
          <w:bCs/>
        </w:rPr>
      </w:pPr>
    </w:p>
    <w:p w14:paraId="14E9119E" w14:textId="30390C83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8A18A8">
        <w:rPr>
          <w:color w:val="000000"/>
        </w:rPr>
        <w:t>***</w:t>
      </w:r>
      <w:r w:rsidR="00526D21" w:rsidRPr="00526D21">
        <w:rPr>
          <w:color w:val="000000"/>
        </w:rPr>
        <w:t xml:space="preserve"> </w:t>
      </w:r>
      <w:r>
        <w:rPr>
          <w:bCs/>
        </w:rPr>
        <w:t>г</w:t>
      </w:r>
      <w:r w:rsidR="008A18A8">
        <w:rPr>
          <w:bCs/>
        </w:rPr>
        <w:t>ода</w:t>
      </w:r>
      <w:r>
        <w:rPr>
          <w:bCs/>
        </w:rPr>
        <w:t xml:space="preserve"> по </w:t>
      </w:r>
      <w:r w:rsidR="008A18A8">
        <w:t>настоящее время</w:t>
      </w:r>
      <w:r>
        <w:rPr>
          <w:bCs/>
        </w:rPr>
        <w:t xml:space="preserve"> объемы экспорта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</w:t>
      </w:r>
      <w:r w:rsidR="008A18A8">
        <w:rPr>
          <w:bCs/>
        </w:rPr>
        <w:t>выросли (сократились)</w:t>
      </w:r>
      <w:r>
        <w:rPr>
          <w:bCs/>
        </w:rPr>
        <w:t xml:space="preserve"> с 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>
        <w:rPr>
          <w:bCs/>
        </w:rPr>
        <w:t xml:space="preserve"> до 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>
        <w:rPr>
          <w:bCs/>
        </w:rPr>
        <w:t xml:space="preserve">, т.е. на </w:t>
      </w:r>
      <w:r w:rsidR="008A18A8">
        <w:rPr>
          <w:bCs/>
        </w:rPr>
        <w:t>***</w:t>
      </w:r>
      <w:r>
        <w:rPr>
          <w:bCs/>
        </w:rPr>
        <w:t xml:space="preserve">%. </w:t>
      </w:r>
    </w:p>
    <w:p w14:paraId="4C55863B" w14:textId="30987C73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lastRenderedPageBreak/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="008A18A8">
        <w:rPr>
          <w:bCs/>
        </w:rPr>
        <w:t>***</w:t>
      </w:r>
      <w:r>
        <w:rPr>
          <w:bCs/>
        </w:rPr>
        <w:t xml:space="preserve"> году (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38D120E7" w14:textId="3623F5AD" w:rsidR="00747245" w:rsidRDefault="00747245" w:rsidP="008A18A8">
      <w:pPr>
        <w:ind w:firstLine="708"/>
        <w:jc w:val="both"/>
        <w:rPr>
          <w:b/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8A18A8">
        <w:rPr>
          <w:bCs/>
        </w:rPr>
        <w:t>в *** году (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 w:rsidR="008A18A8">
        <w:t>)</w:t>
      </w:r>
      <w:r w:rsidR="008A18A8">
        <w:rPr>
          <w:bCs/>
        </w:rPr>
        <w:t>.</w:t>
      </w:r>
    </w:p>
    <w:p w14:paraId="49E80C4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662C72EF" w14:textId="77777777" w:rsidR="00747245" w:rsidRPr="00D92F43" w:rsidRDefault="00747245" w:rsidP="00747245">
      <w:pPr>
        <w:jc w:val="right"/>
      </w:pPr>
    </w:p>
    <w:p w14:paraId="524224E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4E8F535E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2"/>
        <w:gridCol w:w="932"/>
        <w:gridCol w:w="932"/>
        <w:gridCol w:w="932"/>
        <w:gridCol w:w="932"/>
        <w:gridCol w:w="932"/>
        <w:gridCol w:w="932"/>
        <w:gridCol w:w="1032"/>
        <w:gridCol w:w="2036"/>
      </w:tblGrid>
      <w:tr w:rsidR="00747245" w:rsidRPr="008F32A2" w14:paraId="5D6A6EEB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B7E0A9F" w14:textId="06815EB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 w:rsidR="008A18A8">
              <w:rPr>
                <w:color w:val="000000"/>
              </w:rPr>
              <w:t>руб.</w:t>
            </w:r>
          </w:p>
        </w:tc>
      </w:tr>
      <w:tr w:rsidR="008A18A8" w:rsidRPr="008F32A2" w14:paraId="0436A9F0" w14:textId="77777777" w:rsidTr="008A1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572E22A2" w14:textId="00FB9AE3" w:rsidR="008A18A8" w:rsidRPr="008F32A2" w:rsidRDefault="008A18A8" w:rsidP="008A18A8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FF384F5" w14:textId="58D03A5C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44" w:type="pct"/>
            <w:noWrap/>
            <w:hideMark/>
          </w:tcPr>
          <w:p w14:paraId="5C407841" w14:textId="23234A13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44" w:type="pct"/>
            <w:noWrap/>
            <w:hideMark/>
          </w:tcPr>
          <w:p w14:paraId="305239DE" w14:textId="1DB1796F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44" w:type="pct"/>
            <w:noWrap/>
            <w:hideMark/>
          </w:tcPr>
          <w:p w14:paraId="5D82D4D6" w14:textId="3C8C4721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7F2BF1C0" w14:textId="6C91927B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53E6550D" w14:textId="27AD5C31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4659A8C4" w14:textId="40B67FAB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78AC4742" w14:textId="7AEEF25F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A18A8" w:rsidRPr="008F32A2" w14:paraId="4B92E4C6" w14:textId="77777777" w:rsidTr="008A18A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40221283" w14:textId="7A0779FD" w:rsidR="008A18A8" w:rsidRPr="00FE1EA5" w:rsidRDefault="008A18A8" w:rsidP="008A18A8">
            <w:pPr>
              <w:jc w:val="center"/>
              <w:rPr>
                <w:b w:val="0"/>
                <w:bCs w:val="0"/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62CF983" w14:textId="23856FA1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66D1332" w14:textId="2B500D37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18641B4" w14:textId="61933B62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66935661" w14:textId="5F96ED78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D65A5B9" w14:textId="5A199F72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F9385EA" w14:textId="33A8AE7B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59856ECC" w14:textId="00D031FD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6EF86DA2" w14:textId="67DD3936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5D5F62C2" w14:textId="77777777" w:rsidR="00747245" w:rsidRDefault="00747245" w:rsidP="00747245">
      <w:pPr>
        <w:jc w:val="right"/>
        <w:rPr>
          <w:i/>
          <w:sz w:val="20"/>
        </w:rPr>
      </w:pPr>
    </w:p>
    <w:p w14:paraId="2F5C9CB8" w14:textId="0DADF96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EF51C6F" w14:textId="77777777" w:rsidR="00747245" w:rsidRDefault="00747245" w:rsidP="00747245">
      <w:pPr>
        <w:rPr>
          <w:b/>
          <w:bCs/>
        </w:rPr>
      </w:pPr>
    </w:p>
    <w:p w14:paraId="6C507CC7" w14:textId="77777777" w:rsidR="00747245" w:rsidRDefault="00747245" w:rsidP="00747245">
      <w:pPr>
        <w:rPr>
          <w:b/>
          <w:bCs/>
        </w:rPr>
      </w:pPr>
    </w:p>
    <w:p w14:paraId="66CFCFC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4D64193B" w14:textId="77777777" w:rsidR="00747245" w:rsidRPr="00D92F43" w:rsidRDefault="00747245" w:rsidP="00747245">
      <w:pPr>
        <w:jc w:val="right"/>
      </w:pPr>
    </w:p>
    <w:p w14:paraId="1428CEE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7C95CE3A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44D9D24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A157943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A18A8" w:rsidRPr="00697810" w14:paraId="3301F48E" w14:textId="77777777" w:rsidTr="008A1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73651747" w14:textId="5027BF9F" w:rsidR="008A18A8" w:rsidRPr="00697810" w:rsidRDefault="008A18A8" w:rsidP="008A18A8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83AFA0E" w14:textId="33B29AB8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599796EB" w14:textId="4FC008C8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2785992D" w14:textId="151DCF2E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4B522B17" w14:textId="33A1C81E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A4BDFBB" w14:textId="6086E769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3BD2E2A0" w14:textId="3268900C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44CD7DD" w14:textId="4E6902C2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A18A8" w:rsidRPr="00697810" w14:paraId="73EFD9B0" w14:textId="77777777" w:rsidTr="008A18A8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6D0FB90F" w14:textId="4559D957" w:rsidR="008A18A8" w:rsidRPr="008C3495" w:rsidRDefault="008A18A8" w:rsidP="008A18A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F3B6D9D" w14:textId="7DA3E04E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5E8C892" w14:textId="5BF17629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E636D24" w14:textId="41460C2B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75EF1B1" w14:textId="380D17D3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06AF7A2" w14:textId="6A75EDA4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2AABDA5" w14:textId="017BD124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B3A3AD5" w14:textId="202B2865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537F2CBF" w14:textId="77777777" w:rsidR="00747245" w:rsidRPr="00D92F43" w:rsidRDefault="00747245" w:rsidP="00747245">
      <w:pPr>
        <w:rPr>
          <w:b/>
        </w:rPr>
      </w:pPr>
    </w:p>
    <w:p w14:paraId="50E4864F" w14:textId="7CA63A5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A016641" w14:textId="77777777" w:rsidR="00747245" w:rsidRDefault="00747245" w:rsidP="00747245">
      <w:pPr>
        <w:jc w:val="both"/>
      </w:pPr>
    </w:p>
    <w:p w14:paraId="52BCB87C" w14:textId="4D07B59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6079FA">
        <w:rPr>
          <w:color w:val="000000"/>
        </w:rPr>
        <w:t>***</w:t>
      </w:r>
      <w:r w:rsidR="00526D21" w:rsidRPr="0097626D">
        <w:rPr>
          <w:color w:val="000000"/>
        </w:rPr>
        <w:t xml:space="preserve"> </w:t>
      </w:r>
      <w:r>
        <w:rPr>
          <w:bCs/>
        </w:rPr>
        <w:t>г</w:t>
      </w:r>
      <w:r w:rsidR="006079FA">
        <w:rPr>
          <w:bCs/>
        </w:rPr>
        <w:t>ода</w:t>
      </w:r>
      <w:r>
        <w:rPr>
          <w:bCs/>
        </w:rPr>
        <w:t xml:space="preserve"> по </w:t>
      </w:r>
      <w:r w:rsidR="006079FA">
        <w:t>настоящее время</w:t>
      </w:r>
      <w:r>
        <w:rPr>
          <w:bCs/>
        </w:rPr>
        <w:t xml:space="preserve"> объемы экспорта из России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="006079FA">
        <w:rPr>
          <w:bCs/>
        </w:rPr>
        <w:t>выросли (сократились)</w:t>
      </w:r>
      <w:r>
        <w:rPr>
          <w:bCs/>
        </w:rPr>
        <w:t xml:space="preserve"> с </w:t>
      </w:r>
      <w:r w:rsidR="006079FA">
        <w:rPr>
          <w:color w:val="000000"/>
        </w:rPr>
        <w:t>*** руб.</w:t>
      </w:r>
      <w:r>
        <w:rPr>
          <w:color w:val="000000"/>
        </w:rPr>
        <w:t xml:space="preserve"> </w:t>
      </w:r>
      <w:r>
        <w:rPr>
          <w:bCs/>
        </w:rPr>
        <w:t xml:space="preserve">до </w:t>
      </w:r>
      <w:r w:rsidR="006079FA">
        <w:rPr>
          <w:color w:val="000000"/>
        </w:rPr>
        <w:t>*** руб.</w:t>
      </w:r>
      <w:r>
        <w:rPr>
          <w:bCs/>
        </w:rPr>
        <w:t xml:space="preserve">, т.е. на </w:t>
      </w:r>
      <w:r w:rsidR="006079FA">
        <w:rPr>
          <w:bCs/>
        </w:rPr>
        <w:t>***</w:t>
      </w:r>
      <w:r>
        <w:rPr>
          <w:bCs/>
        </w:rPr>
        <w:t xml:space="preserve">%. </w:t>
      </w:r>
    </w:p>
    <w:p w14:paraId="6EFEBE20" w14:textId="5E7F3044" w:rsidR="00747245" w:rsidRDefault="00747245" w:rsidP="009014FE">
      <w:pPr>
        <w:ind w:firstLine="708"/>
        <w:jc w:val="both"/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6079FA">
        <w:rPr>
          <w:bCs/>
        </w:rPr>
        <w:t>в *** году (</w:t>
      </w:r>
      <w:r w:rsidR="006079FA">
        <w:rPr>
          <w:color w:val="000000"/>
        </w:rPr>
        <w:t>***руб.</w:t>
      </w:r>
      <w:r w:rsidR="006079FA">
        <w:t>)</w:t>
      </w:r>
      <w:r w:rsidR="006079FA">
        <w:rPr>
          <w:bCs/>
        </w:rPr>
        <w:t xml:space="preserve">. </w:t>
      </w:r>
      <w:r>
        <w:rPr>
          <w:bCs/>
        </w:rPr>
        <w:t xml:space="preserve">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6079FA">
        <w:rPr>
          <w:bCs/>
        </w:rPr>
        <w:t>в *** году (</w:t>
      </w:r>
      <w:r w:rsidR="006079FA">
        <w:rPr>
          <w:color w:val="000000"/>
        </w:rPr>
        <w:t>***руб.</w:t>
      </w:r>
      <w:r w:rsidR="006079FA">
        <w:t>)</w:t>
      </w:r>
      <w:r w:rsidR="006079FA">
        <w:rPr>
          <w:bCs/>
        </w:rPr>
        <w:t xml:space="preserve">. </w:t>
      </w:r>
      <w:r>
        <w:br w:type="page"/>
      </w:r>
    </w:p>
    <w:p w14:paraId="3DD0B3A2" w14:textId="01A2AFC4" w:rsidR="00747245" w:rsidRDefault="00747245" w:rsidP="00747245">
      <w:pPr>
        <w:pStyle w:val="20"/>
        <w:rPr>
          <w:rFonts w:eastAsia="Times New Roman"/>
        </w:rPr>
      </w:pPr>
      <w:bookmarkStart w:id="15" w:name="_Toc117722418"/>
      <w:bookmarkStart w:id="16" w:name="_Toc126010106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 w:rsidR="0097626D"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{{продукция1}}</w:t>
      </w:r>
      <w:bookmarkEnd w:id="15"/>
      <w:bookmarkEnd w:id="16"/>
    </w:p>
    <w:p w14:paraId="0A8817CF" w14:textId="77777777" w:rsidR="00747245" w:rsidRDefault="00747245" w:rsidP="00747245">
      <w:pPr>
        <w:jc w:val="both"/>
      </w:pPr>
    </w:p>
    <w:p w14:paraId="22061E6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5FC8B306" w14:textId="77777777" w:rsidR="00747245" w:rsidRPr="00D92F43" w:rsidRDefault="00747245" w:rsidP="00747245">
      <w:pPr>
        <w:jc w:val="right"/>
      </w:pPr>
    </w:p>
    <w:p w14:paraId="3188DF1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6AE292F9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A509962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12D47B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12497F0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3E599F8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460803" w:rsidRPr="003059DD" w14:paraId="449BA88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01D17C" w14:textId="233FDDB9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6ECE5F08" w14:textId="56256377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E209FB4" w14:textId="63FC7DB4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3772AF6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1F7D39E" w14:textId="40024654" w:rsidR="00460803" w:rsidRPr="008C3495" w:rsidRDefault="00460803" w:rsidP="00460803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7B7E4E14" w14:textId="7365A924" w:rsidR="00460803" w:rsidRPr="006C2DA7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78654DF" w14:textId="686F4FA2" w:rsidR="00460803" w:rsidRPr="003059DD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6121631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1A694C5" w14:textId="655AA49D" w:rsidR="00460803" w:rsidRPr="008C3495" w:rsidRDefault="00460803" w:rsidP="00460803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1EA632B1" w14:textId="1E16ACE9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8F38425" w14:textId="114EF39D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5C6620A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99062D8" w14:textId="3C733E0D" w:rsidR="00460803" w:rsidRPr="008C3495" w:rsidRDefault="00460803" w:rsidP="00460803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032CA5F4" w14:textId="66F43099" w:rsidR="00460803" w:rsidRPr="006C2DA7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2E73EEE" w14:textId="1CE487E2" w:rsidR="00460803" w:rsidRPr="003059DD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7371EB5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228A65F" w14:textId="74CDEE60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2C8356CA" w14:textId="40F94223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5A559C6" w14:textId="063DA546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107A19AD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554796F" w14:textId="0FFD9E7F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другие</w:t>
            </w:r>
            <w:proofErr w:type="spellEnd"/>
          </w:p>
        </w:tc>
        <w:tc>
          <w:tcPr>
            <w:tcW w:w="1495" w:type="pct"/>
            <w:noWrap/>
          </w:tcPr>
          <w:p w14:paraId="24C3810D" w14:textId="356B096A" w:rsidR="00460803" w:rsidRPr="006C2DA7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B3A8E82" w14:textId="05FA1C71" w:rsidR="00460803" w:rsidRPr="003059DD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320ABC7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62CA8FB" w14:textId="5B733BD7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Итого</w:t>
            </w:r>
            <w:proofErr w:type="spellEnd"/>
          </w:p>
        </w:tc>
        <w:tc>
          <w:tcPr>
            <w:tcW w:w="1495" w:type="pct"/>
            <w:noWrap/>
          </w:tcPr>
          <w:p w14:paraId="4A5B7428" w14:textId="6654F309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1840D9B" w14:textId="6721BC64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</w:tbl>
    <w:p w14:paraId="64391E1E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E45481A" w14:textId="22D5CA11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2EBFA2B" w14:textId="77777777" w:rsidR="00747245" w:rsidRDefault="00747245" w:rsidP="00747245">
      <w:pPr>
        <w:ind w:firstLine="360"/>
        <w:jc w:val="both"/>
      </w:pPr>
    </w:p>
    <w:p w14:paraId="71E90CAC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14982683" w14:textId="77777777" w:rsidR="00747245" w:rsidRDefault="00747245" w:rsidP="00747245">
      <w:pPr>
        <w:jc w:val="both"/>
      </w:pPr>
    </w:p>
    <w:p w14:paraId="2C0A252A" w14:textId="532901B8" w:rsidR="00747245" w:rsidRPr="00460803" w:rsidRDefault="00460803" w:rsidP="003662B4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</w:t>
      </w:r>
      <w:r w:rsidR="00747245" w:rsidRPr="00460803">
        <w:t>;</w:t>
      </w:r>
    </w:p>
    <w:p w14:paraId="05335337" w14:textId="0C255EC6" w:rsidR="00460803" w:rsidRPr="00460803" w:rsidRDefault="00460803" w:rsidP="0046080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741E91A8" w14:textId="07E9FAD7" w:rsidR="00460803" w:rsidRPr="00460803" w:rsidRDefault="00460803" w:rsidP="0046080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3648CC7E" w14:textId="3CCFB81B" w:rsidR="00460803" w:rsidRPr="00460803" w:rsidRDefault="00460803" w:rsidP="0046080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  <w:r w:rsidRPr="00460803">
        <w:t>;</w:t>
      </w:r>
    </w:p>
    <w:p w14:paraId="64EE54E8" w14:textId="77777777" w:rsidR="00747245" w:rsidRDefault="00747245" w:rsidP="00747245">
      <w:pPr>
        <w:ind w:firstLine="360"/>
        <w:jc w:val="both"/>
      </w:pPr>
    </w:p>
    <w:p w14:paraId="6F68493A" w14:textId="7A80FA88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="00460803">
        <w:t>***</w:t>
      </w:r>
      <w:r>
        <w:t xml:space="preserve">% всего экспорта </w:t>
      </w:r>
      <w:r w:rsidRPr="00CA5F16">
        <w:t>{{продукция1}}</w:t>
      </w:r>
      <w:r>
        <w:t xml:space="preserve"> из России. </w:t>
      </w:r>
      <w:r>
        <w:rPr>
          <w:b/>
          <w:bCs/>
        </w:rPr>
        <w:br w:type="page"/>
      </w:r>
    </w:p>
    <w:p w14:paraId="7E617BC8" w14:textId="77777777" w:rsidR="00A8552D" w:rsidRPr="00054370" w:rsidRDefault="00A8552D" w:rsidP="00A8552D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ECE36A7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18134C75" w14:textId="77777777" w:rsidR="00747245" w:rsidRPr="00D92F43" w:rsidRDefault="00747245" w:rsidP="00747245">
      <w:pPr>
        <w:jc w:val="right"/>
      </w:pPr>
    </w:p>
    <w:p w14:paraId="3768E94A" w14:textId="5AEFFC03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 xml:space="preserve">по </w:t>
      </w:r>
      <w:r w:rsidR="00044E85">
        <w:rPr>
          <w:b/>
        </w:rPr>
        <w:t>четырем</w:t>
      </w:r>
      <w:r>
        <w:rPr>
          <w:b/>
        </w:rPr>
        <w:t xml:space="preserve"> крупнейшим странам</w:t>
      </w:r>
      <w:r w:rsidRPr="00D41BFA">
        <w:rPr>
          <w:b/>
        </w:rPr>
        <w:t xml:space="preserve"> </w:t>
      </w:r>
    </w:p>
    <w:p w14:paraId="2BD5633C" w14:textId="63FCCF85" w:rsidR="00747245" w:rsidRDefault="00460803" w:rsidP="009014FE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74B205CB" wp14:editId="6C952CD6">
            <wp:extent cx="5940000" cy="4455000"/>
            <wp:effectExtent l="0" t="0" r="0" b="0"/>
            <wp:docPr id="10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 w:rsidR="00747245">
        <w:rPr>
          <w:b/>
          <w:bCs/>
        </w:rPr>
        <w:br w:type="page"/>
      </w:r>
    </w:p>
    <w:p w14:paraId="344CBC9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7EEB540D" w14:textId="77777777" w:rsidR="00747245" w:rsidRPr="00D92F43" w:rsidRDefault="00747245" w:rsidP="00747245">
      <w:pPr>
        <w:jc w:val="right"/>
      </w:pPr>
    </w:p>
    <w:p w14:paraId="2504723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369E1BE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854"/>
        <w:gridCol w:w="1965"/>
        <w:gridCol w:w="2074"/>
        <w:gridCol w:w="2699"/>
      </w:tblGrid>
      <w:tr w:rsidR="00747245" w:rsidRPr="00A21CD6" w14:paraId="1ABFA350" w14:textId="77777777" w:rsidTr="00460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 w:val="restart"/>
            <w:noWrap/>
            <w:hideMark/>
          </w:tcPr>
          <w:p w14:paraId="6AA1D6D8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105" w:type="pct"/>
            <w:gridSpan w:val="2"/>
            <w:noWrap/>
            <w:hideMark/>
          </w:tcPr>
          <w:p w14:paraId="5DBBF974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07" w:type="pct"/>
            <w:vMerge w:val="restart"/>
            <w:noWrap/>
            <w:hideMark/>
          </w:tcPr>
          <w:p w14:paraId="0F5DC0F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2A7021A9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/>
            <w:hideMark/>
          </w:tcPr>
          <w:p w14:paraId="44E8EBA9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36A583B1" w14:textId="298BA05D" w:rsidR="00747245" w:rsidRPr="00460803" w:rsidRDefault="00460803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1081" w:type="pct"/>
            <w:noWrap/>
            <w:hideMark/>
          </w:tcPr>
          <w:p w14:paraId="06B9FA37" w14:textId="469B2803" w:rsidR="00747245" w:rsidRPr="00460803" w:rsidRDefault="00460803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Настоящее время</w:t>
            </w:r>
          </w:p>
        </w:tc>
        <w:tc>
          <w:tcPr>
            <w:tcW w:w="1407" w:type="pct"/>
            <w:vMerge/>
            <w:hideMark/>
          </w:tcPr>
          <w:p w14:paraId="27C0CC73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60803" w:rsidRPr="00A21CD6" w14:paraId="25F84135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2AC8079E" w14:textId="63F99E4F" w:rsidR="00460803" w:rsidRPr="001D53F0" w:rsidRDefault="00460803" w:rsidP="00460803">
            <w:pPr>
              <w:jc w:val="center"/>
            </w:pPr>
            <w:r>
              <w:t xml:space="preserve">Страна1 </w:t>
            </w:r>
          </w:p>
        </w:tc>
        <w:tc>
          <w:tcPr>
            <w:tcW w:w="1024" w:type="pct"/>
            <w:noWrap/>
          </w:tcPr>
          <w:p w14:paraId="56D90D37" w14:textId="5CC8951F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5FDCE87F" w14:textId="27CF69DF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38D03118" w14:textId="695CD2D6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0DD79056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3FEA5FC7" w14:textId="3CF88412" w:rsidR="00460803" w:rsidRPr="001D53F0" w:rsidRDefault="00460803" w:rsidP="00460803">
            <w:pPr>
              <w:jc w:val="center"/>
            </w:pPr>
            <w:r>
              <w:t>Страна2</w:t>
            </w:r>
          </w:p>
        </w:tc>
        <w:tc>
          <w:tcPr>
            <w:tcW w:w="1024" w:type="pct"/>
            <w:noWrap/>
          </w:tcPr>
          <w:p w14:paraId="1D6920C0" w14:textId="160DBD1A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651A15DA" w14:textId="5B1D468F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34C53D90" w14:textId="29113F8C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681BBF9F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21C8F09C" w14:textId="29551757" w:rsidR="00460803" w:rsidRPr="001D53F0" w:rsidRDefault="00460803" w:rsidP="00460803">
            <w:pPr>
              <w:jc w:val="center"/>
            </w:pPr>
            <w:r w:rsidRPr="003A73AB">
              <w:t>Страна</w:t>
            </w:r>
            <w:r>
              <w:t>3</w:t>
            </w:r>
          </w:p>
        </w:tc>
        <w:tc>
          <w:tcPr>
            <w:tcW w:w="1024" w:type="pct"/>
            <w:noWrap/>
          </w:tcPr>
          <w:p w14:paraId="34C36172" w14:textId="281C4512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467E24E9" w14:textId="0D28BEC8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705AD7F5" w14:textId="15BFB59A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661282A4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0B932D14" w14:textId="51171598" w:rsidR="00460803" w:rsidRPr="001D53F0" w:rsidRDefault="00460803" w:rsidP="00460803">
            <w:pPr>
              <w:jc w:val="center"/>
            </w:pPr>
            <w:r w:rsidRPr="003A73AB">
              <w:t>Страна</w:t>
            </w:r>
            <w:r>
              <w:t>4</w:t>
            </w:r>
          </w:p>
        </w:tc>
        <w:tc>
          <w:tcPr>
            <w:tcW w:w="1024" w:type="pct"/>
            <w:noWrap/>
          </w:tcPr>
          <w:p w14:paraId="2835047A" w14:textId="5F9286F9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14F9763E" w14:textId="6F2BC888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4139EBA9" w14:textId="76A6A351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4370CE6B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6F2ABC05" w14:textId="77777777" w:rsidR="00460803" w:rsidRPr="001D53F0" w:rsidRDefault="00460803" w:rsidP="00460803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557C01FA" w14:textId="1350EA95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1164BEE5" w14:textId="7DB90D5A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60FC2052" w14:textId="71D45A7A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2E5EEF96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59ABB689" w14:textId="77777777" w:rsidR="00460803" w:rsidRPr="001D53F0" w:rsidRDefault="00460803" w:rsidP="00460803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2B86938B" w14:textId="22440DBA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64D6F2F1" w14:textId="3F4230F4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2532F147" w14:textId="7A9FE47E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</w:tbl>
    <w:p w14:paraId="0B1A0937" w14:textId="77777777" w:rsidR="00747245" w:rsidRDefault="00747245" w:rsidP="00747245">
      <w:pPr>
        <w:jc w:val="right"/>
        <w:rPr>
          <w:i/>
          <w:sz w:val="20"/>
        </w:rPr>
      </w:pPr>
    </w:p>
    <w:p w14:paraId="00E02D8B" w14:textId="78246E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33FE791" w14:textId="77777777" w:rsidR="00747245" w:rsidRDefault="00747245" w:rsidP="00747245">
      <w:pPr>
        <w:jc w:val="both"/>
      </w:pPr>
    </w:p>
    <w:p w14:paraId="51C1DF3A" w14:textId="77777777" w:rsidR="00460803" w:rsidRDefault="00460803" w:rsidP="009014FE">
      <w:pPr>
        <w:ind w:firstLine="708"/>
        <w:jc w:val="both"/>
      </w:pPr>
      <w:r w:rsidRPr="00460803">
        <w:rPr>
          <w:b/>
          <w:bCs/>
        </w:rPr>
        <w:t>Страна1</w:t>
      </w:r>
      <w:r w:rsidR="00747245" w:rsidRPr="001F1F70">
        <w:t xml:space="preserve">: </w:t>
      </w:r>
      <w:r w:rsidR="00747245">
        <w:t xml:space="preserve">в </w:t>
      </w:r>
      <w:r>
        <w:t xml:space="preserve">настоящее время </w:t>
      </w:r>
      <w:r w:rsidRPr="005107AF">
        <w:t>сократила</w:t>
      </w:r>
      <w:r>
        <w:t xml:space="preserve"> (увеличила)</w:t>
      </w:r>
      <w:r w:rsidR="00747245">
        <w:t xml:space="preserve"> объемы экспорта </w:t>
      </w:r>
      <w:r w:rsidR="00747245" w:rsidRPr="00CA5F16">
        <w:t>{{продукция1}}</w:t>
      </w:r>
      <w:r w:rsidR="00747245">
        <w:t xml:space="preserve"> из России </w:t>
      </w:r>
      <w:r w:rsidR="00747245" w:rsidRPr="002C24E3">
        <w:t>(</w:t>
      </w:r>
      <w:r w:rsidR="00747245">
        <w:t xml:space="preserve">на </w:t>
      </w:r>
      <w:r>
        <w:t>***</w:t>
      </w:r>
      <w:r w:rsidR="00747245" w:rsidRPr="002C24E3">
        <w:t>%</w:t>
      </w:r>
      <w:r w:rsidR="00747245">
        <w:t xml:space="preserve"> в сравнении с </w:t>
      </w:r>
      <w:r>
        <w:t>предыдущим</w:t>
      </w:r>
      <w:r w:rsidR="00747245">
        <w:t xml:space="preserve"> годом</w:t>
      </w:r>
      <w:r w:rsidR="00747245" w:rsidRPr="002C24E3">
        <w:t>)</w:t>
      </w:r>
      <w:r w:rsidR="00747245">
        <w:t xml:space="preserve">. </w:t>
      </w:r>
      <w:r w:rsidRPr="00460803">
        <w:rPr>
          <w:b/>
          <w:bCs/>
        </w:rPr>
        <w:t>Страна</w:t>
      </w:r>
      <w:r>
        <w:rPr>
          <w:b/>
          <w:bCs/>
        </w:rPr>
        <w:t>2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  <w:r w:rsidRPr="00460803">
        <w:rPr>
          <w:b/>
          <w:bCs/>
        </w:rPr>
        <w:t xml:space="preserve"> Страна</w:t>
      </w:r>
      <w:r>
        <w:rPr>
          <w:b/>
          <w:bCs/>
        </w:rPr>
        <w:t>3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 </w:t>
      </w:r>
      <w:r w:rsidRPr="00460803">
        <w:rPr>
          <w:b/>
          <w:bCs/>
        </w:rPr>
        <w:t>Страна</w:t>
      </w:r>
      <w:r>
        <w:rPr>
          <w:b/>
          <w:bCs/>
        </w:rPr>
        <w:t>4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</w:p>
    <w:p w14:paraId="5A14A166" w14:textId="77777777" w:rsidR="00460803" w:rsidRDefault="00460803" w:rsidP="00460803">
      <w:pPr>
        <w:jc w:val="both"/>
      </w:pPr>
    </w:p>
    <w:p w14:paraId="6CA2E6B2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7B5EF67D" w14:textId="2B8A1DB8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05231F9C" w14:textId="77777777" w:rsidR="00747245" w:rsidRPr="00D92F43" w:rsidRDefault="00747245" w:rsidP="00747245">
      <w:pPr>
        <w:jc w:val="right"/>
      </w:pPr>
    </w:p>
    <w:p w14:paraId="2F806370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6B738944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90"/>
        <w:gridCol w:w="746"/>
        <w:gridCol w:w="746"/>
        <w:gridCol w:w="746"/>
        <w:gridCol w:w="748"/>
        <w:gridCol w:w="748"/>
        <w:gridCol w:w="748"/>
        <w:gridCol w:w="748"/>
        <w:gridCol w:w="748"/>
        <w:gridCol w:w="1904"/>
        <w:gridCol w:w="620"/>
      </w:tblGrid>
      <w:tr w:rsidR="00747245" w:rsidRPr="004C62D5" w14:paraId="51F8971B" w14:textId="77777777" w:rsidTr="00460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 w:val="restart"/>
            <w:noWrap/>
            <w:hideMark/>
          </w:tcPr>
          <w:p w14:paraId="4A65DD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32" w:type="pct"/>
            <w:gridSpan w:val="10"/>
            <w:noWrap/>
            <w:hideMark/>
          </w:tcPr>
          <w:p w14:paraId="40FA00A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460803" w:rsidRPr="004C62D5" w14:paraId="34BB50B2" w14:textId="77777777" w:rsidTr="00460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/>
            <w:hideMark/>
          </w:tcPr>
          <w:p w14:paraId="48C9D1BB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89" w:type="pct"/>
            <w:noWrap/>
            <w:hideMark/>
          </w:tcPr>
          <w:p w14:paraId="017FD47F" w14:textId="1C872D1A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9" w:type="pct"/>
            <w:noWrap/>
            <w:hideMark/>
          </w:tcPr>
          <w:p w14:paraId="2007AC4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89" w:type="pct"/>
            <w:noWrap/>
            <w:hideMark/>
          </w:tcPr>
          <w:p w14:paraId="61691D1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90" w:type="pct"/>
            <w:noWrap/>
            <w:hideMark/>
          </w:tcPr>
          <w:p w14:paraId="188D3BDB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90" w:type="pct"/>
            <w:noWrap/>
            <w:hideMark/>
          </w:tcPr>
          <w:p w14:paraId="7D3E098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90" w:type="pct"/>
            <w:noWrap/>
            <w:hideMark/>
          </w:tcPr>
          <w:p w14:paraId="5000C9D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90" w:type="pct"/>
            <w:noWrap/>
          </w:tcPr>
          <w:p w14:paraId="494B83A3" w14:textId="5863807D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390" w:type="pct"/>
            <w:noWrap/>
          </w:tcPr>
          <w:p w14:paraId="7105D1D6" w14:textId="7C45250E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992" w:type="pct"/>
            <w:noWrap/>
            <w:hideMark/>
          </w:tcPr>
          <w:p w14:paraId="075005D7" w14:textId="6E2D2F69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  <w:tc>
          <w:tcPr>
            <w:tcW w:w="323" w:type="pct"/>
            <w:noWrap/>
            <w:hideMark/>
          </w:tcPr>
          <w:p w14:paraId="23FCCFC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460803" w:rsidRPr="004C62D5" w14:paraId="59EFB581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278195CF" w14:textId="3C479890" w:rsidR="00460803" w:rsidRPr="00460803" w:rsidRDefault="00460803" w:rsidP="00460803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389" w:type="pct"/>
            <w:noWrap/>
          </w:tcPr>
          <w:p w14:paraId="315CDEFF" w14:textId="05FE182E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2E3AA56" w14:textId="5634381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030A8CF2" w14:textId="279C4E7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6CDE260" w14:textId="5C293E79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3725B23" w14:textId="78963FE2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51F2B87" w14:textId="5F021E6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7D59D68" w14:textId="5EDE30B7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9045D93" w14:textId="2B89849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27868C1F" w14:textId="1EF44F23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6FBA522F" w14:textId="593B875B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6C9951EF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3CDEC4AF" w14:textId="50E91E55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389" w:type="pct"/>
            <w:noWrap/>
          </w:tcPr>
          <w:p w14:paraId="492C4FA8" w14:textId="7FF2607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3F8B0F4" w14:textId="2C58699A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6A96113" w14:textId="327AB85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AFDE6FA" w14:textId="354E88D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992CCD4" w14:textId="371DB75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FC8A9D9" w14:textId="6F54FA2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028B296" w14:textId="0CFFCF6D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4580CA4" w14:textId="55AFEA12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70E9DBD9" w14:textId="1D8CBA06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56A3FFCD" w14:textId="5BC4A4F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5F9E0A26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5113227C" w14:textId="4CF84DF0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389" w:type="pct"/>
            <w:noWrap/>
          </w:tcPr>
          <w:p w14:paraId="661EC98F" w14:textId="106AD70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6275CF9" w14:textId="56D808F8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F26971E" w14:textId="28FED9A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68051DC" w14:textId="20E474A0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3D1376A" w14:textId="0A0F505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C47DD30" w14:textId="2A0CC458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BFD41B2" w14:textId="4CC52E23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DCE198A" w14:textId="58B3993E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56B68EBC" w14:textId="3AC9368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348EA6B4" w14:textId="21F9A20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4A18B613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4C981386" w14:textId="310DD371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389" w:type="pct"/>
            <w:noWrap/>
          </w:tcPr>
          <w:p w14:paraId="0131E82E" w14:textId="6DC8B4E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72A4E0C9" w14:textId="38DCEBA2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A506214" w14:textId="53F041F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8CF5D3A" w14:textId="775AF3C4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6384A3F" w14:textId="088AA56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8851400" w14:textId="46D51D4A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45D17EB" w14:textId="4387CEA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26B7CFE" w14:textId="7D0ABE2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50A70852" w14:textId="543D6AF3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32F708C8" w14:textId="00CA8C0B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47323920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7ABFA22F" w14:textId="2940DDE9" w:rsidR="00460803" w:rsidRPr="003A73AB" w:rsidRDefault="00460803" w:rsidP="00460803">
            <w:pPr>
              <w:jc w:val="center"/>
            </w:pPr>
            <w:r w:rsidRPr="008C3495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89" w:type="pct"/>
            <w:noWrap/>
          </w:tcPr>
          <w:p w14:paraId="24BDDC83" w14:textId="47D12869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22C155BF" w14:textId="0E48820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E035727" w14:textId="431F9552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1335A0C" w14:textId="774697A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A1240F8" w14:textId="49F81AF0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953564B" w14:textId="78D177FF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D2239CF" w14:textId="4C0ECF21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510ADBE" w14:textId="202DEE2F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0BE60919" w14:textId="533CD5E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12F7CAF8" w14:textId="756B21C3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58C00D1F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597A8CF0" w14:textId="5AC452C6" w:rsidR="00460803" w:rsidRPr="008C3495" w:rsidRDefault="00460803" w:rsidP="00460803">
            <w:pPr>
              <w:jc w:val="center"/>
              <w:rPr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389" w:type="pct"/>
            <w:noWrap/>
          </w:tcPr>
          <w:p w14:paraId="4D7DA77B" w14:textId="3E080F00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88F00C8" w14:textId="0EB096F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11DF676" w14:textId="2DB0368B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584E5BC" w14:textId="6A346F14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66E211B" w14:textId="4E2E3DB5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9F8F168" w14:textId="16F562DB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E521280" w14:textId="6F2CFA4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D9C8BAB" w14:textId="1D17390C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29A710CA" w14:textId="5FE7C34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093BDDFE" w14:textId="29FB36A5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</w:tbl>
    <w:p w14:paraId="0BE271E8" w14:textId="77777777" w:rsidR="00747245" w:rsidRPr="00AD2A82" w:rsidRDefault="00747245" w:rsidP="00747245">
      <w:pPr>
        <w:rPr>
          <w:b/>
        </w:rPr>
      </w:pPr>
    </w:p>
    <w:p w14:paraId="21738D99" w14:textId="16057C7D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90BEDFD" w14:textId="77777777" w:rsidR="00747245" w:rsidRPr="0073218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09B5E0B9" w14:textId="77777777" w:rsidR="00747245" w:rsidRPr="00D92F43" w:rsidRDefault="00747245" w:rsidP="00747245">
      <w:pPr>
        <w:jc w:val="right"/>
      </w:pPr>
    </w:p>
    <w:p w14:paraId="217ADC9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016C8BD5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EB52B66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3C3D261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0EB5E02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0823843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EC1D55" w:rsidRPr="003059DD" w14:paraId="1629262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5DF2B15" w14:textId="588B9550" w:rsidR="00EC1D55" w:rsidRPr="008C3495" w:rsidRDefault="00EC1D55" w:rsidP="00EC1D55">
            <w:pPr>
              <w:jc w:val="center"/>
              <w:rPr>
                <w:b w:val="0"/>
                <w:bCs w:val="0"/>
                <w:lang w:val="en-US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1495" w:type="pct"/>
            <w:noWrap/>
          </w:tcPr>
          <w:p w14:paraId="2D847F99" w14:textId="45A84245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F1FE88C" w14:textId="08E1EDC3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6A55FA8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94BCCFD" w14:textId="7F787390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1C0400B8" w14:textId="63032BBA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09C6184" w14:textId="5E6AFA99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4A448E3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9856836" w14:textId="430FEE01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3DFBC36C" w14:textId="0BB17689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E84DDF9" w14:textId="491CB897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6E31027C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B80484" w14:textId="69394B0D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2B9207EF" w14:textId="321D11D4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1C471659" w14:textId="6DE2601B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6F0EBD45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9FEE038" w14:textId="19B5F738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другие</w:t>
            </w:r>
            <w:proofErr w:type="spellEnd"/>
          </w:p>
        </w:tc>
        <w:tc>
          <w:tcPr>
            <w:tcW w:w="1495" w:type="pct"/>
            <w:noWrap/>
          </w:tcPr>
          <w:p w14:paraId="51EC96FD" w14:textId="2041C45D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C694F28" w14:textId="208DD130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3491C4A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38C5168" w14:textId="5730F1B6" w:rsidR="00EC1D55" w:rsidRPr="008C3495" w:rsidRDefault="00EC1D55" w:rsidP="00EC1D55">
            <w:pPr>
              <w:jc w:val="center"/>
              <w:rPr>
                <w:lang w:val="en-US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Итого</w:t>
            </w:r>
            <w:proofErr w:type="spellEnd"/>
          </w:p>
        </w:tc>
        <w:tc>
          <w:tcPr>
            <w:tcW w:w="1495" w:type="pct"/>
            <w:noWrap/>
          </w:tcPr>
          <w:p w14:paraId="191BE22B" w14:textId="1616EF2A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DC047DD" w14:textId="7B9EEF22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</w:tbl>
    <w:p w14:paraId="0E7F1CA6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D7AC254" w14:textId="7AD0C7BF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97DE8EF" w14:textId="77777777" w:rsidR="00747245" w:rsidRDefault="00747245" w:rsidP="00747245">
      <w:pPr>
        <w:ind w:firstLine="360"/>
        <w:jc w:val="both"/>
      </w:pPr>
    </w:p>
    <w:p w14:paraId="5E5DD930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5161E166" w14:textId="77777777" w:rsidR="00747245" w:rsidRDefault="00747245" w:rsidP="00747245">
      <w:pPr>
        <w:jc w:val="both"/>
      </w:pPr>
    </w:p>
    <w:p w14:paraId="51126456" w14:textId="77777777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Страна1;</w:t>
      </w:r>
    </w:p>
    <w:p w14:paraId="49A00B9C" w14:textId="77777777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1BEA4DBE" w14:textId="77777777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06B54559" w14:textId="73321A35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</w:p>
    <w:p w14:paraId="4AECA655" w14:textId="77777777" w:rsidR="00747245" w:rsidRDefault="00747245" w:rsidP="00747245">
      <w:pPr>
        <w:ind w:firstLine="360"/>
        <w:jc w:val="both"/>
      </w:pPr>
    </w:p>
    <w:p w14:paraId="23989E14" w14:textId="25EB9386" w:rsidR="00747245" w:rsidRDefault="00747245" w:rsidP="009014FE">
      <w:pPr>
        <w:ind w:firstLine="360"/>
        <w:jc w:val="both"/>
      </w:pPr>
      <w:r>
        <w:t xml:space="preserve">В совокупности на данные страны приходится </w:t>
      </w:r>
      <w:r w:rsidR="00EC1D55">
        <w:t>***</w:t>
      </w:r>
      <w:r>
        <w:t xml:space="preserve">% всего экспорта </w:t>
      </w:r>
      <w:r w:rsidRPr="00CA5F16">
        <w:t>{{продукция1}}</w:t>
      </w:r>
      <w:r>
        <w:t xml:space="preserve"> из России в стоимостном выражении. </w:t>
      </w:r>
      <w:r>
        <w:br w:type="page"/>
      </w:r>
    </w:p>
    <w:p w14:paraId="30F5301F" w14:textId="77777777" w:rsidR="00747245" w:rsidRDefault="00747245" w:rsidP="00747245">
      <w:pPr>
        <w:pStyle w:val="20"/>
      </w:pPr>
      <w:bookmarkStart w:id="17" w:name="_Toc117722419"/>
      <w:bookmarkStart w:id="18" w:name="_Toc126010107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отправления</w:t>
      </w:r>
      <w:bookmarkEnd w:id="17"/>
      <w:bookmarkEnd w:id="18"/>
    </w:p>
    <w:p w14:paraId="4943DA58" w14:textId="77777777" w:rsidR="00747245" w:rsidRDefault="00747245" w:rsidP="00747245"/>
    <w:p w14:paraId="4B1C4DF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17E6E694" w14:textId="77777777" w:rsidR="00747245" w:rsidRPr="00D92F43" w:rsidRDefault="00747245" w:rsidP="00747245">
      <w:pPr>
        <w:jc w:val="right"/>
      </w:pPr>
    </w:p>
    <w:p w14:paraId="10286EF2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7A34EFB6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2B4DD7AB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5BDD02FD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48C89713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25894B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EC1D55" w:rsidRPr="003059DD" w14:paraId="00A341D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AD5B622" w14:textId="533E5E3B" w:rsidR="00EC1D55" w:rsidRPr="008C3495" w:rsidRDefault="00EC1D55" w:rsidP="00EC1D55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ПРИВОЛЖСКИЙ ФЕДЕРАЛЬНЫЙ ОКРУГ</w:t>
            </w:r>
          </w:p>
        </w:tc>
        <w:tc>
          <w:tcPr>
            <w:tcW w:w="1495" w:type="pct"/>
            <w:noWrap/>
          </w:tcPr>
          <w:p w14:paraId="03B90435" w14:textId="4E670DBA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BE30E2A" w14:textId="2E123E6B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2CF237D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066D9EE" w14:textId="02AC29F9" w:rsidR="00EC1D55" w:rsidRPr="008C3495" w:rsidRDefault="00EC1D55" w:rsidP="00EC1D55">
            <w:pPr>
              <w:jc w:val="center"/>
              <w:rPr>
                <w:lang w:val="en-US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495" w:type="pct"/>
            <w:noWrap/>
          </w:tcPr>
          <w:p w14:paraId="74C341B2" w14:textId="62868643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01BC3963" w14:textId="0CF16D6F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38A55A4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88F9DDF" w14:textId="22B4503F" w:rsidR="00EC1D55" w:rsidRDefault="00EC1D55" w:rsidP="00EC1D55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18A86B27" w14:textId="5DD9B58B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1023634E" w14:textId="24FFF7A5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1D62627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11BF5E1" w14:textId="2C10F8A1" w:rsidR="00EC1D55" w:rsidRDefault="00EC1D55" w:rsidP="00EC1D55">
            <w:pPr>
              <w:jc w:val="center"/>
              <w:rPr>
                <w:b w:val="0"/>
                <w:bCs w:val="0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другие</w:t>
            </w:r>
            <w:proofErr w:type="spellEnd"/>
          </w:p>
        </w:tc>
        <w:tc>
          <w:tcPr>
            <w:tcW w:w="1495" w:type="pct"/>
            <w:noWrap/>
          </w:tcPr>
          <w:p w14:paraId="18B4828C" w14:textId="04168358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000E51D" w14:textId="0ACC30E3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085E37B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7C4042A" w14:textId="218CBE9A" w:rsidR="00EC1D55" w:rsidRPr="008C3495" w:rsidRDefault="00EC1D55" w:rsidP="00EC1D55">
            <w:pPr>
              <w:jc w:val="center"/>
              <w:rPr>
                <w:lang w:val="en-US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Итого</w:t>
            </w:r>
            <w:proofErr w:type="spellEnd"/>
          </w:p>
        </w:tc>
        <w:tc>
          <w:tcPr>
            <w:tcW w:w="1495" w:type="pct"/>
            <w:noWrap/>
          </w:tcPr>
          <w:p w14:paraId="55E08670" w14:textId="6EB98562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19265F5" w14:textId="567C33EE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</w:tbl>
    <w:p w14:paraId="583E92B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38FE0AA" w14:textId="2ECACA9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1AAE246" w14:textId="77777777" w:rsidR="00747245" w:rsidRDefault="00747245" w:rsidP="00747245">
      <w:pPr>
        <w:ind w:firstLine="360"/>
        <w:jc w:val="both"/>
      </w:pPr>
    </w:p>
    <w:p w14:paraId="43B795D5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федеральные округа:</w:t>
      </w:r>
    </w:p>
    <w:p w14:paraId="74FBF6B3" w14:textId="77777777" w:rsidR="00747245" w:rsidRDefault="00747245" w:rsidP="00747245">
      <w:pPr>
        <w:jc w:val="both"/>
      </w:pPr>
    </w:p>
    <w:p w14:paraId="01342791" w14:textId="2E3316A2" w:rsidR="00747245" w:rsidRPr="000678CF" w:rsidRDefault="00EC1D55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</w:t>
      </w:r>
      <w:r w:rsidR="00747245">
        <w:t>;</w:t>
      </w:r>
    </w:p>
    <w:p w14:paraId="2386E6BF" w14:textId="06AE795F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33BBDCF2" w14:textId="46F5E488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49181152" w14:textId="2A9AC279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</w:t>
      </w:r>
    </w:p>
    <w:p w14:paraId="19E322E3" w14:textId="77777777" w:rsidR="00747245" w:rsidRDefault="00747245" w:rsidP="00747245">
      <w:pPr>
        <w:ind w:firstLine="360"/>
        <w:jc w:val="both"/>
      </w:pPr>
    </w:p>
    <w:p w14:paraId="4D8667EB" w14:textId="29ADD471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="00EC1D55">
        <w:t>***</w:t>
      </w:r>
      <w:r>
        <w:t xml:space="preserve">% от общего объема экспорта </w:t>
      </w:r>
      <w:r w:rsidRPr="00CA5F16">
        <w:t>{{продукция1}}</w:t>
      </w:r>
      <w:r>
        <w:t xml:space="preserve"> из России. </w:t>
      </w:r>
      <w:r>
        <w:br w:type="page"/>
      </w:r>
    </w:p>
    <w:p w14:paraId="384D80EE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10580D25" w14:textId="77777777" w:rsidR="00747245" w:rsidRPr="00D92F43" w:rsidRDefault="00747245" w:rsidP="00747245">
      <w:pPr>
        <w:jc w:val="right"/>
      </w:pPr>
    </w:p>
    <w:p w14:paraId="1CFD0063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310495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1B7B95FE" w14:textId="77777777" w:rsidTr="00A73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7E5710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582E121A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7A79533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EC1D55" w:rsidRPr="003059DD" w14:paraId="772A313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F4BD069" w14:textId="2890C424" w:rsidR="00EC1D55" w:rsidRPr="008C3495" w:rsidRDefault="00EC1D55" w:rsidP="00EC1D55">
            <w:pPr>
              <w:jc w:val="center"/>
              <w:rPr>
                <w:b w:val="0"/>
                <w:bCs w:val="0"/>
                <w:lang w:val="en-US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Пермская</w:t>
            </w:r>
            <w:proofErr w:type="spellEnd"/>
            <w:r w:rsidRPr="008C3495">
              <w:rPr>
                <w:b w:val="0"/>
                <w:bCs w:val="0"/>
                <w:lang w:val="en-US"/>
              </w:rPr>
              <w:t xml:space="preserve"> </w:t>
            </w:r>
            <w:proofErr w:type="spellStart"/>
            <w:r w:rsidRPr="008C3495">
              <w:rPr>
                <w:b w:val="0"/>
                <w:bCs w:val="0"/>
                <w:lang w:val="en-US"/>
              </w:rPr>
              <w:t>область</w:t>
            </w:r>
            <w:proofErr w:type="spellEnd"/>
          </w:p>
        </w:tc>
        <w:tc>
          <w:tcPr>
            <w:tcW w:w="1495" w:type="pct"/>
            <w:noWrap/>
          </w:tcPr>
          <w:p w14:paraId="4A873C16" w14:textId="64ED7670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1190038" w14:textId="36977B87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1D0008E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4575D55" w14:textId="303FFCE8" w:rsidR="00EC1D55" w:rsidRPr="00EC1D55" w:rsidRDefault="00EC1D55" w:rsidP="00EC1D55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66A44D82" w14:textId="04E5A58C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83E66F1" w14:textId="6C6ACBD2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382123D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C6D0552" w14:textId="45CF1F92" w:rsidR="00EC1D55" w:rsidRDefault="00EC1D55" w:rsidP="00EC1D55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5D71F4ED" w14:textId="790C8CD3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7CE15A4" w14:textId="581A3910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3EA301F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7315158" w14:textId="44560AEF" w:rsidR="00EC1D55" w:rsidRDefault="00EC1D55" w:rsidP="00EC1D55">
            <w:pPr>
              <w:jc w:val="center"/>
              <w:rPr>
                <w:b w:val="0"/>
                <w:bCs w:val="0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другие</w:t>
            </w:r>
            <w:proofErr w:type="spellEnd"/>
          </w:p>
        </w:tc>
        <w:tc>
          <w:tcPr>
            <w:tcW w:w="1495" w:type="pct"/>
            <w:noWrap/>
          </w:tcPr>
          <w:p w14:paraId="1A0A84D2" w14:textId="718377DB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0963CB0" w14:textId="010C0BBC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67AF3EB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F3628D5" w14:textId="49051558" w:rsidR="00EC1D55" w:rsidRPr="008C3495" w:rsidRDefault="00EC1D55" w:rsidP="00EC1D55">
            <w:pPr>
              <w:jc w:val="center"/>
              <w:rPr>
                <w:lang w:val="en-US"/>
              </w:rPr>
            </w:pPr>
            <w:proofErr w:type="spellStart"/>
            <w:r w:rsidRPr="008C3495">
              <w:rPr>
                <w:b w:val="0"/>
                <w:bCs w:val="0"/>
                <w:lang w:val="en-US"/>
              </w:rPr>
              <w:t>Итого</w:t>
            </w:r>
            <w:proofErr w:type="spellEnd"/>
          </w:p>
        </w:tc>
        <w:tc>
          <w:tcPr>
            <w:tcW w:w="1495" w:type="pct"/>
            <w:noWrap/>
          </w:tcPr>
          <w:p w14:paraId="5BC97F58" w14:textId="5B99FA7A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C27387F" w14:textId="462AD482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</w:tbl>
    <w:p w14:paraId="64C2D74F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21CADB20" w14:textId="623CEFF8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E4523E7" w14:textId="77777777" w:rsidR="00747245" w:rsidRDefault="00747245" w:rsidP="00747245">
      <w:pPr>
        <w:ind w:firstLine="360"/>
        <w:jc w:val="both"/>
      </w:pPr>
    </w:p>
    <w:p w14:paraId="3D7F477C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регионы:</w:t>
      </w:r>
    </w:p>
    <w:p w14:paraId="56E62F8B" w14:textId="77777777" w:rsidR="00747245" w:rsidRDefault="00747245" w:rsidP="00747245">
      <w:pPr>
        <w:jc w:val="both"/>
      </w:pPr>
    </w:p>
    <w:p w14:paraId="57BADCFC" w14:textId="75E40F41" w:rsidR="00747245" w:rsidRPr="000678CF" w:rsidRDefault="00EC1D55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Регион1</w:t>
      </w:r>
      <w:r w:rsidR="00747245">
        <w:t>;</w:t>
      </w:r>
    </w:p>
    <w:p w14:paraId="4568FE3E" w14:textId="22A0B05C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67EE59E0" w14:textId="098C08F7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3DFADFE9" w14:textId="35C10A95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572C2F24" w14:textId="77777777" w:rsidR="00747245" w:rsidRDefault="00747245" w:rsidP="00747245">
      <w:pPr>
        <w:ind w:firstLine="360"/>
        <w:jc w:val="both"/>
      </w:pPr>
    </w:p>
    <w:p w14:paraId="30F26026" w14:textId="77777777" w:rsidR="00D17AC1" w:rsidRDefault="00747245" w:rsidP="009014FE">
      <w:pPr>
        <w:ind w:firstLine="360"/>
        <w:jc w:val="both"/>
      </w:pPr>
      <w:r>
        <w:t xml:space="preserve">В совокупности на данные регионы страны приходится </w:t>
      </w:r>
      <w:r w:rsidR="00EC1D55">
        <w:t>***</w:t>
      </w:r>
      <w:r>
        <w:t xml:space="preserve">% от общего объема экспорта </w:t>
      </w:r>
      <w:r w:rsidRPr="00CA5F16">
        <w:t>{{продукция1}}</w:t>
      </w:r>
      <w:r>
        <w:t xml:space="preserve"> из России. </w:t>
      </w:r>
    </w:p>
    <w:p w14:paraId="2D786FBB" w14:textId="77777777" w:rsidR="00D17AC1" w:rsidRDefault="00D17AC1" w:rsidP="009014FE">
      <w:pPr>
        <w:ind w:firstLine="360"/>
        <w:jc w:val="both"/>
      </w:pPr>
    </w:p>
    <w:p w14:paraId="730CFE46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2.13</w:t>
      </w:r>
    </w:p>
    <w:p w14:paraId="5483CA00" w14:textId="77777777" w:rsidR="00747245" w:rsidRPr="00D92F43" w:rsidRDefault="00747245" w:rsidP="00747245">
      <w:pPr>
        <w:jc w:val="right"/>
      </w:pPr>
    </w:p>
    <w:p w14:paraId="5EE94487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35F6E9C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747245" w:rsidRPr="00C64FC1" w14:paraId="14B29033" w14:textId="77777777" w:rsidTr="00D17A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5C733EFF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4C44B652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031341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D17AC1" w:rsidRPr="00C64FC1" w14:paraId="1C36F14B" w14:textId="77777777" w:rsidTr="00D1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4D80677C" w14:textId="73C96E56" w:rsidR="00D17AC1" w:rsidRPr="008C3495" w:rsidRDefault="00D17AC1" w:rsidP="00D17AC1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520ED863" w14:textId="119ADB9F" w:rsidR="00D17AC1" w:rsidRPr="00C64F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1E902DBA" w14:textId="21457F3F" w:rsidR="00D17AC1" w:rsidRPr="00C64F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D17AC1" w:rsidRPr="00C64FC1" w14:paraId="687B1A70" w14:textId="77777777" w:rsidTr="00D17AC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2F08437C" w14:textId="2D42DFC6" w:rsidR="00D17AC1" w:rsidRPr="008C3495" w:rsidRDefault="00D17AC1" w:rsidP="00D17AC1">
            <w:pPr>
              <w:jc w:val="center"/>
              <w:rPr>
                <w:color w:val="000000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233" w:type="pct"/>
            <w:noWrap/>
          </w:tcPr>
          <w:p w14:paraId="6B11B327" w14:textId="1DA79754" w:rsidR="00D17AC1" w:rsidRPr="00D17A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17AC1">
              <w:t>*** область</w:t>
            </w:r>
          </w:p>
        </w:tc>
        <w:tc>
          <w:tcPr>
            <w:tcW w:w="1063" w:type="pct"/>
            <w:noWrap/>
          </w:tcPr>
          <w:p w14:paraId="2112C778" w14:textId="022F492A" w:rsidR="00D17AC1" w:rsidRPr="00C64F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D17AC1" w:rsidRPr="00C64FC1" w14:paraId="020A552D" w14:textId="77777777" w:rsidTr="00D1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3A2F67C8" w14:textId="362F5C77" w:rsidR="00D17AC1" w:rsidRDefault="00D17AC1" w:rsidP="00D17AC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233" w:type="pct"/>
            <w:noWrap/>
          </w:tcPr>
          <w:p w14:paraId="47AD272B" w14:textId="76AFB1AE" w:rsidR="00D17AC1" w:rsidRPr="00D17A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58C46959" w14:textId="6B16895A" w:rsidR="00D17AC1" w:rsidRPr="00C64F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D17AC1" w:rsidRPr="00C64FC1" w14:paraId="22A13A0A" w14:textId="77777777" w:rsidTr="00D17AC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6BA1D6F" w14:textId="5258E636" w:rsidR="00D17AC1" w:rsidRDefault="00D17AC1" w:rsidP="00D17AC1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233" w:type="pct"/>
            <w:noWrap/>
          </w:tcPr>
          <w:p w14:paraId="2D07E791" w14:textId="634AA5C6" w:rsidR="00D17A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234B8104" w14:textId="4DA8E449" w:rsidR="00D17AC1" w:rsidRPr="00C64F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</w:tbl>
    <w:p w14:paraId="506B2608" w14:textId="77777777" w:rsidR="00747245" w:rsidRDefault="00747245" w:rsidP="00747245">
      <w:pPr>
        <w:jc w:val="right"/>
        <w:rPr>
          <w:i/>
          <w:sz w:val="20"/>
        </w:rPr>
      </w:pPr>
    </w:p>
    <w:p w14:paraId="1052C387" w14:textId="59857012" w:rsidR="00747245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br w:type="page"/>
      </w:r>
    </w:p>
    <w:p w14:paraId="5223BB1A" w14:textId="47278549" w:rsidR="00747245" w:rsidRDefault="00747245" w:rsidP="00747245">
      <w:pPr>
        <w:pStyle w:val="1"/>
      </w:pPr>
      <w:bookmarkStart w:id="19" w:name="_Toc117493407"/>
      <w:bookmarkStart w:id="20" w:name="_Toc117722420"/>
      <w:bookmarkStart w:id="21" w:name="_Toc126010108"/>
      <w:r>
        <w:rPr>
          <w:rFonts w:eastAsia="Times New Roman"/>
        </w:rPr>
        <w:lastRenderedPageBreak/>
        <w:t xml:space="preserve">ГЛАВА 3. ПРОИЗВОДСТВО </w:t>
      </w:r>
      <w:r>
        <w:t>В РОССИИ</w:t>
      </w:r>
      <w:bookmarkEnd w:id="19"/>
      <w:bookmarkEnd w:id="20"/>
      <w:bookmarkEnd w:id="21"/>
    </w:p>
    <w:p w14:paraId="3FCDC2F7" w14:textId="77777777" w:rsidR="00747245" w:rsidRDefault="00747245" w:rsidP="00747245">
      <w:pPr>
        <w:pStyle w:val="20"/>
      </w:pPr>
      <w:bookmarkStart w:id="22" w:name="_Toc117493408"/>
      <w:bookmarkStart w:id="23" w:name="_Toc117722421"/>
      <w:bookmarkStart w:id="24" w:name="_Toc126010109"/>
      <w:r>
        <w:t>3.1. Динамика объемов производства {{продукция1}}</w:t>
      </w:r>
      <w:bookmarkEnd w:id="22"/>
      <w:bookmarkEnd w:id="23"/>
      <w:bookmarkEnd w:id="24"/>
    </w:p>
    <w:p w14:paraId="53BD547F" w14:textId="77777777" w:rsidR="00747245" w:rsidRDefault="00747245" w:rsidP="00747245">
      <w:pPr>
        <w:jc w:val="both"/>
      </w:pPr>
    </w:p>
    <w:p w14:paraId="215F7304" w14:textId="6D76D890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="00A8552D">
        <w:rPr>
          <w:b/>
          <w:bCs/>
          <w:i/>
          <w:iCs/>
        </w:rPr>
        <w:t>*** году</w:t>
      </w:r>
      <w:r w:rsidRPr="00D92F43">
        <w:rPr>
          <w:b/>
          <w:bCs/>
          <w:i/>
          <w:iCs/>
        </w:rPr>
        <w:t xml:space="preserve"> в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произведено</w:t>
      </w:r>
      <w:r w:rsidRPr="00D92F43">
        <w:rPr>
          <w:b/>
          <w:bCs/>
          <w:i/>
          <w:iCs/>
        </w:rPr>
        <w:t xml:space="preserve"> </w:t>
      </w:r>
      <w:r w:rsidR="00A8552D">
        <w:rPr>
          <w:b/>
          <w:bCs/>
          <w:i/>
          <w:iCs/>
        </w:rPr>
        <w:t>*** 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="00A8552D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 w:rsidR="00A8552D">
        <w:rPr>
          <w:b/>
          <w:bCs/>
          <w:i/>
          <w:iCs/>
        </w:rPr>
        <w:t xml:space="preserve">больше (меньше) </w:t>
      </w:r>
      <w:r w:rsidRPr="00D92F43">
        <w:rPr>
          <w:b/>
          <w:bCs/>
          <w:i/>
          <w:iCs/>
        </w:rPr>
        <w:t xml:space="preserve">показателей </w:t>
      </w:r>
      <w:r w:rsidR="00A8552D">
        <w:rPr>
          <w:b/>
          <w:bCs/>
          <w:i/>
          <w:iCs/>
        </w:rPr>
        <w:t>предыдущего года</w:t>
      </w:r>
      <w:r w:rsidRPr="00D92F43">
        <w:rPr>
          <w:b/>
          <w:bCs/>
          <w:i/>
          <w:iCs/>
        </w:rPr>
        <w:t>.</w:t>
      </w:r>
    </w:p>
    <w:p w14:paraId="63672923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7A20CC5" w14:textId="77777777" w:rsidR="00747245" w:rsidRPr="00D92F43" w:rsidRDefault="00747245" w:rsidP="00747245">
      <w:pPr>
        <w:jc w:val="right"/>
      </w:pPr>
    </w:p>
    <w:p w14:paraId="6ED0880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0FE6F2C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3"/>
        <w:gridCol w:w="935"/>
        <w:gridCol w:w="934"/>
        <w:gridCol w:w="934"/>
        <w:gridCol w:w="934"/>
        <w:gridCol w:w="936"/>
        <w:gridCol w:w="936"/>
        <w:gridCol w:w="1011"/>
        <w:gridCol w:w="2039"/>
      </w:tblGrid>
      <w:tr w:rsidR="00747245" w:rsidRPr="0086361C" w14:paraId="12E3398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BFBB889" w14:textId="77F72B7F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A8552D">
              <w:t>тонн</w:t>
            </w:r>
          </w:p>
        </w:tc>
      </w:tr>
      <w:tr w:rsidR="00A8552D" w:rsidRPr="0086361C" w14:paraId="4FD3ED19" w14:textId="77777777" w:rsidTr="00A855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  <w:hideMark/>
          </w:tcPr>
          <w:p w14:paraId="32230779" w14:textId="69024806" w:rsidR="00A8552D" w:rsidRPr="00A8552D" w:rsidRDefault="00A8552D" w:rsidP="00A8552D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  <w:hideMark/>
          </w:tcPr>
          <w:p w14:paraId="04E28A79" w14:textId="5306B15F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487" w:type="pct"/>
            <w:noWrap/>
            <w:hideMark/>
          </w:tcPr>
          <w:p w14:paraId="01E6EB73" w14:textId="2BF7A4C7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487" w:type="pct"/>
            <w:noWrap/>
            <w:hideMark/>
          </w:tcPr>
          <w:p w14:paraId="12E343B1" w14:textId="04256F76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487" w:type="pct"/>
            <w:noWrap/>
            <w:hideMark/>
          </w:tcPr>
          <w:p w14:paraId="33A89786" w14:textId="2A26E3C0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488" w:type="pct"/>
            <w:noWrap/>
            <w:hideMark/>
          </w:tcPr>
          <w:p w14:paraId="65C9BF54" w14:textId="4F0A5269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488" w:type="pct"/>
            <w:noWrap/>
            <w:hideMark/>
          </w:tcPr>
          <w:p w14:paraId="07BDD695" w14:textId="0F1A8F6E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27" w:type="pct"/>
            <w:noWrap/>
            <w:hideMark/>
          </w:tcPr>
          <w:p w14:paraId="18DDB62C" w14:textId="3759826D" w:rsidR="00A8552D" w:rsidRPr="00A8552D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0CA277A0" w14:textId="1DA82BD6" w:rsidR="00A8552D" w:rsidRPr="00A8552D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A8552D" w:rsidRPr="0086361C" w14:paraId="2F126B1C" w14:textId="77777777" w:rsidTr="00A8552D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</w:tcPr>
          <w:p w14:paraId="103BA5DC" w14:textId="38EF0B6E" w:rsidR="00A8552D" w:rsidRPr="008C3495" w:rsidRDefault="00A8552D" w:rsidP="00A8552D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5B56B13A" w14:textId="45963BEC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7D9E2C7" w14:textId="2F85B915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6CDDA490" w14:textId="381A2722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0DFF11F7" w14:textId="5E5C0849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8" w:type="pct"/>
            <w:noWrap/>
          </w:tcPr>
          <w:p w14:paraId="0D60E8B5" w14:textId="0BB6B68F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8" w:type="pct"/>
            <w:noWrap/>
          </w:tcPr>
          <w:p w14:paraId="59CC0F2A" w14:textId="7B863DD9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527" w:type="pct"/>
            <w:noWrap/>
          </w:tcPr>
          <w:p w14:paraId="046EACEE" w14:textId="67FFACFC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1061" w:type="pct"/>
            <w:noWrap/>
          </w:tcPr>
          <w:p w14:paraId="24ECE4CE" w14:textId="569C22D3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</w:tr>
    </w:tbl>
    <w:p w14:paraId="70A3D474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581A6AB0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087BC838" w14:textId="77777777" w:rsidR="00747245" w:rsidRPr="00D92F43" w:rsidRDefault="00747245" w:rsidP="00747245">
      <w:pPr>
        <w:jc w:val="right"/>
        <w:rPr>
          <w:b/>
          <w:bCs/>
        </w:rPr>
      </w:pPr>
    </w:p>
    <w:p w14:paraId="7CD6A010" w14:textId="77777777" w:rsidR="00A8552D" w:rsidRPr="00054370" w:rsidRDefault="00A8552D" w:rsidP="00A8552D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2B7EC4C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2691546B" w14:textId="4079261D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06052B5" w14:textId="77777777" w:rsidR="00747245" w:rsidRPr="00D92F43" w:rsidRDefault="00747245" w:rsidP="00747245">
      <w:pPr>
        <w:jc w:val="right"/>
      </w:pPr>
    </w:p>
    <w:p w14:paraId="7A51A85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29B31EF8" w14:textId="77777777" w:rsidR="00747245" w:rsidRDefault="00747245" w:rsidP="00747245">
      <w:pPr>
        <w:rPr>
          <w:b/>
        </w:rPr>
      </w:pPr>
    </w:p>
    <w:p w14:paraId="40608381" w14:textId="0F683C25" w:rsidR="00747245" w:rsidRDefault="00A8552D" w:rsidP="00747245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2CD8158F" wp14:editId="78BFD8AD">
            <wp:extent cx="5940000" cy="2976689"/>
            <wp:effectExtent l="0" t="0" r="0" b="0"/>
            <wp:docPr id="10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B0A" w14:textId="77777777" w:rsidR="00A8552D" w:rsidRDefault="00A8552D" w:rsidP="00747245">
      <w:pPr>
        <w:jc w:val="right"/>
        <w:rPr>
          <w:i/>
          <w:sz w:val="20"/>
        </w:rPr>
      </w:pPr>
    </w:p>
    <w:p w14:paraId="51A1BF42" w14:textId="31341BE6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533272F" w14:textId="77777777" w:rsidR="00747245" w:rsidRPr="00D92F43" w:rsidRDefault="00747245" w:rsidP="00747245"/>
    <w:p w14:paraId="5673189B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883C6AE" w14:textId="77777777" w:rsidR="00747245" w:rsidRDefault="00747245" w:rsidP="00747245">
      <w:pPr>
        <w:jc w:val="right"/>
      </w:pPr>
    </w:p>
    <w:p w14:paraId="1269C8E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F4DB2B0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6EF3D9DB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2CD098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537345" w:rsidRPr="00697810" w14:paraId="451CFDE0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noWrap/>
            <w:hideMark/>
          </w:tcPr>
          <w:p w14:paraId="1BF9A7E3" w14:textId="344E2B49" w:rsidR="00537345" w:rsidRP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53AA76B9" w14:textId="2AC8E027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79" w:type="pct"/>
            <w:noWrap/>
            <w:hideMark/>
          </w:tcPr>
          <w:p w14:paraId="4D996715" w14:textId="3A6A5EC6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79" w:type="pct"/>
            <w:noWrap/>
            <w:hideMark/>
          </w:tcPr>
          <w:p w14:paraId="11145C3C" w14:textId="4DD1D26E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79" w:type="pct"/>
            <w:noWrap/>
            <w:hideMark/>
          </w:tcPr>
          <w:p w14:paraId="552327D6" w14:textId="018F3240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79" w:type="pct"/>
            <w:noWrap/>
            <w:hideMark/>
          </w:tcPr>
          <w:p w14:paraId="40BC25DE" w14:textId="7E8AACC7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79" w:type="pct"/>
            <w:noWrap/>
            <w:hideMark/>
          </w:tcPr>
          <w:p w14:paraId="0D05896C" w14:textId="0AC60DE9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949" w:type="pct"/>
            <w:noWrap/>
            <w:hideMark/>
          </w:tcPr>
          <w:p w14:paraId="2875AA8F" w14:textId="6AF79D2B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537345" w:rsidRPr="00697810" w14:paraId="22C60CB8" w14:textId="77777777" w:rsidTr="0053734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noWrap/>
            <w:hideMark/>
          </w:tcPr>
          <w:p w14:paraId="0444509F" w14:textId="38894CB1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4BD599DC" w14:textId="469F9635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5C7C6C4E" w14:textId="344FABF9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2C53CEF1" w14:textId="65CD0C20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2636CEE4" w14:textId="578BCE1A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1FABC46A" w14:textId="141C8F47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1B9AEA35" w14:textId="7D0A6D40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949" w:type="pct"/>
            <w:noWrap/>
            <w:hideMark/>
          </w:tcPr>
          <w:p w14:paraId="2117A29C" w14:textId="7C800540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</w:tr>
    </w:tbl>
    <w:p w14:paraId="22E2C4B7" w14:textId="77777777" w:rsidR="00747245" w:rsidRPr="00D92F43" w:rsidRDefault="00747245" w:rsidP="00747245">
      <w:pPr>
        <w:rPr>
          <w:b/>
        </w:rPr>
      </w:pPr>
    </w:p>
    <w:p w14:paraId="70A15A19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790A6511" w14:textId="77777777" w:rsidR="00747245" w:rsidRDefault="00747245" w:rsidP="00747245">
      <w:pPr>
        <w:jc w:val="both"/>
        <w:rPr>
          <w:b/>
        </w:rPr>
      </w:pPr>
    </w:p>
    <w:p w14:paraId="1ED44446" w14:textId="4F7F02D0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37345">
        <w:rPr>
          <w:color w:val="000000"/>
        </w:rPr>
        <w:t>***</w:t>
      </w:r>
      <w:r w:rsidR="00B11B5E" w:rsidRPr="00B11B5E">
        <w:rPr>
          <w:color w:val="000000"/>
        </w:rPr>
        <w:t xml:space="preserve"> </w:t>
      </w:r>
      <w:r>
        <w:rPr>
          <w:bCs/>
        </w:rPr>
        <w:t xml:space="preserve">г. по </w:t>
      </w:r>
      <w:r w:rsidR="00537345">
        <w:t>настоящее время</w:t>
      </w:r>
      <w:r>
        <w:rPr>
          <w:bCs/>
        </w:rPr>
        <w:t xml:space="preserve"> объемы производства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="00537345">
        <w:rPr>
          <w:bCs/>
        </w:rPr>
        <w:t>выросли (сократились)</w:t>
      </w:r>
      <w:r>
        <w:rPr>
          <w:bCs/>
        </w:rPr>
        <w:t xml:space="preserve"> с </w:t>
      </w:r>
      <w:r w:rsidR="00537345">
        <w:rPr>
          <w:bCs/>
        </w:rPr>
        <w:t>*** тонн</w:t>
      </w:r>
      <w:r>
        <w:rPr>
          <w:bCs/>
        </w:rPr>
        <w:t xml:space="preserve"> до </w:t>
      </w:r>
      <w:r w:rsidR="00537345">
        <w:rPr>
          <w:color w:val="000000"/>
        </w:rPr>
        <w:t>*** тонн</w:t>
      </w:r>
      <w:r>
        <w:rPr>
          <w:bCs/>
        </w:rPr>
        <w:t xml:space="preserve">, т.е. на </w:t>
      </w:r>
      <w:r w:rsidR="00537345">
        <w:rPr>
          <w:bCs/>
        </w:rPr>
        <w:t>***</w:t>
      </w:r>
      <w:r>
        <w:rPr>
          <w:bCs/>
        </w:rPr>
        <w:t xml:space="preserve">%. </w:t>
      </w:r>
    </w:p>
    <w:p w14:paraId="504BF816" w14:textId="28CA775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производства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="00537345">
        <w:rPr>
          <w:bCs/>
        </w:rPr>
        <w:t>***</w:t>
      </w:r>
      <w:r>
        <w:rPr>
          <w:bCs/>
        </w:rPr>
        <w:t xml:space="preserve"> году (</w:t>
      </w:r>
      <w:r w:rsidR="00537345">
        <w:rPr>
          <w:bCs/>
        </w:rPr>
        <w:t>*** тонн</w:t>
      </w:r>
      <w:r>
        <w:t>)</w:t>
      </w:r>
      <w:r>
        <w:rPr>
          <w:bCs/>
        </w:rPr>
        <w:t>.</w:t>
      </w:r>
    </w:p>
    <w:p w14:paraId="2EBFFF4B" w14:textId="77777777" w:rsidR="00537345" w:rsidRDefault="00747245" w:rsidP="005373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производства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</w:t>
      </w:r>
      <w:r w:rsidR="00537345">
        <w:rPr>
          <w:bCs/>
        </w:rPr>
        <w:t>в *** году (*** тонн</w:t>
      </w:r>
      <w:r w:rsidR="00537345">
        <w:t>)</w:t>
      </w:r>
      <w:r w:rsidR="00537345">
        <w:rPr>
          <w:bCs/>
        </w:rPr>
        <w:t>.</w:t>
      </w:r>
    </w:p>
    <w:p w14:paraId="00EC730B" w14:textId="16B1AD0D" w:rsidR="00747245" w:rsidRDefault="00747245" w:rsidP="009014FE">
      <w:pPr>
        <w:ind w:firstLine="708"/>
        <w:jc w:val="both"/>
      </w:pPr>
      <w:r>
        <w:br w:type="page"/>
      </w:r>
    </w:p>
    <w:p w14:paraId="0A06280B" w14:textId="77777777" w:rsidR="00747245" w:rsidRDefault="00747245" w:rsidP="00747245">
      <w:pPr>
        <w:pStyle w:val="20"/>
      </w:pPr>
      <w:bookmarkStart w:id="25" w:name="_Toc117722422"/>
      <w:bookmarkStart w:id="26" w:name="_Toc126010110"/>
      <w:r>
        <w:lastRenderedPageBreak/>
        <w:t>3.</w:t>
      </w:r>
      <w:r w:rsidRPr="00CB1AE8">
        <w:t>2</w:t>
      </w:r>
      <w:r>
        <w:t>. География производства {{продукция1}} в России</w:t>
      </w:r>
      <w:bookmarkEnd w:id="25"/>
      <w:bookmarkEnd w:id="26"/>
    </w:p>
    <w:p w14:paraId="293AE692" w14:textId="77777777" w:rsidR="00747245" w:rsidRDefault="00747245" w:rsidP="00747245"/>
    <w:p w14:paraId="53AC3356" w14:textId="77777777" w:rsidR="00747245" w:rsidRDefault="00747245" w:rsidP="00747245">
      <w:pPr>
        <w:jc w:val="right"/>
        <w:rPr>
          <w:b/>
          <w:bCs/>
        </w:rPr>
      </w:pPr>
    </w:p>
    <w:p w14:paraId="103A4698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26B2F702" w14:textId="77777777" w:rsidR="00747245" w:rsidRDefault="00747245" w:rsidP="00747245">
      <w:pPr>
        <w:jc w:val="right"/>
      </w:pPr>
    </w:p>
    <w:p w14:paraId="3ABACDA3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2B6FABC0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716"/>
        <w:gridCol w:w="3167"/>
        <w:gridCol w:w="2709"/>
      </w:tblGrid>
      <w:tr w:rsidR="00747245" w:rsidRPr="00D430B2" w14:paraId="61577EDF" w14:textId="77777777" w:rsidTr="005373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  <w:hideMark/>
          </w:tcPr>
          <w:p w14:paraId="761CADCD" w14:textId="77777777" w:rsidR="00747245" w:rsidRPr="00D430B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Федеральный округ</w:t>
            </w:r>
          </w:p>
        </w:tc>
        <w:tc>
          <w:tcPr>
            <w:tcW w:w="1651" w:type="pct"/>
            <w:noWrap/>
            <w:hideMark/>
          </w:tcPr>
          <w:p w14:paraId="4544957F" w14:textId="3FFFE9A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 xml:space="preserve">Объем, </w:t>
            </w:r>
            <w:r w:rsidR="00537345">
              <w:t>тонн</w:t>
            </w:r>
          </w:p>
        </w:tc>
        <w:tc>
          <w:tcPr>
            <w:tcW w:w="1412" w:type="pct"/>
            <w:noWrap/>
            <w:hideMark/>
          </w:tcPr>
          <w:p w14:paraId="73280512" w14:textId="7777777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Доля, %</w:t>
            </w:r>
          </w:p>
        </w:tc>
      </w:tr>
      <w:tr w:rsidR="00537345" w:rsidRPr="00D430B2" w14:paraId="793FA1FA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1F95B511" w14:textId="144B18DC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proofErr w:type="spellStart"/>
            <w:r w:rsidRPr="008C3495">
              <w:rPr>
                <w:b w:val="0"/>
                <w:bCs w:val="0"/>
                <w:color w:val="000000"/>
                <w:lang w:val="en-US"/>
              </w:rPr>
              <w:t>Приволжский</w:t>
            </w:r>
            <w:proofErr w:type="spellEnd"/>
            <w:r w:rsidRPr="008C3495">
              <w:rPr>
                <w:b w:val="0"/>
                <w:bCs w:val="0"/>
                <w:color w:val="000000"/>
                <w:lang w:val="en-US"/>
              </w:rPr>
              <w:t xml:space="preserve"> </w:t>
            </w:r>
            <w:proofErr w:type="spellStart"/>
            <w:r w:rsidRPr="008C3495">
              <w:rPr>
                <w:b w:val="0"/>
                <w:bCs w:val="0"/>
                <w:color w:val="000000"/>
                <w:lang w:val="en-US"/>
              </w:rPr>
              <w:t>федеральный</w:t>
            </w:r>
            <w:proofErr w:type="spellEnd"/>
            <w:r w:rsidRPr="008C3495">
              <w:rPr>
                <w:b w:val="0"/>
                <w:bCs w:val="0"/>
                <w:color w:val="000000"/>
                <w:lang w:val="en-US"/>
              </w:rPr>
              <w:t xml:space="preserve"> </w:t>
            </w:r>
            <w:proofErr w:type="spellStart"/>
            <w:r w:rsidRPr="008C3495">
              <w:rPr>
                <w:b w:val="0"/>
                <w:bCs w:val="0"/>
                <w:color w:val="000000"/>
                <w:lang w:val="en-US"/>
              </w:rPr>
              <w:t>округ</w:t>
            </w:r>
            <w:proofErr w:type="spellEnd"/>
          </w:p>
        </w:tc>
        <w:tc>
          <w:tcPr>
            <w:tcW w:w="1651" w:type="pct"/>
            <w:noWrap/>
          </w:tcPr>
          <w:p w14:paraId="4D4FFFFA" w14:textId="22EBCEF8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111BF982" w14:textId="5AA0EBC5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537345">
              <w:rPr>
                <w:color w:val="000000"/>
              </w:rPr>
              <w:t>***</w:t>
            </w:r>
          </w:p>
        </w:tc>
      </w:tr>
      <w:tr w:rsidR="00537345" w:rsidRPr="00D430B2" w14:paraId="61A7AB77" w14:textId="77777777" w:rsidTr="0053734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21719091" w14:textId="6622DDDB" w:rsidR="00537345" w:rsidRPr="008C3495" w:rsidRDefault="00537345" w:rsidP="00537345">
            <w:pPr>
              <w:jc w:val="center"/>
              <w:rPr>
                <w:color w:val="000000"/>
                <w:lang w:val="en-US"/>
              </w:rPr>
            </w:pPr>
            <w:r>
              <w:rPr>
                <w:b w:val="0"/>
                <w:bCs w:val="0"/>
                <w:color w:val="000000"/>
              </w:rPr>
              <w:t>***</w:t>
            </w:r>
            <w:r w:rsidRPr="008C3495">
              <w:rPr>
                <w:b w:val="0"/>
                <w:bCs w:val="0"/>
                <w:color w:val="000000"/>
                <w:lang w:val="en-US"/>
              </w:rPr>
              <w:t xml:space="preserve"> </w:t>
            </w:r>
            <w:proofErr w:type="spellStart"/>
            <w:r w:rsidRPr="008C3495">
              <w:rPr>
                <w:b w:val="0"/>
                <w:bCs w:val="0"/>
                <w:color w:val="000000"/>
                <w:lang w:val="en-US"/>
              </w:rPr>
              <w:t>федеральный</w:t>
            </w:r>
            <w:proofErr w:type="spellEnd"/>
            <w:r w:rsidRPr="008C3495">
              <w:rPr>
                <w:b w:val="0"/>
                <w:bCs w:val="0"/>
                <w:color w:val="000000"/>
                <w:lang w:val="en-US"/>
              </w:rPr>
              <w:t xml:space="preserve"> </w:t>
            </w:r>
            <w:proofErr w:type="spellStart"/>
            <w:r w:rsidRPr="008C3495">
              <w:rPr>
                <w:b w:val="0"/>
                <w:bCs w:val="0"/>
                <w:color w:val="000000"/>
                <w:lang w:val="en-US"/>
              </w:rPr>
              <w:t>округ</w:t>
            </w:r>
            <w:proofErr w:type="spellEnd"/>
          </w:p>
        </w:tc>
        <w:tc>
          <w:tcPr>
            <w:tcW w:w="1651" w:type="pct"/>
            <w:noWrap/>
          </w:tcPr>
          <w:p w14:paraId="1CC3C19A" w14:textId="4B6FCA0C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1CE6E9E5" w14:textId="6A81CE23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</w:tr>
      <w:tr w:rsidR="00537345" w:rsidRPr="00D430B2" w14:paraId="56C0CF69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36972E0F" w14:textId="3E74D8C4" w:rsid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</w:rPr>
              <w:t>***</w:t>
            </w:r>
          </w:p>
        </w:tc>
        <w:tc>
          <w:tcPr>
            <w:tcW w:w="1651" w:type="pct"/>
            <w:noWrap/>
          </w:tcPr>
          <w:p w14:paraId="60CECA31" w14:textId="1AA71E6B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782FA459" w14:textId="10CE124C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</w:tr>
      <w:tr w:rsidR="00537345" w:rsidRPr="00D430B2" w14:paraId="75FB7847" w14:textId="77777777" w:rsidTr="0053734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0C8DEBA3" w14:textId="4B42304E" w:rsid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proofErr w:type="spellStart"/>
            <w:r w:rsidRPr="008C3495">
              <w:rPr>
                <w:b w:val="0"/>
                <w:bCs w:val="0"/>
                <w:color w:val="000000"/>
                <w:lang w:val="en-US"/>
              </w:rPr>
              <w:t>Итого</w:t>
            </w:r>
            <w:proofErr w:type="spellEnd"/>
          </w:p>
        </w:tc>
        <w:tc>
          <w:tcPr>
            <w:tcW w:w="1651" w:type="pct"/>
            <w:noWrap/>
          </w:tcPr>
          <w:p w14:paraId="3B9596B2" w14:textId="1846A7D2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74C2F344" w14:textId="4CA0B192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</w:tr>
    </w:tbl>
    <w:p w14:paraId="7DD3B952" w14:textId="77777777" w:rsidR="00747245" w:rsidRPr="00D92F43" w:rsidRDefault="00747245" w:rsidP="00747245">
      <w:pPr>
        <w:rPr>
          <w:b/>
        </w:rPr>
      </w:pPr>
    </w:p>
    <w:p w14:paraId="3E79710E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53F30013" w14:textId="77777777" w:rsidR="00747245" w:rsidRDefault="00747245" w:rsidP="00747245"/>
    <w:p w14:paraId="2C56B883" w14:textId="77777777" w:rsidR="00747245" w:rsidRDefault="00747245" w:rsidP="00747245"/>
    <w:p w14:paraId="69796CB9" w14:textId="77777777" w:rsidR="00537345" w:rsidRDefault="00747245" w:rsidP="0022673D">
      <w:pPr>
        <w:ind w:firstLine="708"/>
        <w:jc w:val="both"/>
      </w:pPr>
      <w:r>
        <w:t xml:space="preserve">Наибольший объем производства </w:t>
      </w:r>
      <w:r w:rsidRPr="00D430B2">
        <w:t>{{продукция1}}</w:t>
      </w:r>
      <w:r>
        <w:t xml:space="preserve"> в России приходится на</w:t>
      </w:r>
      <w:r w:rsidR="00B11B5E" w:rsidRPr="00B11B5E">
        <w:t xml:space="preserve"> </w:t>
      </w:r>
      <w:r w:rsidR="00537345">
        <w:t>*** федеральный округ</w:t>
      </w:r>
      <w:r>
        <w:t xml:space="preserve">. В данном федеральном округе выпускается </w:t>
      </w:r>
      <w:r w:rsidR="00537345">
        <w:t>***</w:t>
      </w:r>
      <w:r w:rsidR="00B11B5E" w:rsidRPr="00B50527">
        <w:t>%</w:t>
      </w:r>
      <w:r>
        <w:t xml:space="preserve"> от общего объема производства.</w:t>
      </w:r>
    </w:p>
    <w:p w14:paraId="09959B2E" w14:textId="77777777" w:rsidR="00537345" w:rsidRDefault="00537345" w:rsidP="0022673D">
      <w:pPr>
        <w:ind w:firstLine="708"/>
        <w:jc w:val="both"/>
      </w:pPr>
    </w:p>
    <w:p w14:paraId="281148ED" w14:textId="65A4C179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3A27753A" w14:textId="77777777" w:rsidR="00747245" w:rsidRDefault="00747245" w:rsidP="00747245">
      <w:pPr>
        <w:jc w:val="right"/>
      </w:pPr>
    </w:p>
    <w:p w14:paraId="16C916B4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3B78A8B2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405"/>
        <w:gridCol w:w="686"/>
        <w:gridCol w:w="688"/>
        <w:gridCol w:w="689"/>
        <w:gridCol w:w="689"/>
        <w:gridCol w:w="689"/>
        <w:gridCol w:w="689"/>
        <w:gridCol w:w="689"/>
        <w:gridCol w:w="689"/>
        <w:gridCol w:w="679"/>
      </w:tblGrid>
      <w:tr w:rsidR="00747245" w:rsidRPr="00E71E73" w14:paraId="225AEC0F" w14:textId="77777777" w:rsidTr="005373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vMerge w:val="restart"/>
            <w:noWrap/>
            <w:hideMark/>
          </w:tcPr>
          <w:p w14:paraId="1EEC7C13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Федеральный округ</w:t>
            </w:r>
          </w:p>
        </w:tc>
        <w:tc>
          <w:tcPr>
            <w:tcW w:w="3225" w:type="pct"/>
            <w:gridSpan w:val="9"/>
            <w:noWrap/>
            <w:hideMark/>
          </w:tcPr>
          <w:p w14:paraId="71609C59" w14:textId="557EC101" w:rsidR="00747245" w:rsidRPr="00E71E73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 xml:space="preserve">Объем, </w:t>
            </w:r>
            <w:r w:rsidR="00537345">
              <w:rPr>
                <w:color w:val="000000"/>
                <w:sz w:val="20"/>
              </w:rPr>
              <w:t>тонн</w:t>
            </w:r>
          </w:p>
        </w:tc>
      </w:tr>
      <w:tr w:rsidR="00747245" w:rsidRPr="00E71E73" w14:paraId="3B52F930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vMerge/>
            <w:hideMark/>
          </w:tcPr>
          <w:p w14:paraId="151EBA51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58" w:type="pct"/>
            <w:noWrap/>
            <w:hideMark/>
          </w:tcPr>
          <w:p w14:paraId="56DE781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2013</w:t>
            </w:r>
          </w:p>
        </w:tc>
        <w:tc>
          <w:tcPr>
            <w:tcW w:w="359" w:type="pct"/>
            <w:noWrap/>
            <w:hideMark/>
          </w:tcPr>
          <w:p w14:paraId="2FB2BD57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359" w:type="pct"/>
            <w:noWrap/>
            <w:hideMark/>
          </w:tcPr>
          <w:p w14:paraId="77166D0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359" w:type="pct"/>
            <w:noWrap/>
            <w:hideMark/>
          </w:tcPr>
          <w:p w14:paraId="3262594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359" w:type="pct"/>
            <w:noWrap/>
            <w:hideMark/>
          </w:tcPr>
          <w:p w14:paraId="0207AC4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359" w:type="pct"/>
            <w:noWrap/>
            <w:hideMark/>
          </w:tcPr>
          <w:p w14:paraId="7B68A4B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359" w:type="pct"/>
            <w:noWrap/>
            <w:hideMark/>
          </w:tcPr>
          <w:p w14:paraId="7884C00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2019</w:t>
            </w:r>
          </w:p>
        </w:tc>
        <w:tc>
          <w:tcPr>
            <w:tcW w:w="359" w:type="pct"/>
            <w:noWrap/>
            <w:hideMark/>
          </w:tcPr>
          <w:p w14:paraId="17C897F4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2020</w:t>
            </w:r>
          </w:p>
        </w:tc>
        <w:tc>
          <w:tcPr>
            <w:tcW w:w="354" w:type="pct"/>
            <w:noWrap/>
            <w:hideMark/>
          </w:tcPr>
          <w:p w14:paraId="057A2E68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2021</w:t>
            </w:r>
          </w:p>
        </w:tc>
      </w:tr>
      <w:tr w:rsidR="00537345" w:rsidRPr="00E71E73" w14:paraId="3986B441" w14:textId="77777777" w:rsidTr="005373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noWrap/>
          </w:tcPr>
          <w:p w14:paraId="46786777" w14:textId="29CF0058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Центральный федеральный округ</w:t>
            </w:r>
          </w:p>
        </w:tc>
        <w:tc>
          <w:tcPr>
            <w:tcW w:w="358" w:type="pct"/>
            <w:noWrap/>
          </w:tcPr>
          <w:p w14:paraId="14261CB2" w14:textId="2E0F3AE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52791B0" w14:textId="5404A9A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A0CC92E" w14:textId="3B2F33E6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78EC50C" w14:textId="00D76945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B2A474F" w14:textId="72132AE5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FFE7565" w14:textId="45AC95EE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FEA7969" w14:textId="4CF61F1A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1408330" w14:textId="2C7F90F2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4" w:type="pct"/>
            <w:noWrap/>
          </w:tcPr>
          <w:p w14:paraId="52F5C4AB" w14:textId="09EAF41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537345" w:rsidRPr="00E71E73" w14:paraId="27F1A706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noWrap/>
          </w:tcPr>
          <w:p w14:paraId="5940AC69" w14:textId="1A2F3312" w:rsidR="00537345" w:rsidRPr="008C3495" w:rsidRDefault="00537345" w:rsidP="00537345">
            <w:pPr>
              <w:jc w:val="center"/>
              <w:rPr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  <w:r w:rsidRPr="008C3495">
              <w:rPr>
                <w:b w:val="0"/>
                <w:bCs w:val="0"/>
                <w:color w:val="000000"/>
                <w:sz w:val="20"/>
              </w:rPr>
              <w:t xml:space="preserve"> федеральный округ</w:t>
            </w:r>
          </w:p>
        </w:tc>
        <w:tc>
          <w:tcPr>
            <w:tcW w:w="358" w:type="pct"/>
            <w:noWrap/>
          </w:tcPr>
          <w:p w14:paraId="21231B21" w14:textId="19545E8E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AD47271" w14:textId="51EE3C3F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3372E65" w14:textId="1CE6D2DA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6FBAE43" w14:textId="62EE2E91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0590473" w14:textId="64617AE4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20C8DE4" w14:textId="09009246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6AC1CB3" w14:textId="19140AAE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3D5D3B4" w14:textId="34E865BD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4" w:type="pct"/>
            <w:noWrap/>
          </w:tcPr>
          <w:p w14:paraId="3D274E3F" w14:textId="15A3A2AD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537345" w:rsidRPr="00E71E73" w14:paraId="79D9B861" w14:textId="77777777" w:rsidTr="005373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noWrap/>
          </w:tcPr>
          <w:p w14:paraId="38C62079" w14:textId="0D36060E" w:rsidR="00537345" w:rsidRDefault="00537345" w:rsidP="00537345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358" w:type="pct"/>
            <w:noWrap/>
          </w:tcPr>
          <w:p w14:paraId="23D884A5" w14:textId="54BC39D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4657ABE" w14:textId="3B8A1407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422ABD6" w14:textId="5E33B5EF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126D7EE" w14:textId="667D5AD9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A369F3B" w14:textId="0AB465A8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C873EC5" w14:textId="75F82D7E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B800F71" w14:textId="30EA6DB5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ADD2FE7" w14:textId="5293C49F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4" w:type="pct"/>
            <w:noWrap/>
          </w:tcPr>
          <w:p w14:paraId="32838031" w14:textId="41A48BC8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2C832283" w14:textId="77777777" w:rsidR="00747245" w:rsidRDefault="00747245" w:rsidP="00747245">
      <w:pPr>
        <w:jc w:val="right"/>
        <w:rPr>
          <w:i/>
          <w:sz w:val="20"/>
        </w:rPr>
      </w:pPr>
    </w:p>
    <w:p w14:paraId="2A70F17F" w14:textId="03C69386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  <w:r>
        <w:br w:type="page"/>
      </w:r>
    </w:p>
    <w:p w14:paraId="49ED660F" w14:textId="52310A33" w:rsidR="00747245" w:rsidRDefault="00747245" w:rsidP="00747245">
      <w:pPr>
        <w:pStyle w:val="1"/>
      </w:pPr>
      <w:bookmarkStart w:id="27" w:name="_Toc117722423"/>
      <w:bookmarkStart w:id="28" w:name="_Toc126010111"/>
      <w:r>
        <w:rPr>
          <w:rFonts w:eastAsia="Times New Roman"/>
        </w:rPr>
        <w:lastRenderedPageBreak/>
        <w:t xml:space="preserve">ГЛАВА </w:t>
      </w:r>
      <w:r w:rsidRPr="009A29EC">
        <w:rPr>
          <w:rFonts w:eastAsia="Times New Roman"/>
        </w:rPr>
        <w:t>4</w:t>
      </w:r>
      <w:r>
        <w:rPr>
          <w:rFonts w:eastAsia="Times New Roman"/>
        </w:rPr>
        <w:t xml:space="preserve">. ПОТРЕБЛЕНИЕ </w:t>
      </w:r>
      <w:r>
        <w:t>В РОССИИ</w:t>
      </w:r>
      <w:bookmarkEnd w:id="27"/>
      <w:bookmarkEnd w:id="28"/>
    </w:p>
    <w:p w14:paraId="33712DE2" w14:textId="77777777" w:rsidR="00747245" w:rsidRDefault="00747245" w:rsidP="00747245">
      <w:pPr>
        <w:pStyle w:val="20"/>
      </w:pPr>
      <w:bookmarkStart w:id="29" w:name="_Toc117722424"/>
      <w:bookmarkStart w:id="30" w:name="_Toc126010112"/>
      <w:r>
        <w:t>4.1. Динамика объемов потребления {{продукция1}}</w:t>
      </w:r>
      <w:bookmarkEnd w:id="29"/>
      <w:bookmarkEnd w:id="30"/>
    </w:p>
    <w:p w14:paraId="17FA082D" w14:textId="77777777" w:rsidR="00747245" w:rsidRDefault="00747245" w:rsidP="00747245">
      <w:pPr>
        <w:jc w:val="both"/>
      </w:pPr>
    </w:p>
    <w:p w14:paraId="6E186E5A" w14:textId="77777777" w:rsidR="00747245" w:rsidRDefault="00747245" w:rsidP="00747245">
      <w:pPr>
        <w:jc w:val="both"/>
      </w:pPr>
      <w:r>
        <w:t xml:space="preserve">Объем потребления </w:t>
      </w:r>
      <w:r w:rsidRPr="00D430B2">
        <w:t>{{продукция1}}</w:t>
      </w:r>
      <w:r>
        <w:t xml:space="preserve"> в России рассчитывается по следующей формуле:</w:t>
      </w:r>
    </w:p>
    <w:p w14:paraId="3A4E61E4" w14:textId="77777777" w:rsidR="00747245" w:rsidRDefault="00747245" w:rsidP="00747245">
      <w:pPr>
        <w:jc w:val="both"/>
      </w:pPr>
    </w:p>
    <w:p w14:paraId="6C0E3095" w14:textId="77777777" w:rsidR="00747245" w:rsidRDefault="00747245" w:rsidP="00747245">
      <w:pPr>
        <w:jc w:val="both"/>
      </w:pPr>
      <w:r>
        <w:t xml:space="preserve">П(потребление) = </w:t>
      </w:r>
      <w:proofErr w:type="spellStart"/>
      <w:r>
        <w:t>Пр</w:t>
      </w:r>
      <w:proofErr w:type="spellEnd"/>
      <w:r>
        <w:t>(производство) + И(импорт) – Э(экспорт).</w:t>
      </w:r>
    </w:p>
    <w:p w14:paraId="776AAC47" w14:textId="77777777" w:rsidR="00747245" w:rsidRDefault="00747245" w:rsidP="00747245">
      <w:pPr>
        <w:jc w:val="both"/>
      </w:pPr>
    </w:p>
    <w:p w14:paraId="52600C37" w14:textId="3E19E198" w:rsidR="00747245" w:rsidRDefault="00747245" w:rsidP="00747245">
      <w:pPr>
        <w:jc w:val="both"/>
      </w:pPr>
      <w:r>
        <w:t xml:space="preserve">В </w:t>
      </w:r>
      <w:r w:rsidR="00537345">
        <w:t>***</w:t>
      </w:r>
      <w:r w:rsidRPr="00227A7F">
        <w:t xml:space="preserve"> г</w:t>
      </w:r>
      <w:r w:rsidR="00537345">
        <w:t>оду</w:t>
      </w:r>
      <w:r>
        <w:t xml:space="preserve"> данные показатели составляли:</w:t>
      </w:r>
    </w:p>
    <w:p w14:paraId="49C16D86" w14:textId="77777777" w:rsidR="00747245" w:rsidRDefault="00747245" w:rsidP="00747245">
      <w:pPr>
        <w:jc w:val="both"/>
      </w:pPr>
    </w:p>
    <w:p w14:paraId="1C939BD4" w14:textId="11B181BD" w:rsidR="00747245" w:rsidRDefault="00747245" w:rsidP="00747245">
      <w:pPr>
        <w:jc w:val="both"/>
      </w:pPr>
      <w:proofErr w:type="spellStart"/>
      <w:r>
        <w:t>Пр</w:t>
      </w:r>
      <w:proofErr w:type="spellEnd"/>
      <w:r>
        <w:t xml:space="preserve"> = </w:t>
      </w:r>
      <w:r w:rsidR="00537345">
        <w:t>*** тонн</w:t>
      </w:r>
    </w:p>
    <w:p w14:paraId="65CDC7F0" w14:textId="5ACF6632" w:rsidR="00747245" w:rsidRDefault="00747245" w:rsidP="00747245">
      <w:pPr>
        <w:jc w:val="both"/>
      </w:pPr>
      <w:r>
        <w:t xml:space="preserve">И = </w:t>
      </w:r>
      <w:r w:rsidR="00537345">
        <w:t>*** тонн</w:t>
      </w:r>
    </w:p>
    <w:p w14:paraId="227C3DAC" w14:textId="7D9A2F87" w:rsidR="00747245" w:rsidRPr="00227A7F" w:rsidRDefault="00747245" w:rsidP="00747245">
      <w:pPr>
        <w:jc w:val="both"/>
      </w:pPr>
      <w:r>
        <w:t xml:space="preserve">Э = </w:t>
      </w:r>
      <w:r w:rsidR="00537345">
        <w:t>*** тонн</w:t>
      </w:r>
    </w:p>
    <w:p w14:paraId="1356B027" w14:textId="77777777" w:rsidR="00747245" w:rsidRDefault="00747245" w:rsidP="00747245">
      <w:pPr>
        <w:jc w:val="both"/>
      </w:pPr>
    </w:p>
    <w:p w14:paraId="7FB07246" w14:textId="19FF6F14" w:rsidR="00747245" w:rsidRPr="00227A7F" w:rsidRDefault="00747245" w:rsidP="00747245">
      <w:pPr>
        <w:ind w:firstLine="708"/>
        <w:jc w:val="both"/>
        <w:rPr>
          <w:b/>
          <w:bCs/>
          <w:i/>
          <w:iCs/>
        </w:rPr>
      </w:pPr>
      <w:r w:rsidRPr="00227A7F">
        <w:rPr>
          <w:b/>
          <w:bCs/>
          <w:i/>
          <w:iCs/>
        </w:rPr>
        <w:t xml:space="preserve">Таким образом, </w:t>
      </w:r>
      <w:r>
        <w:rPr>
          <w:b/>
          <w:bCs/>
          <w:i/>
          <w:iCs/>
        </w:rPr>
        <w:t xml:space="preserve">в </w:t>
      </w:r>
      <w:r w:rsidR="00537345">
        <w:rPr>
          <w:b/>
          <w:bCs/>
          <w:i/>
          <w:iCs/>
        </w:rPr>
        <w:t>***</w:t>
      </w:r>
      <w:r w:rsidRPr="00227A7F">
        <w:rPr>
          <w:b/>
          <w:bCs/>
          <w:i/>
          <w:iCs/>
        </w:rPr>
        <w:t xml:space="preserve"> г</w:t>
      </w:r>
      <w:r w:rsidR="00537345">
        <w:rPr>
          <w:b/>
          <w:bCs/>
          <w:i/>
          <w:iCs/>
        </w:rPr>
        <w:t>оду</w:t>
      </w:r>
      <w:r>
        <w:rPr>
          <w:b/>
          <w:bCs/>
          <w:i/>
          <w:iCs/>
        </w:rPr>
        <w:t xml:space="preserve"> потребление </w:t>
      </w:r>
      <w:r w:rsidRPr="00227A7F">
        <w:rPr>
          <w:b/>
          <w:bCs/>
          <w:i/>
          <w:iCs/>
        </w:rPr>
        <w:t>{{продукция1}} в России</w:t>
      </w:r>
      <w:r>
        <w:rPr>
          <w:b/>
          <w:bCs/>
          <w:i/>
          <w:iCs/>
        </w:rPr>
        <w:t xml:space="preserve"> составило </w:t>
      </w:r>
      <w:r w:rsidR="00537345">
        <w:rPr>
          <w:b/>
          <w:bCs/>
          <w:i/>
          <w:iCs/>
        </w:rPr>
        <w:t>*** тонн</w:t>
      </w:r>
      <w:r>
        <w:rPr>
          <w:b/>
          <w:bCs/>
          <w:i/>
          <w:iCs/>
        </w:rPr>
        <w:t>.</w:t>
      </w:r>
    </w:p>
    <w:p w14:paraId="2F1CEAC8" w14:textId="77777777" w:rsidR="00747245" w:rsidRDefault="00747245" w:rsidP="00747245">
      <w:pPr>
        <w:jc w:val="right"/>
        <w:rPr>
          <w:b/>
          <w:bCs/>
        </w:rPr>
      </w:pPr>
    </w:p>
    <w:p w14:paraId="0367BE2C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DF74459" w14:textId="77777777" w:rsidR="00747245" w:rsidRDefault="00747245" w:rsidP="00747245">
      <w:pPr>
        <w:jc w:val="right"/>
      </w:pPr>
    </w:p>
    <w:p w14:paraId="5205E42C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Объем 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70F3DA8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3"/>
        <w:gridCol w:w="934"/>
        <w:gridCol w:w="934"/>
        <w:gridCol w:w="934"/>
        <w:gridCol w:w="934"/>
        <w:gridCol w:w="934"/>
        <w:gridCol w:w="934"/>
        <w:gridCol w:w="1019"/>
        <w:gridCol w:w="2036"/>
      </w:tblGrid>
      <w:tr w:rsidR="00747245" w:rsidRPr="0086361C" w14:paraId="2AD11076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EBD2F6C" w14:textId="493A9DFF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537345">
              <w:t>тонн</w:t>
            </w:r>
          </w:p>
        </w:tc>
      </w:tr>
      <w:tr w:rsidR="00537345" w:rsidRPr="0086361C" w14:paraId="5C855D91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1714A9F" w14:textId="1E2BA66B" w:rsidR="00537345" w:rsidRP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  <w:hideMark/>
          </w:tcPr>
          <w:p w14:paraId="624881BD" w14:textId="78D2DC1C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23" w:type="pct"/>
            <w:noWrap/>
            <w:hideMark/>
          </w:tcPr>
          <w:p w14:paraId="12A6108C" w14:textId="2C1D167C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23" w:type="pct"/>
            <w:noWrap/>
            <w:hideMark/>
          </w:tcPr>
          <w:p w14:paraId="07D57905" w14:textId="247843DB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23" w:type="pct"/>
            <w:noWrap/>
            <w:hideMark/>
          </w:tcPr>
          <w:p w14:paraId="23906419" w14:textId="2949A821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23" w:type="pct"/>
            <w:noWrap/>
          </w:tcPr>
          <w:p w14:paraId="755CDE28" w14:textId="7442BEA0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1A6103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06C3A4E3" w14:textId="3F97E581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1A6103">
              <w:rPr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1A9951CA" w14:textId="414C5690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1A6103">
              <w:rPr>
                <w:color w:val="000000"/>
              </w:rPr>
              <w:t>***</w:t>
            </w:r>
          </w:p>
        </w:tc>
        <w:tc>
          <w:tcPr>
            <w:tcW w:w="773" w:type="pct"/>
            <w:noWrap/>
            <w:hideMark/>
          </w:tcPr>
          <w:p w14:paraId="06E36424" w14:textId="0EFEFDB8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537345" w:rsidRPr="0086361C" w14:paraId="1775ACED" w14:textId="77777777" w:rsidTr="0053734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</w:tcPr>
          <w:p w14:paraId="03636F21" w14:textId="74D54672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18AAE43C" w14:textId="55B11D63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6F02A1D1" w14:textId="3EBE1C39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5306CED4" w14:textId="1F700AE4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47397741" w14:textId="4BEBA7D4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02A0C319" w14:textId="48229400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6C693852" w14:textId="6C1C426C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1BA2A25F" w14:textId="468A4036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773" w:type="pct"/>
            <w:noWrap/>
          </w:tcPr>
          <w:p w14:paraId="493BD560" w14:textId="403B1376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</w:tr>
    </w:tbl>
    <w:p w14:paraId="1877CCE7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3B5E9579" w14:textId="010D751D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br w:type="page"/>
      </w:r>
    </w:p>
    <w:p w14:paraId="2377473F" w14:textId="77777777" w:rsidR="00537345" w:rsidRPr="00054370" w:rsidRDefault="00537345" w:rsidP="00537345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699238A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BF54425" w14:textId="77777777" w:rsidR="00747245" w:rsidRPr="00D92F43" w:rsidRDefault="00747245" w:rsidP="00747245">
      <w:pPr>
        <w:jc w:val="right"/>
      </w:pPr>
    </w:p>
    <w:p w14:paraId="7B43FF3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AA25DD5" w14:textId="77777777" w:rsidR="00747245" w:rsidRDefault="00747245" w:rsidP="00747245">
      <w:pPr>
        <w:rPr>
          <w:b/>
        </w:rPr>
      </w:pPr>
    </w:p>
    <w:p w14:paraId="2CE2B343" w14:textId="28DCB822" w:rsidR="00747245" w:rsidRDefault="00537345" w:rsidP="00747245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3690AA6C" wp14:editId="66E6C24E">
            <wp:extent cx="5940000" cy="2976689"/>
            <wp:effectExtent l="0" t="0" r="0" b="0"/>
            <wp:docPr id="10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F996" w14:textId="77777777" w:rsidR="00537345" w:rsidRDefault="00747245" w:rsidP="00747245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4778CF8F" w14:textId="77777777" w:rsidR="00537345" w:rsidRDefault="00537345" w:rsidP="00747245">
      <w:pPr>
        <w:jc w:val="right"/>
        <w:rPr>
          <w:i/>
          <w:sz w:val="20"/>
        </w:rPr>
      </w:pPr>
    </w:p>
    <w:p w14:paraId="4CC4C977" w14:textId="00BF7480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3471C441" w14:textId="77777777" w:rsidR="00747245" w:rsidRDefault="00747245" w:rsidP="00747245">
      <w:pPr>
        <w:jc w:val="right"/>
      </w:pPr>
    </w:p>
    <w:p w14:paraId="0B82CC4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3E39164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0391471A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C4D7BC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537345" w:rsidRPr="00697810" w14:paraId="6BB8574B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77615575" w14:textId="1AFCA743" w:rsidR="00537345" w:rsidRP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C185F5D" w14:textId="11311A28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5" w:type="pct"/>
            <w:noWrap/>
            <w:hideMark/>
          </w:tcPr>
          <w:p w14:paraId="7E0F6858" w14:textId="5D5F2E42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5" w:type="pct"/>
            <w:noWrap/>
            <w:hideMark/>
          </w:tcPr>
          <w:p w14:paraId="3022F806" w14:textId="3C588621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5" w:type="pct"/>
            <w:noWrap/>
            <w:hideMark/>
          </w:tcPr>
          <w:p w14:paraId="4891C1FD" w14:textId="49741FDD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25" w:type="pct"/>
            <w:noWrap/>
            <w:hideMark/>
          </w:tcPr>
          <w:p w14:paraId="1ACBEF83" w14:textId="33AB6D93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CA77D9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CB03DF2" w14:textId="15FA8810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CA77D9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30454016" w14:textId="31119747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537345" w:rsidRPr="00697810" w14:paraId="4A9568D2" w14:textId="77777777" w:rsidTr="0053734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19F9C725" w14:textId="44A3E370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E598353" w14:textId="193578BD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B0FD96C" w14:textId="5D116F25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A14EF02" w14:textId="6E3F35A3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021F36B" w14:textId="47B9BDC8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1844BF3" w14:textId="49A2E406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B62A1B0" w14:textId="28D97496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1E1B2CF" w14:textId="5A63391E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</w:tr>
    </w:tbl>
    <w:p w14:paraId="60E30DEA" w14:textId="77777777" w:rsidR="00747245" w:rsidRPr="00D92F43" w:rsidRDefault="00747245" w:rsidP="00747245">
      <w:pPr>
        <w:rPr>
          <w:b/>
        </w:rPr>
      </w:pPr>
    </w:p>
    <w:p w14:paraId="0199C1BF" w14:textId="670ACCE8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02AA79E8" w14:textId="77777777" w:rsidR="00747245" w:rsidRDefault="00747245" w:rsidP="00747245">
      <w:pPr>
        <w:jc w:val="both"/>
        <w:rPr>
          <w:b/>
        </w:rPr>
      </w:pPr>
    </w:p>
    <w:p w14:paraId="611371A0" w14:textId="7D96BF9B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37345">
        <w:rPr>
          <w:bCs/>
        </w:rPr>
        <w:t>*** года</w:t>
      </w:r>
      <w:r>
        <w:rPr>
          <w:bCs/>
        </w:rPr>
        <w:t xml:space="preserve"> по </w:t>
      </w:r>
      <w:r w:rsidR="00537345">
        <w:t>настоящее время</w:t>
      </w:r>
      <w:r>
        <w:rPr>
          <w:bCs/>
        </w:rPr>
        <w:t xml:space="preserve"> объемы потребления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="00537345">
        <w:rPr>
          <w:bCs/>
        </w:rPr>
        <w:t>выросли (сократились)</w:t>
      </w:r>
      <w:r>
        <w:rPr>
          <w:bCs/>
        </w:rPr>
        <w:t xml:space="preserve"> с </w:t>
      </w:r>
      <w:r w:rsidR="00537345">
        <w:rPr>
          <w:color w:val="000000"/>
        </w:rPr>
        <w:t>*** тонн</w:t>
      </w:r>
      <w:r>
        <w:rPr>
          <w:bCs/>
        </w:rPr>
        <w:t xml:space="preserve"> до </w:t>
      </w:r>
      <w:r w:rsidR="00537345">
        <w:rPr>
          <w:color w:val="000000"/>
        </w:rPr>
        <w:t>*** тонн</w:t>
      </w:r>
      <w:r>
        <w:rPr>
          <w:bCs/>
        </w:rPr>
        <w:t xml:space="preserve">, т.е. на </w:t>
      </w:r>
      <w:r w:rsidR="00537345">
        <w:rPr>
          <w:bCs/>
        </w:rPr>
        <w:t>***</w:t>
      </w:r>
      <w:r>
        <w:rPr>
          <w:bCs/>
        </w:rPr>
        <w:t xml:space="preserve">%. </w:t>
      </w:r>
    </w:p>
    <w:p w14:paraId="41FB033E" w14:textId="4FA79ABF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потребления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="0043209E">
        <w:rPr>
          <w:bCs/>
        </w:rPr>
        <w:t>***</w:t>
      </w:r>
      <w:r>
        <w:rPr>
          <w:bCs/>
        </w:rPr>
        <w:t xml:space="preserve"> году (</w:t>
      </w:r>
      <w:r w:rsidR="0043209E">
        <w:rPr>
          <w:bCs/>
        </w:rPr>
        <w:t>*** тонн</w:t>
      </w:r>
      <w:r>
        <w:t>)</w:t>
      </w:r>
      <w:r>
        <w:rPr>
          <w:bCs/>
        </w:rPr>
        <w:t>.</w:t>
      </w:r>
    </w:p>
    <w:p w14:paraId="1693BE6D" w14:textId="6274399A" w:rsidR="00747245" w:rsidRDefault="00747245" w:rsidP="00444D5A">
      <w:pPr>
        <w:ind w:firstLine="708"/>
        <w:jc w:val="both"/>
        <w:rPr>
          <w:b/>
          <w:bCs/>
        </w:rPr>
      </w:pPr>
      <w:r>
        <w:rPr>
          <w:bCs/>
        </w:rPr>
        <w:t xml:space="preserve">Минимальный объем потребления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</w:t>
      </w:r>
      <w:r w:rsidR="00444D5A">
        <w:rPr>
          <w:bCs/>
        </w:rPr>
        <w:t>в *** году (*** тонн</w:t>
      </w:r>
      <w:r w:rsidR="00444D5A">
        <w:t>)</w:t>
      </w:r>
      <w:r w:rsidR="00444D5A">
        <w:rPr>
          <w:bCs/>
        </w:rPr>
        <w:t>.</w:t>
      </w:r>
    </w:p>
    <w:p w14:paraId="6FF23CB9" w14:textId="77777777" w:rsidR="00444D5A" w:rsidRDefault="00444D5A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CFD25B4" w14:textId="1FD2AAE1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69C3684" w14:textId="77777777" w:rsidR="00747245" w:rsidRDefault="00747245" w:rsidP="00747245">
      <w:pPr>
        <w:jc w:val="right"/>
      </w:pPr>
    </w:p>
    <w:p w14:paraId="41E454C6" w14:textId="77777777" w:rsidR="00747245" w:rsidRDefault="00747245" w:rsidP="00747245">
      <w:pPr>
        <w:jc w:val="center"/>
        <w:rPr>
          <w:b/>
        </w:rPr>
      </w:pPr>
      <w:r>
        <w:rPr>
          <w:b/>
        </w:rPr>
        <w:t>Сводная д</w:t>
      </w:r>
      <w:r w:rsidRPr="00D92F43">
        <w:rPr>
          <w:b/>
        </w:rPr>
        <w:t>инамика</w:t>
      </w:r>
      <w:r>
        <w:rPr>
          <w:b/>
        </w:rPr>
        <w:t>, производства, импорта, экспорта и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F94FC34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506"/>
        <w:gridCol w:w="745"/>
        <w:gridCol w:w="747"/>
        <w:gridCol w:w="747"/>
        <w:gridCol w:w="748"/>
        <w:gridCol w:w="748"/>
        <w:gridCol w:w="748"/>
        <w:gridCol w:w="748"/>
        <w:gridCol w:w="819"/>
        <w:gridCol w:w="2036"/>
      </w:tblGrid>
      <w:tr w:rsidR="00747245" w:rsidRPr="00533E5E" w14:paraId="68257F9E" w14:textId="77777777" w:rsidTr="00444D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vMerge w:val="restart"/>
            <w:noWrap/>
            <w:hideMark/>
          </w:tcPr>
          <w:p w14:paraId="419C53A5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 </w:t>
            </w:r>
          </w:p>
        </w:tc>
        <w:tc>
          <w:tcPr>
            <w:tcW w:w="4452" w:type="pct"/>
            <w:gridSpan w:val="9"/>
            <w:noWrap/>
            <w:hideMark/>
          </w:tcPr>
          <w:p w14:paraId="2541CB6B" w14:textId="55149648" w:rsidR="00747245" w:rsidRPr="00444D5A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 w:rsidRPr="00533E5E">
              <w:rPr>
                <w:color w:val="000000"/>
                <w:sz w:val="20"/>
              </w:rPr>
              <w:t>Объем</w:t>
            </w:r>
            <w:r w:rsidR="00444D5A">
              <w:rPr>
                <w:color w:val="000000"/>
                <w:sz w:val="20"/>
              </w:rPr>
              <w:t>, тонн</w:t>
            </w:r>
          </w:p>
        </w:tc>
      </w:tr>
      <w:tr w:rsidR="00444D5A" w:rsidRPr="00533E5E" w14:paraId="68EADCEA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vMerge/>
            <w:hideMark/>
          </w:tcPr>
          <w:p w14:paraId="019DAFA3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</w:p>
        </w:tc>
        <w:tc>
          <w:tcPr>
            <w:tcW w:w="460" w:type="pct"/>
            <w:noWrap/>
            <w:hideMark/>
          </w:tcPr>
          <w:p w14:paraId="1967AE86" w14:textId="7B594937" w:rsidR="00444D5A" w:rsidRPr="00444D5A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99F07E6" w14:textId="0E30D06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461" w:type="pct"/>
            <w:noWrap/>
            <w:hideMark/>
          </w:tcPr>
          <w:p w14:paraId="24FED0E5" w14:textId="2983671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461" w:type="pct"/>
            <w:noWrap/>
            <w:hideMark/>
          </w:tcPr>
          <w:p w14:paraId="5EA0A42D" w14:textId="74EE72AA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461" w:type="pct"/>
            <w:noWrap/>
            <w:hideMark/>
          </w:tcPr>
          <w:p w14:paraId="53C73B06" w14:textId="13416030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461" w:type="pct"/>
            <w:noWrap/>
            <w:hideMark/>
          </w:tcPr>
          <w:p w14:paraId="1D302581" w14:textId="67259A4C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461" w:type="pct"/>
            <w:noWrap/>
            <w:hideMark/>
          </w:tcPr>
          <w:p w14:paraId="5B1B94E9" w14:textId="36EC1E7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498" w:type="pct"/>
            <w:noWrap/>
            <w:hideMark/>
          </w:tcPr>
          <w:p w14:paraId="4C2CA0AF" w14:textId="775733C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671D44F2" w14:textId="147BEACF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444D5A" w:rsidRPr="00533E5E" w14:paraId="3507FB85" w14:textId="77777777" w:rsidTr="00444D5A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1529F785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производство</w:t>
            </w:r>
          </w:p>
        </w:tc>
        <w:tc>
          <w:tcPr>
            <w:tcW w:w="460" w:type="pct"/>
            <w:noWrap/>
            <w:hideMark/>
          </w:tcPr>
          <w:p w14:paraId="06095C1F" w14:textId="04252585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01FCA95" w14:textId="2830C920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4EAB8E3E" w14:textId="378AB976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267CD1BE" w14:textId="276297FD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D872B1C" w14:textId="3B537E3A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658D96C7" w14:textId="4CBD802E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03DE46AF" w14:textId="1877A5AB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014A5AC1" w14:textId="66CB5B29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1C8853EA" w14:textId="5D150794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444D5A" w:rsidRPr="00533E5E" w14:paraId="491880FC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0E48F58C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импорт</w:t>
            </w:r>
          </w:p>
        </w:tc>
        <w:tc>
          <w:tcPr>
            <w:tcW w:w="460" w:type="pct"/>
            <w:noWrap/>
            <w:hideMark/>
          </w:tcPr>
          <w:p w14:paraId="2000BDFC" w14:textId="140579D5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7853EA1" w14:textId="152AA1D6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2DC09306" w14:textId="076EC2C7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4FD517F5" w14:textId="61F1DA21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D04F67C" w14:textId="5F8B86E2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0270BCC8" w14:textId="086C71A8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A06EDF1" w14:textId="51035225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36E3139D" w14:textId="01E9FC76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40744F71" w14:textId="7F9D8A14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444D5A" w:rsidRPr="00533E5E" w14:paraId="00DB00F5" w14:textId="77777777" w:rsidTr="00444D5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4C1922B5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экспорт</w:t>
            </w:r>
          </w:p>
        </w:tc>
        <w:tc>
          <w:tcPr>
            <w:tcW w:w="460" w:type="pct"/>
            <w:noWrap/>
            <w:hideMark/>
          </w:tcPr>
          <w:p w14:paraId="7B554774" w14:textId="243451C3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1A314D8" w14:textId="58BACFAF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86364EE" w14:textId="257098E0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823DCB8" w14:textId="3469C856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72D76C03" w14:textId="6D8B00AA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4D57A1E1" w14:textId="128C27B6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5EA1911" w14:textId="6BB84E7F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70D08354" w14:textId="3B4199D8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0A4B2BC6" w14:textId="47F7035B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444D5A" w:rsidRPr="00533E5E" w14:paraId="1A193FD6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6CC0690E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потребление</w:t>
            </w:r>
          </w:p>
        </w:tc>
        <w:tc>
          <w:tcPr>
            <w:tcW w:w="460" w:type="pct"/>
            <w:noWrap/>
            <w:hideMark/>
          </w:tcPr>
          <w:p w14:paraId="2C8B24D1" w14:textId="30D5BC29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71102623" w14:textId="4C639963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394001C" w14:textId="4845F6C3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2FD4DB29" w14:textId="3D3EE786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3E87516" w14:textId="4DFCF2DB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7E08184" w14:textId="0C490C4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AD58B74" w14:textId="093BBAC7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4D53CD90" w14:textId="48ED6C28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2301E0C9" w14:textId="7F7DF7C8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55B2ACCA" w14:textId="77777777" w:rsidR="00747245" w:rsidRDefault="00747245" w:rsidP="00747245">
      <w:pPr>
        <w:jc w:val="right"/>
        <w:rPr>
          <w:i/>
          <w:sz w:val="20"/>
        </w:rPr>
      </w:pPr>
    </w:p>
    <w:p w14:paraId="3B0D0591" w14:textId="77777777" w:rsidR="00444D5A" w:rsidRDefault="00747245" w:rsidP="0022673D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4B8A0208" w14:textId="77777777" w:rsidR="00444D5A" w:rsidRDefault="00444D5A" w:rsidP="0022673D">
      <w:pPr>
        <w:jc w:val="right"/>
        <w:rPr>
          <w:i/>
          <w:sz w:val="20"/>
        </w:rPr>
      </w:pPr>
    </w:p>
    <w:p w14:paraId="65DB342C" w14:textId="7D9B57F3" w:rsidR="00747245" w:rsidRDefault="00747245" w:rsidP="0022673D">
      <w:pPr>
        <w:jc w:val="right"/>
      </w:pPr>
      <w:r>
        <w:br w:type="page"/>
      </w:r>
    </w:p>
    <w:p w14:paraId="256D6111" w14:textId="77777777" w:rsidR="00747245" w:rsidRDefault="00747245" w:rsidP="00747245">
      <w:pPr>
        <w:pStyle w:val="20"/>
      </w:pPr>
      <w:bookmarkStart w:id="31" w:name="_Toc117722425"/>
      <w:bookmarkStart w:id="32" w:name="_Toc126010113"/>
      <w:r>
        <w:lastRenderedPageBreak/>
        <w:t>4.2. Доля импорта в структуре потребления {{продукция1}}</w:t>
      </w:r>
      <w:bookmarkEnd w:id="31"/>
      <w:bookmarkEnd w:id="32"/>
    </w:p>
    <w:p w14:paraId="70317DEC" w14:textId="77777777" w:rsidR="00747245" w:rsidRDefault="00747245" w:rsidP="00747245">
      <w:pPr>
        <w:jc w:val="right"/>
        <w:rPr>
          <w:b/>
          <w:bCs/>
        </w:rPr>
      </w:pPr>
    </w:p>
    <w:p w14:paraId="35B8C224" w14:textId="77777777" w:rsidR="00747245" w:rsidRDefault="00747245" w:rsidP="00747245">
      <w:pPr>
        <w:jc w:val="right"/>
        <w:rPr>
          <w:b/>
          <w:bCs/>
        </w:rPr>
      </w:pPr>
    </w:p>
    <w:p w14:paraId="0BFCBF37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7A40562D" w14:textId="77777777" w:rsidR="00747245" w:rsidRDefault="00747245" w:rsidP="00747245">
      <w:pPr>
        <w:jc w:val="right"/>
      </w:pPr>
    </w:p>
    <w:p w14:paraId="1136FB34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54FC1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894"/>
        <w:gridCol w:w="3440"/>
        <w:gridCol w:w="2258"/>
      </w:tblGrid>
      <w:tr w:rsidR="00747245" w:rsidRPr="006E626F" w14:paraId="13017299" w14:textId="77777777" w:rsidTr="00444D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5FB75E6B" w14:textId="77777777" w:rsidR="00747245" w:rsidRPr="006E626F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Показатели</w:t>
            </w:r>
          </w:p>
        </w:tc>
        <w:tc>
          <w:tcPr>
            <w:tcW w:w="1793" w:type="pct"/>
            <w:noWrap/>
            <w:hideMark/>
          </w:tcPr>
          <w:p w14:paraId="18AE1899" w14:textId="662B31A9" w:rsidR="00747245" w:rsidRPr="00444D5A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 xml:space="preserve">Объем, </w:t>
            </w:r>
            <w:r w:rsidR="00444D5A">
              <w:rPr>
                <w:color w:val="000000"/>
              </w:rPr>
              <w:t>тонн</w:t>
            </w:r>
          </w:p>
        </w:tc>
        <w:tc>
          <w:tcPr>
            <w:tcW w:w="1177" w:type="pct"/>
            <w:noWrap/>
            <w:hideMark/>
          </w:tcPr>
          <w:p w14:paraId="69F2645F" w14:textId="77777777" w:rsidR="00747245" w:rsidRPr="006E626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Доля, %</w:t>
            </w:r>
          </w:p>
        </w:tc>
      </w:tr>
      <w:tr w:rsidR="00444D5A" w:rsidRPr="006E626F" w14:paraId="77A2E2C3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39960224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производство</w:t>
            </w:r>
          </w:p>
        </w:tc>
        <w:tc>
          <w:tcPr>
            <w:tcW w:w="1793" w:type="pct"/>
            <w:noWrap/>
            <w:hideMark/>
          </w:tcPr>
          <w:p w14:paraId="4ADCFF83" w14:textId="72C8C4F2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1B4315AA" w14:textId="5CB61751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47F67">
              <w:rPr>
                <w:color w:val="000000"/>
              </w:rPr>
              <w:t>***</w:t>
            </w:r>
          </w:p>
        </w:tc>
      </w:tr>
      <w:tr w:rsidR="00444D5A" w:rsidRPr="006E626F" w14:paraId="6ADF54C9" w14:textId="77777777" w:rsidTr="00444D5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3EE24209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импорт</w:t>
            </w:r>
          </w:p>
        </w:tc>
        <w:tc>
          <w:tcPr>
            <w:tcW w:w="1793" w:type="pct"/>
            <w:noWrap/>
            <w:hideMark/>
          </w:tcPr>
          <w:p w14:paraId="090C1C07" w14:textId="5BE15CA2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309BFA55" w14:textId="0BF6B704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47F67">
              <w:rPr>
                <w:color w:val="000000"/>
              </w:rPr>
              <w:t>***</w:t>
            </w:r>
          </w:p>
        </w:tc>
      </w:tr>
      <w:tr w:rsidR="00444D5A" w:rsidRPr="006E626F" w14:paraId="13BB0CC4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14C48EEB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экспорт</w:t>
            </w:r>
          </w:p>
        </w:tc>
        <w:tc>
          <w:tcPr>
            <w:tcW w:w="1793" w:type="pct"/>
            <w:noWrap/>
            <w:hideMark/>
          </w:tcPr>
          <w:p w14:paraId="53AB966D" w14:textId="25497C91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78B6B141" w14:textId="77777777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444D5A" w:rsidRPr="006E626F" w14:paraId="07A46A21" w14:textId="77777777" w:rsidTr="00444D5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09E58250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потребление</w:t>
            </w:r>
          </w:p>
        </w:tc>
        <w:tc>
          <w:tcPr>
            <w:tcW w:w="1793" w:type="pct"/>
            <w:noWrap/>
            <w:hideMark/>
          </w:tcPr>
          <w:p w14:paraId="44C4F900" w14:textId="214BD7A1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539148D8" w14:textId="77777777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100.0</w:t>
            </w:r>
          </w:p>
        </w:tc>
      </w:tr>
    </w:tbl>
    <w:p w14:paraId="4988176E" w14:textId="77777777" w:rsidR="00747245" w:rsidRDefault="00747245" w:rsidP="00747245">
      <w:pPr>
        <w:jc w:val="right"/>
        <w:rPr>
          <w:i/>
          <w:sz w:val="20"/>
        </w:rPr>
      </w:pPr>
    </w:p>
    <w:p w14:paraId="04F7AD95" w14:textId="0FFFBBE8" w:rsidR="00747245" w:rsidRDefault="00747245" w:rsidP="00747245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2CCADFB5" w14:textId="77777777" w:rsidR="00747245" w:rsidRDefault="00747245" w:rsidP="00747245">
      <w:pPr>
        <w:rPr>
          <w:b/>
        </w:rPr>
      </w:pPr>
    </w:p>
    <w:p w14:paraId="7DF4ED87" w14:textId="77777777" w:rsidR="00747245" w:rsidRPr="00D92F43" w:rsidRDefault="00747245" w:rsidP="00747245">
      <w:pPr>
        <w:rPr>
          <w:b/>
        </w:rPr>
      </w:pPr>
    </w:p>
    <w:p w14:paraId="1FF21C28" w14:textId="77777777" w:rsidR="00444D5A" w:rsidRDefault="00747245" w:rsidP="0022673D">
      <w:pPr>
        <w:ind w:firstLine="708"/>
        <w:jc w:val="both"/>
        <w:rPr>
          <w:color w:val="000000"/>
        </w:rPr>
      </w:pPr>
      <w:r>
        <w:t xml:space="preserve">Доля импортной продукции на рынке </w:t>
      </w:r>
      <w:r w:rsidRPr="00F63931">
        <w:t>{{продукция1}}</w:t>
      </w:r>
      <w:r>
        <w:t xml:space="preserve"> в России в </w:t>
      </w:r>
      <w:r w:rsidR="00444D5A">
        <w:t>*** году</w:t>
      </w:r>
      <w:r>
        <w:t xml:space="preserve"> составила </w:t>
      </w:r>
      <w:r w:rsidR="00444D5A">
        <w:rPr>
          <w:color w:val="000000"/>
        </w:rPr>
        <w:t>***</w:t>
      </w:r>
      <w:r>
        <w:rPr>
          <w:color w:val="000000"/>
        </w:rPr>
        <w:t xml:space="preserve">%. </w:t>
      </w:r>
    </w:p>
    <w:p w14:paraId="724F1EA2" w14:textId="77777777" w:rsidR="00444D5A" w:rsidRDefault="00444D5A" w:rsidP="0022673D">
      <w:pPr>
        <w:ind w:firstLine="708"/>
        <w:jc w:val="both"/>
        <w:rPr>
          <w:color w:val="000000"/>
        </w:rPr>
      </w:pPr>
    </w:p>
    <w:p w14:paraId="71D342CE" w14:textId="60571E84" w:rsidR="00BC60E1" w:rsidRDefault="00BC60E1" w:rsidP="0022673D">
      <w:pPr>
        <w:ind w:firstLine="708"/>
        <w:jc w:val="both"/>
        <w:rPr>
          <w:b/>
          <w:bCs/>
        </w:rPr>
      </w:pPr>
    </w:p>
    <w:p w14:paraId="7D394166" w14:textId="77777777" w:rsidR="00444D5A" w:rsidRDefault="00444D5A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516D9123" w14:textId="77777777" w:rsidR="00FA4C83" w:rsidRPr="00054370" w:rsidRDefault="00FA4C83" w:rsidP="00FA4C8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BACD1AE" w14:textId="3E8E8962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4FB35CE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Доля отечественной и импортной продукции на рынке 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E2F979F" w14:textId="77777777" w:rsidR="00444D5A" w:rsidRDefault="00444D5A" w:rsidP="0022673D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3E492CBD" wp14:editId="1846358A">
            <wp:extent cx="5940000" cy="4455000"/>
            <wp:effectExtent l="0" t="0" r="0" b="0"/>
            <wp:docPr id="10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 w:rsidR="00747245">
        <w:rPr>
          <w:i/>
          <w:sz w:val="20"/>
        </w:rPr>
        <w:t>, данным Росстат</w:t>
      </w:r>
    </w:p>
    <w:p w14:paraId="07FA6DC0" w14:textId="77777777" w:rsidR="00444D5A" w:rsidRDefault="00444D5A" w:rsidP="0022673D">
      <w:pPr>
        <w:jc w:val="right"/>
        <w:rPr>
          <w:i/>
          <w:sz w:val="20"/>
        </w:rPr>
      </w:pPr>
    </w:p>
    <w:p w14:paraId="067CDD8F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AAE82C5" w14:textId="64F0D734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23DB9C08" w14:textId="77777777" w:rsidR="00747245" w:rsidRDefault="00747245" w:rsidP="00747245">
      <w:pPr>
        <w:jc w:val="right"/>
      </w:pPr>
    </w:p>
    <w:p w14:paraId="3AFD97ED" w14:textId="08C1599D" w:rsidR="00747245" w:rsidRDefault="00747245" w:rsidP="00747245">
      <w:pPr>
        <w:jc w:val="center"/>
        <w:rPr>
          <w:b/>
        </w:rPr>
      </w:pPr>
      <w:r>
        <w:rPr>
          <w:b/>
        </w:rPr>
        <w:t>Динамика доли импорт</w:t>
      </w:r>
      <w:r w:rsidR="00C710A8">
        <w:rPr>
          <w:b/>
        </w:rPr>
        <w:t>ной продукции</w:t>
      </w:r>
      <w:r>
        <w:rPr>
          <w:b/>
        </w:rPr>
        <w:t xml:space="preserve"> в потреблении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DBA41B4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3"/>
        <w:gridCol w:w="933"/>
        <w:gridCol w:w="934"/>
        <w:gridCol w:w="934"/>
        <w:gridCol w:w="1017"/>
        <w:gridCol w:w="2036"/>
      </w:tblGrid>
      <w:tr w:rsidR="00747245" w:rsidRPr="0086361C" w14:paraId="4A52D685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5D7771BA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Доля, %</w:t>
            </w:r>
          </w:p>
        </w:tc>
      </w:tr>
      <w:tr w:rsidR="00444D5A" w:rsidRPr="0086361C" w14:paraId="2F78D761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pct"/>
            <w:noWrap/>
            <w:hideMark/>
          </w:tcPr>
          <w:p w14:paraId="66FC8002" w14:textId="5B2ADF8F" w:rsidR="00444D5A" w:rsidRPr="007A4DDA" w:rsidRDefault="00444D5A" w:rsidP="00444D5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7" w:type="pct"/>
            <w:noWrap/>
            <w:hideMark/>
          </w:tcPr>
          <w:p w14:paraId="7FC7C8CE" w14:textId="2B3844C1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27" w:type="pct"/>
            <w:noWrap/>
            <w:hideMark/>
          </w:tcPr>
          <w:p w14:paraId="2E6F7F3F" w14:textId="5CF2B161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26" w:type="pct"/>
            <w:noWrap/>
            <w:hideMark/>
          </w:tcPr>
          <w:p w14:paraId="067169D5" w14:textId="3C339253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26" w:type="pct"/>
            <w:noWrap/>
            <w:hideMark/>
          </w:tcPr>
          <w:p w14:paraId="47F5D0F8" w14:textId="78A2B2E6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26" w:type="pct"/>
            <w:noWrap/>
            <w:hideMark/>
          </w:tcPr>
          <w:p w14:paraId="3C5E8399" w14:textId="2BB82FF3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26" w:type="pct"/>
            <w:noWrap/>
            <w:hideMark/>
          </w:tcPr>
          <w:p w14:paraId="10EB65B1" w14:textId="29A71F5C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69" w:type="pct"/>
            <w:noWrap/>
            <w:hideMark/>
          </w:tcPr>
          <w:p w14:paraId="31A8FA5D" w14:textId="1BC0702A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44" w:type="pct"/>
            <w:noWrap/>
            <w:hideMark/>
          </w:tcPr>
          <w:p w14:paraId="3A998B11" w14:textId="3370A718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444D5A" w:rsidRPr="0086361C" w14:paraId="0E7ABE5D" w14:textId="77777777" w:rsidTr="00444D5A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pct"/>
            <w:noWrap/>
          </w:tcPr>
          <w:p w14:paraId="49EB73A9" w14:textId="430CD026" w:rsidR="00444D5A" w:rsidRPr="008C3495" w:rsidRDefault="00444D5A" w:rsidP="00444D5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3365CB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7" w:type="pct"/>
            <w:noWrap/>
          </w:tcPr>
          <w:p w14:paraId="68C108E9" w14:textId="7C291A5A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7" w:type="pct"/>
            <w:noWrap/>
          </w:tcPr>
          <w:p w14:paraId="507FCFC6" w14:textId="1B604E4E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5252C5CE" w14:textId="5F8DA876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4C7B58BC" w14:textId="725C8E27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33080987" w14:textId="4E6B257F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566242BA" w14:textId="7A729D69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69" w:type="pct"/>
            <w:noWrap/>
          </w:tcPr>
          <w:p w14:paraId="12A6CCBD" w14:textId="1A5C1B7B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44" w:type="pct"/>
            <w:noWrap/>
          </w:tcPr>
          <w:p w14:paraId="2409291B" w14:textId="6FF5B24A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15E5A930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26986125" w14:textId="12B425AB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52D291B5" w14:textId="77777777" w:rsidR="00747245" w:rsidRDefault="00747245" w:rsidP="00747245">
      <w:pPr>
        <w:ind w:firstLine="708"/>
        <w:jc w:val="both"/>
        <w:rPr>
          <w:color w:val="000000"/>
        </w:rPr>
      </w:pPr>
    </w:p>
    <w:p w14:paraId="4BCEA973" w14:textId="76EBBFD8" w:rsidR="0018440A" w:rsidRDefault="00747245" w:rsidP="008125D3">
      <w:pPr>
        <w:ind w:firstLine="708"/>
        <w:jc w:val="both"/>
      </w:pPr>
      <w:r>
        <w:rPr>
          <w:color w:val="000000"/>
        </w:rPr>
        <w:t xml:space="preserve">С </w:t>
      </w:r>
      <w:r w:rsidR="00444D5A">
        <w:rPr>
          <w:color w:val="000000"/>
        </w:rPr>
        <w:t>***</w:t>
      </w:r>
      <w:r>
        <w:rPr>
          <w:color w:val="000000"/>
        </w:rPr>
        <w:t xml:space="preserve"> г</w:t>
      </w:r>
      <w:r w:rsidR="00444D5A">
        <w:rPr>
          <w:color w:val="000000"/>
        </w:rPr>
        <w:t>ода</w:t>
      </w:r>
      <w:r>
        <w:rPr>
          <w:color w:val="000000"/>
        </w:rPr>
        <w:t xml:space="preserve"> по </w:t>
      </w:r>
      <w:r w:rsidR="00444D5A">
        <w:t>настоящее время</w:t>
      </w:r>
      <w:r>
        <w:t xml:space="preserve"> показатели доли импорт</w:t>
      </w:r>
      <w:r w:rsidR="00C710A8">
        <w:t>ной продукции</w:t>
      </w:r>
      <w:r>
        <w:t xml:space="preserve"> на рынке потребления {</w:t>
      </w:r>
      <w:r w:rsidRPr="00F63931">
        <w:t>{продукция1}}</w:t>
      </w:r>
      <w:r w:rsidR="0033441D" w:rsidRPr="0033441D">
        <w:t xml:space="preserve"> </w:t>
      </w:r>
      <w:r w:rsidR="0033441D">
        <w:t>в России</w:t>
      </w:r>
      <w:r>
        <w:t xml:space="preserve"> </w:t>
      </w:r>
      <w:r w:rsidR="00FA4C83">
        <w:t xml:space="preserve">выросли (сократились) </w:t>
      </w:r>
      <w:r>
        <w:t xml:space="preserve">с </w:t>
      </w:r>
      <w:r w:rsidR="00FA4C83">
        <w:rPr>
          <w:color w:val="000000"/>
        </w:rPr>
        <w:t>***</w:t>
      </w:r>
      <w:r>
        <w:rPr>
          <w:color w:val="000000"/>
        </w:rPr>
        <w:t xml:space="preserve">% до </w:t>
      </w:r>
      <w:r w:rsidR="00FA4C83">
        <w:rPr>
          <w:color w:val="000000"/>
        </w:rPr>
        <w:t>***</w:t>
      </w:r>
      <w:r>
        <w:rPr>
          <w:color w:val="000000"/>
        </w:rPr>
        <w:t xml:space="preserve">%. </w:t>
      </w:r>
    </w:p>
    <w:p w14:paraId="0CC93443" w14:textId="77777777" w:rsidR="008125D3" w:rsidRDefault="008125D3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caps/>
          <w:sz w:val="48"/>
        </w:rPr>
      </w:pPr>
      <w:r>
        <w:br w:type="page"/>
      </w:r>
    </w:p>
    <w:p w14:paraId="76C78E76" w14:textId="65947E96" w:rsidR="00282F04" w:rsidRPr="00282F04" w:rsidRDefault="00282F04" w:rsidP="00DB72BF">
      <w:pPr>
        <w:pStyle w:val="1"/>
      </w:pPr>
      <w:bookmarkStart w:id="33" w:name="_Toc126010114"/>
      <w:r>
        <w:lastRenderedPageBreak/>
        <w:t xml:space="preserve">ГЛАВА 5. </w:t>
      </w:r>
      <w:r w:rsidR="009E379C">
        <w:t>АНАЛИЗ ИМПОРТНОЙ СТОИМОСТИ</w:t>
      </w:r>
      <w:r>
        <w:t xml:space="preserve"> В РОССИИ</w:t>
      </w:r>
      <w:bookmarkEnd w:id="33"/>
    </w:p>
    <w:p w14:paraId="45A7E8B1" w14:textId="780FACBD" w:rsidR="0018440A" w:rsidRDefault="0018440A" w:rsidP="0018440A">
      <w:pPr>
        <w:pStyle w:val="20"/>
      </w:pPr>
      <w:bookmarkStart w:id="34" w:name="_Toc126010115"/>
      <w:r>
        <w:t>5.1. Динамика импортной стоимости {{продукция1}} по годам</w:t>
      </w:r>
      <w:bookmarkEnd w:id="34"/>
    </w:p>
    <w:p w14:paraId="0C62B4A4" w14:textId="41B8B34C" w:rsidR="0018440A" w:rsidRDefault="0018440A" w:rsidP="0018440A"/>
    <w:p w14:paraId="6BD2052C" w14:textId="43B8421D" w:rsidR="0018440A" w:rsidRPr="002128F9" w:rsidRDefault="0018440A" w:rsidP="0018440A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импортного производства в России </w:t>
      </w:r>
      <w:r w:rsidR="002128F9">
        <w:t xml:space="preserve">с </w:t>
      </w:r>
      <w:r w:rsidR="00FA4C83">
        <w:rPr>
          <w:color w:val="000000"/>
        </w:rPr>
        <w:t>***</w:t>
      </w:r>
      <w:r w:rsidR="00277829">
        <w:rPr>
          <w:color w:val="000000"/>
        </w:rPr>
        <w:t xml:space="preserve"> г</w:t>
      </w:r>
      <w:r w:rsidR="00FA4C83">
        <w:rPr>
          <w:color w:val="000000"/>
        </w:rPr>
        <w:t>ода</w:t>
      </w:r>
      <w:r w:rsidR="002128F9">
        <w:rPr>
          <w:color w:val="000000"/>
        </w:rPr>
        <w:t xml:space="preserve"> </w:t>
      </w:r>
      <w:r w:rsidR="002128F9">
        <w:t>по</w:t>
      </w:r>
      <w:r w:rsidR="00FA4C83">
        <w:t xml:space="preserve"> настоящее время</w:t>
      </w:r>
      <w:r w:rsidR="002128F9"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01D40E17" w14:textId="42923492" w:rsidR="0018440A" w:rsidRDefault="0018440A" w:rsidP="0018440A">
      <w:pPr>
        <w:jc w:val="both"/>
      </w:pPr>
    </w:p>
    <w:p w14:paraId="7DEFDE68" w14:textId="4983B257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634450C" w14:textId="77777777" w:rsidR="002128F9" w:rsidRDefault="002128F9" w:rsidP="002128F9">
      <w:pPr>
        <w:jc w:val="right"/>
      </w:pPr>
    </w:p>
    <w:p w14:paraId="4E49D492" w14:textId="669505C1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16CBE95" w14:textId="77777777" w:rsidR="002128F9" w:rsidRDefault="002128F9" w:rsidP="002128F9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2"/>
        <w:gridCol w:w="932"/>
        <w:gridCol w:w="932"/>
        <w:gridCol w:w="932"/>
        <w:gridCol w:w="933"/>
        <w:gridCol w:w="1027"/>
        <w:gridCol w:w="2036"/>
      </w:tblGrid>
      <w:tr w:rsidR="002128F9" w:rsidRPr="0086361C" w14:paraId="52E7E0F9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3D80FED" w14:textId="4523CAC0" w:rsidR="002128F9" w:rsidRPr="002128F9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FA4C83" w:rsidRPr="0086361C" w14:paraId="3AD56954" w14:textId="77777777" w:rsidTr="00FA4C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  <w:hideMark/>
          </w:tcPr>
          <w:p w14:paraId="24AE88A6" w14:textId="42C90A94" w:rsidR="00FA4C83" w:rsidRPr="007A4DDA" w:rsidRDefault="00FA4C83" w:rsidP="00FA4C83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  <w:hideMark/>
          </w:tcPr>
          <w:p w14:paraId="56BD1A20" w14:textId="7C8CCC31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13" w:type="pct"/>
            <w:noWrap/>
            <w:hideMark/>
          </w:tcPr>
          <w:p w14:paraId="2FA024F4" w14:textId="67BD3B47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13" w:type="pct"/>
            <w:noWrap/>
            <w:hideMark/>
          </w:tcPr>
          <w:p w14:paraId="2DB66AA0" w14:textId="1FD04CD3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13" w:type="pct"/>
            <w:noWrap/>
            <w:hideMark/>
          </w:tcPr>
          <w:p w14:paraId="4A2548A0" w14:textId="050D9904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13" w:type="pct"/>
            <w:noWrap/>
            <w:hideMark/>
          </w:tcPr>
          <w:p w14:paraId="13600D6D" w14:textId="13873B43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13" w:type="pct"/>
            <w:noWrap/>
            <w:hideMark/>
          </w:tcPr>
          <w:p w14:paraId="66EFC644" w14:textId="043BD3F6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62" w:type="pct"/>
            <w:noWrap/>
            <w:hideMark/>
          </w:tcPr>
          <w:p w14:paraId="17961D56" w14:textId="442595EE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  <w:hideMark/>
          </w:tcPr>
          <w:p w14:paraId="74F01EAB" w14:textId="1CF57413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FA4C83" w:rsidRPr="0086361C" w14:paraId="00609E82" w14:textId="77777777" w:rsidTr="00FA4C83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</w:tcPr>
          <w:p w14:paraId="283681E0" w14:textId="544297D3" w:rsidR="00FA4C83" w:rsidRPr="008C3495" w:rsidRDefault="00FA4C83" w:rsidP="00FA4C83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56085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</w:tcPr>
          <w:p w14:paraId="4E21375B" w14:textId="0F5674E3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6B5574C0" w14:textId="56F7C5C7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486CC9A8" w14:textId="03061CA3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10811F0E" w14:textId="4120F0DF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44911A94" w14:textId="5D2F0038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0DB565FA" w14:textId="787E64DE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62" w:type="pct"/>
            <w:noWrap/>
          </w:tcPr>
          <w:p w14:paraId="0315E2DE" w14:textId="6127694D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</w:tcPr>
          <w:p w14:paraId="79AD1737" w14:textId="4C1323FF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15AD9FA5" w14:textId="77777777" w:rsidR="002128F9" w:rsidRPr="00D92F43" w:rsidRDefault="002128F9" w:rsidP="002128F9">
      <w:pPr>
        <w:jc w:val="right"/>
        <w:rPr>
          <w:i/>
          <w:sz w:val="20"/>
        </w:rPr>
      </w:pPr>
    </w:p>
    <w:p w14:paraId="7811BD70" w14:textId="6044AD61" w:rsidR="002128F9" w:rsidRDefault="002128F9" w:rsidP="002128F9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357BBDE" w14:textId="77777777" w:rsidR="002128F9" w:rsidRDefault="002128F9" w:rsidP="002128F9">
      <w:pPr>
        <w:jc w:val="right"/>
        <w:rPr>
          <w:i/>
          <w:sz w:val="20"/>
        </w:rPr>
      </w:pPr>
    </w:p>
    <w:p w14:paraId="561F0EE5" w14:textId="77777777" w:rsidR="002128F9" w:rsidRDefault="002128F9" w:rsidP="002128F9">
      <w:pPr>
        <w:jc w:val="right"/>
        <w:rPr>
          <w:b/>
          <w:bCs/>
        </w:rPr>
      </w:pPr>
    </w:p>
    <w:p w14:paraId="17CF052C" w14:textId="780B8FEE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C06346F" w14:textId="77777777" w:rsidR="002128F9" w:rsidRDefault="002128F9" w:rsidP="002128F9">
      <w:pPr>
        <w:jc w:val="right"/>
      </w:pPr>
    </w:p>
    <w:p w14:paraId="15168328" w14:textId="21E1201A" w:rsidR="002128F9" w:rsidRDefault="002128F9" w:rsidP="002128F9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1D1FFFC" w14:textId="77777777" w:rsidR="002128F9" w:rsidRDefault="002128F9" w:rsidP="002128F9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80"/>
        <w:gridCol w:w="1080"/>
        <w:gridCol w:w="1080"/>
        <w:gridCol w:w="1080"/>
        <w:gridCol w:w="1080"/>
        <w:gridCol w:w="2036"/>
      </w:tblGrid>
      <w:tr w:rsidR="002128F9" w:rsidRPr="00697810" w14:paraId="666162FF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5BC5DA5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FA4C83" w:rsidRPr="00697810" w14:paraId="6C475A96" w14:textId="77777777" w:rsidTr="00FA4C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411FCB98" w14:textId="3DF891EC" w:rsidR="00FA4C83" w:rsidRPr="00FA4C83" w:rsidRDefault="00FA4C83" w:rsidP="00FA4C83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7BD262D4" w14:textId="05A18484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600" w:type="pct"/>
            <w:noWrap/>
            <w:hideMark/>
          </w:tcPr>
          <w:p w14:paraId="51264C56" w14:textId="6D318EFC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600" w:type="pct"/>
            <w:noWrap/>
            <w:hideMark/>
          </w:tcPr>
          <w:p w14:paraId="454B59AE" w14:textId="48C99264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600" w:type="pct"/>
            <w:noWrap/>
            <w:hideMark/>
          </w:tcPr>
          <w:p w14:paraId="76BC4B43" w14:textId="7C12B701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600" w:type="pct"/>
            <w:noWrap/>
            <w:hideMark/>
          </w:tcPr>
          <w:p w14:paraId="30A04E7D" w14:textId="261DD7A6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600" w:type="pct"/>
            <w:noWrap/>
            <w:hideMark/>
          </w:tcPr>
          <w:p w14:paraId="10EFE2B6" w14:textId="6F7A7EE3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5DD916AA" w14:textId="6BE96C2E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FA4C83" w:rsidRPr="00697810" w14:paraId="0FDE3748" w14:textId="77777777" w:rsidTr="00FA4C83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086B1CBD" w14:textId="2F60346C" w:rsidR="00FA4C83" w:rsidRPr="008C3495" w:rsidRDefault="00FA4C83" w:rsidP="00FA4C83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103A3609" w14:textId="477A539C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2437B3AA" w14:textId="34FDDBD4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07F443AC" w14:textId="04EDFB33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40D4D8D4" w14:textId="4D67BA80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408F1176" w14:textId="571A5400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4B9DAA8B" w14:textId="5A0AECC1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7AA465B1" w14:textId="05C1246B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</w:tr>
    </w:tbl>
    <w:p w14:paraId="5AFB81EC" w14:textId="77777777" w:rsidR="002128F9" w:rsidRPr="00D92F43" w:rsidRDefault="002128F9" w:rsidP="002128F9">
      <w:pPr>
        <w:rPr>
          <w:b/>
        </w:rPr>
      </w:pPr>
    </w:p>
    <w:p w14:paraId="7DB4207C" w14:textId="64AC8446" w:rsidR="002128F9" w:rsidRPr="00D92F43" w:rsidRDefault="002128F9" w:rsidP="002128F9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5B248C8" w14:textId="339F006A" w:rsidR="002128F9" w:rsidRDefault="002128F9" w:rsidP="002128F9">
      <w:pPr>
        <w:rPr>
          <w:b/>
        </w:rPr>
      </w:pPr>
    </w:p>
    <w:p w14:paraId="75DFC197" w14:textId="77777777" w:rsidR="002128F9" w:rsidRDefault="002128F9" w:rsidP="002128F9">
      <w:pPr>
        <w:rPr>
          <w:b/>
        </w:rPr>
      </w:pPr>
    </w:p>
    <w:p w14:paraId="1BB260B0" w14:textId="77777777" w:rsidR="002128F9" w:rsidRDefault="002128F9" w:rsidP="002128F9">
      <w:pPr>
        <w:rPr>
          <w:b/>
        </w:rPr>
      </w:pPr>
    </w:p>
    <w:p w14:paraId="40D23C2F" w14:textId="5B9D79D5" w:rsidR="002128F9" w:rsidRDefault="002128F9" w:rsidP="002128F9">
      <w:pPr>
        <w:jc w:val="right"/>
      </w:pPr>
      <w:r>
        <w:br w:type="page"/>
      </w:r>
    </w:p>
    <w:p w14:paraId="7365DB0E" w14:textId="77777777" w:rsidR="00FA4C83" w:rsidRPr="00054370" w:rsidRDefault="00FA4C83" w:rsidP="00FA4C8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5C5BA49B" w14:textId="7231D24F" w:rsidR="002128F9" w:rsidRPr="00D92F43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2C6AFF1" w14:textId="77777777" w:rsidR="002128F9" w:rsidRPr="00D92F43" w:rsidRDefault="002128F9" w:rsidP="002128F9">
      <w:pPr>
        <w:jc w:val="right"/>
      </w:pPr>
    </w:p>
    <w:p w14:paraId="13BC2D64" w14:textId="3F93436A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CE7A556" w14:textId="77777777" w:rsidR="002128F9" w:rsidRDefault="002128F9" w:rsidP="002128F9">
      <w:pPr>
        <w:rPr>
          <w:b/>
        </w:rPr>
      </w:pPr>
    </w:p>
    <w:p w14:paraId="6B425E18" w14:textId="29897B8E" w:rsidR="002128F9" w:rsidRDefault="00FA4C83" w:rsidP="002128F9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1A55C005" wp14:editId="66B43397">
            <wp:extent cx="5940000" cy="2976689"/>
            <wp:effectExtent l="0" t="0" r="0" b="0"/>
            <wp:docPr id="10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973B" w14:textId="2855B15E" w:rsidR="002128F9" w:rsidRDefault="002128F9" w:rsidP="001D4718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562A24C" w14:textId="43F91C78" w:rsidR="001D4718" w:rsidRDefault="001D4718" w:rsidP="001D4718">
      <w:pPr>
        <w:rPr>
          <w:i/>
          <w:sz w:val="20"/>
        </w:rPr>
      </w:pPr>
    </w:p>
    <w:p w14:paraId="46C5FFC9" w14:textId="34F293D8" w:rsidR="001D4718" w:rsidRDefault="001D4718" w:rsidP="001D4718"/>
    <w:p w14:paraId="01CF484E" w14:textId="44E82676" w:rsidR="00322E5F" w:rsidRPr="00322E5F" w:rsidRDefault="001D4718" w:rsidP="00322E5F">
      <w:pPr>
        <w:jc w:val="both"/>
      </w:pPr>
      <w:r>
        <w:tab/>
        <w:t xml:space="preserve">С </w:t>
      </w:r>
      <w:r w:rsidR="00FA4C83">
        <w:rPr>
          <w:color w:val="000000"/>
        </w:rPr>
        <w:t>*** года</w:t>
      </w:r>
      <w:r>
        <w:rPr>
          <w:color w:val="000000"/>
        </w:rPr>
        <w:t xml:space="preserve"> </w:t>
      </w:r>
      <w:r w:rsidR="00322E5F">
        <w:rPr>
          <w:color w:val="000000"/>
        </w:rPr>
        <w:t>по</w:t>
      </w:r>
      <w:r>
        <w:rPr>
          <w:color w:val="000000"/>
        </w:rPr>
        <w:t xml:space="preserve"> </w:t>
      </w:r>
      <w:r w:rsidR="00FA4C83">
        <w:rPr>
          <w:color w:val="000000"/>
        </w:rPr>
        <w:t>настоящее время</w:t>
      </w:r>
      <w:r>
        <w:rPr>
          <w:color w:val="000000"/>
        </w:rPr>
        <w:t xml:space="preserve"> средняя импортная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FA4C83">
        <w:t>выросла (сократилась)</w:t>
      </w:r>
      <w:r w:rsidR="00322E5F">
        <w:t xml:space="preserve"> на </w:t>
      </w:r>
      <w:r w:rsidR="00FA4C83">
        <w:t>***</w:t>
      </w:r>
      <w:r w:rsidR="00322E5F">
        <w:t xml:space="preserve">% - с </w:t>
      </w:r>
      <w:r w:rsidR="00FA4C83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 до </w:t>
      </w:r>
      <w:r w:rsidR="00FA4C83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Минимальная стоимость продукции зафиксирована в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г</w:t>
      </w:r>
      <w:r w:rsidR="001B7078">
        <w:rPr>
          <w:color w:val="000000"/>
        </w:rPr>
        <w:t>оду</w:t>
      </w:r>
      <w:r w:rsidR="00322E5F"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Максимальная - в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г</w:t>
      </w:r>
      <w:r w:rsidR="001B7078">
        <w:rPr>
          <w:color w:val="000000"/>
        </w:rPr>
        <w:t>оду</w:t>
      </w:r>
      <w:r w:rsidR="00322E5F"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</w:t>
      </w:r>
    </w:p>
    <w:p w14:paraId="2AA30333" w14:textId="77777777" w:rsidR="001B7078" w:rsidRDefault="001B7078" w:rsidP="00322E5F">
      <w:pPr>
        <w:jc w:val="right"/>
        <w:rPr>
          <w:b/>
          <w:bCs/>
        </w:rPr>
      </w:pPr>
    </w:p>
    <w:p w14:paraId="526E2153" w14:textId="53958884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660148DD" w14:textId="77777777" w:rsidR="00322E5F" w:rsidRDefault="00322E5F" w:rsidP="00322E5F">
      <w:pPr>
        <w:jc w:val="right"/>
      </w:pPr>
    </w:p>
    <w:p w14:paraId="5A552CB6" w14:textId="3279B3E2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0A12793" w14:textId="77777777" w:rsidR="00322E5F" w:rsidRDefault="00322E5F" w:rsidP="00322E5F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5"/>
        <w:gridCol w:w="935"/>
        <w:gridCol w:w="935"/>
        <w:gridCol w:w="935"/>
        <w:gridCol w:w="935"/>
        <w:gridCol w:w="1013"/>
        <w:gridCol w:w="2036"/>
      </w:tblGrid>
      <w:tr w:rsidR="00322E5F" w:rsidRPr="0086361C" w14:paraId="3F647E4A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177E3A2" w14:textId="13A9C5D9" w:rsidR="00322E5F" w:rsidRPr="002128F9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1B7078" w:rsidRPr="0086361C" w14:paraId="03106883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  <w:hideMark/>
          </w:tcPr>
          <w:p w14:paraId="0D4DBED1" w14:textId="5272E39E" w:rsidR="001B7078" w:rsidRPr="007A4DDA" w:rsidRDefault="001B7078" w:rsidP="001B7078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  <w:hideMark/>
          </w:tcPr>
          <w:p w14:paraId="7A9E1AE9" w14:textId="4FB16A80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29" w:type="pct"/>
            <w:noWrap/>
            <w:hideMark/>
          </w:tcPr>
          <w:p w14:paraId="1E7B4552" w14:textId="5DE4D5F6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29" w:type="pct"/>
            <w:noWrap/>
            <w:hideMark/>
          </w:tcPr>
          <w:p w14:paraId="7A1F2B2F" w14:textId="742324F0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29" w:type="pct"/>
            <w:noWrap/>
            <w:hideMark/>
          </w:tcPr>
          <w:p w14:paraId="18C8A675" w14:textId="3C285F2E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29" w:type="pct"/>
            <w:noWrap/>
            <w:hideMark/>
          </w:tcPr>
          <w:p w14:paraId="64A69E0F" w14:textId="4B8B390F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29" w:type="pct"/>
            <w:noWrap/>
            <w:hideMark/>
          </w:tcPr>
          <w:p w14:paraId="670A9132" w14:textId="4F2A2D7C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70" w:type="pct"/>
            <w:noWrap/>
            <w:hideMark/>
          </w:tcPr>
          <w:p w14:paraId="1B710CA6" w14:textId="7D2A6DCF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5AFEFBD8" w14:textId="6BD7C73C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B7078" w:rsidRPr="0086361C" w14:paraId="775796BA" w14:textId="77777777" w:rsidTr="001B707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</w:tcPr>
          <w:p w14:paraId="2786114E" w14:textId="15F341E3" w:rsidR="001B7078" w:rsidRPr="008C3495" w:rsidRDefault="001B7078" w:rsidP="001B707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76908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5D529B27" w14:textId="3F95CD76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5171264" w14:textId="7338A783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21295D66" w14:textId="30B4E4E0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AF0C814" w14:textId="43042B9D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12387FAF" w14:textId="230EF88B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1C871CF1" w14:textId="0E456DFC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0" w:type="pct"/>
            <w:noWrap/>
          </w:tcPr>
          <w:p w14:paraId="066DFE27" w14:textId="41A6F7C2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</w:tcPr>
          <w:p w14:paraId="44BBE546" w14:textId="4CF6B2C7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763E57C6" w14:textId="77777777" w:rsidR="00322E5F" w:rsidRPr="00D92F43" w:rsidRDefault="00322E5F" w:rsidP="00322E5F">
      <w:pPr>
        <w:jc w:val="right"/>
        <w:rPr>
          <w:i/>
          <w:sz w:val="20"/>
        </w:rPr>
      </w:pPr>
    </w:p>
    <w:p w14:paraId="50BA5106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6C32408" w14:textId="77777777" w:rsidR="00322E5F" w:rsidRDefault="00322E5F" w:rsidP="00322E5F">
      <w:pPr>
        <w:jc w:val="right"/>
        <w:rPr>
          <w:i/>
          <w:sz w:val="20"/>
        </w:rPr>
      </w:pPr>
    </w:p>
    <w:p w14:paraId="5749FA02" w14:textId="77777777" w:rsidR="00322E5F" w:rsidRDefault="00322E5F" w:rsidP="00322E5F">
      <w:pPr>
        <w:jc w:val="right"/>
        <w:rPr>
          <w:b/>
          <w:bCs/>
        </w:rPr>
      </w:pPr>
    </w:p>
    <w:p w14:paraId="2BC60D12" w14:textId="77777777" w:rsidR="001B7078" w:rsidRDefault="001B707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C08F3EB" w14:textId="2F355336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E826C5F" w14:textId="77777777" w:rsidR="00322E5F" w:rsidRDefault="00322E5F" w:rsidP="00322E5F">
      <w:pPr>
        <w:jc w:val="right"/>
      </w:pPr>
    </w:p>
    <w:p w14:paraId="3C841E80" w14:textId="4FEAC5AD" w:rsidR="00322E5F" w:rsidRDefault="00322E5F" w:rsidP="00322E5F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392F1DD" w14:textId="77777777" w:rsidR="00322E5F" w:rsidRDefault="00322E5F" w:rsidP="00322E5F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78"/>
        <w:gridCol w:w="1080"/>
        <w:gridCol w:w="1080"/>
        <w:gridCol w:w="1081"/>
        <w:gridCol w:w="1081"/>
        <w:gridCol w:w="2036"/>
      </w:tblGrid>
      <w:tr w:rsidR="00322E5F" w:rsidRPr="00697810" w14:paraId="12FE5B0C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7556B33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1B7078" w:rsidRPr="00697810" w14:paraId="1BADF8D7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42F794D4" w14:textId="1BAD7C21" w:rsidR="001B7078" w:rsidRPr="00697810" w:rsidRDefault="001B7078" w:rsidP="001B7078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2F156F12" w14:textId="6399CA76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98" w:type="pct"/>
            <w:noWrap/>
            <w:hideMark/>
          </w:tcPr>
          <w:p w14:paraId="6452C826" w14:textId="722889B9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99" w:type="pct"/>
            <w:noWrap/>
            <w:hideMark/>
          </w:tcPr>
          <w:p w14:paraId="56D54600" w14:textId="49F1B858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99" w:type="pct"/>
            <w:noWrap/>
            <w:hideMark/>
          </w:tcPr>
          <w:p w14:paraId="4EEB52EE" w14:textId="1B25C48F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99" w:type="pct"/>
            <w:noWrap/>
            <w:hideMark/>
          </w:tcPr>
          <w:p w14:paraId="34D941A3" w14:textId="74E0F27C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99" w:type="pct"/>
            <w:noWrap/>
            <w:hideMark/>
          </w:tcPr>
          <w:p w14:paraId="0DB7E781" w14:textId="07F04EDD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6338F8CF" w14:textId="208824F6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B7078" w:rsidRPr="00697810" w14:paraId="735BD01F" w14:textId="77777777" w:rsidTr="001B7078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7C300933" w14:textId="7B8BCE3D" w:rsidR="001B7078" w:rsidRPr="008C3495" w:rsidRDefault="001B7078" w:rsidP="001B707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59DDD31A" w14:textId="24729DE1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2DF863BD" w14:textId="421E2116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2D171497" w14:textId="1C78F7F5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697DB0E8" w14:textId="48652057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15F89C22" w14:textId="2CD2CBDA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7D8A94BF" w14:textId="01CD096C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48795FC4" w14:textId="3D0A375B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</w:tr>
    </w:tbl>
    <w:p w14:paraId="244C2103" w14:textId="77777777" w:rsidR="00322E5F" w:rsidRPr="00D92F43" w:rsidRDefault="00322E5F" w:rsidP="00322E5F">
      <w:pPr>
        <w:rPr>
          <w:b/>
        </w:rPr>
      </w:pPr>
    </w:p>
    <w:p w14:paraId="179B2B5C" w14:textId="77777777" w:rsidR="00322E5F" w:rsidRPr="00D92F43" w:rsidRDefault="00322E5F" w:rsidP="00322E5F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5432D74" w14:textId="4BFA6B29" w:rsidR="00322E5F" w:rsidRDefault="00322E5F" w:rsidP="00322E5F">
      <w:pPr>
        <w:jc w:val="right"/>
      </w:pPr>
    </w:p>
    <w:p w14:paraId="7B0DC286" w14:textId="77777777" w:rsidR="001B7078" w:rsidRPr="00054370" w:rsidRDefault="001B7078" w:rsidP="001B7078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D338C97" w14:textId="2D9C27DC" w:rsidR="00322E5F" w:rsidRPr="00D92F43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DA54158" w14:textId="77777777" w:rsidR="00322E5F" w:rsidRPr="00D92F43" w:rsidRDefault="00322E5F" w:rsidP="00322E5F">
      <w:pPr>
        <w:jc w:val="right"/>
      </w:pPr>
    </w:p>
    <w:p w14:paraId="03B4B26B" w14:textId="35BA823A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C88132" w14:textId="462D6779" w:rsidR="00322E5F" w:rsidRDefault="00322E5F" w:rsidP="00322E5F">
      <w:pPr>
        <w:jc w:val="center"/>
        <w:rPr>
          <w:b/>
        </w:rPr>
      </w:pPr>
    </w:p>
    <w:p w14:paraId="4861EFDB" w14:textId="514AE5C6" w:rsidR="00322E5F" w:rsidRDefault="001B7078" w:rsidP="00322E5F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415DAF93" wp14:editId="422581A7">
            <wp:extent cx="5940000" cy="2976689"/>
            <wp:effectExtent l="0" t="0" r="0" b="0"/>
            <wp:docPr id="1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8A75" w14:textId="1408FD00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73BABE8" w14:textId="77777777" w:rsidR="00322E5F" w:rsidRDefault="00322E5F" w:rsidP="00322E5F">
      <w:pPr>
        <w:rPr>
          <w:i/>
          <w:sz w:val="20"/>
        </w:rPr>
      </w:pPr>
    </w:p>
    <w:p w14:paraId="073EB16F" w14:textId="77777777" w:rsidR="00322E5F" w:rsidRDefault="00322E5F" w:rsidP="00322E5F"/>
    <w:p w14:paraId="0B29B41D" w14:textId="11D280AF" w:rsidR="00322E5F" w:rsidRPr="00322E5F" w:rsidRDefault="00322E5F" w:rsidP="00322E5F">
      <w:pPr>
        <w:jc w:val="both"/>
      </w:pPr>
      <w:r>
        <w:tab/>
        <w:t xml:space="preserve">С </w:t>
      </w:r>
      <w:r w:rsidR="001B7078">
        <w:rPr>
          <w:color w:val="000000"/>
        </w:rPr>
        <w:t>*** года</w:t>
      </w:r>
      <w:r>
        <w:rPr>
          <w:color w:val="000000"/>
        </w:rPr>
        <w:t xml:space="preserve"> по </w:t>
      </w:r>
      <w:r w:rsidR="001B7078">
        <w:rPr>
          <w:color w:val="000000"/>
        </w:rPr>
        <w:t>настоящее время</w:t>
      </w:r>
      <w:r>
        <w:rPr>
          <w:color w:val="000000"/>
        </w:rPr>
        <w:t xml:space="preserve"> средняя импортная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1B7078">
        <w:t>выросла (сократилась)</w:t>
      </w:r>
      <w:r>
        <w:t xml:space="preserve"> на </w:t>
      </w:r>
      <w:r w:rsidR="001B7078">
        <w:t>***</w:t>
      </w:r>
      <w:r>
        <w:t xml:space="preserve">% - с </w:t>
      </w:r>
      <w:r w:rsidR="001B7078">
        <w:rPr>
          <w:color w:val="000000"/>
        </w:rPr>
        <w:t>***</w:t>
      </w:r>
      <w:r>
        <w:rPr>
          <w:color w:val="000000"/>
        </w:rPr>
        <w:t xml:space="preserve"> руб./кг до </w:t>
      </w:r>
      <w:r w:rsidR="001B7078">
        <w:rPr>
          <w:color w:val="000000"/>
        </w:rPr>
        <w:t>***</w:t>
      </w:r>
      <w:r>
        <w:rPr>
          <w:color w:val="000000"/>
        </w:rPr>
        <w:t xml:space="preserve"> руб./кг. Минимальная стоимость продукции зафиксирована в </w:t>
      </w:r>
      <w:r w:rsidR="001B7078">
        <w:rPr>
          <w:color w:val="000000"/>
        </w:rPr>
        <w:t>***</w:t>
      </w:r>
      <w:r>
        <w:rPr>
          <w:color w:val="000000"/>
        </w:rPr>
        <w:t xml:space="preserve"> г</w:t>
      </w:r>
      <w:r w:rsidR="001B7078">
        <w:rPr>
          <w:color w:val="000000"/>
        </w:rPr>
        <w:t>оду</w:t>
      </w:r>
      <w:r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Максимальная - в </w:t>
      </w:r>
      <w:r w:rsidR="001B7078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</w:t>
      </w:r>
    </w:p>
    <w:p w14:paraId="6ABF92C3" w14:textId="47EC4A09" w:rsidR="003565A5" w:rsidRDefault="003565A5">
      <w:pPr>
        <w:spacing w:after="180" w:line="336" w:lineRule="auto"/>
        <w:contextualSpacing w:val="0"/>
      </w:pPr>
      <w:r>
        <w:br w:type="page"/>
      </w:r>
    </w:p>
    <w:p w14:paraId="65A1121B" w14:textId="58B576FC" w:rsidR="008013A6" w:rsidRDefault="008013A6" w:rsidP="008013A6">
      <w:pPr>
        <w:pStyle w:val="20"/>
      </w:pPr>
      <w:bookmarkStart w:id="35" w:name="_Toc126010116"/>
      <w:r>
        <w:lastRenderedPageBreak/>
        <w:t>5.2. Структура импортной стоимости {{продукция1}} по странам-поставщикам</w:t>
      </w:r>
      <w:bookmarkEnd w:id="35"/>
    </w:p>
    <w:p w14:paraId="44A27A0A" w14:textId="283098F7" w:rsidR="008013A6" w:rsidRDefault="008013A6" w:rsidP="008013A6"/>
    <w:p w14:paraId="0800AC41" w14:textId="02E91BD5" w:rsidR="00831777" w:rsidRDefault="00831777" w:rsidP="00831777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1CDCE380" w14:textId="77777777" w:rsidR="00831777" w:rsidRDefault="00831777" w:rsidP="00831777">
      <w:pPr>
        <w:jc w:val="right"/>
      </w:pPr>
    </w:p>
    <w:p w14:paraId="61106D94" w14:textId="6F35A057" w:rsidR="00831777" w:rsidRDefault="00831777" w:rsidP="00831777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6B691292" w14:textId="77777777" w:rsidR="008013A6" w:rsidRPr="008013A6" w:rsidRDefault="008013A6" w:rsidP="008013A6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FB3402" w:rsidRPr="006E626F" w14:paraId="716E5257" w14:textId="77777777" w:rsidTr="00B44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1E1C42B" w14:textId="1016C69D" w:rsidR="00FB3402" w:rsidRPr="006E626F" w:rsidRDefault="00FB3402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0D2F7340" w14:textId="5D21D2CE" w:rsidR="00FB3402" w:rsidRPr="006E626F" w:rsidRDefault="00FB3402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1B7078" w:rsidRPr="006E626F" w14:paraId="7337F04C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DBE078F" w14:textId="325EA9D8" w:rsidR="001B7078" w:rsidRPr="006E626F" w:rsidRDefault="001B7078" w:rsidP="001B7078">
            <w:pPr>
              <w:jc w:val="center"/>
              <w:rPr>
                <w:color w:val="000000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Армения</w:t>
            </w:r>
            <w:proofErr w:type="spellEnd"/>
          </w:p>
        </w:tc>
        <w:tc>
          <w:tcPr>
            <w:tcW w:w="2500" w:type="pct"/>
            <w:noWrap/>
          </w:tcPr>
          <w:p w14:paraId="7E350211" w14:textId="025D407E" w:rsidR="001B7078" w:rsidRPr="001B7078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****</w:t>
            </w:r>
          </w:p>
        </w:tc>
      </w:tr>
      <w:tr w:rsidR="001B7078" w:rsidRPr="006E626F" w14:paraId="6E322587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44F9C30" w14:textId="1CCE7833" w:rsidR="001B7078" w:rsidRPr="006E626F" w:rsidRDefault="001B7078" w:rsidP="001B7078">
            <w:pPr>
              <w:jc w:val="center"/>
              <w:rPr>
                <w:color w:val="000000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Беларусь</w:t>
            </w:r>
            <w:proofErr w:type="spellEnd"/>
          </w:p>
        </w:tc>
        <w:tc>
          <w:tcPr>
            <w:tcW w:w="2500" w:type="pct"/>
            <w:noWrap/>
          </w:tcPr>
          <w:p w14:paraId="2D27E2BD" w14:textId="75F4BB22" w:rsidR="001B7078" w:rsidRPr="006E626F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131A1B83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36D2361" w14:textId="32E7C6EC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7CF30BD6" w14:textId="48BBEFF4" w:rsidR="001B7078" w:rsidRPr="006E626F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403A9BAA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E3A1A6" w14:textId="3DB6FE9C" w:rsidR="001B7078" w:rsidRPr="001B7078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09BD5A37" w14:textId="77777777" w:rsidR="001B7078" w:rsidRPr="00C42E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</w:tbl>
    <w:p w14:paraId="6EA80C3C" w14:textId="77777777" w:rsidR="00FB3402" w:rsidRDefault="00FB3402" w:rsidP="00FB3402">
      <w:pPr>
        <w:jc w:val="right"/>
        <w:rPr>
          <w:i/>
          <w:sz w:val="20"/>
        </w:rPr>
      </w:pPr>
    </w:p>
    <w:p w14:paraId="3E61693D" w14:textId="3A0F0E65" w:rsidR="00FB3402" w:rsidRDefault="00FB3402" w:rsidP="00FB3402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5498B5C" w14:textId="77777777" w:rsidR="001B7078" w:rsidRDefault="001B7078" w:rsidP="00FB3402">
      <w:pPr>
        <w:jc w:val="right"/>
        <w:rPr>
          <w:b/>
          <w:bCs/>
        </w:rPr>
      </w:pPr>
    </w:p>
    <w:p w14:paraId="4D0862FE" w14:textId="65C5EE08" w:rsidR="00FB3402" w:rsidRDefault="00FB3402" w:rsidP="00FB3402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55CA93B2" w14:textId="77777777" w:rsidR="00FB3402" w:rsidRDefault="00FB3402" w:rsidP="00FB3402">
      <w:pPr>
        <w:jc w:val="right"/>
      </w:pPr>
    </w:p>
    <w:p w14:paraId="5791034E" w14:textId="0F8365D0" w:rsidR="00FB3402" w:rsidRDefault="00FB3402" w:rsidP="00FB3402">
      <w:pPr>
        <w:jc w:val="center"/>
        <w:rPr>
          <w:b/>
        </w:rPr>
      </w:pPr>
      <w:r>
        <w:rPr>
          <w:b/>
        </w:rPr>
        <w:t>Динамика средней статистической стоимост</w:t>
      </w:r>
      <w:r w:rsidR="00672470">
        <w:rPr>
          <w:b/>
        </w:rPr>
        <w:t>и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3EE59057" w14:textId="77777777" w:rsidR="00A465DF" w:rsidRDefault="00A465DF" w:rsidP="00FB3402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682"/>
        <w:gridCol w:w="688"/>
        <w:gridCol w:w="688"/>
        <w:gridCol w:w="689"/>
        <w:gridCol w:w="689"/>
        <w:gridCol w:w="689"/>
        <w:gridCol w:w="689"/>
        <w:gridCol w:w="689"/>
        <w:gridCol w:w="2036"/>
        <w:gridCol w:w="562"/>
      </w:tblGrid>
      <w:tr w:rsidR="00A465DF" w:rsidRPr="004C62D5" w14:paraId="193857ED" w14:textId="77777777" w:rsidTr="001B70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hideMark/>
          </w:tcPr>
          <w:p w14:paraId="571E963C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10"/>
            <w:noWrap/>
            <w:hideMark/>
          </w:tcPr>
          <w:p w14:paraId="4B766CCA" w14:textId="010150F8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1B7078" w:rsidRPr="004C62D5" w14:paraId="2F7E03BA" w14:textId="77777777" w:rsidTr="001B70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2191F112" w14:textId="77777777" w:rsidR="001B7078" w:rsidRPr="004C62D5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56" w:type="pct"/>
            <w:noWrap/>
            <w:hideMark/>
          </w:tcPr>
          <w:p w14:paraId="76DA0E6F" w14:textId="2C27BC59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2668C2CB" w14:textId="57EFBF79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59" w:type="pct"/>
            <w:noWrap/>
            <w:hideMark/>
          </w:tcPr>
          <w:p w14:paraId="1C05B300" w14:textId="1B39466C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59" w:type="pct"/>
            <w:noWrap/>
            <w:hideMark/>
          </w:tcPr>
          <w:p w14:paraId="21B0C4E5" w14:textId="21F79ADC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59" w:type="pct"/>
            <w:noWrap/>
            <w:hideMark/>
          </w:tcPr>
          <w:p w14:paraId="157E3A05" w14:textId="219F132D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59" w:type="pct"/>
            <w:noWrap/>
            <w:hideMark/>
          </w:tcPr>
          <w:p w14:paraId="26848778" w14:textId="594E188C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59" w:type="pct"/>
            <w:noWrap/>
            <w:hideMark/>
          </w:tcPr>
          <w:p w14:paraId="454DBC2B" w14:textId="644F60FA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52389297" w14:textId="724B805F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5F5C83F2" w14:textId="2C3A0D0A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</w:rPr>
              <w:t>настоящее время</w:t>
            </w:r>
          </w:p>
        </w:tc>
        <w:tc>
          <w:tcPr>
            <w:tcW w:w="293" w:type="pct"/>
            <w:noWrap/>
            <w:hideMark/>
          </w:tcPr>
          <w:p w14:paraId="7B3EB3A0" w14:textId="578A6DB4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1B7078" w:rsidRPr="004C62D5" w14:paraId="0371D2B2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14B9529F" w14:textId="5EEC3EE8" w:rsidR="001B7078" w:rsidRPr="00FE1EA5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356" w:type="pct"/>
            <w:noWrap/>
          </w:tcPr>
          <w:p w14:paraId="24A36C4A" w14:textId="74D9E810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C7E1426" w14:textId="751F8699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BD7B14B" w14:textId="1B9097C9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CB992FE" w14:textId="6CFBE760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648E0C9" w14:textId="40C58143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4E42F94" w14:textId="40EF3DB4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101E8DA" w14:textId="443B19E5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14ED3DB" w14:textId="10B03962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822382C" w14:textId="5F1FE1C2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63D1D1FD" w14:textId="0B01E4E5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1B7078" w:rsidRPr="004C62D5" w14:paraId="0888A070" w14:textId="77777777" w:rsidTr="001B707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0A4083C8" w14:textId="477C4011" w:rsidR="001B7078" w:rsidRPr="00FE1EA5" w:rsidRDefault="001B7078" w:rsidP="001B7078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356" w:type="pct"/>
            <w:noWrap/>
          </w:tcPr>
          <w:p w14:paraId="680C5749" w14:textId="66A8923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C7D7E3C" w14:textId="557B9DCE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560A129" w14:textId="151BCB2B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71361CF" w14:textId="16E83282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D9C19B8" w14:textId="73FCD183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8936151" w14:textId="351EEDD8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909201E" w14:textId="2A5D50E4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E21E183" w14:textId="53961741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4D5246C" w14:textId="6524C1F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3FE3282A" w14:textId="62B6E94D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1B7078" w:rsidRPr="004C62D5" w14:paraId="1D70E7E5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779B0A9B" w14:textId="43912235" w:rsidR="001B7078" w:rsidRPr="00FE1EA5" w:rsidRDefault="001B7078" w:rsidP="001B7078">
            <w:pPr>
              <w:jc w:val="center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6" w:type="pct"/>
            <w:noWrap/>
          </w:tcPr>
          <w:p w14:paraId="11F2D6F8" w14:textId="6BFE311A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C2DA8E9" w14:textId="0261DC5A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EB5AAB0" w14:textId="664DFF98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A621D0B" w14:textId="64E6569A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101199F" w14:textId="44FE7731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240AE73" w14:textId="7E974DEF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6712268" w14:textId="58F5077B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D41C533" w14:textId="4006EA5C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6F371210" w14:textId="4E320F8D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2EBCD62A" w14:textId="1E210D16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1B7078" w:rsidRPr="004C62D5" w14:paraId="3A3298E1" w14:textId="77777777" w:rsidTr="001B707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13E459F1" w14:textId="176654A0" w:rsidR="001B7078" w:rsidRPr="001B7078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56" w:type="pct"/>
            <w:noWrap/>
          </w:tcPr>
          <w:p w14:paraId="3A5B1BE9" w14:textId="11AEAC95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44A9DAC" w14:textId="7F4F2D7A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D8FBC21" w14:textId="5953554A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E31265E" w14:textId="739546AE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E999899" w14:textId="712F5C2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580051E" w14:textId="0D95BB32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B511A13" w14:textId="4B2CCC8E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162445C" w14:textId="6459ABC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1E5681F" w14:textId="718B607F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18D839EB" w14:textId="74FFBDDC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</w:tbl>
    <w:p w14:paraId="0ADCE3DF" w14:textId="77777777" w:rsidR="00A465DF" w:rsidRPr="00AD2A82" w:rsidRDefault="00A465DF" w:rsidP="00672470">
      <w:pPr>
        <w:rPr>
          <w:b/>
        </w:rPr>
      </w:pPr>
    </w:p>
    <w:p w14:paraId="71CD2716" w14:textId="26E76456" w:rsidR="00672470" w:rsidRDefault="00672470" w:rsidP="00672470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FADE448" w14:textId="77777777" w:rsidR="001B7078" w:rsidRDefault="001B7078" w:rsidP="00897FCB">
      <w:pPr>
        <w:jc w:val="right"/>
        <w:rPr>
          <w:b/>
          <w:bCs/>
        </w:rPr>
      </w:pPr>
    </w:p>
    <w:p w14:paraId="36830D96" w14:textId="77777777" w:rsidR="001B7078" w:rsidRDefault="001B707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328B614" w14:textId="4D1B972A" w:rsidR="00897FCB" w:rsidRPr="00897FCB" w:rsidRDefault="00897FCB" w:rsidP="00897FCB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0BDDFED3" w14:textId="77777777" w:rsidR="00897FCB" w:rsidRDefault="00897FCB" w:rsidP="00897FCB">
      <w:pPr>
        <w:jc w:val="right"/>
      </w:pPr>
    </w:p>
    <w:p w14:paraId="5E85AB29" w14:textId="49D647CF" w:rsidR="00897FCB" w:rsidRPr="00897FCB" w:rsidRDefault="00897FCB" w:rsidP="00897FCB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49041AD0" w14:textId="77777777" w:rsidR="00897FCB" w:rsidRPr="008013A6" w:rsidRDefault="00897FCB" w:rsidP="00897FCB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97FCB" w:rsidRPr="006E626F" w14:paraId="4BD0785D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3D856C03" w14:textId="77777777" w:rsidR="00897FCB" w:rsidRPr="006E626F" w:rsidRDefault="00897FCB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428D8FBF" w14:textId="15EDE114" w:rsidR="00897FCB" w:rsidRPr="006E626F" w:rsidRDefault="00897FCB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1B7078" w:rsidRPr="006E626F" w14:paraId="36ED158B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7E56995" w14:textId="24A9B805" w:rsidR="001B7078" w:rsidRPr="006E626F" w:rsidRDefault="001B7078" w:rsidP="001B7078">
            <w:pPr>
              <w:jc w:val="center"/>
              <w:rPr>
                <w:color w:val="000000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Армения</w:t>
            </w:r>
            <w:proofErr w:type="spellEnd"/>
          </w:p>
        </w:tc>
        <w:tc>
          <w:tcPr>
            <w:tcW w:w="2500" w:type="pct"/>
            <w:noWrap/>
          </w:tcPr>
          <w:p w14:paraId="271049D4" w14:textId="5FC31F34" w:rsidR="001B7078" w:rsidRPr="006E626F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6E1AE001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756D195" w14:textId="1E056751" w:rsidR="001B7078" w:rsidRPr="006E626F" w:rsidRDefault="001B7078" w:rsidP="001B7078">
            <w:pPr>
              <w:jc w:val="center"/>
              <w:rPr>
                <w:color w:val="000000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Беларусь</w:t>
            </w:r>
            <w:proofErr w:type="spellEnd"/>
          </w:p>
        </w:tc>
        <w:tc>
          <w:tcPr>
            <w:tcW w:w="2500" w:type="pct"/>
            <w:noWrap/>
          </w:tcPr>
          <w:p w14:paraId="58B33591" w14:textId="5B91004E" w:rsidR="001B7078" w:rsidRPr="006E626F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49F40636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F68A559" w14:textId="490DA301" w:rsidR="001B7078" w:rsidRPr="006E626F" w:rsidRDefault="001B7078" w:rsidP="001B7078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3C9C0EE4" w14:textId="64C5982F" w:rsidR="001B7078" w:rsidRPr="006E626F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143C7C9E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A9A734F" w14:textId="2B3331BC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7246767D" w14:textId="0B6C39D7" w:rsidR="001B7078" w:rsidRPr="006E626F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</w:tbl>
    <w:p w14:paraId="08633027" w14:textId="77777777" w:rsidR="00897FCB" w:rsidRDefault="00897FCB" w:rsidP="00897FCB">
      <w:pPr>
        <w:jc w:val="right"/>
        <w:rPr>
          <w:i/>
          <w:sz w:val="20"/>
        </w:rPr>
      </w:pPr>
    </w:p>
    <w:p w14:paraId="603B0203" w14:textId="77777777" w:rsidR="00897FCB" w:rsidRDefault="00897FCB" w:rsidP="00897FCB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3553588" w14:textId="77777777" w:rsidR="00FB3402" w:rsidRDefault="00FB3402" w:rsidP="008013A6"/>
    <w:p w14:paraId="1BC65084" w14:textId="3451850F" w:rsidR="008F3DA3" w:rsidRDefault="008F3DA3">
      <w:pPr>
        <w:spacing w:after="180" w:line="336" w:lineRule="auto"/>
        <w:contextualSpacing w:val="0"/>
      </w:pPr>
      <w:r>
        <w:br w:type="page"/>
      </w:r>
    </w:p>
    <w:p w14:paraId="29B07F40" w14:textId="7AF4B56A" w:rsidR="008F3DA3" w:rsidRDefault="008F3DA3" w:rsidP="008F3DA3">
      <w:pPr>
        <w:pStyle w:val="1"/>
      </w:pPr>
      <w:bookmarkStart w:id="36" w:name="_Toc126010117"/>
      <w:r>
        <w:rPr>
          <w:rFonts w:eastAsia="Times New Roman"/>
        </w:rPr>
        <w:lastRenderedPageBreak/>
        <w:t xml:space="preserve">ГЛАВА </w:t>
      </w:r>
      <w:r w:rsidRPr="008F3DA3">
        <w:rPr>
          <w:rFonts w:eastAsia="Times New Roman"/>
        </w:rPr>
        <w:t>6</w:t>
      </w:r>
      <w:r>
        <w:rPr>
          <w:rFonts w:eastAsia="Times New Roman"/>
        </w:rPr>
        <w:t xml:space="preserve">. </w:t>
      </w:r>
      <w:r w:rsidR="00A51677"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36"/>
    </w:p>
    <w:p w14:paraId="730E7477" w14:textId="589874FC" w:rsidR="008F3DA3" w:rsidRDefault="008F3DA3" w:rsidP="008F3DA3">
      <w:pPr>
        <w:pStyle w:val="20"/>
      </w:pPr>
      <w:bookmarkStart w:id="37" w:name="_Toc126010118"/>
      <w:r>
        <w:t>6.1. Динамика экспортной стоимости {{продукция1}} по годам</w:t>
      </w:r>
      <w:bookmarkEnd w:id="37"/>
    </w:p>
    <w:p w14:paraId="0C96FE9B" w14:textId="77777777" w:rsidR="008F3DA3" w:rsidRDefault="008F3DA3" w:rsidP="008F3DA3"/>
    <w:p w14:paraId="17B24013" w14:textId="2D3E933B" w:rsidR="008F3DA3" w:rsidRPr="002128F9" w:rsidRDefault="008F3DA3" w:rsidP="008F3DA3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на экспорт в России с </w:t>
      </w:r>
      <w:r w:rsidR="000F086B">
        <w:rPr>
          <w:color w:val="000000"/>
        </w:rPr>
        <w:t>*** года</w:t>
      </w:r>
      <w:r w:rsidR="00331A8C">
        <w:rPr>
          <w:color w:val="000000"/>
        </w:rPr>
        <w:t xml:space="preserve"> </w:t>
      </w:r>
      <w:r>
        <w:t xml:space="preserve">по </w:t>
      </w:r>
      <w:r w:rsidR="000F086B">
        <w:t xml:space="preserve">настоящее </w:t>
      </w:r>
      <w:r w:rsidR="005314FF">
        <w:t>время представлена</w:t>
      </w:r>
      <w:r>
        <w:t xml:space="preserve"> в таблице ниже</w:t>
      </w:r>
      <w:r w:rsidRPr="002128F9">
        <w:rPr>
          <w:color w:val="000000"/>
        </w:rPr>
        <w:t xml:space="preserve">. </w:t>
      </w:r>
    </w:p>
    <w:p w14:paraId="2C50E27C" w14:textId="77777777" w:rsidR="008F3DA3" w:rsidRDefault="008F3DA3" w:rsidP="008F3DA3">
      <w:pPr>
        <w:jc w:val="both"/>
      </w:pPr>
    </w:p>
    <w:p w14:paraId="360D70C3" w14:textId="68F4AC8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CABA7C8" w14:textId="77777777" w:rsidR="008F3DA3" w:rsidRDefault="008F3DA3" w:rsidP="008F3DA3">
      <w:pPr>
        <w:jc w:val="right"/>
      </w:pPr>
    </w:p>
    <w:p w14:paraId="20506D50" w14:textId="57EC919F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87E5EBE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4"/>
        <w:gridCol w:w="934"/>
        <w:gridCol w:w="935"/>
        <w:gridCol w:w="935"/>
        <w:gridCol w:w="1010"/>
        <w:gridCol w:w="2036"/>
      </w:tblGrid>
      <w:tr w:rsidR="008F3DA3" w:rsidRPr="0086361C" w14:paraId="75143B48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3058035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0F086B" w:rsidRPr="0086361C" w14:paraId="2C88692F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  <w:hideMark/>
          </w:tcPr>
          <w:p w14:paraId="243324AE" w14:textId="592664A5" w:rsidR="000F086B" w:rsidRPr="007A4DDA" w:rsidRDefault="000F086B" w:rsidP="000F086B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  <w:hideMark/>
          </w:tcPr>
          <w:p w14:paraId="5912F3DD" w14:textId="7D84E1DF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35" w:type="pct"/>
            <w:noWrap/>
            <w:hideMark/>
          </w:tcPr>
          <w:p w14:paraId="47223828" w14:textId="61DE9ED6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34" w:type="pct"/>
            <w:noWrap/>
            <w:hideMark/>
          </w:tcPr>
          <w:p w14:paraId="06D12C54" w14:textId="3CDFEF1B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34" w:type="pct"/>
            <w:noWrap/>
            <w:hideMark/>
          </w:tcPr>
          <w:p w14:paraId="219E452B" w14:textId="6480B379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34" w:type="pct"/>
            <w:noWrap/>
            <w:hideMark/>
          </w:tcPr>
          <w:p w14:paraId="4FD0545E" w14:textId="0A970A21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34" w:type="pct"/>
            <w:noWrap/>
            <w:hideMark/>
          </w:tcPr>
          <w:p w14:paraId="06417A83" w14:textId="560A4867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  <w:hideMark/>
          </w:tcPr>
          <w:p w14:paraId="19059755" w14:textId="085615A6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  <w:hideMark/>
          </w:tcPr>
          <w:p w14:paraId="068B6403" w14:textId="4D760874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86361C" w14:paraId="138489E3" w14:textId="77777777" w:rsidTr="000F08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</w:tcPr>
          <w:p w14:paraId="0837FC5B" w14:textId="1F752ADB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66D8DF16" w14:textId="49E1A19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28F33964" w14:textId="4AB5E8C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5ED8879" w14:textId="4CFBBD6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549946F3" w14:textId="6324BD5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743AC93" w14:textId="1DFB8B5A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A404425" w14:textId="4BADBE77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</w:tcPr>
          <w:p w14:paraId="2E82F085" w14:textId="78B3A49E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</w:tcPr>
          <w:p w14:paraId="7051F72E" w14:textId="29CBC82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</w:tr>
    </w:tbl>
    <w:p w14:paraId="5EAA8BC6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4FC1219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F337973" w14:textId="77777777" w:rsidR="008F3DA3" w:rsidRDefault="008F3DA3" w:rsidP="008F3DA3">
      <w:pPr>
        <w:jc w:val="right"/>
        <w:rPr>
          <w:i/>
          <w:sz w:val="20"/>
        </w:rPr>
      </w:pPr>
    </w:p>
    <w:p w14:paraId="34C6FC75" w14:textId="77777777" w:rsidR="008F3DA3" w:rsidRDefault="008F3DA3" w:rsidP="008F3DA3">
      <w:pPr>
        <w:jc w:val="right"/>
        <w:rPr>
          <w:b/>
          <w:bCs/>
        </w:rPr>
      </w:pPr>
    </w:p>
    <w:p w14:paraId="50CFD983" w14:textId="2540372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0D85B98" w14:textId="77777777" w:rsidR="008F3DA3" w:rsidRDefault="008F3DA3" w:rsidP="008F3DA3">
      <w:pPr>
        <w:jc w:val="right"/>
      </w:pPr>
    </w:p>
    <w:p w14:paraId="173EAA5E" w14:textId="5C92D340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A1A8AF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8F3DA3" w:rsidRPr="00697810" w14:paraId="19A7947C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7516BF6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F086B" w:rsidRPr="00697810" w14:paraId="6669C59E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CF823E6" w14:textId="421A33A3" w:rsidR="000F086B" w:rsidRPr="000F086B" w:rsidRDefault="000F086B" w:rsidP="000F086B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6861A00" w14:textId="08E741C9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41A05DF9" w14:textId="0A77E32F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4041E97B" w14:textId="7A846E00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3BA6ED39" w14:textId="63323AEA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2" w:type="pct"/>
            <w:noWrap/>
            <w:hideMark/>
          </w:tcPr>
          <w:p w14:paraId="0DE77FDF" w14:textId="56257BE8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05215187" w14:textId="23FCAE2E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6A414E67" w14:textId="7F1799FF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697810" w14:paraId="6BD17796" w14:textId="77777777" w:rsidTr="000F086B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2CF3670" w14:textId="72DC67BB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51D9A"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26819B6" w14:textId="4FB8C040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EAF4FB5" w14:textId="084A08D0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691B583" w14:textId="1CB977FC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0EED2581" w14:textId="3D63E367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AC48135" w14:textId="77CFA348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F9DA2B3" w14:textId="739209C1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D777BB3" w14:textId="7667D0A7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5DE5B58B" w14:textId="77777777" w:rsidR="008F3DA3" w:rsidRPr="00D92F43" w:rsidRDefault="008F3DA3" w:rsidP="008F3DA3">
      <w:pPr>
        <w:rPr>
          <w:b/>
        </w:rPr>
      </w:pPr>
    </w:p>
    <w:p w14:paraId="50727FAB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398ABB8" w14:textId="77777777" w:rsidR="008F3DA3" w:rsidRDefault="008F3DA3" w:rsidP="008F3DA3">
      <w:pPr>
        <w:rPr>
          <w:b/>
        </w:rPr>
      </w:pPr>
    </w:p>
    <w:p w14:paraId="2300A190" w14:textId="77777777" w:rsidR="008F3DA3" w:rsidRDefault="008F3DA3" w:rsidP="008F3DA3">
      <w:pPr>
        <w:rPr>
          <w:b/>
        </w:rPr>
      </w:pPr>
    </w:p>
    <w:p w14:paraId="6A42E47B" w14:textId="77777777" w:rsidR="008F3DA3" w:rsidRDefault="008F3DA3" w:rsidP="008F3DA3">
      <w:pPr>
        <w:rPr>
          <w:b/>
        </w:rPr>
      </w:pPr>
    </w:p>
    <w:p w14:paraId="2344345A" w14:textId="77777777" w:rsidR="008F3DA3" w:rsidRDefault="008F3DA3" w:rsidP="008F3DA3">
      <w:pPr>
        <w:jc w:val="right"/>
      </w:pPr>
      <w:r>
        <w:br w:type="page"/>
      </w:r>
    </w:p>
    <w:p w14:paraId="1F2CBB09" w14:textId="77777777" w:rsidR="000F086B" w:rsidRPr="00054370" w:rsidRDefault="000F086B" w:rsidP="000F086B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A99293B" w14:textId="0EAA857F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0CF6951" w14:textId="77777777" w:rsidR="008F3DA3" w:rsidRPr="00D92F43" w:rsidRDefault="008F3DA3" w:rsidP="008F3DA3">
      <w:pPr>
        <w:jc w:val="right"/>
      </w:pPr>
    </w:p>
    <w:p w14:paraId="20081AB3" w14:textId="010FF7B8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1F5096F" w14:textId="77777777" w:rsidR="008F3DA3" w:rsidRDefault="008F3DA3" w:rsidP="008F3DA3">
      <w:pPr>
        <w:rPr>
          <w:b/>
        </w:rPr>
      </w:pPr>
    </w:p>
    <w:p w14:paraId="720B6272" w14:textId="3980B84B" w:rsidR="008F3DA3" w:rsidRDefault="000F086B" w:rsidP="008F3DA3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1A2AD8E9" wp14:editId="78D016F1">
            <wp:extent cx="5940000" cy="2976689"/>
            <wp:effectExtent l="0" t="0" r="0" b="0"/>
            <wp:docPr id="10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ABF2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BED388E" w14:textId="77777777" w:rsidR="008F3DA3" w:rsidRDefault="008F3DA3" w:rsidP="008F3DA3">
      <w:pPr>
        <w:rPr>
          <w:i/>
          <w:sz w:val="20"/>
        </w:rPr>
      </w:pPr>
    </w:p>
    <w:p w14:paraId="569F9107" w14:textId="77777777" w:rsidR="008F3DA3" w:rsidRDefault="008F3DA3" w:rsidP="008F3DA3"/>
    <w:p w14:paraId="428B93AF" w14:textId="5E193418" w:rsidR="008F3DA3" w:rsidRPr="00322E5F" w:rsidRDefault="008F3DA3" w:rsidP="008F3DA3">
      <w:pPr>
        <w:jc w:val="both"/>
      </w:pPr>
      <w:r>
        <w:tab/>
        <w:t xml:space="preserve">С </w:t>
      </w:r>
      <w:r w:rsidR="000F086B">
        <w:rPr>
          <w:color w:val="000000"/>
        </w:rPr>
        <w:t>*** года</w:t>
      </w:r>
      <w:r>
        <w:rPr>
          <w:color w:val="000000"/>
        </w:rPr>
        <w:t xml:space="preserve"> по </w:t>
      </w:r>
      <w:r w:rsidR="000F086B">
        <w:rPr>
          <w:color w:val="000000"/>
        </w:rPr>
        <w:t>настоящее время</w:t>
      </w:r>
      <w:r>
        <w:rPr>
          <w:color w:val="000000"/>
        </w:rPr>
        <w:t xml:space="preserve"> средняя экспортная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0F086B">
        <w:t>выросла (сократилась)</w:t>
      </w:r>
      <w:r>
        <w:t xml:space="preserve"> на </w:t>
      </w:r>
      <w:r w:rsidR="000F086B">
        <w:t>***</w:t>
      </w:r>
      <w:r>
        <w:t xml:space="preserve">% - с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</w:t>
      </w:r>
      <w:r w:rsidR="000F086B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</w:t>
      </w:r>
      <w:r w:rsidR="000F086B">
        <w:rPr>
          <w:color w:val="000000"/>
        </w:rPr>
        <w:t xml:space="preserve">*** году </w:t>
      </w:r>
      <w:r>
        <w:rPr>
          <w:color w:val="000000"/>
        </w:rPr>
        <w:t xml:space="preserve">и равна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6EEDC706" w14:textId="77777777" w:rsidR="000F086B" w:rsidRDefault="000F086B" w:rsidP="008F3DA3">
      <w:pPr>
        <w:jc w:val="right"/>
        <w:rPr>
          <w:b/>
          <w:bCs/>
        </w:rPr>
      </w:pPr>
    </w:p>
    <w:p w14:paraId="3A724662" w14:textId="2A1E7EA8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D02ED66" w14:textId="77777777" w:rsidR="008F3DA3" w:rsidRDefault="008F3DA3" w:rsidP="008F3DA3">
      <w:pPr>
        <w:jc w:val="right"/>
      </w:pPr>
    </w:p>
    <w:p w14:paraId="045A4D0E" w14:textId="676CB5B4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4AD440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7"/>
        <w:gridCol w:w="937"/>
        <w:gridCol w:w="937"/>
        <w:gridCol w:w="937"/>
        <w:gridCol w:w="937"/>
        <w:gridCol w:w="999"/>
        <w:gridCol w:w="2036"/>
      </w:tblGrid>
      <w:tr w:rsidR="008F3DA3" w:rsidRPr="0086361C" w14:paraId="77BE0D81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CBD5DA3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0F086B" w:rsidRPr="0086361C" w14:paraId="14E02C27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5118FF27" w14:textId="64E8D1E7" w:rsidR="000F086B" w:rsidRPr="007A4DDA" w:rsidRDefault="000F086B" w:rsidP="000F086B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  <w:hideMark/>
          </w:tcPr>
          <w:p w14:paraId="47016D95" w14:textId="1513E22A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48" w:type="pct"/>
            <w:noWrap/>
            <w:hideMark/>
          </w:tcPr>
          <w:p w14:paraId="1CD5D4FB" w14:textId="1F6705DD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48" w:type="pct"/>
            <w:noWrap/>
            <w:hideMark/>
          </w:tcPr>
          <w:p w14:paraId="52587195" w14:textId="399122B4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48" w:type="pct"/>
            <w:noWrap/>
            <w:hideMark/>
          </w:tcPr>
          <w:p w14:paraId="260A3726" w14:textId="15F62440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48" w:type="pct"/>
            <w:noWrap/>
            <w:hideMark/>
          </w:tcPr>
          <w:p w14:paraId="70F2745C" w14:textId="1613803A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48" w:type="pct"/>
            <w:noWrap/>
            <w:hideMark/>
          </w:tcPr>
          <w:p w14:paraId="2066D92C" w14:textId="58CB2953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  <w:hideMark/>
          </w:tcPr>
          <w:p w14:paraId="24A62841" w14:textId="01AFC48D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  <w:hideMark/>
          </w:tcPr>
          <w:p w14:paraId="15631318" w14:textId="4DE694FA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86361C" w14:paraId="422A7EFF" w14:textId="77777777" w:rsidTr="000F08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</w:tcPr>
          <w:p w14:paraId="770AA2FD" w14:textId="41589675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6E1BC768" w14:textId="15E48E3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3ABDD898" w14:textId="46E6D985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202B03C8" w14:textId="56993CC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2D3CCADA" w14:textId="0C8379FE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103ED3B5" w14:textId="329F527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554C774E" w14:textId="7E2404C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</w:tcPr>
          <w:p w14:paraId="7189E025" w14:textId="613D89DF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</w:tcPr>
          <w:p w14:paraId="5168F276" w14:textId="59474DD2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</w:tr>
    </w:tbl>
    <w:p w14:paraId="7356C637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62FF140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EB14276" w14:textId="77777777" w:rsidR="008F3DA3" w:rsidRDefault="008F3DA3" w:rsidP="008F3DA3">
      <w:pPr>
        <w:jc w:val="right"/>
        <w:rPr>
          <w:i/>
          <w:sz w:val="20"/>
        </w:rPr>
      </w:pPr>
    </w:p>
    <w:p w14:paraId="214F9FDB" w14:textId="77777777" w:rsidR="008F3DA3" w:rsidRDefault="008F3DA3" w:rsidP="008F3DA3">
      <w:pPr>
        <w:jc w:val="right"/>
        <w:rPr>
          <w:b/>
          <w:bCs/>
        </w:rPr>
      </w:pPr>
    </w:p>
    <w:p w14:paraId="401D4C49" w14:textId="77777777" w:rsidR="000F086B" w:rsidRDefault="000F086B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06B4591F" w14:textId="1F815818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4FCBB574" w14:textId="77777777" w:rsidR="008F3DA3" w:rsidRDefault="008F3DA3" w:rsidP="008F3DA3">
      <w:pPr>
        <w:jc w:val="right"/>
      </w:pPr>
    </w:p>
    <w:p w14:paraId="54FD1003" w14:textId="0BFBF3EA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0B5C1A0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8F3DA3" w:rsidRPr="00697810" w14:paraId="315AD802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75E8D2D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F086B" w:rsidRPr="00697810" w14:paraId="03DF8840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051D8458" w14:textId="1F1BDA98" w:rsidR="000F086B" w:rsidRPr="00697810" w:rsidRDefault="000F086B" w:rsidP="000F086B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586ADF9C" w14:textId="5E4A5695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1" w:type="pct"/>
            <w:noWrap/>
            <w:hideMark/>
          </w:tcPr>
          <w:p w14:paraId="171153FE" w14:textId="4887C0F5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1" w:type="pct"/>
            <w:noWrap/>
            <w:hideMark/>
          </w:tcPr>
          <w:p w14:paraId="0ECFF578" w14:textId="42B92215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1" w:type="pct"/>
            <w:noWrap/>
            <w:hideMark/>
          </w:tcPr>
          <w:p w14:paraId="5B08A6ED" w14:textId="3CF0DCC7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1" w:type="pct"/>
            <w:noWrap/>
            <w:hideMark/>
          </w:tcPr>
          <w:p w14:paraId="75F8C3FC" w14:textId="1EB18161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63839E58" w14:textId="662B3526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4B5E834A" w14:textId="5AF36337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697810" w14:paraId="1691E936" w14:textId="77777777" w:rsidTr="000F086B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317AB4FA" w14:textId="75C761AD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4B7D975D" w14:textId="47082ED2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2C249BA2" w14:textId="2DEDC05B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13736F52" w14:textId="33E50BCE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4E824B9E" w14:textId="0064E687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779BDA64" w14:textId="4299B329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3116210B" w14:textId="1216A04D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38FE806F" w14:textId="56113D1A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</w:tr>
    </w:tbl>
    <w:p w14:paraId="76AC69A5" w14:textId="77777777" w:rsidR="008F3DA3" w:rsidRPr="00D92F43" w:rsidRDefault="008F3DA3" w:rsidP="008F3DA3">
      <w:pPr>
        <w:rPr>
          <w:b/>
        </w:rPr>
      </w:pPr>
    </w:p>
    <w:p w14:paraId="4F5DE583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346E145" w14:textId="1755A409" w:rsidR="008F3DA3" w:rsidRDefault="008F3DA3" w:rsidP="008F3DA3">
      <w:pPr>
        <w:jc w:val="right"/>
      </w:pPr>
    </w:p>
    <w:p w14:paraId="63E35F0F" w14:textId="77777777" w:rsidR="0095005D" w:rsidRDefault="0095005D" w:rsidP="0095005D">
      <w:pPr>
        <w:jc w:val="right"/>
      </w:pPr>
    </w:p>
    <w:p w14:paraId="24C29FD0" w14:textId="77777777" w:rsidR="0095005D" w:rsidRPr="00054370" w:rsidRDefault="0095005D" w:rsidP="0095005D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13CED4E" w14:textId="671840BB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968AFFC" w14:textId="77777777" w:rsidR="008F3DA3" w:rsidRPr="00D92F43" w:rsidRDefault="008F3DA3" w:rsidP="008F3DA3">
      <w:pPr>
        <w:jc w:val="right"/>
      </w:pPr>
    </w:p>
    <w:p w14:paraId="403450E8" w14:textId="16263D66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2109F96" w14:textId="77777777" w:rsidR="008F3DA3" w:rsidRDefault="008F3DA3" w:rsidP="008F3DA3">
      <w:pPr>
        <w:jc w:val="center"/>
        <w:rPr>
          <w:b/>
        </w:rPr>
      </w:pPr>
    </w:p>
    <w:p w14:paraId="683EE76C" w14:textId="62FE4317" w:rsidR="008F3DA3" w:rsidRDefault="0095005D" w:rsidP="008F3DA3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4F60B9AC" wp14:editId="4CBFE00A">
            <wp:extent cx="5940000" cy="2976689"/>
            <wp:effectExtent l="0" t="0" r="0" b="0"/>
            <wp:docPr id="1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2D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B7DB96B" w14:textId="77777777" w:rsidR="008F3DA3" w:rsidRDefault="008F3DA3" w:rsidP="008F3DA3">
      <w:pPr>
        <w:rPr>
          <w:i/>
          <w:sz w:val="20"/>
        </w:rPr>
      </w:pPr>
    </w:p>
    <w:p w14:paraId="513F37DB" w14:textId="77777777" w:rsidR="008F3DA3" w:rsidRDefault="008F3DA3" w:rsidP="008F3DA3"/>
    <w:p w14:paraId="014E9B50" w14:textId="305D482C" w:rsidR="008F3DA3" w:rsidRPr="00322E5F" w:rsidRDefault="008F3DA3" w:rsidP="008F3DA3">
      <w:pPr>
        <w:jc w:val="both"/>
      </w:pPr>
      <w:r>
        <w:tab/>
        <w:t xml:space="preserve">С </w:t>
      </w:r>
      <w:r w:rsidR="0095005D">
        <w:rPr>
          <w:color w:val="000000"/>
        </w:rPr>
        <w:t>*** года</w:t>
      </w:r>
      <w:r>
        <w:rPr>
          <w:color w:val="000000"/>
        </w:rPr>
        <w:t xml:space="preserve"> по </w:t>
      </w:r>
      <w:r w:rsidR="0095005D">
        <w:rPr>
          <w:color w:val="000000"/>
        </w:rPr>
        <w:t>настоящее время</w:t>
      </w:r>
      <w:r>
        <w:rPr>
          <w:color w:val="000000"/>
        </w:rPr>
        <w:t xml:space="preserve"> средняя экспортная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95005D">
        <w:t>выросла (сократилась)</w:t>
      </w:r>
      <w:r>
        <w:t xml:space="preserve"> на </w:t>
      </w:r>
      <w:r w:rsidR="0095005D">
        <w:t>***</w:t>
      </w:r>
      <w:r>
        <w:t xml:space="preserve">% - с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 до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руб./кг. Минимальная стоимость продукции зафиксирована в </w:t>
      </w:r>
      <w:r w:rsidR="0095005D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руб./кг. Максимальная - в </w:t>
      </w:r>
      <w:r w:rsidR="0095005D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руб./кг. </w:t>
      </w:r>
    </w:p>
    <w:p w14:paraId="3FA8FBDE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50D34924" w14:textId="5BC07244" w:rsidR="008F3DA3" w:rsidRDefault="008F3DA3" w:rsidP="008F3DA3">
      <w:pPr>
        <w:pStyle w:val="20"/>
      </w:pPr>
      <w:bookmarkStart w:id="38" w:name="_Toc126010119"/>
      <w:r>
        <w:lastRenderedPageBreak/>
        <w:t>6.2. Структура экспортной стоимости {{продукция1}} по странам-получателям</w:t>
      </w:r>
      <w:bookmarkEnd w:id="38"/>
    </w:p>
    <w:p w14:paraId="54A9D90C" w14:textId="77777777" w:rsidR="008F3DA3" w:rsidRDefault="008F3DA3" w:rsidP="008F3DA3"/>
    <w:p w14:paraId="12F87B93" w14:textId="0EC915EC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61A9848D" w14:textId="77777777" w:rsidR="008F3DA3" w:rsidRDefault="008F3DA3" w:rsidP="008F3DA3">
      <w:pPr>
        <w:jc w:val="right"/>
      </w:pPr>
    </w:p>
    <w:p w14:paraId="3F4F005F" w14:textId="67DA4B12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54CE0C9C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77174112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7FC69D2D" w14:textId="3FD3CCBF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0188C5C1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4950C8" w:rsidRPr="006E626F" w14:paraId="36F4532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F5BBF3E" w14:textId="5823BB14" w:rsidR="004950C8" w:rsidRPr="006E626F" w:rsidRDefault="004950C8" w:rsidP="004950C8">
            <w:pPr>
              <w:jc w:val="center"/>
              <w:rPr>
                <w:color w:val="000000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Армения</w:t>
            </w:r>
            <w:proofErr w:type="spellEnd"/>
          </w:p>
        </w:tc>
        <w:tc>
          <w:tcPr>
            <w:tcW w:w="2500" w:type="pct"/>
            <w:noWrap/>
          </w:tcPr>
          <w:p w14:paraId="3DC48377" w14:textId="36995A6F" w:rsidR="004950C8" w:rsidRPr="008C31F7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4950C8" w:rsidRPr="006E626F" w14:paraId="561EDCE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869DA4C" w14:textId="790CB519" w:rsidR="004950C8" w:rsidRPr="00FE1EA5" w:rsidRDefault="004950C8" w:rsidP="004950C8">
            <w:pPr>
              <w:jc w:val="center"/>
              <w:rPr>
                <w:lang w:val="en-US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Беларусь</w:t>
            </w:r>
            <w:proofErr w:type="spellEnd"/>
          </w:p>
        </w:tc>
        <w:tc>
          <w:tcPr>
            <w:tcW w:w="2500" w:type="pct"/>
            <w:noWrap/>
          </w:tcPr>
          <w:p w14:paraId="3FE8840E" w14:textId="342F28EB" w:rsidR="004950C8" w:rsidRPr="008C31F7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4950C8" w:rsidRPr="006E626F" w14:paraId="0A4F4AF1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26A55AF" w14:textId="1D3A6FD3" w:rsidR="004950C8" w:rsidRPr="004950C8" w:rsidRDefault="004950C8" w:rsidP="004950C8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74660EB6" w14:textId="10419BFC" w:rsidR="004950C8" w:rsidRPr="008C31F7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4950C8" w:rsidRPr="006E626F" w14:paraId="2C50D9F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A8DD40C" w14:textId="0E6C289A" w:rsidR="004950C8" w:rsidRPr="004950C8" w:rsidRDefault="004950C8" w:rsidP="004950C8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5E0CCE3D" w14:textId="4009D981" w:rsidR="004950C8" w:rsidRPr="008C31F7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19B17D70" w14:textId="77777777" w:rsidR="008F3DA3" w:rsidRDefault="008F3DA3" w:rsidP="008F3DA3">
      <w:pPr>
        <w:jc w:val="right"/>
        <w:rPr>
          <w:i/>
          <w:sz w:val="20"/>
        </w:rPr>
      </w:pPr>
    </w:p>
    <w:p w14:paraId="4925FAF8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5E9FEF7" w14:textId="54EA043A" w:rsidR="00331A8C" w:rsidRDefault="00331A8C">
      <w:pPr>
        <w:spacing w:after="180" w:line="336" w:lineRule="auto"/>
        <w:contextualSpacing w:val="0"/>
        <w:rPr>
          <w:b/>
          <w:bCs/>
        </w:rPr>
      </w:pPr>
    </w:p>
    <w:p w14:paraId="7850B06C" w14:textId="4E762804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F23B77"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4A8D1C5D" w14:textId="77777777" w:rsidR="008F3DA3" w:rsidRDefault="008F3DA3" w:rsidP="008F3DA3">
      <w:pPr>
        <w:jc w:val="right"/>
      </w:pPr>
    </w:p>
    <w:p w14:paraId="228602D0" w14:textId="200EA8CD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</w:t>
      </w:r>
      <w:r w:rsidR="00F23B77">
        <w:rPr>
          <w:b/>
          <w:bCs/>
        </w:rPr>
        <w:t>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 w:rsidRPr="0057207B">
        <w:rPr>
          <w:b/>
        </w:rPr>
        <w:t xml:space="preserve"> </w:t>
      </w:r>
      <w:r w:rsidR="0057207B">
        <w:rPr>
          <w:b/>
        </w:rPr>
        <w:t>получателям</w:t>
      </w:r>
    </w:p>
    <w:p w14:paraId="0A26B60A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780"/>
        <w:gridCol w:w="778"/>
        <w:gridCol w:w="778"/>
        <w:gridCol w:w="778"/>
        <w:gridCol w:w="779"/>
        <w:gridCol w:w="779"/>
        <w:gridCol w:w="779"/>
        <w:gridCol w:w="779"/>
        <w:gridCol w:w="1871"/>
      </w:tblGrid>
      <w:tr w:rsidR="008F3DA3" w:rsidRPr="004C62D5" w14:paraId="48194744" w14:textId="77777777" w:rsidTr="004950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vAlign w:val="center"/>
            <w:hideMark/>
          </w:tcPr>
          <w:p w14:paraId="0A225442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9"/>
            <w:noWrap/>
            <w:hideMark/>
          </w:tcPr>
          <w:p w14:paraId="62072B69" w14:textId="77777777" w:rsidR="008F3DA3" w:rsidRPr="00672470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8C31F7" w:rsidRPr="004C62D5" w14:paraId="676B5B13" w14:textId="77777777" w:rsidTr="004950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0CCFD9AB" w14:textId="77777777" w:rsidR="008C31F7" w:rsidRPr="004C62D5" w:rsidRDefault="008C31F7" w:rsidP="008C31F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70" w:type="pct"/>
            <w:noWrap/>
            <w:hideMark/>
          </w:tcPr>
          <w:p w14:paraId="1CDE200F" w14:textId="17B021EF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0809600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69" w:type="pct"/>
            <w:noWrap/>
            <w:hideMark/>
          </w:tcPr>
          <w:p w14:paraId="30073A78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69" w:type="pct"/>
            <w:noWrap/>
            <w:hideMark/>
          </w:tcPr>
          <w:p w14:paraId="205AD77A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69" w:type="pct"/>
            <w:noWrap/>
            <w:hideMark/>
          </w:tcPr>
          <w:p w14:paraId="58091A8B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69" w:type="pct"/>
            <w:noWrap/>
            <w:hideMark/>
          </w:tcPr>
          <w:p w14:paraId="704C1B50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69" w:type="pct"/>
            <w:noWrap/>
            <w:hideMark/>
          </w:tcPr>
          <w:p w14:paraId="32C0BD94" w14:textId="7499BEE8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69" w:type="pct"/>
            <w:noWrap/>
            <w:hideMark/>
          </w:tcPr>
          <w:p w14:paraId="2735B7CD" w14:textId="63234211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70" w:type="pct"/>
            <w:noWrap/>
            <w:hideMark/>
          </w:tcPr>
          <w:p w14:paraId="52D8EF90" w14:textId="74C0F71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</w:tr>
      <w:tr w:rsidR="008C31F7" w:rsidRPr="004C62D5" w14:paraId="38560FD5" w14:textId="77777777" w:rsidTr="004950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  <w:hideMark/>
          </w:tcPr>
          <w:p w14:paraId="22755F85" w14:textId="1985556B" w:rsidR="004950C8" w:rsidRPr="00FE1EA5" w:rsidRDefault="004950C8" w:rsidP="004950C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70" w:type="pct"/>
            <w:noWrap/>
            <w:hideMark/>
          </w:tcPr>
          <w:p w14:paraId="0BDE4637" w14:textId="34CC04C9" w:rsidR="004950C8" w:rsidRPr="004950C8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693857BD" w14:textId="5CFD37D3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318ACA7F" w14:textId="692A7B5F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34874600" w14:textId="095812D5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44953C00" w14:textId="162980F4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2C2BA936" w14:textId="42C80F83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220754F6" w14:textId="25A8179B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0E531AC4" w14:textId="44ED30D9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70" w:type="pct"/>
            <w:noWrap/>
            <w:hideMark/>
          </w:tcPr>
          <w:p w14:paraId="253689ED" w14:textId="4DB22FEB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</w:tr>
      <w:tr w:rsidR="004950C8" w:rsidRPr="004C62D5" w14:paraId="202E1756" w14:textId="77777777" w:rsidTr="004950C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359D2CF9" w14:textId="2341F7A4" w:rsidR="004950C8" w:rsidRPr="00FE1EA5" w:rsidRDefault="004950C8" w:rsidP="004950C8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470" w:type="pct"/>
            <w:noWrap/>
          </w:tcPr>
          <w:p w14:paraId="69D30E64" w14:textId="11E05EED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0DC0C89" w14:textId="79536FD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4D9C76C" w14:textId="1DCBEA7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1C46A66" w14:textId="12D72004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4732C81C" w14:textId="5144C4CA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233BA16" w14:textId="1007E6F0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5767E4A" w14:textId="3C9E5632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DD79B5F" w14:textId="5A77BB57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53708F16" w14:textId="47E52C6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4950C8" w:rsidRPr="004C62D5" w14:paraId="12D81DE0" w14:textId="77777777" w:rsidTr="004950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6827C302" w14:textId="49077EDF" w:rsidR="004950C8" w:rsidRPr="00FE1EA5" w:rsidRDefault="004950C8" w:rsidP="004950C8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470" w:type="pct"/>
            <w:noWrap/>
          </w:tcPr>
          <w:p w14:paraId="58710595" w14:textId="67A65DA5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2F00784" w14:textId="10F5A0C9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4D5CF306" w14:textId="32EDBF5A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1E3FD22" w14:textId="61F3FA7D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272C490" w14:textId="563E6368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EB9F88" w14:textId="1A335091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553FF5F" w14:textId="215DA18B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278A69E" w14:textId="3E5ACF86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799CE3B2" w14:textId="3DE44F31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4950C8" w:rsidRPr="004C62D5" w14:paraId="0CCA9C3B" w14:textId="77777777" w:rsidTr="004950C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4AC1DC57" w14:textId="3F9B1A70" w:rsidR="004950C8" w:rsidRPr="00FE1EA5" w:rsidRDefault="004950C8" w:rsidP="004950C8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470" w:type="pct"/>
            <w:noWrap/>
          </w:tcPr>
          <w:p w14:paraId="0A2EC6FB" w14:textId="746381F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F9448B3" w14:textId="3A25FC3D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6B5D9BD" w14:textId="65D2B26A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96EF1E9" w14:textId="67DD80B9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0437813" w14:textId="32786772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623144" w14:textId="3DA69A2D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D08D8AA" w14:textId="200B221F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76CDF3A" w14:textId="3CD8162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06BC9C73" w14:textId="7ABEEF5A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</w:tbl>
    <w:p w14:paraId="7DF38694" w14:textId="77777777" w:rsidR="008F3DA3" w:rsidRPr="00AD2A82" w:rsidRDefault="008F3DA3" w:rsidP="008F3DA3">
      <w:pPr>
        <w:rPr>
          <w:b/>
        </w:rPr>
      </w:pPr>
    </w:p>
    <w:p w14:paraId="027EDD8C" w14:textId="77777777" w:rsidR="008F3DA3" w:rsidRDefault="008F3DA3" w:rsidP="008F3DA3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175CC0F0" w14:textId="77777777" w:rsidR="007F6A63" w:rsidRDefault="007F6A6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12BF2B5" w14:textId="1EBEC372" w:rsidR="008F3DA3" w:rsidRPr="00897FCB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57207B" w:rsidRPr="0057207B">
        <w:rPr>
          <w:b/>
          <w:bCs/>
        </w:rPr>
        <w:t>6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7E0ACF35" w14:textId="77777777" w:rsidR="008F3DA3" w:rsidRDefault="008F3DA3" w:rsidP="008F3DA3">
      <w:pPr>
        <w:jc w:val="right"/>
      </w:pPr>
    </w:p>
    <w:p w14:paraId="7FBC3310" w14:textId="6C46B97E" w:rsidR="008F3DA3" w:rsidRPr="00897FCB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</w:t>
      </w:r>
      <w:r w:rsidR="0057207B">
        <w:rPr>
          <w:b/>
          <w:bCs/>
        </w:rPr>
        <w:t xml:space="preserve">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>
        <w:rPr>
          <w:b/>
        </w:rPr>
        <w:t>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71FFF51B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5E1F1C56" w14:textId="77777777" w:rsidTr="002515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036AF63D" w14:textId="1B48B3D6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39752527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C31F7" w:rsidRPr="006E626F" w14:paraId="7FB3932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D409898" w14:textId="561DCA03" w:rsidR="008C31F7" w:rsidRPr="006E626F" w:rsidRDefault="008C31F7" w:rsidP="008C31F7">
            <w:pPr>
              <w:jc w:val="center"/>
              <w:rPr>
                <w:color w:val="000000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Армения</w:t>
            </w:r>
            <w:proofErr w:type="spellEnd"/>
          </w:p>
        </w:tc>
        <w:tc>
          <w:tcPr>
            <w:tcW w:w="2500" w:type="pct"/>
            <w:noWrap/>
          </w:tcPr>
          <w:p w14:paraId="422AD17D" w14:textId="27BC58E3" w:rsidR="008C31F7" w:rsidRPr="008C31F7" w:rsidRDefault="008C31F7" w:rsidP="008C31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8C31F7" w:rsidRPr="006E626F" w14:paraId="64157CC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906F795" w14:textId="2760E5B1" w:rsidR="008C31F7" w:rsidRPr="00FE1EA5" w:rsidRDefault="008C31F7" w:rsidP="008C31F7">
            <w:pPr>
              <w:jc w:val="center"/>
              <w:rPr>
                <w:lang w:val="en-US"/>
              </w:rPr>
            </w:pPr>
            <w:proofErr w:type="spellStart"/>
            <w:r w:rsidRPr="00FE1EA5">
              <w:rPr>
                <w:b w:val="0"/>
                <w:bCs w:val="0"/>
                <w:lang w:val="en-US"/>
              </w:rPr>
              <w:t>Беларусь</w:t>
            </w:r>
            <w:proofErr w:type="spellEnd"/>
          </w:p>
        </w:tc>
        <w:tc>
          <w:tcPr>
            <w:tcW w:w="2500" w:type="pct"/>
            <w:noWrap/>
          </w:tcPr>
          <w:p w14:paraId="5B54ED03" w14:textId="7FAAC6DD" w:rsidR="008C31F7" w:rsidRPr="008C31F7" w:rsidRDefault="008C31F7" w:rsidP="008C31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8C31F7" w:rsidRPr="006E626F" w14:paraId="151A4B9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C2FDF8B" w14:textId="35B2D560" w:rsidR="008C31F7" w:rsidRPr="00FE1EA5" w:rsidRDefault="008C31F7" w:rsidP="008C31F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339FD0CE" w14:textId="559C1AA6" w:rsidR="008C31F7" w:rsidRPr="008C31F7" w:rsidRDefault="008C31F7" w:rsidP="008C31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8C31F7" w:rsidRPr="006E626F" w14:paraId="0E3A7A8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BAF06E3" w14:textId="28B09FD0" w:rsidR="008C31F7" w:rsidRPr="00FE1EA5" w:rsidRDefault="008C31F7" w:rsidP="008C31F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14A80E54" w14:textId="60B730A3" w:rsidR="008C31F7" w:rsidRPr="008C31F7" w:rsidRDefault="008C31F7" w:rsidP="008C31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568F94AD" w14:textId="77777777" w:rsidR="008F3DA3" w:rsidRDefault="008F3DA3" w:rsidP="008F3DA3">
      <w:pPr>
        <w:jc w:val="right"/>
        <w:rPr>
          <w:i/>
          <w:sz w:val="20"/>
        </w:rPr>
      </w:pPr>
    </w:p>
    <w:p w14:paraId="5D478657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sectPr w:rsidR="008F3DA3" w:rsidSect="00911CD5">
      <w:headerReference w:type="default" r:id="rId16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6846D5" w14:textId="77777777" w:rsidR="00C33E73" w:rsidRDefault="00C33E73" w:rsidP="00A91D75">
      <w:r>
        <w:separator/>
      </w:r>
    </w:p>
  </w:endnote>
  <w:endnote w:type="continuationSeparator" w:id="0">
    <w:p w14:paraId="7882C441" w14:textId="77777777" w:rsidR="00C33E73" w:rsidRDefault="00C33E73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C9677" w14:textId="77777777" w:rsidR="00C33E73" w:rsidRDefault="00C33E73" w:rsidP="00A91D75">
      <w:r>
        <w:separator/>
      </w:r>
    </w:p>
  </w:footnote>
  <w:footnote w:type="continuationSeparator" w:id="0">
    <w:p w14:paraId="45A27586" w14:textId="77777777" w:rsidR="00C33E73" w:rsidRDefault="00C33E73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0366DCDF" w14:textId="77777777" w:rsidTr="00A7217A">
      <w:trPr>
        <w:trHeight w:val="1060"/>
      </w:trPr>
      <w:tc>
        <w:tcPr>
          <w:tcW w:w="5861" w:type="dxa"/>
        </w:tcPr>
        <w:p w14:paraId="2A3F7AFA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6B8666F1" wp14:editId="1E2818E0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05DA3EE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4EFD74" wp14:editId="085E07D6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F073F9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1A5F552B" wp14:editId="56531479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10691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54370"/>
    <w:rsid w:val="00080E43"/>
    <w:rsid w:val="000908E5"/>
    <w:rsid w:val="000E0ECB"/>
    <w:rsid w:val="000E4051"/>
    <w:rsid w:val="000F086B"/>
    <w:rsid w:val="000F4650"/>
    <w:rsid w:val="001026BD"/>
    <w:rsid w:val="001137DF"/>
    <w:rsid w:val="00122C4C"/>
    <w:rsid w:val="001258F5"/>
    <w:rsid w:val="001313E7"/>
    <w:rsid w:val="00146E2A"/>
    <w:rsid w:val="001667B1"/>
    <w:rsid w:val="001737EA"/>
    <w:rsid w:val="00177CEF"/>
    <w:rsid w:val="0018440A"/>
    <w:rsid w:val="00184B35"/>
    <w:rsid w:val="001865F2"/>
    <w:rsid w:val="001948CD"/>
    <w:rsid w:val="001A2901"/>
    <w:rsid w:val="001B7078"/>
    <w:rsid w:val="001D324C"/>
    <w:rsid w:val="001D4718"/>
    <w:rsid w:val="001D7911"/>
    <w:rsid w:val="001E59F3"/>
    <w:rsid w:val="002063EE"/>
    <w:rsid w:val="002128F9"/>
    <w:rsid w:val="0022673D"/>
    <w:rsid w:val="00226FF2"/>
    <w:rsid w:val="002515F8"/>
    <w:rsid w:val="002607F3"/>
    <w:rsid w:val="00270CE2"/>
    <w:rsid w:val="00277829"/>
    <w:rsid w:val="00282F04"/>
    <w:rsid w:val="00293352"/>
    <w:rsid w:val="002B7D6D"/>
    <w:rsid w:val="002C44A8"/>
    <w:rsid w:val="00322E5F"/>
    <w:rsid w:val="00331A8C"/>
    <w:rsid w:val="0033441D"/>
    <w:rsid w:val="00342438"/>
    <w:rsid w:val="003565A5"/>
    <w:rsid w:val="00357E88"/>
    <w:rsid w:val="003659E3"/>
    <w:rsid w:val="003662B4"/>
    <w:rsid w:val="003740F5"/>
    <w:rsid w:val="00381C23"/>
    <w:rsid w:val="00384FD2"/>
    <w:rsid w:val="003A574F"/>
    <w:rsid w:val="003E1F2C"/>
    <w:rsid w:val="003F429C"/>
    <w:rsid w:val="00423935"/>
    <w:rsid w:val="0043209E"/>
    <w:rsid w:val="0044292E"/>
    <w:rsid w:val="00444D5A"/>
    <w:rsid w:val="00460803"/>
    <w:rsid w:val="0046381B"/>
    <w:rsid w:val="0049377D"/>
    <w:rsid w:val="004950C8"/>
    <w:rsid w:val="004A33A7"/>
    <w:rsid w:val="004E0A62"/>
    <w:rsid w:val="00526D21"/>
    <w:rsid w:val="0052733E"/>
    <w:rsid w:val="00527F12"/>
    <w:rsid w:val="005314FF"/>
    <w:rsid w:val="00537345"/>
    <w:rsid w:val="00564A4E"/>
    <w:rsid w:val="00571946"/>
    <w:rsid w:val="0057207B"/>
    <w:rsid w:val="00577305"/>
    <w:rsid w:val="005837F1"/>
    <w:rsid w:val="00583DB4"/>
    <w:rsid w:val="005A6FD7"/>
    <w:rsid w:val="005C10D9"/>
    <w:rsid w:val="005C2E0B"/>
    <w:rsid w:val="005E308F"/>
    <w:rsid w:val="005F4669"/>
    <w:rsid w:val="006079FA"/>
    <w:rsid w:val="00611168"/>
    <w:rsid w:val="00616E1F"/>
    <w:rsid w:val="0062480E"/>
    <w:rsid w:val="006270F4"/>
    <w:rsid w:val="006408AE"/>
    <w:rsid w:val="00672470"/>
    <w:rsid w:val="0069237D"/>
    <w:rsid w:val="006C3E43"/>
    <w:rsid w:val="007027B9"/>
    <w:rsid w:val="00710DBD"/>
    <w:rsid w:val="00743FD9"/>
    <w:rsid w:val="00747245"/>
    <w:rsid w:val="00760843"/>
    <w:rsid w:val="007702DA"/>
    <w:rsid w:val="00772B84"/>
    <w:rsid w:val="00772F71"/>
    <w:rsid w:val="00772F96"/>
    <w:rsid w:val="007732CD"/>
    <w:rsid w:val="007819D5"/>
    <w:rsid w:val="00792317"/>
    <w:rsid w:val="00793579"/>
    <w:rsid w:val="007B0DFA"/>
    <w:rsid w:val="007D49B1"/>
    <w:rsid w:val="007E5E59"/>
    <w:rsid w:val="007F6A63"/>
    <w:rsid w:val="008013A6"/>
    <w:rsid w:val="00805BA6"/>
    <w:rsid w:val="008125D3"/>
    <w:rsid w:val="00823D33"/>
    <w:rsid w:val="00831777"/>
    <w:rsid w:val="00833F4E"/>
    <w:rsid w:val="00837568"/>
    <w:rsid w:val="00845999"/>
    <w:rsid w:val="00860F9E"/>
    <w:rsid w:val="008759A8"/>
    <w:rsid w:val="008877F8"/>
    <w:rsid w:val="00897FCB"/>
    <w:rsid w:val="008A18A8"/>
    <w:rsid w:val="008A6A2A"/>
    <w:rsid w:val="008B16C7"/>
    <w:rsid w:val="008B46AB"/>
    <w:rsid w:val="008C209A"/>
    <w:rsid w:val="008C31F7"/>
    <w:rsid w:val="008C3495"/>
    <w:rsid w:val="008E707B"/>
    <w:rsid w:val="008F3DA3"/>
    <w:rsid w:val="009014FE"/>
    <w:rsid w:val="00906D04"/>
    <w:rsid w:val="00911CD5"/>
    <w:rsid w:val="009210A6"/>
    <w:rsid w:val="00923295"/>
    <w:rsid w:val="00924378"/>
    <w:rsid w:val="00944D7A"/>
    <w:rsid w:val="0095005D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00FB"/>
    <w:rsid w:val="00A32002"/>
    <w:rsid w:val="00A41129"/>
    <w:rsid w:val="00A465DF"/>
    <w:rsid w:val="00A51677"/>
    <w:rsid w:val="00A7217A"/>
    <w:rsid w:val="00A7227F"/>
    <w:rsid w:val="00A73699"/>
    <w:rsid w:val="00A8552D"/>
    <w:rsid w:val="00A86068"/>
    <w:rsid w:val="00A90316"/>
    <w:rsid w:val="00A91D75"/>
    <w:rsid w:val="00AA0A62"/>
    <w:rsid w:val="00AC22D2"/>
    <w:rsid w:val="00AC343A"/>
    <w:rsid w:val="00AD3482"/>
    <w:rsid w:val="00AE774D"/>
    <w:rsid w:val="00AF39EC"/>
    <w:rsid w:val="00B0297D"/>
    <w:rsid w:val="00B11B5E"/>
    <w:rsid w:val="00B445DF"/>
    <w:rsid w:val="00B50527"/>
    <w:rsid w:val="00B74368"/>
    <w:rsid w:val="00BA520C"/>
    <w:rsid w:val="00BC17A5"/>
    <w:rsid w:val="00BC60E1"/>
    <w:rsid w:val="00BD6DC5"/>
    <w:rsid w:val="00BE3C68"/>
    <w:rsid w:val="00BE4E41"/>
    <w:rsid w:val="00BE6530"/>
    <w:rsid w:val="00C33E73"/>
    <w:rsid w:val="00C43903"/>
    <w:rsid w:val="00C50FEA"/>
    <w:rsid w:val="00C6323A"/>
    <w:rsid w:val="00C710A8"/>
    <w:rsid w:val="00C717DC"/>
    <w:rsid w:val="00C813CA"/>
    <w:rsid w:val="00C82D26"/>
    <w:rsid w:val="00C87193"/>
    <w:rsid w:val="00CB27A1"/>
    <w:rsid w:val="00CB2A6D"/>
    <w:rsid w:val="00CB3B5C"/>
    <w:rsid w:val="00CD7A20"/>
    <w:rsid w:val="00D17AC1"/>
    <w:rsid w:val="00D31836"/>
    <w:rsid w:val="00D402E1"/>
    <w:rsid w:val="00D41F74"/>
    <w:rsid w:val="00D46497"/>
    <w:rsid w:val="00D476F7"/>
    <w:rsid w:val="00D50EC5"/>
    <w:rsid w:val="00D55CBC"/>
    <w:rsid w:val="00D621E5"/>
    <w:rsid w:val="00D8631A"/>
    <w:rsid w:val="00D87CD8"/>
    <w:rsid w:val="00D95C22"/>
    <w:rsid w:val="00DB1F9B"/>
    <w:rsid w:val="00DB72BF"/>
    <w:rsid w:val="00DC7591"/>
    <w:rsid w:val="00DE5309"/>
    <w:rsid w:val="00DE60D3"/>
    <w:rsid w:val="00DE6C62"/>
    <w:rsid w:val="00DF1CFA"/>
    <w:rsid w:val="00DF5678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C1D55"/>
    <w:rsid w:val="00EC3AD4"/>
    <w:rsid w:val="00ED6905"/>
    <w:rsid w:val="00EE33A8"/>
    <w:rsid w:val="00EF49D6"/>
    <w:rsid w:val="00EF64C7"/>
    <w:rsid w:val="00F117A8"/>
    <w:rsid w:val="00F23B77"/>
    <w:rsid w:val="00F55337"/>
    <w:rsid w:val="00F6312C"/>
    <w:rsid w:val="00FA4C83"/>
    <w:rsid w:val="00FB23FA"/>
    <w:rsid w:val="00FB3402"/>
    <w:rsid w:val="00FC7FA8"/>
    <w:rsid w:val="00FE0D74"/>
    <w:rsid w:val="00FE1EA5"/>
    <w:rsid w:val="00FE3D2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68629C4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154</TotalTime>
  <Pages>47</Pages>
  <Words>4496</Words>
  <Characters>25628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48</cp:revision>
  <dcterms:created xsi:type="dcterms:W3CDTF">2023-01-24T10:16:00Z</dcterms:created>
  <dcterms:modified xsi:type="dcterms:W3CDTF">2023-01-30T19:28:00Z</dcterms:modified>
  <cp:contentStatus/>
  <cp:version/>
</cp:coreProperties>
</file>