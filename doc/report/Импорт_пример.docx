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XSpec="center" w:tblpY="13186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830"/>
        <w:gridCol w:w="3533"/>
        <w:gridCol w:w="1627"/>
      </w:tblGrid>
      <w:tr w:rsidR="00D100DF" w:rsidRPr="00017F46" w14:paraId="107B7EF8" w14:textId="77777777" w:rsidTr="00D100DF">
        <w:trPr>
          <w:trHeight w:val="358"/>
        </w:trPr>
        <w:tc>
          <w:tcPr>
            <w:tcW w:w="4830" w:type="dxa"/>
          </w:tcPr>
          <w:p w14:paraId="7D65F45B" w14:textId="77777777" w:rsidR="00D100DF" w:rsidRPr="00017F46" w:rsidRDefault="00D100DF" w:rsidP="00D100DF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04DA8BAC" wp14:editId="00E1AE62">
                      <wp:extent cx="2286000" cy="309093"/>
                      <wp:effectExtent l="0" t="0" r="0" b="0"/>
                      <wp:docPr id="6" name="Надпись 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86000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F37B2F3" w14:textId="77777777" w:rsidR="00D100DF" w:rsidRPr="00A91D75" w:rsidRDefault="00D100DF" w:rsidP="00D100DF">
                                  <w:pPr>
                                    <w:pStyle w:val="a6"/>
                                  </w:pPr>
                                  <w:r>
                                    <w:rPr>
                                      <w:lang w:bidi="ru-RU"/>
                                    </w:rPr>
                                    <w:t>Компания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4DA8BA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 6" o:spid="_x0000_s1026" type="#_x0000_t202" style="width:180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" filled="f" stroked="f" strokeweight=".5pt">
                      <v:textbox inset=",,,0">
                        <w:txbxContent>
                          <w:p w14:paraId="3F37B2F3" w14:textId="77777777" w:rsidR="00D100DF" w:rsidRPr="00A91D75" w:rsidRDefault="00D100DF" w:rsidP="00D100DF">
                            <w:pPr>
                              <w:pStyle w:val="a6"/>
                            </w:pPr>
                            <w:r>
                              <w:rPr>
                                <w:lang w:bidi="ru-RU"/>
                              </w:rPr>
                              <w:t>Компания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533" w:type="dxa"/>
            <w:vAlign w:val="bottom"/>
          </w:tcPr>
          <w:p w14:paraId="4B5C3713" w14:textId="77777777" w:rsidR="00D100DF" w:rsidRPr="00017F46" w:rsidRDefault="00D100DF" w:rsidP="00D100DF"/>
        </w:tc>
        <w:tc>
          <w:tcPr>
            <w:tcW w:w="1627" w:type="dxa"/>
            <w:vAlign w:val="bottom"/>
          </w:tcPr>
          <w:p w14:paraId="2BB9C306" w14:textId="77777777" w:rsidR="00D100DF" w:rsidRPr="00017F46" w:rsidRDefault="00D100DF" w:rsidP="00D100DF">
            <w:pPr>
              <w:jc w:val="right"/>
            </w:pPr>
          </w:p>
        </w:tc>
      </w:tr>
      <w:tr w:rsidR="00D100DF" w:rsidRPr="00017F46" w14:paraId="5A6F8F55" w14:textId="77777777" w:rsidTr="00D100DF">
        <w:trPr>
          <w:trHeight w:val="1197"/>
        </w:trPr>
        <w:tc>
          <w:tcPr>
            <w:tcW w:w="4830" w:type="dxa"/>
          </w:tcPr>
          <w:p w14:paraId="6CC2B600" w14:textId="77777777" w:rsidR="00D100DF" w:rsidRPr="00017F46" w:rsidRDefault="00D100DF" w:rsidP="00D100DF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08864781" wp14:editId="2271D178">
                      <wp:extent cx="3067050" cy="882015"/>
                      <wp:effectExtent l="0" t="0" r="0" b="0"/>
                      <wp:docPr id="7" name="Надпись 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67050" cy="8820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D8F4DC" w14:textId="77777777" w:rsidR="00D100DF" w:rsidRPr="005F4669" w:rsidRDefault="00D100DF" w:rsidP="00D100DF">
                                  <w:pPr>
                                    <w:rPr>
                                      <w:lang w:bidi="ru-RU"/>
                                    </w:rPr>
                                  </w:pPr>
                                  <w:r>
                                    <w:rPr>
                                      <w:lang w:bidi="ru-RU"/>
                                    </w:rPr>
                                    <w:t>Бюро Готовых Исследований</w:t>
                                  </w:r>
                                </w:p>
                                <w:p w14:paraId="5C367AEE" w14:textId="77777777" w:rsidR="00D100DF" w:rsidRPr="001D7911" w:rsidRDefault="00D100DF" w:rsidP="00D100DF">
                                  <w:r w:rsidRPr="00A91D75">
                                    <w:rPr>
                                      <w:lang w:bidi="ru-RU"/>
                                    </w:rPr>
                                    <w:t xml:space="preserve">Эл. почта: </w:t>
                                  </w:r>
                                  <w:r>
                                    <w:rPr>
                                      <w:lang w:val="en-US" w:bidi="ru-RU"/>
                                    </w:rPr>
                                    <w:t>b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uro</w:t>
                                  </w:r>
                                  <w:r w:rsidRPr="005F4669">
                                    <w:rPr>
                                      <w:lang w:bidi="ru-RU"/>
                                    </w:rPr>
                                    <w:t>_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marketing</w:t>
                                  </w:r>
                                  <w:r w:rsidRPr="005F4669">
                                    <w:rPr>
                                      <w:lang w:bidi="ru-RU"/>
                                    </w:rPr>
                                    <w:t>@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mail</w:t>
                                  </w:r>
                                  <w:r w:rsidRPr="005F4669">
                                    <w:rPr>
                                      <w:lang w:bidi="ru-RU"/>
                                    </w:rPr>
                                    <w:t>.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ru</w:t>
                                  </w:r>
                                </w:p>
                                <w:p w14:paraId="3116E297" w14:textId="77777777" w:rsidR="00D100DF" w:rsidRPr="00A91D75" w:rsidRDefault="00D100DF" w:rsidP="00D100DF">
                                  <w:r>
                                    <w:rPr>
                                      <w:lang w:bidi="ru-RU"/>
                                    </w:rPr>
                                    <w:t xml:space="preserve">Москва </w:t>
                                  </w:r>
                                </w:p>
                                <w:p w14:paraId="55FF846F" w14:textId="77777777" w:rsidR="00D100DF" w:rsidRPr="00A91D75" w:rsidRDefault="00D100DF" w:rsidP="00D100DF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8864781" id="Надпись 7" o:spid="_x0000_s1027" type="#_x0000_t202" style="width:241.5pt;height:6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" filled="f" stroked="f" strokeweight=".5pt">
                      <v:textbox>
                        <w:txbxContent>
                          <w:p w14:paraId="56D8F4DC" w14:textId="77777777" w:rsidR="00D100DF" w:rsidRPr="005F4669" w:rsidRDefault="00D100DF" w:rsidP="00D100DF">
                            <w:pPr>
                              <w:rPr>
                                <w:lang w:bidi="ru-RU"/>
                              </w:rPr>
                            </w:pPr>
                            <w:r>
                              <w:rPr>
                                <w:lang w:bidi="ru-RU"/>
                              </w:rPr>
                              <w:t>Бюро Готовых Исследований</w:t>
                            </w:r>
                          </w:p>
                          <w:p w14:paraId="5C367AEE" w14:textId="77777777" w:rsidR="00D100DF" w:rsidRPr="001D7911" w:rsidRDefault="00D100DF" w:rsidP="00D100DF">
                            <w:r w:rsidRPr="00A91D75">
                              <w:rPr>
                                <w:lang w:bidi="ru-RU"/>
                              </w:rPr>
                              <w:t xml:space="preserve">Эл. почта: </w:t>
                            </w:r>
                            <w:r>
                              <w:rPr>
                                <w:lang w:val="en-US" w:bidi="ru-RU"/>
                              </w:rPr>
                              <w:t>b</w:t>
                            </w:r>
                            <w:r w:rsidRPr="005F4669">
                              <w:rPr>
                                <w:lang w:val="en-US" w:bidi="ru-RU"/>
                              </w:rPr>
                              <w:t>uro</w:t>
                            </w:r>
                            <w:r w:rsidRPr="005F4669">
                              <w:rPr>
                                <w:lang w:bidi="ru-RU"/>
                              </w:rPr>
                              <w:t>_</w:t>
                            </w:r>
                            <w:r w:rsidRPr="005F4669">
                              <w:rPr>
                                <w:lang w:val="en-US" w:bidi="ru-RU"/>
                              </w:rPr>
                              <w:t>marketing</w:t>
                            </w:r>
                            <w:r w:rsidRPr="005F4669">
                              <w:rPr>
                                <w:lang w:bidi="ru-RU"/>
                              </w:rPr>
                              <w:t>@</w:t>
                            </w:r>
                            <w:r w:rsidRPr="005F4669">
                              <w:rPr>
                                <w:lang w:val="en-US" w:bidi="ru-RU"/>
                              </w:rPr>
                              <w:t>mail</w:t>
                            </w:r>
                            <w:r w:rsidRPr="005F4669">
                              <w:rPr>
                                <w:lang w:bidi="ru-RU"/>
                              </w:rPr>
                              <w:t>.</w:t>
                            </w:r>
                            <w:r w:rsidRPr="005F4669">
                              <w:rPr>
                                <w:lang w:val="en-US" w:bidi="ru-RU"/>
                              </w:rPr>
                              <w:t>ru</w:t>
                            </w:r>
                          </w:p>
                          <w:p w14:paraId="3116E297" w14:textId="77777777" w:rsidR="00D100DF" w:rsidRPr="00A91D75" w:rsidRDefault="00D100DF" w:rsidP="00D100DF">
                            <w:r>
                              <w:rPr>
                                <w:lang w:bidi="ru-RU"/>
                              </w:rPr>
                              <w:t xml:space="preserve">Москва </w:t>
                            </w:r>
                          </w:p>
                          <w:p w14:paraId="55FF846F" w14:textId="77777777" w:rsidR="00D100DF" w:rsidRPr="00A91D75" w:rsidRDefault="00D100DF" w:rsidP="00D100DF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533" w:type="dxa"/>
            <w:vAlign w:val="bottom"/>
          </w:tcPr>
          <w:p w14:paraId="04CD09E7" w14:textId="77777777" w:rsidR="00D100DF" w:rsidRPr="00017F46" w:rsidRDefault="00D100DF" w:rsidP="00D100DF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037DA584" wp14:editId="06435FEB">
                      <wp:extent cx="2243470" cy="680085"/>
                      <wp:effectExtent l="0" t="0" r="0" b="5715"/>
                      <wp:docPr id="14" name="Надпись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43470" cy="6800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887E66" w14:textId="77777777" w:rsidR="00D100DF" w:rsidRPr="00A91D75" w:rsidRDefault="00D100DF" w:rsidP="00D100DF">
                                  <w:r>
                                    <w:rPr>
                                      <w:lang w:bidi="ru-RU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7DA584" id="Надпись 14" o:spid="_x0000_s1028" type="#_x0000_t202" style="width:176.65pt;height: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" filled="f" stroked="f" strokeweight=".5pt">
                      <v:textbox>
                        <w:txbxContent>
                          <w:p w14:paraId="46887E66" w14:textId="77777777" w:rsidR="00D100DF" w:rsidRPr="00A91D75" w:rsidRDefault="00D100DF" w:rsidP="00D100DF">
                            <w:r>
                              <w:rPr>
                                <w:lang w:bidi="ru-RU"/>
                              </w:rPr>
                              <w:t xml:space="preserve">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627" w:type="dxa"/>
            <w:vAlign w:val="bottom"/>
          </w:tcPr>
          <w:p w14:paraId="4901859C" w14:textId="77777777" w:rsidR="00D100DF" w:rsidRPr="00017F46" w:rsidRDefault="00D100DF" w:rsidP="00D100DF">
            <w:pPr>
              <w:jc w:val="right"/>
            </w:pPr>
          </w:p>
        </w:tc>
      </w:tr>
    </w:tbl>
    <w:p w14:paraId="6B24EAE6" w14:textId="09358A2F" w:rsidR="001E59F3" w:rsidRPr="00017F46" w:rsidRDefault="00D100DF" w:rsidP="00A91D75">
      <w:r w:rsidRPr="00017F46">
        <w:rPr>
          <w:noProof/>
          <w:lang w:bidi="ru-RU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0C2333D" wp14:editId="4B3B5EEE">
                <wp:simplePos x="0" y="0"/>
                <wp:positionH relativeFrom="column">
                  <wp:posOffset>-464820</wp:posOffset>
                </wp:positionH>
                <wp:positionV relativeFrom="page">
                  <wp:posOffset>5486400</wp:posOffset>
                </wp:positionV>
                <wp:extent cx="6943725" cy="3009900"/>
                <wp:effectExtent l="0" t="0" r="9525" b="0"/>
                <wp:wrapNone/>
                <wp:docPr id="4" name="Прямоугольник: Усеченный угол 4" descr="цветной прямоугольни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43725" cy="3009900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F437A" id="Прямоугольник: Усеченный угол 4" o:spid="_x0000_s1026" alt="цветной прямоугольник" style="position:absolute;margin-left:-36.6pt;margin-top:6in;width:546.75pt;height:23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6943725,3009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" path="m,l5504421,,6943725,1439304r,1570596l,3009900,,xe" fillcolor="#3a3363 [3215]" stroked="f">
                <v:path arrowok="t" o:connecttype="custom" o:connectlocs="0,0;5504421,0;6943725,1439304;6943725,3009900;0,3009900;0,0" o:connectangles="0,0,0,0,0,0"/>
                <w10:wrap anchory="page"/>
              </v:shape>
            </w:pict>
          </mc:Fallback>
        </mc:AlternateContent>
      </w:r>
      <w:r w:rsidR="00A91D75" w:rsidRPr="00017F46">
        <w:rPr>
          <w:noProof/>
          <w:lang w:bidi="ru-RU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0EAA6FA1" wp14:editId="19A65560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Прямоугольник 2" descr="цветной прямоугольни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E3D15" id="Прямоугольник 2" o:spid="_x0000_s1026" alt="цветной прямоугольник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5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880"/>
      </w:tblGrid>
      <w:tr w:rsidR="00D100DF" w:rsidRPr="00017F46" w14:paraId="7D15D9BD" w14:textId="77777777" w:rsidTr="00D100DF">
        <w:trPr>
          <w:trHeight w:val="1871"/>
        </w:trPr>
        <w:tc>
          <w:tcPr>
            <w:tcW w:w="7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DD7CF0" w14:textId="4C76EB81" w:rsidR="00CB2A6D" w:rsidRDefault="00D100DF" w:rsidP="00D100DF">
            <w:pPr>
              <w:pStyle w:val="ac"/>
              <w:framePr w:hSpace="0" w:wrap="auto" w:vAnchor="margin" w:xAlign="left" w:yAlign="inline"/>
              <w:rPr>
                <w:szCs w:val="72"/>
              </w:rPr>
            </w:pPr>
            <w:r w:rsidRPr="00017F46">
              <w:rPr>
                <w:noProof/>
                <w:lang w:bidi="ru-RU"/>
              </w:rPr>
              <w:drawing>
                <wp:anchor distT="0" distB="0" distL="114300" distR="114300" simplePos="0" relativeHeight="251658240" behindDoc="1" locked="0" layoutInCell="1" allowOverlap="1" wp14:anchorId="1A23E6D3" wp14:editId="1065D8B8">
                  <wp:simplePos x="0" y="0"/>
                  <wp:positionH relativeFrom="column">
                    <wp:posOffset>5080</wp:posOffset>
                  </wp:positionH>
                  <wp:positionV relativeFrom="page">
                    <wp:posOffset>-5048250</wp:posOffset>
                  </wp:positionV>
                  <wp:extent cx="6219825" cy="7829550"/>
                  <wp:effectExtent l="0" t="0" r="9525" b="0"/>
                  <wp:wrapNone/>
                  <wp:docPr id="11" name="Рисунок 11" descr="изображение рук работающих людей с ножницами и маркерам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Рисунок 11" descr="изображение рук работающих людей с ножницами и маркерами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782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47245">
              <w:t>Рынок</w:t>
            </w:r>
            <w:r>
              <w:t xml:space="preserve"> </w:t>
            </w:r>
            <w:r w:rsidR="00747245">
              <w:rPr>
                <w:szCs w:val="72"/>
              </w:rPr>
              <w:t>{</w:t>
            </w:r>
            <w:r w:rsidR="00E31EF8">
              <w:rPr>
                <w:szCs w:val="72"/>
                <w:lang w:val="en-US"/>
              </w:rPr>
              <w:t>{</w:t>
            </w:r>
            <w:r w:rsidR="00747245">
              <w:rPr>
                <w:szCs w:val="72"/>
              </w:rPr>
              <w:t xml:space="preserve">продукция1}} </w:t>
            </w:r>
          </w:p>
          <w:p w14:paraId="7A5A810D" w14:textId="61B08B51" w:rsidR="00A91D75" w:rsidRPr="00017F46" w:rsidRDefault="00747245" w:rsidP="00D100DF">
            <w:pPr>
              <w:pStyle w:val="ac"/>
              <w:framePr w:hSpace="0" w:wrap="auto" w:vAnchor="margin" w:xAlign="left" w:yAlign="inline"/>
            </w:pPr>
            <w:r>
              <w:rPr>
                <w:szCs w:val="72"/>
              </w:rPr>
              <w:t>в России</w:t>
            </w: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>
        <w:rPr>
          <w:sz w:val="22"/>
        </w:rPr>
      </w:sdtEndPr>
      <w:sdtContent>
        <w:p w14:paraId="560EFCBC" w14:textId="77777777" w:rsidR="00E523C3" w:rsidRPr="00017F46" w:rsidRDefault="00CB27A1" w:rsidP="00E523C3">
          <w:pPr>
            <w:pStyle w:val="af5"/>
          </w:pPr>
          <w:r w:rsidRPr="00017F46">
            <w:rPr>
              <w:noProof/>
              <w:lang w:bidi="ru-RU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35FC3EA2" wp14:editId="28FB8B91">
                    <wp:simplePos x="0" y="0"/>
                    <wp:positionH relativeFrom="column">
                      <wp:posOffset>-760095</wp:posOffset>
                    </wp:positionH>
                    <wp:positionV relativeFrom="page">
                      <wp:posOffset>0</wp:posOffset>
                    </wp:positionV>
                    <wp:extent cx="7836535" cy="10687050"/>
                    <wp:effectExtent l="0" t="0" r="0" b="0"/>
                    <wp:wrapNone/>
                    <wp:docPr id="31" name="Прямоугольник 31" descr="фон страницы с цветными объектами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687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76815D4" id="Прямоугольник 31" o:spid="_x0000_s1026" alt="фон страницы с цветными объектами" style="position:absolute;margin-left:-59.85pt;margin-top:0;width:617.05pt;height:841.5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" fillcolor="#f3d569 [3204]" stroked="f" strokeweight="2pt">
                    <w10:wrap anchory="page"/>
                  </v:rect>
                </w:pict>
              </mc:Fallback>
            </mc:AlternateContent>
          </w:r>
          <w:r w:rsidR="00D476F7" w:rsidRPr="00017F46">
            <w:rPr>
              <w:lang w:bidi="ru-RU"/>
            </w:rPr>
            <w:t>ОГЛАВЛЕНИЕ</w:t>
          </w:r>
        </w:p>
        <w:p w14:paraId="33C357D0" w14:textId="02574D4E" w:rsidR="007732CD" w:rsidRDefault="00E523C3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r w:rsidRPr="00017F46">
            <w:rPr>
              <w:noProof w:val="0"/>
              <w:lang w:bidi="ru-RU"/>
            </w:rPr>
            <w:fldChar w:fldCharType="begin"/>
          </w:r>
          <w:r w:rsidRPr="00017F46">
            <w:rPr>
              <w:noProof w:val="0"/>
              <w:lang w:bidi="ru-RU"/>
            </w:rPr>
            <w:instrText xml:space="preserve"> TOC \o "1-3" \h \z \u </w:instrText>
          </w:r>
          <w:r w:rsidRPr="00017F46">
            <w:rPr>
              <w:noProof w:val="0"/>
              <w:lang w:bidi="ru-RU"/>
            </w:rPr>
            <w:fldChar w:fldCharType="separate"/>
          </w:r>
          <w:hyperlink w:anchor="_Toc123070081" w:history="1">
            <w:r w:rsidR="007732CD" w:rsidRPr="0025684F">
              <w:rPr>
                <w:rStyle w:val="aff4"/>
                <w:rFonts w:eastAsia="Times New Roman"/>
              </w:rPr>
              <w:t>ИСТОЧНИКИ ДАННЫХ</w:t>
            </w:r>
            <w:r w:rsidR="007732CD">
              <w:rPr>
                <w:webHidden/>
              </w:rPr>
              <w:tab/>
            </w:r>
            <w:r w:rsidR="007732CD">
              <w:rPr>
                <w:webHidden/>
              </w:rPr>
              <w:fldChar w:fldCharType="begin"/>
            </w:r>
            <w:r w:rsidR="007732CD">
              <w:rPr>
                <w:webHidden/>
              </w:rPr>
              <w:instrText xml:space="preserve"> PAGEREF _Toc123070081 \h </w:instrText>
            </w:r>
            <w:r w:rsidR="007732CD">
              <w:rPr>
                <w:webHidden/>
              </w:rPr>
            </w:r>
            <w:r w:rsidR="007732CD">
              <w:rPr>
                <w:webHidden/>
              </w:rPr>
              <w:fldChar w:fldCharType="separate"/>
            </w:r>
            <w:r w:rsidR="007732CD">
              <w:rPr>
                <w:webHidden/>
              </w:rPr>
              <w:t>3</w:t>
            </w:r>
            <w:r w:rsidR="007732CD">
              <w:rPr>
                <w:webHidden/>
              </w:rPr>
              <w:fldChar w:fldCharType="end"/>
            </w:r>
          </w:hyperlink>
        </w:p>
        <w:p w14:paraId="680C8A12" w14:textId="6B685AFE" w:rsidR="007732CD" w:rsidRDefault="002E5C26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3070082" w:history="1">
            <w:r w:rsidR="007732CD" w:rsidRPr="0025684F">
              <w:rPr>
                <w:rStyle w:val="aff4"/>
                <w:rFonts w:eastAsia="Times New Roman"/>
              </w:rPr>
              <w:t>ГЛАВА 1. АНАЛИЗ ИМПОРТНЫХ ПОСТАВОК</w:t>
            </w:r>
            <w:r w:rsidR="007732CD">
              <w:rPr>
                <w:webHidden/>
              </w:rPr>
              <w:tab/>
            </w:r>
            <w:r w:rsidR="007732CD">
              <w:rPr>
                <w:webHidden/>
              </w:rPr>
              <w:fldChar w:fldCharType="begin"/>
            </w:r>
            <w:r w:rsidR="007732CD">
              <w:rPr>
                <w:webHidden/>
              </w:rPr>
              <w:instrText xml:space="preserve"> PAGEREF _Toc123070082 \h </w:instrText>
            </w:r>
            <w:r w:rsidR="007732CD">
              <w:rPr>
                <w:webHidden/>
              </w:rPr>
            </w:r>
            <w:r w:rsidR="007732CD">
              <w:rPr>
                <w:webHidden/>
              </w:rPr>
              <w:fldChar w:fldCharType="separate"/>
            </w:r>
            <w:r w:rsidR="007732CD">
              <w:rPr>
                <w:webHidden/>
              </w:rPr>
              <w:t>4</w:t>
            </w:r>
            <w:r w:rsidR="007732CD">
              <w:rPr>
                <w:webHidden/>
              </w:rPr>
              <w:fldChar w:fldCharType="end"/>
            </w:r>
          </w:hyperlink>
        </w:p>
        <w:p w14:paraId="4419C7A1" w14:textId="177D08E9" w:rsidR="007732CD" w:rsidRDefault="002E5C2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83" w:history="1">
            <w:r w:rsidR="007732CD" w:rsidRPr="0025684F">
              <w:rPr>
                <w:rStyle w:val="aff4"/>
                <w:rFonts w:eastAsia="Times New Roman"/>
                <w:noProof/>
              </w:rPr>
              <w:t xml:space="preserve">1.1. Динамика объемов импорта </w:t>
            </w:r>
            <w:r w:rsidR="007732CD" w:rsidRPr="0025684F">
              <w:rPr>
                <w:rStyle w:val="aff4"/>
                <w:noProof/>
              </w:rPr>
              <w:t>{{продукция1}}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_Toc123070083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 w:rsidR="007732CD">
              <w:rPr>
                <w:noProof/>
                <w:webHidden/>
              </w:rPr>
              <w:t>4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2C0C4554" w14:textId="5A9C4043" w:rsidR="007732CD" w:rsidRDefault="002E5C2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84" w:history="1">
            <w:r w:rsidR="007732CD" w:rsidRPr="0025684F">
              <w:rPr>
                <w:rStyle w:val="aff4"/>
                <w:rFonts w:eastAsia="Times New Roman"/>
                <w:noProof/>
              </w:rPr>
              <w:t xml:space="preserve">1.2. География импортных поставок </w:t>
            </w:r>
            <w:r w:rsidR="007732CD" w:rsidRPr="0025684F">
              <w:rPr>
                <w:rStyle w:val="aff4"/>
                <w:noProof/>
              </w:rPr>
              <w:t>{{продукция1}}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_Toc123070084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 w:rsidR="007732CD">
              <w:rPr>
                <w:noProof/>
                <w:webHidden/>
              </w:rPr>
              <w:t>9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6DCC792F" w14:textId="06CB2DA3" w:rsidR="007732CD" w:rsidRDefault="002E5C2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85" w:history="1">
            <w:r w:rsidR="007732CD" w:rsidRPr="0025684F">
              <w:rPr>
                <w:rStyle w:val="aff4"/>
                <w:rFonts w:eastAsia="Times New Roman"/>
                <w:noProof/>
              </w:rPr>
              <w:t xml:space="preserve">1.3. Импорт </w:t>
            </w:r>
            <w:r w:rsidR="007732CD" w:rsidRPr="0025684F">
              <w:rPr>
                <w:rStyle w:val="aff4"/>
                <w:noProof/>
              </w:rPr>
              <w:t>{{продукция1}} по регионам получения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_Toc123070085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 w:rsidR="007732CD">
              <w:rPr>
                <w:noProof/>
                <w:webHidden/>
              </w:rPr>
              <w:t>14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5851FFD3" w14:textId="764348A4" w:rsidR="007732CD" w:rsidRDefault="002E5C26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3070086" w:history="1">
            <w:r w:rsidR="007732CD" w:rsidRPr="0025684F">
              <w:rPr>
                <w:rStyle w:val="aff4"/>
                <w:rFonts w:eastAsia="Times New Roman"/>
              </w:rPr>
              <w:t>ГЛАВА 2. АНАЛИЗ СУЩЕСТВУЮЩИХ ЭКСПОРТНЫХ ПОСТАВОК</w:t>
            </w:r>
            <w:r w:rsidR="007732CD">
              <w:rPr>
                <w:webHidden/>
              </w:rPr>
              <w:tab/>
            </w:r>
            <w:r w:rsidR="007732CD">
              <w:rPr>
                <w:webHidden/>
              </w:rPr>
              <w:fldChar w:fldCharType="begin"/>
            </w:r>
            <w:r w:rsidR="007732CD">
              <w:rPr>
                <w:webHidden/>
              </w:rPr>
              <w:instrText xml:space="preserve"> PAGEREF _Toc123070086 \h </w:instrText>
            </w:r>
            <w:r w:rsidR="007732CD">
              <w:rPr>
                <w:webHidden/>
              </w:rPr>
            </w:r>
            <w:r w:rsidR="007732CD">
              <w:rPr>
                <w:webHidden/>
              </w:rPr>
              <w:fldChar w:fldCharType="separate"/>
            </w:r>
            <w:r w:rsidR="007732CD">
              <w:rPr>
                <w:webHidden/>
              </w:rPr>
              <w:t>17</w:t>
            </w:r>
            <w:r w:rsidR="007732CD">
              <w:rPr>
                <w:webHidden/>
              </w:rPr>
              <w:fldChar w:fldCharType="end"/>
            </w:r>
          </w:hyperlink>
        </w:p>
        <w:p w14:paraId="5CD03650" w14:textId="43DAD31C" w:rsidR="007732CD" w:rsidRDefault="002E5C2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87" w:history="1">
            <w:r w:rsidR="007732CD" w:rsidRPr="0025684F">
              <w:rPr>
                <w:rStyle w:val="aff4"/>
                <w:rFonts w:eastAsia="Times New Roman"/>
                <w:noProof/>
              </w:rPr>
              <w:t xml:space="preserve">2.1. Динамика объемов экспорта </w:t>
            </w:r>
            <w:r w:rsidR="007732CD" w:rsidRPr="0025684F">
              <w:rPr>
                <w:rStyle w:val="aff4"/>
                <w:noProof/>
              </w:rPr>
              <w:t>{{продукция1}}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_Toc123070087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 w:rsidR="007732CD">
              <w:rPr>
                <w:noProof/>
                <w:webHidden/>
              </w:rPr>
              <w:t>17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3AC09426" w14:textId="3E78CCCD" w:rsidR="007732CD" w:rsidRDefault="002E5C2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88" w:history="1">
            <w:r w:rsidR="007732CD" w:rsidRPr="0025684F">
              <w:rPr>
                <w:rStyle w:val="aff4"/>
                <w:rFonts w:eastAsia="Times New Roman"/>
                <w:noProof/>
              </w:rPr>
              <w:t xml:space="preserve">2.2. География экспортных поставок </w:t>
            </w:r>
            <w:r w:rsidR="007732CD" w:rsidRPr="0025684F">
              <w:rPr>
                <w:rStyle w:val="aff4"/>
                <w:noProof/>
              </w:rPr>
              <w:t>{{продукция1}}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_Toc123070088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 w:rsidR="007732CD">
              <w:rPr>
                <w:noProof/>
                <w:webHidden/>
              </w:rPr>
              <w:t>22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09003DAA" w14:textId="42149DE5" w:rsidR="007732CD" w:rsidRDefault="002E5C2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89" w:history="1">
            <w:r w:rsidR="007732CD" w:rsidRPr="0025684F">
              <w:rPr>
                <w:rStyle w:val="aff4"/>
                <w:rFonts w:eastAsia="Times New Roman"/>
                <w:noProof/>
              </w:rPr>
              <w:t xml:space="preserve">2.3. Экспорт </w:t>
            </w:r>
            <w:r w:rsidR="007732CD" w:rsidRPr="0025684F">
              <w:rPr>
                <w:rStyle w:val="aff4"/>
                <w:noProof/>
              </w:rPr>
              <w:t>{{продукция1}} по регионам отправления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_Toc123070089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 w:rsidR="007732CD">
              <w:rPr>
                <w:noProof/>
                <w:webHidden/>
              </w:rPr>
              <w:t>27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694A5DA6" w14:textId="2C8EBC2F" w:rsidR="007732CD" w:rsidRDefault="002E5C26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3070090" w:history="1">
            <w:r w:rsidR="007732CD" w:rsidRPr="0025684F">
              <w:rPr>
                <w:rStyle w:val="aff4"/>
                <w:rFonts w:eastAsia="Times New Roman"/>
              </w:rPr>
              <w:t xml:space="preserve">ГЛАВА 3. ПРОИЗВОДСТВО </w:t>
            </w:r>
            <w:r w:rsidR="007732CD" w:rsidRPr="0025684F">
              <w:rPr>
                <w:rStyle w:val="aff4"/>
              </w:rPr>
              <w:t>В РОССИИ</w:t>
            </w:r>
            <w:r w:rsidR="007732CD">
              <w:rPr>
                <w:webHidden/>
              </w:rPr>
              <w:tab/>
            </w:r>
            <w:r w:rsidR="007732CD">
              <w:rPr>
                <w:webHidden/>
              </w:rPr>
              <w:fldChar w:fldCharType="begin"/>
            </w:r>
            <w:r w:rsidR="007732CD">
              <w:rPr>
                <w:webHidden/>
              </w:rPr>
              <w:instrText xml:space="preserve"> PAGEREF _Toc123070090 \h </w:instrText>
            </w:r>
            <w:r w:rsidR="007732CD">
              <w:rPr>
                <w:webHidden/>
              </w:rPr>
            </w:r>
            <w:r w:rsidR="007732CD">
              <w:rPr>
                <w:webHidden/>
              </w:rPr>
              <w:fldChar w:fldCharType="separate"/>
            </w:r>
            <w:r w:rsidR="007732CD">
              <w:rPr>
                <w:webHidden/>
              </w:rPr>
              <w:t>30</w:t>
            </w:r>
            <w:r w:rsidR="007732CD">
              <w:rPr>
                <w:webHidden/>
              </w:rPr>
              <w:fldChar w:fldCharType="end"/>
            </w:r>
          </w:hyperlink>
        </w:p>
        <w:p w14:paraId="64F7A0AA" w14:textId="6746349B" w:rsidR="007732CD" w:rsidRDefault="002E5C2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91" w:history="1">
            <w:r w:rsidR="007732CD" w:rsidRPr="0025684F">
              <w:rPr>
                <w:rStyle w:val="aff4"/>
                <w:noProof/>
              </w:rPr>
              <w:t>3.1. Динамика объемов производства {{продукция1}}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_Toc123070091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 w:rsidR="007732CD">
              <w:rPr>
                <w:noProof/>
                <w:webHidden/>
              </w:rPr>
              <w:t>30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0ADB812A" w14:textId="5AD38EAD" w:rsidR="007732CD" w:rsidRDefault="002E5C2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92" w:history="1">
            <w:r w:rsidR="007732CD" w:rsidRPr="0025684F">
              <w:rPr>
                <w:rStyle w:val="aff4"/>
                <w:noProof/>
              </w:rPr>
              <w:t>3.2. География производства {{продукция1}} в России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_Toc123070092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 w:rsidR="007732CD">
              <w:rPr>
                <w:noProof/>
                <w:webHidden/>
              </w:rPr>
              <w:t>32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21F6CED9" w14:textId="3451405B" w:rsidR="007732CD" w:rsidRDefault="002E5C26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3070093" w:history="1">
            <w:r w:rsidR="007732CD" w:rsidRPr="0025684F">
              <w:rPr>
                <w:rStyle w:val="aff4"/>
                <w:rFonts w:eastAsia="Times New Roman"/>
              </w:rPr>
              <w:t xml:space="preserve">ГЛАВА 4. ПОТРЕБЛЕНИЕ </w:t>
            </w:r>
            <w:r w:rsidR="007732CD" w:rsidRPr="0025684F">
              <w:rPr>
                <w:rStyle w:val="aff4"/>
              </w:rPr>
              <w:t>В РОССИИ</w:t>
            </w:r>
            <w:r w:rsidR="007732CD">
              <w:rPr>
                <w:webHidden/>
              </w:rPr>
              <w:tab/>
            </w:r>
            <w:r w:rsidR="007732CD">
              <w:rPr>
                <w:webHidden/>
              </w:rPr>
              <w:fldChar w:fldCharType="begin"/>
            </w:r>
            <w:r w:rsidR="007732CD">
              <w:rPr>
                <w:webHidden/>
              </w:rPr>
              <w:instrText xml:space="preserve"> PAGEREF _Toc123070093 \h </w:instrText>
            </w:r>
            <w:r w:rsidR="007732CD">
              <w:rPr>
                <w:webHidden/>
              </w:rPr>
            </w:r>
            <w:r w:rsidR="007732CD">
              <w:rPr>
                <w:webHidden/>
              </w:rPr>
              <w:fldChar w:fldCharType="separate"/>
            </w:r>
            <w:r w:rsidR="007732CD">
              <w:rPr>
                <w:webHidden/>
              </w:rPr>
              <w:t>34</w:t>
            </w:r>
            <w:r w:rsidR="007732CD">
              <w:rPr>
                <w:webHidden/>
              </w:rPr>
              <w:fldChar w:fldCharType="end"/>
            </w:r>
          </w:hyperlink>
        </w:p>
        <w:p w14:paraId="146A2337" w14:textId="3ABED328" w:rsidR="007732CD" w:rsidRDefault="002E5C2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94" w:history="1">
            <w:r w:rsidR="007732CD" w:rsidRPr="0025684F">
              <w:rPr>
                <w:rStyle w:val="aff4"/>
                <w:noProof/>
              </w:rPr>
              <w:t>4.1. Динамика объемов потребления {{продукция1}}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_Toc123070094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 w:rsidR="007732CD">
              <w:rPr>
                <w:noProof/>
                <w:webHidden/>
              </w:rPr>
              <w:t>34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46D5BA4A" w14:textId="00138782" w:rsidR="007732CD" w:rsidRDefault="002E5C2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95" w:history="1">
            <w:r w:rsidR="007732CD" w:rsidRPr="0025684F">
              <w:rPr>
                <w:rStyle w:val="aff4"/>
                <w:noProof/>
              </w:rPr>
              <w:t>4.2. Доля импорта в структуре потребления {{продукция1}}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_Toc123070095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 w:rsidR="007732CD">
              <w:rPr>
                <w:noProof/>
                <w:webHidden/>
              </w:rPr>
              <w:t>37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10588366" w14:textId="32B9D5A8" w:rsidR="007732CD" w:rsidRDefault="002E5C26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3070096" w:history="1">
            <w:r w:rsidR="007732CD" w:rsidRPr="0025684F">
              <w:rPr>
                <w:rStyle w:val="aff4"/>
              </w:rPr>
              <w:t>ГЛАВА 5. АНАЛИЗ ИМПОРТНОЙ СТОИМОСТИ В РОССИИ</w:t>
            </w:r>
            <w:r w:rsidR="007732CD">
              <w:rPr>
                <w:webHidden/>
              </w:rPr>
              <w:tab/>
            </w:r>
            <w:r w:rsidR="007732CD">
              <w:rPr>
                <w:webHidden/>
              </w:rPr>
              <w:fldChar w:fldCharType="begin"/>
            </w:r>
            <w:r w:rsidR="007732CD">
              <w:rPr>
                <w:webHidden/>
              </w:rPr>
              <w:instrText xml:space="preserve"> PAGEREF _Toc123070096 \h </w:instrText>
            </w:r>
            <w:r w:rsidR="007732CD">
              <w:rPr>
                <w:webHidden/>
              </w:rPr>
            </w:r>
            <w:r w:rsidR="007732CD">
              <w:rPr>
                <w:webHidden/>
              </w:rPr>
              <w:fldChar w:fldCharType="separate"/>
            </w:r>
            <w:r w:rsidR="007732CD">
              <w:rPr>
                <w:webHidden/>
              </w:rPr>
              <w:t>40</w:t>
            </w:r>
            <w:r w:rsidR="007732CD">
              <w:rPr>
                <w:webHidden/>
              </w:rPr>
              <w:fldChar w:fldCharType="end"/>
            </w:r>
          </w:hyperlink>
        </w:p>
        <w:p w14:paraId="2EB5A3B7" w14:textId="2CCAF7EB" w:rsidR="007732CD" w:rsidRDefault="002E5C2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97" w:history="1">
            <w:r w:rsidR="007732CD" w:rsidRPr="0025684F">
              <w:rPr>
                <w:rStyle w:val="aff4"/>
                <w:noProof/>
              </w:rPr>
              <w:t>5.1. Динамика импортной стоимости {{продукция1}} по годам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_Toc123070097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 w:rsidR="007732CD">
              <w:rPr>
                <w:noProof/>
                <w:webHidden/>
              </w:rPr>
              <w:t>40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09567E26" w14:textId="5DA3957F" w:rsidR="007732CD" w:rsidRDefault="002E5C2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98" w:history="1">
            <w:r w:rsidR="007732CD" w:rsidRPr="0025684F">
              <w:rPr>
                <w:rStyle w:val="aff4"/>
                <w:noProof/>
              </w:rPr>
              <w:t>5.2. Структура импортной стоимости {{продукция1}} по странам-поставщикам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_Toc123070098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 w:rsidR="007732CD">
              <w:rPr>
                <w:noProof/>
                <w:webHidden/>
              </w:rPr>
              <w:t>44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5632230A" w14:textId="40F4E65B" w:rsidR="007732CD" w:rsidRDefault="002E5C26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3070099" w:history="1">
            <w:r w:rsidR="007732CD" w:rsidRPr="0025684F">
              <w:rPr>
                <w:rStyle w:val="aff4"/>
                <w:rFonts w:eastAsia="Times New Roman"/>
              </w:rPr>
              <w:t xml:space="preserve">ГЛАВА 6. АНАЛИЗ ЭКСПОРТНОЙ СТОИМОСТИ </w:t>
            </w:r>
            <w:r w:rsidR="007732CD" w:rsidRPr="0025684F">
              <w:rPr>
                <w:rStyle w:val="aff4"/>
              </w:rPr>
              <w:t>В РОССИИ</w:t>
            </w:r>
            <w:r w:rsidR="007732CD">
              <w:rPr>
                <w:webHidden/>
              </w:rPr>
              <w:tab/>
            </w:r>
            <w:r w:rsidR="007732CD">
              <w:rPr>
                <w:webHidden/>
              </w:rPr>
              <w:fldChar w:fldCharType="begin"/>
            </w:r>
            <w:r w:rsidR="007732CD">
              <w:rPr>
                <w:webHidden/>
              </w:rPr>
              <w:instrText xml:space="preserve"> PAGEREF _Toc123070099 \h </w:instrText>
            </w:r>
            <w:r w:rsidR="007732CD">
              <w:rPr>
                <w:webHidden/>
              </w:rPr>
            </w:r>
            <w:r w:rsidR="007732CD">
              <w:rPr>
                <w:webHidden/>
              </w:rPr>
              <w:fldChar w:fldCharType="separate"/>
            </w:r>
            <w:r w:rsidR="007732CD">
              <w:rPr>
                <w:webHidden/>
              </w:rPr>
              <w:t>47</w:t>
            </w:r>
            <w:r w:rsidR="007732CD">
              <w:rPr>
                <w:webHidden/>
              </w:rPr>
              <w:fldChar w:fldCharType="end"/>
            </w:r>
          </w:hyperlink>
        </w:p>
        <w:p w14:paraId="5C77090D" w14:textId="3ED002C8" w:rsidR="007732CD" w:rsidRDefault="002E5C2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100" w:history="1">
            <w:r w:rsidR="007732CD" w:rsidRPr="0025684F">
              <w:rPr>
                <w:rStyle w:val="aff4"/>
                <w:noProof/>
              </w:rPr>
              <w:t>6.1. Динамика экспортной стоимости {{продукция1}} по годам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_Toc123070100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 w:rsidR="007732CD">
              <w:rPr>
                <w:noProof/>
                <w:webHidden/>
              </w:rPr>
              <w:t>47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5DA3306E" w14:textId="7737DD52" w:rsidR="007732CD" w:rsidRDefault="002E5C2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101" w:history="1">
            <w:r w:rsidR="007732CD" w:rsidRPr="0025684F">
              <w:rPr>
                <w:rStyle w:val="aff4"/>
                <w:noProof/>
              </w:rPr>
              <w:t>6.2. Структура экспортной стоимости {{продукция1}} по странам-получателям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_Toc123070101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 w:rsidR="007732CD">
              <w:rPr>
                <w:noProof/>
                <w:webHidden/>
              </w:rPr>
              <w:t>51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54F6477B" w14:textId="5885DDB3" w:rsidR="00E523C3" w:rsidRPr="00017F46" w:rsidRDefault="00E523C3">
          <w:r w:rsidRPr="00017F46">
            <w:rPr>
              <w:b/>
              <w:lang w:bidi="ru-RU"/>
            </w:rPr>
            <w:fldChar w:fldCharType="end"/>
          </w:r>
        </w:p>
      </w:sdtContent>
    </w:sdt>
    <w:p w14:paraId="079DFF2A" w14:textId="77777777" w:rsidR="00A32002" w:rsidRDefault="00A32002">
      <w:pPr>
        <w:spacing w:after="180" w:line="336" w:lineRule="auto"/>
        <w:contextualSpacing w:val="0"/>
        <w:rPr>
          <w:rFonts w:asciiTheme="majorHAnsi" w:eastAsia="Times New Roman" w:hAnsiTheme="majorHAnsi" w:cstheme="majorBidi"/>
          <w:b/>
          <w:bCs/>
          <w:caps/>
          <w:sz w:val="48"/>
        </w:rPr>
      </w:pPr>
      <w:bookmarkStart w:id="0" w:name="_Toc117722412"/>
      <w:r>
        <w:rPr>
          <w:rFonts w:eastAsia="Times New Roman"/>
        </w:rPr>
        <w:br w:type="page"/>
      </w:r>
    </w:p>
    <w:p w14:paraId="1C27B70B" w14:textId="011BD3AF" w:rsidR="00A32002" w:rsidRDefault="00A32002" w:rsidP="00A32002">
      <w:pPr>
        <w:pStyle w:val="1"/>
        <w:rPr>
          <w:rFonts w:eastAsia="Times New Roman"/>
        </w:rPr>
      </w:pPr>
      <w:bookmarkStart w:id="1" w:name="_Toc123070081"/>
      <w:r>
        <w:rPr>
          <w:rFonts w:eastAsia="Times New Roman"/>
        </w:rPr>
        <w:lastRenderedPageBreak/>
        <w:t>ИСТОЧНИКИ ДАННЫХ</w:t>
      </w:r>
      <w:bookmarkEnd w:id="1"/>
    </w:p>
    <w:p w14:paraId="0A37753B" w14:textId="0C990F82" w:rsidR="00A32002" w:rsidRDefault="00A32002" w:rsidP="00A32002"/>
    <w:p w14:paraId="0DF9A57D" w14:textId="77777777" w:rsidR="00A32002" w:rsidRDefault="00A32002" w:rsidP="00A32002">
      <w:pPr>
        <w:spacing w:after="180" w:line="336" w:lineRule="auto"/>
        <w:ind w:firstLine="720"/>
        <w:contextualSpacing w:val="0"/>
        <w:rPr>
          <w:bCs/>
        </w:rPr>
      </w:pPr>
    </w:p>
    <w:p w14:paraId="1343799D" w14:textId="1CEEBDF2" w:rsidR="00A32002" w:rsidRDefault="00A32002" w:rsidP="00BE6530">
      <w:pPr>
        <w:spacing w:after="180" w:line="336" w:lineRule="auto"/>
        <w:ind w:firstLine="720"/>
        <w:contextualSpacing w:val="0"/>
        <w:jc w:val="both"/>
      </w:pPr>
      <w:r>
        <w:rPr>
          <w:bCs/>
        </w:rPr>
        <w:t xml:space="preserve">Исследование рынка </w:t>
      </w:r>
      <w:r w:rsidRPr="00A32002">
        <w:t>{{продукция1}}</w:t>
      </w:r>
      <w:r>
        <w:t xml:space="preserve"> в России основано на двух источниках данных:</w:t>
      </w:r>
    </w:p>
    <w:p w14:paraId="07F3541E" w14:textId="77777777" w:rsidR="00A32002" w:rsidRDefault="00A32002" w:rsidP="00A32002">
      <w:pPr>
        <w:spacing w:after="180" w:line="336" w:lineRule="auto"/>
        <w:ind w:firstLine="720"/>
        <w:contextualSpacing w:val="0"/>
      </w:pPr>
    </w:p>
    <w:p w14:paraId="3E2DA4FD" w14:textId="1C741BBA" w:rsidR="00A32002" w:rsidRDefault="00A32002" w:rsidP="00A32002">
      <w:pPr>
        <w:pStyle w:val="aff6"/>
        <w:numPr>
          <w:ilvl w:val="0"/>
          <w:numId w:val="4"/>
        </w:numPr>
        <w:spacing w:after="180" w:line="336" w:lineRule="auto"/>
        <w:ind w:left="1560"/>
        <w:contextualSpacing w:val="0"/>
      </w:pPr>
      <w:r>
        <w:t>базе данных Федеральной Таможенной Службы России;</w:t>
      </w:r>
    </w:p>
    <w:p w14:paraId="17765472" w14:textId="77777777" w:rsidR="004E0A62" w:rsidRDefault="00A32002" w:rsidP="00A32002">
      <w:pPr>
        <w:pStyle w:val="aff6"/>
        <w:numPr>
          <w:ilvl w:val="0"/>
          <w:numId w:val="4"/>
        </w:numPr>
        <w:spacing w:after="180" w:line="336" w:lineRule="auto"/>
        <w:ind w:left="1560"/>
        <w:contextualSpacing w:val="0"/>
      </w:pPr>
      <w:r>
        <w:t>базе данных Федеральной Службы Государственной Статистики России по производству</w:t>
      </w:r>
    </w:p>
    <w:p w14:paraId="71599545" w14:textId="77777777" w:rsidR="004E0A62" w:rsidRDefault="004E0A62" w:rsidP="004E0A62">
      <w:pPr>
        <w:spacing w:after="180" w:line="336" w:lineRule="auto"/>
        <w:ind w:left="720"/>
        <w:contextualSpacing w:val="0"/>
      </w:pPr>
    </w:p>
    <w:p w14:paraId="2D587DEC" w14:textId="057EE432" w:rsidR="00A32002" w:rsidRDefault="004E0A62" w:rsidP="004E0A62">
      <w:pPr>
        <w:spacing w:after="180"/>
        <w:ind w:left="720" w:firstLine="480"/>
        <w:contextualSpacing w:val="0"/>
        <w:jc w:val="both"/>
      </w:pPr>
      <w:r w:rsidRPr="000908E5">
        <w:t>База данных Федеральной Таможенной Службы России</w:t>
      </w:r>
      <w:r w:rsidRPr="004E0A62">
        <w:t xml:space="preserve"> </w:t>
      </w:r>
      <w:r>
        <w:t xml:space="preserve">представляет информацию по объемам </w:t>
      </w:r>
      <w:r w:rsidR="000908E5">
        <w:t xml:space="preserve">импорта и экспорта продукции из России (или в Россию) </w:t>
      </w:r>
      <w:r>
        <w:t>в натуральном выражении (тонны) и стоимостном выражении (доллары США). Данная продукция представлена в соответствии с рубрикатором ТН ВЭД (товарная номенклатура внешнеэкономической деятельности), где каждый номер соответствует конкретно</w:t>
      </w:r>
      <w:r w:rsidR="000908E5">
        <w:t xml:space="preserve">му наименованию товара </w:t>
      </w:r>
      <w:r>
        <w:t xml:space="preserve">или группе </w:t>
      </w:r>
      <w:r w:rsidR="000908E5">
        <w:t>товаров</w:t>
      </w:r>
      <w:r>
        <w:t>.</w:t>
      </w:r>
    </w:p>
    <w:p w14:paraId="720FF188" w14:textId="256CBDF9" w:rsidR="007732CD" w:rsidRDefault="000908E5" w:rsidP="004E0A62">
      <w:pPr>
        <w:spacing w:after="180"/>
        <w:ind w:left="720" w:firstLine="480"/>
        <w:contextualSpacing w:val="0"/>
        <w:jc w:val="both"/>
      </w:pPr>
      <w:r w:rsidRPr="000908E5">
        <w:rPr>
          <w:u w:val="single"/>
        </w:rPr>
        <w:t>Импорт и экспорт {{продукция1}}</w:t>
      </w:r>
      <w:r>
        <w:t xml:space="preserve"> в исследовании </w:t>
      </w:r>
      <w:r w:rsidR="004F5B6F">
        <w:t>рассчитан</w:t>
      </w:r>
      <w:r>
        <w:t xml:space="preserve"> на дынных под кодом ТН ВЭД</w:t>
      </w:r>
      <w:r w:rsidR="007732CD">
        <w:t>:</w:t>
      </w:r>
    </w:p>
    <w:p w14:paraId="638E259D" w14:textId="7C9B2E92" w:rsidR="007732CD" w:rsidRDefault="000908E5" w:rsidP="004E0A62">
      <w:pPr>
        <w:spacing w:after="180"/>
        <w:ind w:left="720" w:firstLine="480"/>
        <w:contextualSpacing w:val="0"/>
        <w:jc w:val="both"/>
      </w:pPr>
      <w:r w:rsidRPr="000908E5">
        <w:rPr>
          <w:u w:val="single"/>
        </w:rPr>
        <w:t>{{код_вэд</w:t>
      </w:r>
      <w:r w:rsidR="007732CD">
        <w:rPr>
          <w:u w:val="single"/>
        </w:rPr>
        <w:t>1</w:t>
      </w:r>
      <w:r w:rsidRPr="000908E5">
        <w:rPr>
          <w:u w:val="single"/>
        </w:rPr>
        <w:t>}}</w:t>
      </w:r>
      <w:r w:rsidR="007732CD">
        <w:rPr>
          <w:u w:val="single"/>
        </w:rPr>
        <w:t xml:space="preserve"> </w:t>
      </w:r>
      <w:r w:rsidR="007732CD" w:rsidRPr="007732CD">
        <w:rPr>
          <w:u w:val="single"/>
        </w:rPr>
        <w:t>{{</w:t>
      </w:r>
      <w:r w:rsidR="007732CD">
        <w:rPr>
          <w:u w:val="single"/>
        </w:rPr>
        <w:t>наим_код_вэд1</w:t>
      </w:r>
      <w:r w:rsidR="007732CD" w:rsidRPr="007732CD">
        <w:rPr>
          <w:u w:val="single"/>
        </w:rPr>
        <w:t>}}</w:t>
      </w:r>
      <w:r w:rsidR="00D31836">
        <w:t xml:space="preserve"> </w:t>
      </w:r>
    </w:p>
    <w:p w14:paraId="4416C9B1" w14:textId="0397073D" w:rsidR="007732CD" w:rsidRDefault="007732CD" w:rsidP="004E0A62">
      <w:pPr>
        <w:spacing w:after="180"/>
        <w:ind w:left="720" w:firstLine="480"/>
        <w:contextualSpacing w:val="0"/>
        <w:jc w:val="both"/>
        <w:rPr>
          <w:u w:val="single"/>
        </w:rPr>
      </w:pPr>
      <w:r w:rsidRPr="000908E5">
        <w:rPr>
          <w:u w:val="single"/>
        </w:rPr>
        <w:t>{{код_вэд</w:t>
      </w:r>
      <w:r>
        <w:rPr>
          <w:u w:val="single"/>
        </w:rPr>
        <w:t>2</w:t>
      </w:r>
      <w:r w:rsidRPr="000908E5">
        <w:rPr>
          <w:u w:val="single"/>
        </w:rPr>
        <w:t>}}</w:t>
      </w:r>
      <w:r>
        <w:rPr>
          <w:u w:val="single"/>
        </w:rPr>
        <w:t xml:space="preserve"> </w:t>
      </w:r>
      <w:r w:rsidRPr="007732CD">
        <w:rPr>
          <w:u w:val="single"/>
        </w:rPr>
        <w:t>{{</w:t>
      </w:r>
      <w:r>
        <w:rPr>
          <w:u w:val="single"/>
        </w:rPr>
        <w:t>наим_код_вэд2</w:t>
      </w:r>
      <w:r w:rsidRPr="007732CD">
        <w:rPr>
          <w:u w:val="single"/>
        </w:rPr>
        <w:t>}}</w:t>
      </w:r>
    </w:p>
    <w:p w14:paraId="16549BBF" w14:textId="3A56690A" w:rsidR="007732CD" w:rsidRDefault="007732CD" w:rsidP="004E0A62">
      <w:pPr>
        <w:spacing w:after="180"/>
        <w:ind w:left="720" w:firstLine="480"/>
        <w:contextualSpacing w:val="0"/>
        <w:jc w:val="both"/>
      </w:pPr>
      <w:r w:rsidRPr="000908E5">
        <w:rPr>
          <w:u w:val="single"/>
        </w:rPr>
        <w:t>{{код_вэд</w:t>
      </w:r>
      <w:r>
        <w:rPr>
          <w:u w:val="single"/>
        </w:rPr>
        <w:t>3</w:t>
      </w:r>
      <w:r w:rsidRPr="000908E5">
        <w:rPr>
          <w:u w:val="single"/>
        </w:rPr>
        <w:t>}}</w:t>
      </w:r>
      <w:r>
        <w:rPr>
          <w:u w:val="single"/>
        </w:rPr>
        <w:t xml:space="preserve"> </w:t>
      </w:r>
      <w:r w:rsidRPr="007732CD">
        <w:rPr>
          <w:u w:val="single"/>
        </w:rPr>
        <w:t>{{</w:t>
      </w:r>
      <w:r>
        <w:rPr>
          <w:u w:val="single"/>
        </w:rPr>
        <w:t>наим_код_вэд3</w:t>
      </w:r>
      <w:r w:rsidRPr="007732CD">
        <w:rPr>
          <w:u w:val="single"/>
        </w:rPr>
        <w:t>}}</w:t>
      </w:r>
    </w:p>
    <w:p w14:paraId="70051047" w14:textId="3F8E9597" w:rsidR="000908E5" w:rsidRDefault="00D31836" w:rsidP="007732CD">
      <w:pPr>
        <w:spacing w:after="180"/>
        <w:ind w:left="720" w:firstLine="720"/>
        <w:contextualSpacing w:val="0"/>
        <w:jc w:val="both"/>
      </w:pPr>
      <w:r>
        <w:t xml:space="preserve">с 2013 г. по </w:t>
      </w:r>
      <w:r w:rsidRPr="00D31836">
        <w:t>{{год_написания}}</w:t>
      </w:r>
      <w:r>
        <w:t xml:space="preserve"> г</w:t>
      </w:r>
      <w:r w:rsidR="000908E5" w:rsidRPr="00D31836">
        <w:t>.</w:t>
      </w:r>
    </w:p>
    <w:p w14:paraId="0C19D9FF" w14:textId="77777777" w:rsidR="00BC17A5" w:rsidRDefault="00BC17A5" w:rsidP="00D31836">
      <w:pPr>
        <w:spacing w:after="180"/>
        <w:ind w:left="720" w:firstLine="480"/>
        <w:contextualSpacing w:val="0"/>
        <w:jc w:val="both"/>
        <w:rPr>
          <w:u w:val="single"/>
        </w:rPr>
      </w:pPr>
    </w:p>
    <w:p w14:paraId="2E21E18D" w14:textId="564765D1" w:rsidR="00D31836" w:rsidRDefault="00D31836" w:rsidP="00D31836">
      <w:pPr>
        <w:spacing w:after="180"/>
        <w:ind w:left="720" w:firstLine="480"/>
        <w:contextualSpacing w:val="0"/>
        <w:jc w:val="both"/>
      </w:pPr>
      <w:r>
        <w:rPr>
          <w:u w:val="single"/>
        </w:rPr>
        <w:t>Анализ п</w:t>
      </w:r>
      <w:r w:rsidR="000908E5" w:rsidRPr="000908E5">
        <w:rPr>
          <w:u w:val="single"/>
        </w:rPr>
        <w:t>роизводств</w:t>
      </w:r>
      <w:r>
        <w:rPr>
          <w:u w:val="single"/>
        </w:rPr>
        <w:t>а</w:t>
      </w:r>
      <w:r w:rsidR="000908E5">
        <w:t xml:space="preserve"> </w:t>
      </w:r>
      <w:r w:rsidR="000908E5" w:rsidRPr="000908E5">
        <w:t>{{продукция1}} в России</w:t>
      </w:r>
      <w:r w:rsidR="000908E5">
        <w:t xml:space="preserve"> </w:t>
      </w:r>
      <w:r>
        <w:t xml:space="preserve">представлен на базе данных Федеральной Службы Государственной Статистики России по производству основных видов продукции. Используются данные с 2013 г. по </w:t>
      </w:r>
      <w:r w:rsidRPr="00D31836">
        <w:t>{{год_написания}}</w:t>
      </w:r>
      <w:r>
        <w:t xml:space="preserve"> г</w:t>
      </w:r>
      <w:r w:rsidRPr="00D31836">
        <w:t>.</w:t>
      </w:r>
      <w:r>
        <w:t xml:space="preserve"> </w:t>
      </w:r>
    </w:p>
    <w:p w14:paraId="44B910F6" w14:textId="58238376" w:rsidR="004E0A62" w:rsidRPr="004E0A62" w:rsidRDefault="00D31836" w:rsidP="004E0A62">
      <w:pPr>
        <w:spacing w:after="180"/>
        <w:ind w:left="720" w:firstLine="480"/>
        <w:contextualSpacing w:val="0"/>
        <w:jc w:val="both"/>
      </w:pPr>
      <w:r>
        <w:rPr>
          <w:u w:val="single"/>
        </w:rPr>
        <w:t>Стоимость</w:t>
      </w:r>
      <w:r>
        <w:t xml:space="preserve"> </w:t>
      </w:r>
      <w:r w:rsidRPr="00D31836">
        <w:t>{{продукция1}}</w:t>
      </w:r>
      <w:r>
        <w:t xml:space="preserve"> на импортно-экспортном рынке России представляет собой расчетный коэффициент из данных по объемам импорта (экспорта) и стоимости данного объема из расчета руб./кг (</w:t>
      </w:r>
      <w:r w:rsidRPr="00D31836">
        <w:t>$</w:t>
      </w:r>
      <w:r>
        <w:t xml:space="preserve">/кг). </w:t>
      </w:r>
    </w:p>
    <w:p w14:paraId="25470D22" w14:textId="6F3D1C27" w:rsidR="00A32002" w:rsidRPr="00A32002" w:rsidRDefault="00A32002" w:rsidP="00A32002">
      <w:pPr>
        <w:pStyle w:val="aff6"/>
        <w:numPr>
          <w:ilvl w:val="0"/>
          <w:numId w:val="4"/>
        </w:numPr>
        <w:spacing w:after="180" w:line="336" w:lineRule="auto"/>
        <w:ind w:left="993"/>
        <w:contextualSpacing w:val="0"/>
        <w:rPr>
          <w:rFonts w:asciiTheme="majorHAnsi" w:eastAsia="Times New Roman" w:hAnsiTheme="majorHAnsi" w:cstheme="majorBidi"/>
          <w:b/>
          <w:bCs/>
          <w:caps/>
          <w:sz w:val="48"/>
        </w:rPr>
      </w:pPr>
      <w:r w:rsidRPr="00A32002">
        <w:rPr>
          <w:rFonts w:eastAsia="Times New Roman"/>
        </w:rPr>
        <w:br w:type="page"/>
      </w:r>
    </w:p>
    <w:p w14:paraId="7C53739E" w14:textId="5352A9C0" w:rsidR="00747245" w:rsidRPr="00FF40BD" w:rsidRDefault="00747245" w:rsidP="00747245">
      <w:pPr>
        <w:pStyle w:val="1"/>
        <w:rPr>
          <w:rFonts w:eastAsia="Times New Roman"/>
        </w:rPr>
      </w:pPr>
      <w:bookmarkStart w:id="2" w:name="_Toc123070082"/>
      <w:r w:rsidRPr="004B58D9">
        <w:rPr>
          <w:rFonts w:eastAsia="Times New Roman"/>
        </w:rPr>
        <w:lastRenderedPageBreak/>
        <w:t xml:space="preserve">ГЛАВА </w:t>
      </w:r>
      <w:r>
        <w:rPr>
          <w:rFonts w:eastAsia="Times New Roman"/>
        </w:rPr>
        <w:t>1</w:t>
      </w:r>
      <w:r w:rsidRPr="004B58D9">
        <w:rPr>
          <w:rFonts w:eastAsia="Times New Roman"/>
        </w:rPr>
        <w:t>. АНАЛИЗ ИМПОРТНЫХ ПОСТАВОК</w:t>
      </w:r>
      <w:bookmarkEnd w:id="0"/>
      <w:bookmarkEnd w:id="2"/>
    </w:p>
    <w:p w14:paraId="28877234" w14:textId="77777777" w:rsidR="00747245" w:rsidRPr="004B58D9" w:rsidRDefault="00747245" w:rsidP="00747245">
      <w:pPr>
        <w:pStyle w:val="20"/>
        <w:rPr>
          <w:rFonts w:eastAsia="Times New Roman"/>
        </w:rPr>
      </w:pPr>
      <w:bookmarkStart w:id="3" w:name="_Toc115445736"/>
      <w:bookmarkStart w:id="4" w:name="_Toc117722413"/>
      <w:bookmarkStart w:id="5" w:name="_Toc123070083"/>
      <w:r>
        <w:rPr>
          <w:rFonts w:eastAsia="Times New Roman"/>
        </w:rPr>
        <w:t>1</w:t>
      </w:r>
      <w:r w:rsidRPr="004B58D9">
        <w:rPr>
          <w:rFonts w:eastAsia="Times New Roman"/>
        </w:rPr>
        <w:t xml:space="preserve">.1. Динамика объемов импорта </w:t>
      </w:r>
      <w:bookmarkEnd w:id="3"/>
      <w:r w:rsidRPr="0019386C">
        <w:t>{{продукция1}}</w:t>
      </w:r>
      <w:bookmarkEnd w:id="4"/>
      <w:bookmarkEnd w:id="5"/>
    </w:p>
    <w:p w14:paraId="6F350DD4" w14:textId="77777777" w:rsidR="00747245" w:rsidRDefault="00747245" w:rsidP="00747245">
      <w:pPr>
        <w:jc w:val="both"/>
      </w:pPr>
    </w:p>
    <w:p w14:paraId="61606F28" w14:textId="143CE631" w:rsidR="00747245" w:rsidRPr="00D92F43" w:rsidRDefault="00747245" w:rsidP="00747245">
      <w:pPr>
        <w:ind w:firstLine="708"/>
        <w:jc w:val="both"/>
        <w:rPr>
          <w:b/>
          <w:bCs/>
          <w:i/>
          <w:iCs/>
        </w:rPr>
      </w:pPr>
      <w:r w:rsidRPr="00D92F43">
        <w:rPr>
          <w:b/>
          <w:bCs/>
          <w:i/>
          <w:iCs/>
        </w:rPr>
        <w:t xml:space="preserve">В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год_написания</w:t>
      </w:r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 г. в Россию было импортировано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объем</w:t>
      </w:r>
      <w:r w:rsidRPr="00066517">
        <w:rPr>
          <w:b/>
          <w:bCs/>
          <w:i/>
          <w:iCs/>
        </w:rPr>
        <w:t>}}</w:t>
      </w:r>
      <w:r>
        <w:rPr>
          <w:b/>
          <w:bCs/>
          <w:i/>
          <w:iCs/>
        </w:rPr>
        <w:t xml:space="preserve"> </w:t>
      </w:r>
      <w:r w:rsidRPr="0086361C">
        <w:rPr>
          <w:b/>
          <w:bCs/>
          <w:i/>
          <w:iCs/>
        </w:rPr>
        <w:t>{{</w:t>
      </w:r>
      <w:r>
        <w:rPr>
          <w:b/>
          <w:bCs/>
          <w:i/>
          <w:iCs/>
        </w:rPr>
        <w:t>размерность</w:t>
      </w:r>
      <w:r w:rsidRPr="0086361C">
        <w:rPr>
          <w:b/>
          <w:bCs/>
          <w:i/>
          <w:iCs/>
        </w:rPr>
        <w:t>}}</w:t>
      </w:r>
      <w:r>
        <w:rPr>
          <w:b/>
          <w:bCs/>
          <w:i/>
          <w:iCs/>
        </w:rPr>
        <w:t xml:space="preserve">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продукция</w:t>
      </w:r>
      <w:r w:rsidRPr="00D82A45">
        <w:rPr>
          <w:b/>
          <w:bCs/>
          <w:i/>
          <w:iCs/>
        </w:rPr>
        <w:t>1</w:t>
      </w:r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, что на </w:t>
      </w:r>
      <w:r w:rsidRPr="00066517">
        <w:rPr>
          <w:b/>
          <w:bCs/>
          <w:i/>
          <w:iCs/>
        </w:rPr>
        <w:t>{{</w:t>
      </w:r>
      <w:r w:rsidR="00611168" w:rsidRPr="00611168">
        <w:rPr>
          <w:b/>
          <w:bCs/>
          <w:i/>
          <w:iCs/>
        </w:rPr>
        <w:t>дин_стр5</w:t>
      </w:r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%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направление_динамики</w:t>
      </w:r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 показателей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год_сравнения</w:t>
      </w:r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 г.</w:t>
      </w:r>
    </w:p>
    <w:p w14:paraId="4B953629" w14:textId="77777777" w:rsidR="00747245" w:rsidRPr="00D92F43" w:rsidRDefault="00747245" w:rsidP="00747245">
      <w:pPr>
        <w:rPr>
          <w:b/>
          <w:bCs/>
          <w:i/>
          <w:iCs/>
        </w:rPr>
      </w:pPr>
    </w:p>
    <w:p w14:paraId="364B9A90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0D754DB9" w14:textId="77777777" w:rsidR="00747245" w:rsidRPr="00D92F43" w:rsidRDefault="00747245" w:rsidP="00747245">
      <w:pPr>
        <w:jc w:val="right"/>
      </w:pPr>
    </w:p>
    <w:p w14:paraId="683369A7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Объемы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17691565" w14:textId="77777777" w:rsidR="00747245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044"/>
        <w:gridCol w:w="1045"/>
        <w:gridCol w:w="1045"/>
        <w:gridCol w:w="1045"/>
        <w:gridCol w:w="1045"/>
        <w:gridCol w:w="1045"/>
        <w:gridCol w:w="1045"/>
        <w:gridCol w:w="1139"/>
        <w:gridCol w:w="1139"/>
      </w:tblGrid>
      <w:tr w:rsidR="00747245" w:rsidRPr="0086361C" w14:paraId="38A88AC4" w14:textId="77777777" w:rsidTr="00583D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3566827B" w14:textId="77777777" w:rsidR="00747245" w:rsidRPr="001D324C" w:rsidRDefault="00747245" w:rsidP="0077564A">
            <w:pPr>
              <w:jc w:val="center"/>
              <w:rPr>
                <w:color w:val="000000"/>
              </w:rPr>
            </w:pPr>
            <w:r w:rsidRPr="001D324C">
              <w:rPr>
                <w:color w:val="000000"/>
              </w:rPr>
              <w:t xml:space="preserve">Объем, </w:t>
            </w:r>
            <w:r w:rsidRPr="001D324C">
              <w:t>{{размерность}}</w:t>
            </w:r>
          </w:p>
        </w:tc>
      </w:tr>
      <w:tr w:rsidR="001D324C" w:rsidRPr="0086361C" w14:paraId="2F492458" w14:textId="77777777" w:rsidTr="00583D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  <w:hideMark/>
          </w:tcPr>
          <w:p w14:paraId="34E05220" w14:textId="77777777" w:rsidR="00747245" w:rsidRPr="007A4DDA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1CBB760F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год4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5EACEE85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2B4752B0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6A3BF2C4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18DD3853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79C689F0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50A6A875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24997C7A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86361C" w14:paraId="43B74400" w14:textId="77777777" w:rsidTr="00583DB4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24041D83" w14:textId="77777777" w:rsidR="00747245" w:rsidRPr="00583DB4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583DB4">
              <w:rPr>
                <w:b w:val="0"/>
                <w:bCs w:val="0"/>
                <w:color w:val="000000"/>
                <w:lang w:val="en-US"/>
              </w:rPr>
              <w:t>{{</w:t>
            </w:r>
            <w:r w:rsidRPr="00583DB4">
              <w:rPr>
                <w:b w:val="0"/>
                <w:bCs w:val="0"/>
                <w:color w:val="000000"/>
              </w:rPr>
              <w:t>объем3</w:t>
            </w:r>
            <w:r w:rsidRPr="00583DB4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4CECE063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4}}</w:t>
            </w:r>
          </w:p>
        </w:tc>
        <w:tc>
          <w:tcPr>
            <w:tcW w:w="556" w:type="pct"/>
            <w:noWrap/>
          </w:tcPr>
          <w:p w14:paraId="36691FD7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5}}</w:t>
            </w:r>
          </w:p>
        </w:tc>
        <w:tc>
          <w:tcPr>
            <w:tcW w:w="556" w:type="pct"/>
            <w:noWrap/>
          </w:tcPr>
          <w:p w14:paraId="79F747D4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6}}</w:t>
            </w:r>
          </w:p>
        </w:tc>
        <w:tc>
          <w:tcPr>
            <w:tcW w:w="556" w:type="pct"/>
            <w:noWrap/>
          </w:tcPr>
          <w:p w14:paraId="1E8B9038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7}}</w:t>
            </w:r>
          </w:p>
        </w:tc>
        <w:tc>
          <w:tcPr>
            <w:tcW w:w="556" w:type="pct"/>
            <w:noWrap/>
          </w:tcPr>
          <w:p w14:paraId="6B288617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8}}</w:t>
            </w:r>
          </w:p>
        </w:tc>
        <w:tc>
          <w:tcPr>
            <w:tcW w:w="556" w:type="pct"/>
            <w:noWrap/>
          </w:tcPr>
          <w:p w14:paraId="0CAD00B7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9}}</w:t>
            </w:r>
          </w:p>
        </w:tc>
        <w:tc>
          <w:tcPr>
            <w:tcW w:w="556" w:type="pct"/>
            <w:noWrap/>
          </w:tcPr>
          <w:p w14:paraId="640136BC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10}}</w:t>
            </w:r>
          </w:p>
        </w:tc>
        <w:tc>
          <w:tcPr>
            <w:tcW w:w="556" w:type="pct"/>
            <w:noWrap/>
          </w:tcPr>
          <w:p w14:paraId="1D9DA45D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11}}</w:t>
            </w:r>
          </w:p>
        </w:tc>
      </w:tr>
    </w:tbl>
    <w:p w14:paraId="68B88106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6E929E49" w14:textId="4A7B74BF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26EE37D5" w14:textId="641757DD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1BE0A758" w14:textId="77777777" w:rsidR="00747245" w:rsidRPr="00D92F43" w:rsidRDefault="00747245" w:rsidP="00747245">
      <w:pPr>
        <w:jc w:val="right"/>
      </w:pPr>
    </w:p>
    <w:p w14:paraId="1480A0F4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Объемы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25AB7D25" w14:textId="77777777" w:rsidR="00747245" w:rsidRDefault="00747245" w:rsidP="00747245">
      <w:pPr>
        <w:rPr>
          <w:b/>
        </w:rPr>
      </w:pPr>
    </w:p>
    <w:p w14:paraId="3EECB960" w14:textId="77777777" w:rsidR="00747245" w:rsidRPr="00D92F43" w:rsidRDefault="00747245" w:rsidP="00747245">
      <w:pPr>
        <w:rPr>
          <w:b/>
        </w:rPr>
      </w:pPr>
      <w:r>
        <w:rPr>
          <w:rFonts w:ascii="Segoe UI" w:hAnsi="Segoe UI" w:cs="Segoe UI"/>
          <w:color w:val="212529"/>
          <w:shd w:val="clear" w:color="auto" w:fill="FFFFFF"/>
        </w:rPr>
        <w:t>{{image1}}</w:t>
      </w:r>
    </w:p>
    <w:p w14:paraId="1A9075EA" w14:textId="77777777" w:rsidR="00747245" w:rsidRDefault="00747245" w:rsidP="00747245">
      <w:pPr>
        <w:jc w:val="right"/>
        <w:rPr>
          <w:i/>
          <w:sz w:val="20"/>
        </w:rPr>
      </w:pPr>
    </w:p>
    <w:p w14:paraId="5F221A6F" w14:textId="4A9DA38A" w:rsidR="00747245" w:rsidRPr="00D92F43" w:rsidRDefault="00747245" w:rsidP="009014FE">
      <w:pPr>
        <w:jc w:val="right"/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3A5CF788" w14:textId="77777777" w:rsidR="00747245" w:rsidRDefault="00747245" w:rsidP="00747245">
      <w:pPr>
        <w:jc w:val="right"/>
        <w:rPr>
          <w:b/>
          <w:bCs/>
        </w:rPr>
      </w:pPr>
      <w:r w:rsidRPr="00D92F43">
        <w:br w:type="page"/>
      </w: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1B90E2C4" w14:textId="77777777" w:rsidR="00747245" w:rsidRDefault="00747245" w:rsidP="00747245">
      <w:pPr>
        <w:jc w:val="right"/>
      </w:pPr>
    </w:p>
    <w:p w14:paraId="2058422F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Динамика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74EFDBC3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747245" w:rsidRPr="00697810" w14:paraId="08C5F532" w14:textId="77777777" w:rsidTr="00583D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30CECE1D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341CF1D9" w14:textId="77777777" w:rsidTr="00583D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2D5C3DA8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6B61C3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3663191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288669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5D54DD5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3317B215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F1790F8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36213C8E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697810" w14:paraId="1E9A6B27" w14:textId="77777777" w:rsidTr="00583DB4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5576D8A3" w14:textId="77777777" w:rsidR="00747245" w:rsidRPr="00583DB4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583DB4">
              <w:rPr>
                <w:b w:val="0"/>
                <w:bCs w:val="0"/>
                <w:color w:val="000000"/>
                <w:lang w:val="en-US"/>
              </w:rPr>
              <w:t>{{</w:t>
            </w:r>
            <w:r w:rsidRPr="00583DB4">
              <w:rPr>
                <w:b w:val="0"/>
                <w:bCs w:val="0"/>
                <w:color w:val="000000"/>
              </w:rPr>
              <w:t>рос1</w:t>
            </w:r>
            <w:r w:rsidRPr="00583DB4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B61D801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рос2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03A882B2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2AAA274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7273A66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56F81114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05B404AF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6246DF0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рос8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250D7E47" w14:textId="77777777" w:rsidR="00747245" w:rsidRPr="00D92F43" w:rsidRDefault="00747245" w:rsidP="00747245">
      <w:pPr>
        <w:rPr>
          <w:b/>
        </w:rPr>
      </w:pPr>
    </w:p>
    <w:p w14:paraId="11B22BBC" w14:textId="0321B82B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B4478C6" w14:textId="77777777" w:rsidR="00747245" w:rsidRDefault="00747245" w:rsidP="00747245">
      <w:pPr>
        <w:jc w:val="both"/>
        <w:rPr>
          <w:b/>
        </w:rPr>
      </w:pPr>
    </w:p>
    <w:p w14:paraId="0CDA4DF3" w14:textId="53ED7F34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772B84" w:rsidRPr="00772B84">
        <w:rPr>
          <w:color w:val="000000"/>
        </w:rPr>
        <w:t>{{</w:t>
      </w:r>
      <w:r w:rsidR="00772B84">
        <w:rPr>
          <w:color w:val="000000"/>
        </w:rPr>
        <w:t>год3</w:t>
      </w:r>
      <w:r w:rsidR="00772B84" w:rsidRPr="00772B84">
        <w:rPr>
          <w:color w:val="000000"/>
        </w:rPr>
        <w:t>}}</w:t>
      </w:r>
      <w:r w:rsidR="00772B84">
        <w:rPr>
          <w:color w:val="000000"/>
        </w:rPr>
        <w:t xml:space="preserve"> </w:t>
      </w:r>
      <w:r>
        <w:rPr>
          <w:bCs/>
        </w:rPr>
        <w:t xml:space="preserve">г. по </w:t>
      </w:r>
      <w:r w:rsidRPr="00CA5F16">
        <w:t>{{год_написания}} г.</w:t>
      </w:r>
      <w:r>
        <w:rPr>
          <w:bCs/>
        </w:rPr>
        <w:t xml:space="preserve"> объемы импорта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</w:t>
      </w:r>
      <w:r w:rsidRPr="00667F5D">
        <w:rPr>
          <w:bCs/>
        </w:rPr>
        <w:t>{{</w:t>
      </w:r>
      <w:r>
        <w:rPr>
          <w:bCs/>
        </w:rPr>
        <w:t>динамик</w:t>
      </w:r>
      <w:r w:rsidRPr="00667F5D">
        <w:rPr>
          <w:bCs/>
        </w:rPr>
        <w:t>}}</w:t>
      </w:r>
      <w:r>
        <w:rPr>
          <w:bCs/>
        </w:rPr>
        <w:t xml:space="preserve"> с </w:t>
      </w:r>
      <w:r w:rsidRPr="00CA5F16">
        <w:rPr>
          <w:color w:val="000000"/>
        </w:rPr>
        <w:t>{{</w:t>
      </w:r>
      <w:r>
        <w:rPr>
          <w:color w:val="000000"/>
        </w:rPr>
        <w:t>объем3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{{размерность}}</w:t>
      </w:r>
      <w:r>
        <w:rPr>
          <w:bCs/>
        </w:rPr>
        <w:t xml:space="preserve"> до </w:t>
      </w:r>
      <w:r w:rsidRPr="00CA5F16">
        <w:rPr>
          <w:color w:val="000000"/>
        </w:rPr>
        <w:t>{{</w:t>
      </w:r>
      <w:r>
        <w:rPr>
          <w:color w:val="000000"/>
        </w:rPr>
        <w:t>объем</w:t>
      </w:r>
      <w:r w:rsidRPr="00CA5F16">
        <w:rPr>
          <w:color w:val="000000"/>
        </w:rPr>
        <w:t>11}}</w:t>
      </w:r>
      <w:r>
        <w:rPr>
          <w:color w:val="000000"/>
        </w:rPr>
        <w:t xml:space="preserve"> </w:t>
      </w:r>
      <w:r w:rsidRPr="00CA5F16">
        <w:t>{{размерность}}</w:t>
      </w:r>
      <w:r>
        <w:rPr>
          <w:bCs/>
        </w:rPr>
        <w:t xml:space="preserve">, т.е. на </w:t>
      </w:r>
      <w:r w:rsidRPr="00CA5F16">
        <w:rPr>
          <w:bCs/>
        </w:rPr>
        <w:t>{{</w:t>
      </w:r>
      <w:r>
        <w:rPr>
          <w:bCs/>
        </w:rPr>
        <w:t>процент1</w:t>
      </w:r>
      <w:r w:rsidRPr="00CA5F16">
        <w:rPr>
          <w:bCs/>
        </w:rPr>
        <w:t>}}</w:t>
      </w:r>
      <w:r>
        <w:rPr>
          <w:bCs/>
        </w:rPr>
        <w:t xml:space="preserve">%. </w:t>
      </w:r>
    </w:p>
    <w:p w14:paraId="2DED2D3C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год_макс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объем_макс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{{размерность}}</w:t>
      </w:r>
      <w:r>
        <w:t>)</w:t>
      </w:r>
      <w:r>
        <w:rPr>
          <w:bCs/>
        </w:rPr>
        <w:t>.</w:t>
      </w:r>
    </w:p>
    <w:p w14:paraId="7EED14FC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импорта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год_мин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объем_мин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{{размерность}}</w:t>
      </w:r>
      <w:r>
        <w:t>)</w:t>
      </w:r>
      <w:r>
        <w:rPr>
          <w:bCs/>
        </w:rPr>
        <w:t>.</w:t>
      </w:r>
    </w:p>
    <w:p w14:paraId="684AFE9B" w14:textId="77777777" w:rsidR="00747245" w:rsidRDefault="00747245" w:rsidP="00747245">
      <w:pPr>
        <w:ind w:firstLine="708"/>
        <w:jc w:val="both"/>
        <w:rPr>
          <w:bCs/>
        </w:rPr>
      </w:pPr>
    </w:p>
    <w:p w14:paraId="20167247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182ACBD6" w14:textId="77777777" w:rsidR="00747245" w:rsidRPr="00D92F43" w:rsidRDefault="00747245" w:rsidP="00747245">
      <w:pPr>
        <w:jc w:val="right"/>
      </w:pPr>
    </w:p>
    <w:p w14:paraId="3CDA9381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</w:t>
      </w:r>
    </w:p>
    <w:p w14:paraId="28598FA3" w14:textId="77777777" w:rsidR="00747245" w:rsidRDefault="00747245" w:rsidP="00747245">
      <w:pPr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047"/>
        <w:gridCol w:w="1047"/>
        <w:gridCol w:w="1047"/>
        <w:gridCol w:w="1047"/>
        <w:gridCol w:w="1047"/>
        <w:gridCol w:w="1047"/>
        <w:gridCol w:w="1048"/>
        <w:gridCol w:w="1131"/>
        <w:gridCol w:w="1131"/>
      </w:tblGrid>
      <w:tr w:rsidR="00747245" w:rsidRPr="0086361C" w14:paraId="78B57A0E" w14:textId="77777777" w:rsidTr="00583D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0EE8168B" w14:textId="77777777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Pr="0019386C">
              <w:t>{{размерность</w:t>
            </w:r>
            <w:r>
              <w:t>2</w:t>
            </w:r>
            <w:r w:rsidRPr="0019386C">
              <w:t>}}</w:t>
            </w:r>
          </w:p>
        </w:tc>
      </w:tr>
      <w:tr w:rsidR="00583DB4" w:rsidRPr="0086361C" w14:paraId="6DBCB718" w14:textId="77777777" w:rsidTr="00583D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  <w:hideMark/>
          </w:tcPr>
          <w:p w14:paraId="651867B1" w14:textId="77777777" w:rsidR="00747245" w:rsidRPr="007A4DDA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744ECDD6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год4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0E3B7119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196E845B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3FD85A58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6A0EC027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52EE7E5F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2272D310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2A17CA68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86361C" w14:paraId="5626A22B" w14:textId="77777777" w:rsidTr="00583DB4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7BC90036" w14:textId="77777777" w:rsidR="00747245" w:rsidRPr="00583DB4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583DB4">
              <w:rPr>
                <w:b w:val="0"/>
                <w:bCs w:val="0"/>
                <w:color w:val="000000"/>
                <w:lang w:val="en-US"/>
              </w:rPr>
              <w:t>{{</w:t>
            </w:r>
            <w:r w:rsidRPr="00583DB4">
              <w:rPr>
                <w:b w:val="0"/>
                <w:bCs w:val="0"/>
                <w:color w:val="000000"/>
              </w:rPr>
              <w:t>дол3</w:t>
            </w:r>
            <w:r w:rsidRPr="00583DB4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691A186B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4}}</w:t>
            </w:r>
          </w:p>
        </w:tc>
        <w:tc>
          <w:tcPr>
            <w:tcW w:w="556" w:type="pct"/>
            <w:noWrap/>
          </w:tcPr>
          <w:p w14:paraId="2927A401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5}}</w:t>
            </w:r>
          </w:p>
        </w:tc>
        <w:tc>
          <w:tcPr>
            <w:tcW w:w="556" w:type="pct"/>
            <w:noWrap/>
          </w:tcPr>
          <w:p w14:paraId="70CB79C0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6}}</w:t>
            </w:r>
          </w:p>
        </w:tc>
        <w:tc>
          <w:tcPr>
            <w:tcW w:w="556" w:type="pct"/>
            <w:noWrap/>
          </w:tcPr>
          <w:p w14:paraId="490AAE37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7}}</w:t>
            </w:r>
          </w:p>
        </w:tc>
        <w:tc>
          <w:tcPr>
            <w:tcW w:w="556" w:type="pct"/>
            <w:noWrap/>
          </w:tcPr>
          <w:p w14:paraId="39CA4A60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8}}</w:t>
            </w:r>
          </w:p>
        </w:tc>
        <w:tc>
          <w:tcPr>
            <w:tcW w:w="556" w:type="pct"/>
            <w:noWrap/>
          </w:tcPr>
          <w:p w14:paraId="209408EA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9}}</w:t>
            </w:r>
          </w:p>
        </w:tc>
        <w:tc>
          <w:tcPr>
            <w:tcW w:w="556" w:type="pct"/>
            <w:noWrap/>
          </w:tcPr>
          <w:p w14:paraId="6A26A9C9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10}}</w:t>
            </w:r>
          </w:p>
        </w:tc>
        <w:tc>
          <w:tcPr>
            <w:tcW w:w="556" w:type="pct"/>
            <w:noWrap/>
          </w:tcPr>
          <w:p w14:paraId="684C675F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11}}</w:t>
            </w:r>
          </w:p>
        </w:tc>
      </w:tr>
    </w:tbl>
    <w:p w14:paraId="232832B9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0A224659" w14:textId="6C9AA552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5FF18DAF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50D56C1B" w14:textId="77777777" w:rsidR="00747245" w:rsidRPr="00D92F43" w:rsidRDefault="00747245" w:rsidP="00747245">
      <w:pPr>
        <w:jc w:val="right"/>
      </w:pPr>
    </w:p>
    <w:p w14:paraId="26A1397A" w14:textId="77777777" w:rsidR="00747245" w:rsidRPr="00D92F43" w:rsidRDefault="00747245" w:rsidP="00747245">
      <w:pPr>
        <w:jc w:val="center"/>
        <w:rPr>
          <w:b/>
        </w:rPr>
      </w:pPr>
      <w:r w:rsidRPr="00D92F43">
        <w:rPr>
          <w:b/>
        </w:rPr>
        <w:t>Динамика</w:t>
      </w:r>
      <w:r>
        <w:rPr>
          <w:b/>
        </w:rPr>
        <w:t xml:space="preserve"> </w:t>
      </w:r>
      <w:r w:rsidRPr="00D92F43">
        <w:rPr>
          <w:b/>
        </w:rPr>
        <w:t xml:space="preserve">импорта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</w:t>
      </w:r>
    </w:p>
    <w:p w14:paraId="1226C5DB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747245" w:rsidRPr="00697810" w14:paraId="163A3453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74810F70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6C3D229A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51F618B6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91EDFAC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077B65B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B9B97F9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B222045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773CD7CC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42F9A0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135E91F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697810" w14:paraId="4DDF8535" w14:textId="77777777" w:rsidTr="00FE1EA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0654DB5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{{</w:t>
            </w:r>
            <w:r w:rsidRPr="00FE1EA5">
              <w:rPr>
                <w:b w:val="0"/>
                <w:bCs w:val="0"/>
                <w:color w:val="000000"/>
              </w:rPr>
              <w:t>дин1</w:t>
            </w:r>
            <w:r w:rsidRPr="00FE1EA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962D1A0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дин2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F10BBCB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0014CB6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CE8C698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0917A564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B309DA8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31D15F1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дин8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1306271C" w14:textId="77777777" w:rsidR="00747245" w:rsidRPr="00D92F43" w:rsidRDefault="00747245" w:rsidP="00747245">
      <w:pPr>
        <w:rPr>
          <w:b/>
        </w:rPr>
      </w:pPr>
    </w:p>
    <w:p w14:paraId="6E172361" w14:textId="3E3EAD93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8B521A6" w14:textId="77777777" w:rsidR="00747245" w:rsidRDefault="00747245" w:rsidP="00747245">
      <w:pPr>
        <w:rPr>
          <w:b/>
          <w:bCs/>
        </w:rPr>
      </w:pPr>
    </w:p>
    <w:p w14:paraId="27D895E1" w14:textId="77777777" w:rsidR="00747245" w:rsidRDefault="00747245" w:rsidP="00747245">
      <w:pPr>
        <w:ind w:firstLine="708"/>
        <w:jc w:val="both"/>
        <w:rPr>
          <w:bCs/>
        </w:rPr>
      </w:pPr>
    </w:p>
    <w:p w14:paraId="3AFA9189" w14:textId="1319E44F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772B84" w:rsidRPr="00772B84">
        <w:rPr>
          <w:color w:val="000000"/>
        </w:rPr>
        <w:t>{{</w:t>
      </w:r>
      <w:r w:rsidR="00772B84">
        <w:rPr>
          <w:color w:val="000000"/>
        </w:rPr>
        <w:t>год3</w:t>
      </w:r>
      <w:r w:rsidR="00772B84" w:rsidRPr="00772B84">
        <w:rPr>
          <w:color w:val="000000"/>
        </w:rPr>
        <w:t>}}</w:t>
      </w:r>
      <w:r w:rsidR="00772B84">
        <w:rPr>
          <w:color w:val="000000"/>
        </w:rPr>
        <w:t xml:space="preserve"> </w:t>
      </w:r>
      <w:r>
        <w:rPr>
          <w:bCs/>
        </w:rPr>
        <w:t xml:space="preserve">г. по </w:t>
      </w:r>
      <w:r w:rsidRPr="00CA5F16">
        <w:t>{{год_написания}} г.</w:t>
      </w:r>
      <w:r>
        <w:rPr>
          <w:bCs/>
        </w:rPr>
        <w:t xml:space="preserve"> объемы импорта </w:t>
      </w:r>
      <w:r w:rsidRPr="00CA5F16">
        <w:t>{{продукция1}}</w:t>
      </w:r>
      <w:r w:rsidRPr="00667F5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</w:t>
      </w:r>
      <w:r w:rsidRPr="00667F5D">
        <w:rPr>
          <w:bCs/>
        </w:rPr>
        <w:t>{{</w:t>
      </w:r>
      <w:r>
        <w:rPr>
          <w:bCs/>
        </w:rPr>
        <w:t>динамик</w:t>
      </w:r>
      <w:r w:rsidRPr="00A14790">
        <w:rPr>
          <w:bCs/>
        </w:rPr>
        <w:t>2</w:t>
      </w:r>
      <w:r w:rsidRPr="00667F5D">
        <w:rPr>
          <w:bCs/>
        </w:rPr>
        <w:t>}}</w:t>
      </w:r>
      <w:r>
        <w:rPr>
          <w:bCs/>
        </w:rPr>
        <w:t xml:space="preserve"> с </w:t>
      </w:r>
      <w:r w:rsidRPr="00CA5F16">
        <w:rPr>
          <w:color w:val="000000"/>
        </w:rPr>
        <w:t>{{</w:t>
      </w:r>
      <w:r>
        <w:rPr>
          <w:color w:val="000000"/>
        </w:rPr>
        <w:t>дол3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</w:t>
      </w:r>
      <w:r w:rsidRPr="00667F5D">
        <w:t>размерность2</w:t>
      </w:r>
      <w:r w:rsidRPr="00CA5F16">
        <w:t>}}</w:t>
      </w:r>
      <w:r>
        <w:rPr>
          <w:bCs/>
        </w:rPr>
        <w:t xml:space="preserve"> до </w:t>
      </w:r>
      <w:r w:rsidRPr="00CA5F16">
        <w:rPr>
          <w:color w:val="000000"/>
        </w:rPr>
        <w:t>{{</w:t>
      </w:r>
      <w:r>
        <w:rPr>
          <w:color w:val="000000"/>
        </w:rPr>
        <w:t>дол</w:t>
      </w:r>
      <w:r w:rsidRPr="00667F5D">
        <w:rPr>
          <w:color w:val="000000"/>
        </w:rPr>
        <w:t>11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</w:t>
      </w:r>
      <w:r w:rsidRPr="00667F5D">
        <w:t>размерность2</w:t>
      </w:r>
      <w:r w:rsidRPr="00CA5F16">
        <w:t>}}</w:t>
      </w:r>
      <w:r>
        <w:rPr>
          <w:bCs/>
        </w:rPr>
        <w:t xml:space="preserve">, т.е. на </w:t>
      </w:r>
      <w:r w:rsidRPr="00CA5F16">
        <w:rPr>
          <w:bCs/>
        </w:rPr>
        <w:t>{{</w:t>
      </w:r>
      <w:r>
        <w:rPr>
          <w:bCs/>
        </w:rPr>
        <w:t>процент</w:t>
      </w:r>
      <w:r w:rsidRPr="00667F5D">
        <w:rPr>
          <w:bCs/>
        </w:rPr>
        <w:t>2</w:t>
      </w:r>
      <w:r w:rsidRPr="00CA5F16">
        <w:rPr>
          <w:bCs/>
        </w:rPr>
        <w:t>}}</w:t>
      </w:r>
      <w:r>
        <w:rPr>
          <w:bCs/>
        </w:rPr>
        <w:t xml:space="preserve">%. </w:t>
      </w:r>
    </w:p>
    <w:p w14:paraId="39AE0279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год_макс</w:t>
      </w:r>
      <w:r w:rsidRPr="00B07FCD">
        <w:rPr>
          <w:bCs/>
        </w:rPr>
        <w:t>2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объем_макс</w:t>
      </w:r>
      <w:r w:rsidRPr="00B07FCD">
        <w:rPr>
          <w:bCs/>
        </w:rPr>
        <w:t>2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</w:t>
      </w:r>
      <w:r w:rsidRPr="00667F5D">
        <w:t>размерность2</w:t>
      </w:r>
      <w:r w:rsidRPr="00CA5F16">
        <w:t>}}</w:t>
      </w:r>
      <w:r>
        <w:t>)</w:t>
      </w:r>
      <w:r>
        <w:rPr>
          <w:bCs/>
        </w:rPr>
        <w:t>.</w:t>
      </w:r>
    </w:p>
    <w:p w14:paraId="63A19D4B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импорта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год_мин</w:t>
      </w:r>
      <w:r w:rsidRPr="00B07FCD">
        <w:rPr>
          <w:bCs/>
        </w:rPr>
        <w:t>2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объем_мин</w:t>
      </w:r>
      <w:r w:rsidRPr="00B07FCD">
        <w:rPr>
          <w:bCs/>
        </w:rPr>
        <w:t>2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{{размерность</w:t>
      </w:r>
      <w:r w:rsidRPr="00B07FCD">
        <w:t>2</w:t>
      </w:r>
      <w:r w:rsidRPr="00CA5F16">
        <w:t>}}</w:t>
      </w:r>
      <w:r>
        <w:t>)</w:t>
      </w:r>
      <w:r>
        <w:rPr>
          <w:bCs/>
        </w:rPr>
        <w:t>.</w:t>
      </w:r>
    </w:p>
    <w:p w14:paraId="4A1C2F12" w14:textId="77777777" w:rsidR="00747245" w:rsidRDefault="00747245" w:rsidP="00747245">
      <w:pPr>
        <w:rPr>
          <w:b/>
          <w:bCs/>
        </w:rPr>
      </w:pPr>
    </w:p>
    <w:p w14:paraId="3646A3CD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1.5</w:t>
      </w:r>
    </w:p>
    <w:p w14:paraId="4F06B648" w14:textId="77777777" w:rsidR="00747245" w:rsidRPr="00D92F43" w:rsidRDefault="00747245" w:rsidP="00747245">
      <w:pPr>
        <w:jc w:val="right"/>
      </w:pPr>
    </w:p>
    <w:p w14:paraId="4F8BB495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 в российской валюте</w:t>
      </w:r>
    </w:p>
    <w:p w14:paraId="3D9B9C75" w14:textId="77777777" w:rsidR="00747245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041"/>
        <w:gridCol w:w="1043"/>
        <w:gridCol w:w="1044"/>
        <w:gridCol w:w="1044"/>
        <w:gridCol w:w="1044"/>
        <w:gridCol w:w="1044"/>
        <w:gridCol w:w="1044"/>
        <w:gridCol w:w="1147"/>
        <w:gridCol w:w="1141"/>
      </w:tblGrid>
      <w:tr w:rsidR="00747245" w:rsidRPr="008F32A2" w14:paraId="1E48294A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15CE16AA" w14:textId="77777777" w:rsidR="00747245" w:rsidRPr="008F32A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</w:rPr>
              <w:t>Объем, {{размерность3}}</w:t>
            </w:r>
          </w:p>
        </w:tc>
      </w:tr>
      <w:tr w:rsidR="00747245" w:rsidRPr="008F32A2" w14:paraId="26163332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5164B1D5" w14:textId="77777777" w:rsidR="00747245" w:rsidRPr="008F32A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  <w:lang w:val="en-US"/>
              </w:rPr>
              <w:t>{{год3}}</w:t>
            </w:r>
          </w:p>
        </w:tc>
        <w:tc>
          <w:tcPr>
            <w:tcW w:w="544" w:type="pct"/>
            <w:noWrap/>
            <w:hideMark/>
          </w:tcPr>
          <w:p w14:paraId="1F0709D4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{{год4}}</w:t>
            </w:r>
          </w:p>
        </w:tc>
        <w:tc>
          <w:tcPr>
            <w:tcW w:w="544" w:type="pct"/>
            <w:noWrap/>
            <w:hideMark/>
          </w:tcPr>
          <w:p w14:paraId="6C10CE7F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{{год5}}</w:t>
            </w:r>
          </w:p>
        </w:tc>
        <w:tc>
          <w:tcPr>
            <w:tcW w:w="544" w:type="pct"/>
            <w:noWrap/>
            <w:hideMark/>
          </w:tcPr>
          <w:p w14:paraId="5BCEDF16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{{год6}}</w:t>
            </w:r>
          </w:p>
        </w:tc>
        <w:tc>
          <w:tcPr>
            <w:tcW w:w="544" w:type="pct"/>
            <w:noWrap/>
            <w:hideMark/>
          </w:tcPr>
          <w:p w14:paraId="2A514010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{{год7}}</w:t>
            </w:r>
          </w:p>
        </w:tc>
        <w:tc>
          <w:tcPr>
            <w:tcW w:w="544" w:type="pct"/>
            <w:noWrap/>
            <w:hideMark/>
          </w:tcPr>
          <w:p w14:paraId="0A135CF7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{{год8}}</w:t>
            </w:r>
          </w:p>
        </w:tc>
        <w:tc>
          <w:tcPr>
            <w:tcW w:w="544" w:type="pct"/>
            <w:noWrap/>
            <w:hideMark/>
          </w:tcPr>
          <w:p w14:paraId="23E21738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{{год9}}</w:t>
            </w:r>
          </w:p>
        </w:tc>
        <w:tc>
          <w:tcPr>
            <w:tcW w:w="598" w:type="pct"/>
            <w:noWrap/>
            <w:hideMark/>
          </w:tcPr>
          <w:p w14:paraId="33A18E9E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{{год10}}</w:t>
            </w:r>
          </w:p>
        </w:tc>
        <w:tc>
          <w:tcPr>
            <w:tcW w:w="598" w:type="pct"/>
            <w:noWrap/>
            <w:hideMark/>
          </w:tcPr>
          <w:p w14:paraId="57E923FB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{{год11}}</w:t>
            </w:r>
          </w:p>
        </w:tc>
      </w:tr>
      <w:tr w:rsidR="00747245" w:rsidRPr="008F32A2" w14:paraId="2AB52101" w14:textId="77777777" w:rsidTr="00FE1EA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3CB6C4EE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{{руб3}}</w:t>
            </w:r>
          </w:p>
        </w:tc>
        <w:tc>
          <w:tcPr>
            <w:tcW w:w="544" w:type="pct"/>
            <w:noWrap/>
            <w:hideMark/>
          </w:tcPr>
          <w:p w14:paraId="4AADA80A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{{руб4}}</w:t>
            </w:r>
          </w:p>
        </w:tc>
        <w:tc>
          <w:tcPr>
            <w:tcW w:w="544" w:type="pct"/>
            <w:noWrap/>
            <w:hideMark/>
          </w:tcPr>
          <w:p w14:paraId="03146FB6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{{руб5}}</w:t>
            </w:r>
          </w:p>
        </w:tc>
        <w:tc>
          <w:tcPr>
            <w:tcW w:w="544" w:type="pct"/>
            <w:noWrap/>
            <w:hideMark/>
          </w:tcPr>
          <w:p w14:paraId="420E580F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{{руб6}}</w:t>
            </w:r>
          </w:p>
        </w:tc>
        <w:tc>
          <w:tcPr>
            <w:tcW w:w="544" w:type="pct"/>
            <w:noWrap/>
            <w:hideMark/>
          </w:tcPr>
          <w:p w14:paraId="3B55011B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{{руб7}}</w:t>
            </w:r>
          </w:p>
        </w:tc>
        <w:tc>
          <w:tcPr>
            <w:tcW w:w="544" w:type="pct"/>
            <w:noWrap/>
            <w:hideMark/>
          </w:tcPr>
          <w:p w14:paraId="4718487E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{{руб8}}</w:t>
            </w:r>
          </w:p>
        </w:tc>
        <w:tc>
          <w:tcPr>
            <w:tcW w:w="544" w:type="pct"/>
            <w:noWrap/>
            <w:hideMark/>
          </w:tcPr>
          <w:p w14:paraId="09A1E1E5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{{руб9}}</w:t>
            </w:r>
          </w:p>
        </w:tc>
        <w:tc>
          <w:tcPr>
            <w:tcW w:w="598" w:type="pct"/>
            <w:noWrap/>
            <w:hideMark/>
          </w:tcPr>
          <w:p w14:paraId="2263B2AF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{{руб10}}</w:t>
            </w:r>
          </w:p>
        </w:tc>
        <w:tc>
          <w:tcPr>
            <w:tcW w:w="598" w:type="pct"/>
            <w:noWrap/>
            <w:hideMark/>
          </w:tcPr>
          <w:p w14:paraId="65CAA8A8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{{руб11}}</w:t>
            </w:r>
          </w:p>
        </w:tc>
      </w:tr>
    </w:tbl>
    <w:p w14:paraId="01BFF364" w14:textId="77777777" w:rsidR="00747245" w:rsidRDefault="00747245" w:rsidP="00747245">
      <w:pPr>
        <w:jc w:val="right"/>
        <w:rPr>
          <w:i/>
          <w:sz w:val="20"/>
        </w:rPr>
      </w:pPr>
    </w:p>
    <w:p w14:paraId="0C96351D" w14:textId="594AEE65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79804DD5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1.6</w:t>
      </w:r>
    </w:p>
    <w:p w14:paraId="4A36DC57" w14:textId="77777777" w:rsidR="00747245" w:rsidRPr="00D92F43" w:rsidRDefault="00747245" w:rsidP="00747245">
      <w:pPr>
        <w:jc w:val="right"/>
      </w:pPr>
    </w:p>
    <w:p w14:paraId="35AFC81A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Динамика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 в российской валюте</w:t>
      </w:r>
    </w:p>
    <w:p w14:paraId="339C66C3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747245" w:rsidRPr="00697810" w14:paraId="4C6CA4F5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121F0E1A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270182A1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7F01169A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7CD1CB6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2D35B3E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1602D4B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1B672EF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6F6408BF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BB083F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DC483CF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697810" w14:paraId="029D7D8A" w14:textId="77777777" w:rsidTr="00FE1EA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7FFD19A6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{{</w:t>
            </w:r>
            <w:r w:rsidRPr="00FE1EA5">
              <w:rPr>
                <w:b w:val="0"/>
                <w:bCs w:val="0"/>
                <w:color w:val="000000"/>
              </w:rPr>
              <w:t>бол1</w:t>
            </w:r>
            <w:r w:rsidRPr="00FE1EA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BCDFA3B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бол2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80565E7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22318CD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377B27B2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0AAEAC7D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A1BDC33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9DB717C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бол8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6EE5C24A" w14:textId="77777777" w:rsidR="00747245" w:rsidRPr="00D92F43" w:rsidRDefault="00747245" w:rsidP="00747245">
      <w:pPr>
        <w:rPr>
          <w:b/>
        </w:rPr>
      </w:pPr>
    </w:p>
    <w:p w14:paraId="7F5B82B3" w14:textId="1F7A4C53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4B1FA7F" w14:textId="77777777" w:rsidR="00747245" w:rsidRDefault="00747245" w:rsidP="00747245">
      <w:pPr>
        <w:jc w:val="both"/>
      </w:pPr>
    </w:p>
    <w:p w14:paraId="6AE3C282" w14:textId="6AFD0B6C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772B84" w:rsidRPr="00D621E5">
        <w:rPr>
          <w:color w:val="000000"/>
        </w:rPr>
        <w:t>{{</w:t>
      </w:r>
      <w:r w:rsidR="00772B84">
        <w:rPr>
          <w:color w:val="000000"/>
        </w:rPr>
        <w:t>год3</w:t>
      </w:r>
      <w:r w:rsidR="00772B84" w:rsidRPr="00D621E5">
        <w:rPr>
          <w:color w:val="000000"/>
        </w:rPr>
        <w:t>}}</w:t>
      </w:r>
      <w:r w:rsidR="00772B84">
        <w:rPr>
          <w:color w:val="000000"/>
        </w:rPr>
        <w:t xml:space="preserve"> </w:t>
      </w:r>
      <w:r>
        <w:rPr>
          <w:bCs/>
        </w:rPr>
        <w:t xml:space="preserve">г. по </w:t>
      </w:r>
      <w:r w:rsidRPr="00CA5F16">
        <w:t>{{год_написания}} г.</w:t>
      </w:r>
      <w:r>
        <w:rPr>
          <w:bCs/>
        </w:rPr>
        <w:t xml:space="preserve"> объемы импорта в Россию </w:t>
      </w:r>
      <w:r w:rsidRPr="00CA5F16">
        <w:t>{{продукция1}}</w:t>
      </w:r>
      <w:r w:rsidRPr="00667F5D">
        <w:t xml:space="preserve"> </w:t>
      </w:r>
      <w:r>
        <w:t>в стоимостном выражении</w:t>
      </w:r>
      <w:r w:rsidRPr="007B2547">
        <w:t xml:space="preserve"> </w:t>
      </w:r>
      <w:r>
        <w:t>в российской валюте</w:t>
      </w:r>
      <w:r>
        <w:rPr>
          <w:b/>
          <w:bCs/>
          <w:i/>
          <w:iCs/>
        </w:rPr>
        <w:t xml:space="preserve"> </w:t>
      </w:r>
      <w:r w:rsidRPr="00667F5D">
        <w:rPr>
          <w:bCs/>
        </w:rPr>
        <w:t>{{</w:t>
      </w:r>
      <w:r>
        <w:rPr>
          <w:bCs/>
        </w:rPr>
        <w:t>динамик3</w:t>
      </w:r>
      <w:r w:rsidRPr="00667F5D">
        <w:rPr>
          <w:bCs/>
        </w:rPr>
        <w:t>}}</w:t>
      </w:r>
      <w:r>
        <w:rPr>
          <w:bCs/>
        </w:rPr>
        <w:t xml:space="preserve"> с </w:t>
      </w:r>
      <w:r w:rsidRPr="00CA5F16">
        <w:rPr>
          <w:color w:val="000000"/>
        </w:rPr>
        <w:t>{{</w:t>
      </w:r>
      <w:r w:rsidRPr="00684AA3">
        <w:rPr>
          <w:color w:val="000000"/>
        </w:rPr>
        <w:t>руб3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</w:t>
      </w:r>
      <w:r w:rsidRPr="00667F5D">
        <w:t>размерность</w:t>
      </w:r>
      <w:r w:rsidRPr="00684AA3">
        <w:t>3</w:t>
      </w:r>
      <w:r w:rsidRPr="00CA5F16">
        <w:t>}}</w:t>
      </w:r>
      <w:r>
        <w:rPr>
          <w:bCs/>
        </w:rPr>
        <w:t xml:space="preserve"> до </w:t>
      </w:r>
      <w:r w:rsidRPr="00CA5F16">
        <w:rPr>
          <w:color w:val="000000"/>
        </w:rPr>
        <w:t>{{</w:t>
      </w:r>
      <w:r w:rsidRPr="00684AA3">
        <w:rPr>
          <w:color w:val="000000"/>
        </w:rPr>
        <w:t>руб11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</w:t>
      </w:r>
      <w:r w:rsidRPr="00667F5D">
        <w:t>размерность</w:t>
      </w:r>
      <w:r w:rsidRPr="00684AA3">
        <w:t>3</w:t>
      </w:r>
      <w:r w:rsidRPr="00CA5F16">
        <w:t>}}</w:t>
      </w:r>
      <w:r>
        <w:rPr>
          <w:bCs/>
        </w:rPr>
        <w:t xml:space="preserve">, т.е. на </w:t>
      </w:r>
      <w:r w:rsidRPr="00CA5F16">
        <w:rPr>
          <w:bCs/>
        </w:rPr>
        <w:t>{{</w:t>
      </w:r>
      <w:r>
        <w:rPr>
          <w:bCs/>
        </w:rPr>
        <w:t>процент</w:t>
      </w:r>
      <w:r w:rsidRPr="00684AA3">
        <w:rPr>
          <w:bCs/>
        </w:rPr>
        <w:t>3</w:t>
      </w:r>
      <w:r w:rsidRPr="00CA5F16">
        <w:rPr>
          <w:bCs/>
        </w:rPr>
        <w:t>}}</w:t>
      </w:r>
      <w:r>
        <w:rPr>
          <w:bCs/>
        </w:rPr>
        <w:t xml:space="preserve">%. </w:t>
      </w:r>
    </w:p>
    <w:p w14:paraId="3EA9F67A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год_макс</w:t>
      </w:r>
      <w:r w:rsidRPr="00684AA3">
        <w:rPr>
          <w:bCs/>
        </w:rPr>
        <w:t>3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объем_макс</w:t>
      </w:r>
      <w:r w:rsidRPr="0000111D">
        <w:rPr>
          <w:bCs/>
        </w:rPr>
        <w:t>3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</w:t>
      </w:r>
      <w:r w:rsidRPr="00667F5D">
        <w:t>размерность</w:t>
      </w:r>
      <w:r w:rsidRPr="0000111D">
        <w:t>3</w:t>
      </w:r>
      <w:r w:rsidRPr="00CA5F16">
        <w:t>}}</w:t>
      </w:r>
      <w:r>
        <w:t>)</w:t>
      </w:r>
      <w:r>
        <w:rPr>
          <w:bCs/>
        </w:rPr>
        <w:t>.</w:t>
      </w:r>
    </w:p>
    <w:p w14:paraId="6559C37A" w14:textId="2D4A63D6" w:rsidR="00747245" w:rsidRDefault="00747245" w:rsidP="009014FE">
      <w:pPr>
        <w:ind w:firstLine="708"/>
        <w:jc w:val="both"/>
      </w:pPr>
      <w:r>
        <w:rPr>
          <w:bCs/>
        </w:rPr>
        <w:t xml:space="preserve">Минимальный объем импорта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год_мин</w:t>
      </w:r>
      <w:r w:rsidRPr="0000111D">
        <w:rPr>
          <w:bCs/>
        </w:rPr>
        <w:t>3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объем_мин</w:t>
      </w:r>
      <w:r w:rsidRPr="0000111D">
        <w:rPr>
          <w:bCs/>
        </w:rPr>
        <w:t>3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{{размерность</w:t>
      </w:r>
      <w:r w:rsidRPr="0000111D">
        <w:t>3</w:t>
      </w:r>
      <w:r w:rsidRPr="00CA5F16">
        <w:t>}}</w:t>
      </w:r>
      <w:r>
        <w:t>)</w:t>
      </w:r>
      <w:r>
        <w:rPr>
          <w:bCs/>
        </w:rPr>
        <w:t>.</w:t>
      </w:r>
      <w:r>
        <w:br w:type="page"/>
      </w:r>
    </w:p>
    <w:p w14:paraId="3FAD06DF" w14:textId="77777777" w:rsidR="00747245" w:rsidRDefault="00747245" w:rsidP="00747245">
      <w:pPr>
        <w:pStyle w:val="20"/>
        <w:rPr>
          <w:rFonts w:eastAsia="Times New Roman"/>
        </w:rPr>
      </w:pPr>
      <w:bookmarkStart w:id="6" w:name="_Toc115445737"/>
      <w:bookmarkStart w:id="7" w:name="_Toc117722414"/>
      <w:bookmarkStart w:id="8" w:name="_Toc123070084"/>
      <w:r>
        <w:rPr>
          <w:rFonts w:eastAsia="Times New Roman"/>
        </w:rPr>
        <w:lastRenderedPageBreak/>
        <w:t>1</w:t>
      </w:r>
      <w:r w:rsidRPr="004B58D9">
        <w:rPr>
          <w:rFonts w:eastAsia="Times New Roman"/>
        </w:rPr>
        <w:t xml:space="preserve">.2. География импортных поставок </w:t>
      </w:r>
      <w:bookmarkEnd w:id="6"/>
      <w:r w:rsidRPr="0019386C">
        <w:t>{{продукция1}}</w:t>
      </w:r>
      <w:bookmarkEnd w:id="7"/>
      <w:bookmarkEnd w:id="8"/>
    </w:p>
    <w:p w14:paraId="6BED73E6" w14:textId="77777777" w:rsidR="00747245" w:rsidRDefault="00747245" w:rsidP="00747245">
      <w:pPr>
        <w:jc w:val="both"/>
      </w:pPr>
    </w:p>
    <w:p w14:paraId="0F84250F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1.7</w:t>
      </w:r>
    </w:p>
    <w:p w14:paraId="5B8E7681" w14:textId="77777777" w:rsidR="00747245" w:rsidRPr="00D92F43" w:rsidRDefault="00747245" w:rsidP="00747245">
      <w:pPr>
        <w:jc w:val="right"/>
      </w:pPr>
    </w:p>
    <w:p w14:paraId="03652CB3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5B708FD7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502680B2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084B0985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41B8E1B2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6CB75436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FB31C7" w14:paraId="314E1235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702407D9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{%tr for item in table_contents %}</w:t>
            </w:r>
          </w:p>
        </w:tc>
      </w:tr>
      <w:tr w:rsidR="00747245" w:rsidRPr="003059DD" w14:paraId="675B6ABF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B1D5732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{{item.</w:t>
            </w:r>
            <w:r w:rsidRPr="00FE1EA5">
              <w:rPr>
                <w:b w:val="0"/>
                <w:bCs w:val="0"/>
              </w:rPr>
              <w:t>Страны</w:t>
            </w:r>
            <w:r w:rsidRPr="00FE1EA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1495" w:type="pct"/>
            <w:noWrap/>
          </w:tcPr>
          <w:p w14:paraId="4FA6C7C5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{{item.NETTO}}</w:t>
            </w:r>
          </w:p>
        </w:tc>
        <w:tc>
          <w:tcPr>
            <w:tcW w:w="898" w:type="pct"/>
            <w:noWrap/>
          </w:tcPr>
          <w:p w14:paraId="4C4AA9A8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{{item.</w:t>
            </w:r>
            <w:r>
              <w:t>Доля</w:t>
            </w:r>
            <w:r>
              <w:rPr>
                <w:lang w:val="en-US"/>
              </w:rPr>
              <w:t>}}</w:t>
            </w:r>
          </w:p>
        </w:tc>
      </w:tr>
      <w:tr w:rsidR="00747245" w:rsidRPr="00DD4360" w14:paraId="5B80AD9A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391AFDA0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{%tr endfor %}</w:t>
            </w:r>
          </w:p>
        </w:tc>
      </w:tr>
    </w:tbl>
    <w:p w14:paraId="7290DBE9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3A517A39" w14:textId="666BD4B3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62CAAADB" w14:textId="77777777" w:rsidR="00747245" w:rsidRDefault="00747245" w:rsidP="00747245">
      <w:pPr>
        <w:ind w:firstLine="360"/>
        <w:jc w:val="both"/>
      </w:pPr>
    </w:p>
    <w:p w14:paraId="14097EB6" w14:textId="77777777" w:rsidR="00747245" w:rsidRDefault="00747245" w:rsidP="00747245">
      <w:pPr>
        <w:ind w:firstLine="360"/>
        <w:jc w:val="both"/>
      </w:pPr>
      <w:r>
        <w:t xml:space="preserve">Основными странами-поставщиками </w:t>
      </w:r>
      <w:r w:rsidRPr="00CA5F16">
        <w:t>{{продукция1}}</w:t>
      </w:r>
      <w:r>
        <w:t xml:space="preserve"> в Россию являются следующие:</w:t>
      </w:r>
    </w:p>
    <w:p w14:paraId="4B4EB5DA" w14:textId="77777777" w:rsidR="00747245" w:rsidRDefault="00747245" w:rsidP="00747245">
      <w:pPr>
        <w:jc w:val="both"/>
      </w:pPr>
    </w:p>
    <w:p w14:paraId="25A34CB4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страна1</w:t>
      </w:r>
      <w:r>
        <w:rPr>
          <w:lang w:val="en-US"/>
        </w:rPr>
        <w:t>}}</w:t>
      </w:r>
      <w:r>
        <w:t>;</w:t>
      </w:r>
    </w:p>
    <w:p w14:paraId="04C26D6F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страна2</w:t>
      </w:r>
      <w:r>
        <w:rPr>
          <w:lang w:val="en-US"/>
        </w:rPr>
        <w:t>}}</w:t>
      </w:r>
      <w:r>
        <w:t>;</w:t>
      </w:r>
    </w:p>
    <w:p w14:paraId="31ECFF36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страна3</w:t>
      </w:r>
      <w:r>
        <w:rPr>
          <w:lang w:val="en-US"/>
        </w:rPr>
        <w:t>}}</w:t>
      </w:r>
      <w:r>
        <w:t>;</w:t>
      </w:r>
    </w:p>
    <w:p w14:paraId="6C0783D2" w14:textId="77777777" w:rsidR="00747245" w:rsidRDefault="00747245" w:rsidP="003662B4">
      <w:pPr>
        <w:pStyle w:val="aff6"/>
        <w:numPr>
          <w:ilvl w:val="0"/>
          <w:numId w:val="3"/>
        </w:numPr>
        <w:spacing w:line="360" w:lineRule="auto"/>
        <w:jc w:val="both"/>
      </w:pPr>
      <w:r w:rsidRPr="009D70B1">
        <w:rPr>
          <w:lang w:val="en-US"/>
        </w:rPr>
        <w:t>{{</w:t>
      </w:r>
      <w:r w:rsidRPr="009D70B1">
        <w:t>страна</w:t>
      </w:r>
      <w:r>
        <w:t>4</w:t>
      </w:r>
      <w:r w:rsidRPr="009D70B1">
        <w:rPr>
          <w:lang w:val="en-US"/>
        </w:rPr>
        <w:t>}}</w:t>
      </w:r>
    </w:p>
    <w:p w14:paraId="7758FAE2" w14:textId="77777777" w:rsidR="00747245" w:rsidRDefault="00747245" w:rsidP="00747245">
      <w:pPr>
        <w:ind w:firstLine="360"/>
        <w:jc w:val="both"/>
      </w:pPr>
    </w:p>
    <w:p w14:paraId="5A8FFCF2" w14:textId="19E4C37E" w:rsidR="00747245" w:rsidRDefault="00747245" w:rsidP="009014FE">
      <w:pPr>
        <w:ind w:firstLine="360"/>
        <w:jc w:val="both"/>
        <w:rPr>
          <w:b/>
          <w:bCs/>
        </w:rPr>
      </w:pPr>
      <w:r>
        <w:t xml:space="preserve">В совокупности на данные страны приходится </w:t>
      </w:r>
      <w:r w:rsidRPr="009D70B1">
        <w:t>{{</w:t>
      </w:r>
      <w:r>
        <w:t>страна_доля</w:t>
      </w:r>
      <w:r w:rsidRPr="009D70B1">
        <w:t>}}</w:t>
      </w:r>
      <w:r>
        <w:t xml:space="preserve">% всего импорта </w:t>
      </w:r>
      <w:r w:rsidRPr="00CA5F16">
        <w:t>{{продукция1}}</w:t>
      </w:r>
      <w:r>
        <w:t xml:space="preserve"> в Россию. </w:t>
      </w:r>
      <w:r>
        <w:rPr>
          <w:b/>
          <w:bCs/>
        </w:rPr>
        <w:br w:type="page"/>
      </w:r>
    </w:p>
    <w:p w14:paraId="60E7B12B" w14:textId="77777777" w:rsidR="00747245" w:rsidRPr="00D92F43" w:rsidRDefault="00747245" w:rsidP="00747245">
      <w:pPr>
        <w:jc w:val="right"/>
        <w:rPr>
          <w:b/>
          <w:bCs/>
        </w:rPr>
      </w:pPr>
      <w:r>
        <w:rPr>
          <w:b/>
          <w:bCs/>
        </w:rPr>
        <w:lastRenderedPageBreak/>
        <w:t>Диаграмма</w:t>
      </w:r>
      <w:r w:rsidRPr="00D92F43">
        <w:rPr>
          <w:b/>
          <w:bCs/>
        </w:rPr>
        <w:t xml:space="preserve"> </w:t>
      </w:r>
      <w:r>
        <w:rPr>
          <w:b/>
          <w:bCs/>
        </w:rPr>
        <w:t>1.2</w:t>
      </w:r>
    </w:p>
    <w:p w14:paraId="3384B5FC" w14:textId="77777777" w:rsidR="00747245" w:rsidRPr="00D92F43" w:rsidRDefault="00747245" w:rsidP="00747245">
      <w:pPr>
        <w:jc w:val="right"/>
      </w:pPr>
    </w:p>
    <w:p w14:paraId="05464597" w14:textId="33F9EA66" w:rsidR="00747245" w:rsidRPr="00D41BFA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 w:rsidRPr="00D41BFA">
        <w:rPr>
          <w:b/>
        </w:rPr>
        <w:t xml:space="preserve"> </w:t>
      </w:r>
      <w:r>
        <w:rPr>
          <w:b/>
        </w:rPr>
        <w:t>по крупнейшим странам</w:t>
      </w:r>
      <w:r w:rsidRPr="00D41BFA">
        <w:rPr>
          <w:b/>
        </w:rPr>
        <w:t xml:space="preserve"> </w:t>
      </w:r>
    </w:p>
    <w:p w14:paraId="469F88AD" w14:textId="433758CC" w:rsidR="00D621E5" w:rsidRDefault="00747245" w:rsidP="00772F96">
      <w:pPr>
        <w:rPr>
          <w:i/>
          <w:sz w:val="20"/>
        </w:rPr>
      </w:pPr>
      <w:r>
        <w:rPr>
          <w:rFonts w:ascii="Segoe UI" w:hAnsi="Segoe UI" w:cs="Segoe UI"/>
          <w:color w:val="212529"/>
          <w:shd w:val="clear" w:color="auto" w:fill="FFFFFF"/>
        </w:rPr>
        <w:t>{{image2}}</w:t>
      </w:r>
    </w:p>
    <w:p w14:paraId="0C5671AB" w14:textId="0E7264A4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6B53592D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1.8</w:t>
      </w:r>
    </w:p>
    <w:p w14:paraId="77910C0E" w14:textId="77777777" w:rsidR="00747245" w:rsidRPr="00D92F43" w:rsidRDefault="00747245" w:rsidP="00747245">
      <w:pPr>
        <w:jc w:val="right"/>
      </w:pPr>
    </w:p>
    <w:p w14:paraId="128866E8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основным странам</w:t>
      </w:r>
    </w:p>
    <w:p w14:paraId="15E08277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2968"/>
        <w:gridCol w:w="1905"/>
        <w:gridCol w:w="1905"/>
        <w:gridCol w:w="2814"/>
      </w:tblGrid>
      <w:tr w:rsidR="00747245" w:rsidRPr="00A21CD6" w14:paraId="780D8BD7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vMerge w:val="restart"/>
            <w:noWrap/>
            <w:hideMark/>
          </w:tcPr>
          <w:p w14:paraId="60F9BAD6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  <w:r w:rsidRPr="001D53F0">
              <w:t>Страны</w:t>
            </w:r>
          </w:p>
        </w:tc>
        <w:tc>
          <w:tcPr>
            <w:tcW w:w="1986" w:type="pct"/>
            <w:gridSpan w:val="2"/>
            <w:noWrap/>
            <w:hideMark/>
          </w:tcPr>
          <w:p w14:paraId="67819901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Объем, кг</w:t>
            </w:r>
          </w:p>
        </w:tc>
        <w:tc>
          <w:tcPr>
            <w:tcW w:w="1467" w:type="pct"/>
            <w:vMerge w:val="restart"/>
            <w:noWrap/>
            <w:hideMark/>
          </w:tcPr>
          <w:p w14:paraId="71D79F77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Динамика, %</w:t>
            </w:r>
          </w:p>
        </w:tc>
      </w:tr>
      <w:tr w:rsidR="00747245" w:rsidRPr="00A21CD6" w14:paraId="4F26D70E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vMerge/>
            <w:hideMark/>
          </w:tcPr>
          <w:p w14:paraId="3ABAC1CC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993" w:type="pct"/>
            <w:noWrap/>
            <w:hideMark/>
          </w:tcPr>
          <w:p w14:paraId="29A99158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D53F0">
              <w:rPr>
                <w:b/>
                <w:bCs/>
                <w:lang w:val="en-US"/>
              </w:rPr>
              <w:t>{{</w:t>
            </w:r>
            <w:r w:rsidRPr="001D53F0">
              <w:rPr>
                <w:b/>
                <w:bCs/>
              </w:rPr>
              <w:t>год_ср1</w:t>
            </w:r>
            <w:r w:rsidRPr="001D53F0">
              <w:rPr>
                <w:b/>
                <w:bCs/>
                <w:lang w:val="en-US"/>
              </w:rPr>
              <w:t>}}</w:t>
            </w:r>
          </w:p>
        </w:tc>
        <w:tc>
          <w:tcPr>
            <w:tcW w:w="993" w:type="pct"/>
            <w:noWrap/>
            <w:hideMark/>
          </w:tcPr>
          <w:p w14:paraId="69399576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D53F0">
              <w:rPr>
                <w:b/>
                <w:bCs/>
                <w:lang w:val="en-US"/>
              </w:rPr>
              <w:t>{{</w:t>
            </w:r>
            <w:r w:rsidRPr="001D53F0">
              <w:rPr>
                <w:b/>
                <w:bCs/>
              </w:rPr>
              <w:t>год_ср2</w:t>
            </w:r>
            <w:r w:rsidRPr="001D53F0">
              <w:rPr>
                <w:b/>
                <w:bCs/>
                <w:lang w:val="en-US"/>
              </w:rPr>
              <w:t>}}</w:t>
            </w:r>
          </w:p>
        </w:tc>
        <w:tc>
          <w:tcPr>
            <w:tcW w:w="1467" w:type="pct"/>
            <w:vMerge/>
            <w:hideMark/>
          </w:tcPr>
          <w:p w14:paraId="6127CE6B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747245" w:rsidRPr="00A21CD6" w14:paraId="5F56769B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20151B6A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{{</w:t>
            </w:r>
            <w:r w:rsidRPr="001D53F0">
              <w:t>страна1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64C9777D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объ_стр1_1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1FF9E947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объ_стр2_1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51770DBA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дин_стр1</w:t>
            </w:r>
            <w:r w:rsidRPr="001D53F0">
              <w:rPr>
                <w:lang w:val="en-US"/>
              </w:rPr>
              <w:t>}}</w:t>
            </w:r>
          </w:p>
        </w:tc>
      </w:tr>
      <w:tr w:rsidR="00747245" w:rsidRPr="00A21CD6" w14:paraId="5F259EF9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1310F094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{{</w:t>
            </w:r>
            <w:r w:rsidRPr="001D53F0">
              <w:t>страна2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0BEA1032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объ_стр1_2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2D7C0B02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объ_стр2_2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0ABF1216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дин_стр2</w:t>
            </w:r>
            <w:r w:rsidRPr="001D53F0">
              <w:rPr>
                <w:lang w:val="en-US"/>
              </w:rPr>
              <w:t>}}</w:t>
            </w:r>
          </w:p>
        </w:tc>
      </w:tr>
      <w:tr w:rsidR="00747245" w:rsidRPr="00A21CD6" w14:paraId="16455B40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41508D26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{{</w:t>
            </w:r>
            <w:r w:rsidRPr="001D53F0">
              <w:t>страна3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4A43CAB6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объ_стр1_3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25C49524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объ_стр2_3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019A4493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дин_стр3</w:t>
            </w:r>
            <w:r w:rsidRPr="001D53F0">
              <w:rPr>
                <w:lang w:val="en-US"/>
              </w:rPr>
              <w:t>}}</w:t>
            </w:r>
          </w:p>
        </w:tc>
      </w:tr>
      <w:tr w:rsidR="00747245" w:rsidRPr="00A21CD6" w14:paraId="3E0213C7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7DCA614B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{{</w:t>
            </w:r>
            <w:r w:rsidRPr="001D53F0">
              <w:t>страна4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580364AE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объ_стр1_4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153A5522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объ_стр2_4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79E0BEBB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дин_стр4</w:t>
            </w:r>
            <w:r w:rsidRPr="001D53F0">
              <w:rPr>
                <w:lang w:val="en-US"/>
              </w:rPr>
              <w:t>}}</w:t>
            </w:r>
          </w:p>
        </w:tc>
      </w:tr>
      <w:tr w:rsidR="00747245" w:rsidRPr="00A21CD6" w14:paraId="4854653C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  <w:hideMark/>
          </w:tcPr>
          <w:p w14:paraId="70BD9F45" w14:textId="77777777" w:rsidR="00747245" w:rsidRPr="001D53F0" w:rsidRDefault="00747245" w:rsidP="0077564A">
            <w:pPr>
              <w:jc w:val="center"/>
            </w:pPr>
            <w:r w:rsidRPr="001D53F0">
              <w:t>другие</w:t>
            </w:r>
          </w:p>
        </w:tc>
        <w:tc>
          <w:tcPr>
            <w:tcW w:w="993" w:type="pct"/>
            <w:noWrap/>
          </w:tcPr>
          <w:p w14:paraId="3593FC13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объ_стр1_5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093A2EDC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объ_стр2_5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18246C1D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47245" w:rsidRPr="00A21CD6" w14:paraId="3918C14B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  <w:hideMark/>
          </w:tcPr>
          <w:p w14:paraId="68BC7A53" w14:textId="77777777" w:rsidR="00747245" w:rsidRPr="001D53F0" w:rsidRDefault="00747245" w:rsidP="0077564A">
            <w:pPr>
              <w:jc w:val="center"/>
            </w:pPr>
            <w:r w:rsidRPr="001D53F0">
              <w:t>Общий итог</w:t>
            </w:r>
          </w:p>
        </w:tc>
        <w:tc>
          <w:tcPr>
            <w:tcW w:w="993" w:type="pct"/>
            <w:noWrap/>
          </w:tcPr>
          <w:p w14:paraId="21AD9F97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1D53F0">
              <w:rPr>
                <w:lang w:val="en-US"/>
              </w:rPr>
              <w:t>{{</w:t>
            </w:r>
            <w:r w:rsidRPr="001D53F0">
              <w:t>объ_стр1_6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1CD02ABD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объ_стр2_6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7904680D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дин_стр5</w:t>
            </w:r>
            <w:r w:rsidRPr="001D53F0">
              <w:rPr>
                <w:lang w:val="en-US"/>
              </w:rPr>
              <w:t>}}</w:t>
            </w:r>
          </w:p>
        </w:tc>
      </w:tr>
    </w:tbl>
    <w:p w14:paraId="05BC3CC8" w14:textId="77777777" w:rsidR="00747245" w:rsidRDefault="00747245" w:rsidP="00747245">
      <w:pPr>
        <w:jc w:val="right"/>
        <w:rPr>
          <w:i/>
          <w:sz w:val="20"/>
        </w:rPr>
      </w:pPr>
    </w:p>
    <w:p w14:paraId="217472AA" w14:textId="6B2F3292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B5FAB78" w14:textId="77777777" w:rsidR="00747245" w:rsidRDefault="00747245" w:rsidP="00747245">
      <w:pPr>
        <w:jc w:val="both"/>
      </w:pPr>
    </w:p>
    <w:p w14:paraId="2E22A698" w14:textId="6DFA452D" w:rsidR="00747245" w:rsidRDefault="00747245" w:rsidP="009014FE">
      <w:pPr>
        <w:ind w:firstLine="708"/>
        <w:jc w:val="both"/>
        <w:rPr>
          <w:b/>
          <w:bCs/>
        </w:rPr>
      </w:pPr>
      <w:r w:rsidRPr="001F1F70">
        <w:t>{{</w:t>
      </w:r>
      <w:r>
        <w:t>страна1</w:t>
      </w:r>
      <w:r w:rsidRPr="001F1F70">
        <w:t xml:space="preserve">}}: </w:t>
      </w:r>
      <w:r>
        <w:t xml:space="preserve">в </w:t>
      </w:r>
      <w:r w:rsidRPr="001F1F70">
        <w:t xml:space="preserve">{{год_ср2}} </w:t>
      </w:r>
      <w:r>
        <w:t>году</w:t>
      </w:r>
      <w:r w:rsidRPr="005107AF">
        <w:t xml:space="preserve"> </w:t>
      </w:r>
      <w:r w:rsidRPr="001F1F70">
        <w:t>{{</w:t>
      </w:r>
      <w:r>
        <w:t>умел_уменьш1</w:t>
      </w:r>
      <w:r w:rsidRPr="001F1F70">
        <w:t>}}</w:t>
      </w:r>
      <w:r>
        <w:t xml:space="preserve"> объемы импорта </w:t>
      </w:r>
      <w:r w:rsidRPr="00CA5F16">
        <w:t>{{продукция1}}</w:t>
      </w:r>
      <w:r>
        <w:t xml:space="preserve"> в Россию </w:t>
      </w:r>
      <w:r w:rsidRPr="002C24E3">
        <w:t>(</w:t>
      </w:r>
      <w:r>
        <w:t xml:space="preserve">на </w:t>
      </w:r>
      <w:r w:rsidRPr="001F1F70">
        <w:t>{{</w:t>
      </w:r>
      <w:r>
        <w:t>дин_стр1</w:t>
      </w:r>
      <w:r w:rsidRPr="001F1F70">
        <w:t>}}</w:t>
      </w:r>
      <w:r w:rsidRPr="002C24E3">
        <w:t>%</w:t>
      </w:r>
      <w:r>
        <w:t xml:space="preserve"> в сравнении с </w:t>
      </w:r>
      <w:r w:rsidRPr="001F1F70">
        <w:t>{{год_ср1}}</w:t>
      </w:r>
      <w:r>
        <w:t xml:space="preserve"> годом</w:t>
      </w:r>
      <w:r w:rsidRPr="002C24E3">
        <w:t>)</w:t>
      </w:r>
      <w:r>
        <w:t xml:space="preserve">. </w:t>
      </w:r>
      <w:r w:rsidRPr="001F1F70">
        <w:t>{{</w:t>
      </w:r>
      <w:r>
        <w:t>страна2</w:t>
      </w:r>
      <w:r w:rsidRPr="001F1F70">
        <w:t xml:space="preserve">}}: </w:t>
      </w:r>
      <w:r>
        <w:t xml:space="preserve">в </w:t>
      </w:r>
      <w:r w:rsidRPr="001F1F70">
        <w:t xml:space="preserve">{{год_ср2}} </w:t>
      </w:r>
      <w:r>
        <w:t>году</w:t>
      </w:r>
      <w:r w:rsidRPr="005107AF">
        <w:t xml:space="preserve"> </w:t>
      </w:r>
      <w:r w:rsidRPr="001F1F70">
        <w:t>{{</w:t>
      </w:r>
      <w:r>
        <w:t>умел_уменьш2</w:t>
      </w:r>
      <w:r w:rsidRPr="001F1F70">
        <w:t>}}</w:t>
      </w:r>
      <w:r>
        <w:t xml:space="preserve"> объемы импорта </w:t>
      </w:r>
      <w:r w:rsidRPr="00CA5F16">
        <w:t>{{продукция1}}</w:t>
      </w:r>
      <w:r>
        <w:t xml:space="preserve"> в Россию </w:t>
      </w:r>
      <w:r w:rsidRPr="002C24E3">
        <w:t>(</w:t>
      </w:r>
      <w:r>
        <w:t xml:space="preserve">на </w:t>
      </w:r>
      <w:r w:rsidRPr="001F1F70">
        <w:t>{{</w:t>
      </w:r>
      <w:r>
        <w:t>дин_стр2</w:t>
      </w:r>
      <w:r w:rsidRPr="001F1F70">
        <w:t>}}</w:t>
      </w:r>
      <w:r w:rsidRPr="002C24E3">
        <w:t>%</w:t>
      </w:r>
      <w:r>
        <w:t xml:space="preserve"> в сравнении с </w:t>
      </w:r>
      <w:r w:rsidRPr="001F1F70">
        <w:t>{{год_ср1}}</w:t>
      </w:r>
      <w:r>
        <w:t xml:space="preserve"> годом</w:t>
      </w:r>
      <w:r w:rsidRPr="002C24E3">
        <w:t>)</w:t>
      </w:r>
      <w:r>
        <w:t xml:space="preserve">. </w:t>
      </w:r>
      <w:r w:rsidRPr="001F1F70">
        <w:t>{{</w:t>
      </w:r>
      <w:r>
        <w:t>страна3</w:t>
      </w:r>
      <w:r w:rsidRPr="001F1F70">
        <w:t xml:space="preserve">}}: </w:t>
      </w:r>
      <w:r>
        <w:t xml:space="preserve">в </w:t>
      </w:r>
      <w:r w:rsidRPr="001F1F70">
        <w:t xml:space="preserve">{{год_ср2}} </w:t>
      </w:r>
      <w:r>
        <w:t>году</w:t>
      </w:r>
      <w:r w:rsidRPr="005107AF">
        <w:t xml:space="preserve"> </w:t>
      </w:r>
      <w:r w:rsidRPr="001F1F70">
        <w:t>{{</w:t>
      </w:r>
      <w:r>
        <w:t>умел_уменьш3</w:t>
      </w:r>
      <w:r w:rsidRPr="001F1F70">
        <w:t>}}</w:t>
      </w:r>
      <w:r>
        <w:t xml:space="preserve"> объемы импорта </w:t>
      </w:r>
      <w:r w:rsidRPr="00CA5F16">
        <w:t>{{продукция1}}</w:t>
      </w:r>
      <w:r>
        <w:t xml:space="preserve"> в Россию </w:t>
      </w:r>
      <w:r w:rsidRPr="002C24E3">
        <w:t>(</w:t>
      </w:r>
      <w:r>
        <w:t xml:space="preserve">на </w:t>
      </w:r>
      <w:r w:rsidRPr="001F1F70">
        <w:t>{{</w:t>
      </w:r>
      <w:r>
        <w:t>дин_стр3</w:t>
      </w:r>
      <w:r w:rsidRPr="001F1F70">
        <w:t>}}</w:t>
      </w:r>
      <w:r w:rsidRPr="00E66E08">
        <w:t>%</w:t>
      </w:r>
      <w:r>
        <w:t xml:space="preserve"> в сравнении с </w:t>
      </w:r>
      <w:r w:rsidRPr="001F1F70">
        <w:t>{{год_ср1}}</w:t>
      </w:r>
      <w:r>
        <w:t xml:space="preserve"> годом</w:t>
      </w:r>
      <w:r w:rsidRPr="002C24E3">
        <w:t>)</w:t>
      </w:r>
      <w:r>
        <w:t xml:space="preserve">. </w:t>
      </w:r>
      <w:r w:rsidRPr="001F1F70">
        <w:t>{{</w:t>
      </w:r>
      <w:r>
        <w:t>страна4</w:t>
      </w:r>
      <w:r w:rsidRPr="001F1F70">
        <w:t xml:space="preserve">}}: </w:t>
      </w:r>
      <w:r>
        <w:t xml:space="preserve">в </w:t>
      </w:r>
      <w:r w:rsidRPr="001F1F70">
        <w:t xml:space="preserve">{{год_ср2}} </w:t>
      </w:r>
      <w:r>
        <w:t>году</w:t>
      </w:r>
      <w:r w:rsidRPr="005107AF">
        <w:t xml:space="preserve"> </w:t>
      </w:r>
      <w:r w:rsidRPr="001F1F70">
        <w:t>{{</w:t>
      </w:r>
      <w:r>
        <w:t>умел_уменьш4</w:t>
      </w:r>
      <w:r w:rsidRPr="001F1F70">
        <w:t>}}</w:t>
      </w:r>
      <w:r>
        <w:t xml:space="preserve"> объемы импорта </w:t>
      </w:r>
      <w:r w:rsidRPr="00CA5F16">
        <w:t>{{продукция1}}</w:t>
      </w:r>
      <w:r>
        <w:t xml:space="preserve"> в Россию </w:t>
      </w:r>
      <w:r w:rsidRPr="00E66E08">
        <w:t>(</w:t>
      </w:r>
      <w:r>
        <w:t xml:space="preserve">на </w:t>
      </w:r>
      <w:r w:rsidRPr="001F1F70">
        <w:t>{{</w:t>
      </w:r>
      <w:r>
        <w:t>дин_стр4</w:t>
      </w:r>
      <w:r w:rsidRPr="001F1F70">
        <w:t>}}</w:t>
      </w:r>
      <w:r w:rsidRPr="00E66E08">
        <w:t>%</w:t>
      </w:r>
      <w:r>
        <w:t xml:space="preserve"> в сравнении с </w:t>
      </w:r>
      <w:r w:rsidRPr="001F1F70">
        <w:t>{{год_ср1}}</w:t>
      </w:r>
      <w:r>
        <w:t xml:space="preserve"> годом</w:t>
      </w:r>
      <w:r w:rsidRPr="00E66E08">
        <w:t>)</w:t>
      </w:r>
      <w:r>
        <w:t>.</w:t>
      </w:r>
      <w:r>
        <w:rPr>
          <w:b/>
          <w:bCs/>
        </w:rPr>
        <w:br w:type="page"/>
      </w:r>
    </w:p>
    <w:p w14:paraId="025DF030" w14:textId="77777777" w:rsidR="00747245" w:rsidRPr="00AD2A82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</w:t>
      </w:r>
      <w:r w:rsidRPr="00AD2A82">
        <w:rPr>
          <w:b/>
          <w:bCs/>
        </w:rPr>
        <w:t>9</w:t>
      </w:r>
    </w:p>
    <w:p w14:paraId="68D4022E" w14:textId="77777777" w:rsidR="00747245" w:rsidRPr="00D92F43" w:rsidRDefault="00747245" w:rsidP="00747245">
      <w:pPr>
        <w:jc w:val="right"/>
      </w:pPr>
    </w:p>
    <w:p w14:paraId="28648704" w14:textId="77777777" w:rsidR="00747245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в натуральном выражении</w:t>
      </w:r>
    </w:p>
    <w:p w14:paraId="339C68F0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21"/>
        <w:gridCol w:w="869"/>
        <w:gridCol w:w="869"/>
        <w:gridCol w:w="869"/>
        <w:gridCol w:w="870"/>
        <w:gridCol w:w="870"/>
        <w:gridCol w:w="870"/>
        <w:gridCol w:w="870"/>
        <w:gridCol w:w="870"/>
        <w:gridCol w:w="870"/>
        <w:gridCol w:w="744"/>
      </w:tblGrid>
      <w:tr w:rsidR="00747245" w:rsidRPr="004C62D5" w14:paraId="0AC20148" w14:textId="77777777" w:rsidTr="00AA0A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 w:val="restart"/>
            <w:noWrap/>
            <w:hideMark/>
          </w:tcPr>
          <w:p w14:paraId="127299C7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68" w:type="pct"/>
            <w:gridSpan w:val="10"/>
            <w:noWrap/>
            <w:hideMark/>
          </w:tcPr>
          <w:p w14:paraId="518231EC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Объем, кг</w:t>
            </w:r>
          </w:p>
        </w:tc>
      </w:tr>
      <w:tr w:rsidR="00747245" w:rsidRPr="004C62D5" w14:paraId="1C8A38C3" w14:textId="77777777" w:rsidTr="00AA0A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/>
            <w:hideMark/>
          </w:tcPr>
          <w:p w14:paraId="4FB7D2C4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A1D781A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2013</w:t>
            </w:r>
          </w:p>
        </w:tc>
        <w:tc>
          <w:tcPr>
            <w:tcW w:w="451" w:type="pct"/>
            <w:noWrap/>
            <w:hideMark/>
          </w:tcPr>
          <w:p w14:paraId="3795618D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51" w:type="pct"/>
            <w:noWrap/>
            <w:hideMark/>
          </w:tcPr>
          <w:p w14:paraId="78CC2B78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51" w:type="pct"/>
            <w:noWrap/>
            <w:hideMark/>
          </w:tcPr>
          <w:p w14:paraId="4BACA536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51" w:type="pct"/>
            <w:noWrap/>
            <w:hideMark/>
          </w:tcPr>
          <w:p w14:paraId="394AE3F5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51" w:type="pct"/>
            <w:noWrap/>
            <w:hideMark/>
          </w:tcPr>
          <w:p w14:paraId="0917F198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51" w:type="pct"/>
            <w:noWrap/>
            <w:hideMark/>
          </w:tcPr>
          <w:p w14:paraId="769C018C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2019</w:t>
            </w:r>
          </w:p>
        </w:tc>
        <w:tc>
          <w:tcPr>
            <w:tcW w:w="451" w:type="pct"/>
            <w:noWrap/>
            <w:hideMark/>
          </w:tcPr>
          <w:p w14:paraId="59F453F0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2020</w:t>
            </w:r>
          </w:p>
        </w:tc>
        <w:tc>
          <w:tcPr>
            <w:tcW w:w="451" w:type="pct"/>
            <w:noWrap/>
            <w:hideMark/>
          </w:tcPr>
          <w:p w14:paraId="0D45169A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2021</w:t>
            </w:r>
          </w:p>
        </w:tc>
        <w:tc>
          <w:tcPr>
            <w:tcW w:w="405" w:type="pct"/>
            <w:noWrap/>
            <w:hideMark/>
          </w:tcPr>
          <w:p w14:paraId="2E80C174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747245" w:rsidRPr="00FB31C7" w14:paraId="7224DBF6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1"/>
            <w:noWrap/>
            <w:hideMark/>
          </w:tcPr>
          <w:p w14:paraId="7DB05E76" w14:textId="77777777" w:rsidR="00747245" w:rsidRPr="004C62D5" w:rsidRDefault="00747245" w:rsidP="0077564A">
            <w:pPr>
              <w:jc w:val="center"/>
              <w:rPr>
                <w:color w:val="000000"/>
                <w:sz w:val="20"/>
                <w:lang w:val="en-US"/>
              </w:rPr>
            </w:pPr>
            <w:r w:rsidRPr="004C62D5">
              <w:rPr>
                <w:color w:val="000000"/>
                <w:sz w:val="20"/>
                <w:lang w:val="en-US"/>
              </w:rPr>
              <w:t>{%tr for item in table_contents3 %}</w:t>
            </w:r>
          </w:p>
        </w:tc>
      </w:tr>
      <w:tr w:rsidR="00747245" w:rsidRPr="004C62D5" w14:paraId="1E58EF2A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B175964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{{item.Страны}}</w:t>
            </w:r>
          </w:p>
        </w:tc>
        <w:tc>
          <w:tcPr>
            <w:tcW w:w="451" w:type="pct"/>
            <w:noWrap/>
            <w:hideMark/>
          </w:tcPr>
          <w:p w14:paraId="19CD0FE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{{item.2013}}</w:t>
            </w:r>
          </w:p>
        </w:tc>
        <w:tc>
          <w:tcPr>
            <w:tcW w:w="451" w:type="pct"/>
            <w:noWrap/>
            <w:hideMark/>
          </w:tcPr>
          <w:p w14:paraId="6AE7915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{{item.2014}}</w:t>
            </w:r>
          </w:p>
        </w:tc>
        <w:tc>
          <w:tcPr>
            <w:tcW w:w="451" w:type="pct"/>
            <w:noWrap/>
            <w:hideMark/>
          </w:tcPr>
          <w:p w14:paraId="50C0A06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{{item.2015}}</w:t>
            </w:r>
          </w:p>
        </w:tc>
        <w:tc>
          <w:tcPr>
            <w:tcW w:w="451" w:type="pct"/>
            <w:noWrap/>
            <w:hideMark/>
          </w:tcPr>
          <w:p w14:paraId="08D7A1B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{{item.2016}}</w:t>
            </w:r>
          </w:p>
        </w:tc>
        <w:tc>
          <w:tcPr>
            <w:tcW w:w="451" w:type="pct"/>
            <w:noWrap/>
            <w:hideMark/>
          </w:tcPr>
          <w:p w14:paraId="53637F5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{{item.2017}}</w:t>
            </w:r>
          </w:p>
        </w:tc>
        <w:tc>
          <w:tcPr>
            <w:tcW w:w="451" w:type="pct"/>
            <w:noWrap/>
            <w:hideMark/>
          </w:tcPr>
          <w:p w14:paraId="2B19C7C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{{item.2018}}</w:t>
            </w:r>
          </w:p>
        </w:tc>
        <w:tc>
          <w:tcPr>
            <w:tcW w:w="451" w:type="pct"/>
            <w:noWrap/>
            <w:hideMark/>
          </w:tcPr>
          <w:p w14:paraId="1711476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{{item.2019}}</w:t>
            </w:r>
          </w:p>
        </w:tc>
        <w:tc>
          <w:tcPr>
            <w:tcW w:w="451" w:type="pct"/>
            <w:noWrap/>
            <w:hideMark/>
          </w:tcPr>
          <w:p w14:paraId="0CEDF44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{{item.2020}}</w:t>
            </w:r>
          </w:p>
        </w:tc>
        <w:tc>
          <w:tcPr>
            <w:tcW w:w="451" w:type="pct"/>
            <w:noWrap/>
            <w:hideMark/>
          </w:tcPr>
          <w:p w14:paraId="1FC1B6F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{{item.2021}}</w:t>
            </w:r>
          </w:p>
        </w:tc>
        <w:tc>
          <w:tcPr>
            <w:tcW w:w="405" w:type="pct"/>
            <w:noWrap/>
            <w:hideMark/>
          </w:tcPr>
          <w:p w14:paraId="6594F3C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{{item.All}}</w:t>
            </w:r>
          </w:p>
        </w:tc>
      </w:tr>
      <w:tr w:rsidR="00747245" w:rsidRPr="004C62D5" w14:paraId="3A15F085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95" w:type="pct"/>
            <w:gridSpan w:val="10"/>
            <w:noWrap/>
            <w:hideMark/>
          </w:tcPr>
          <w:p w14:paraId="54DBD7E0" w14:textId="77777777" w:rsidR="00747245" w:rsidRPr="004C62D5" w:rsidRDefault="00747245" w:rsidP="0077564A">
            <w:pPr>
              <w:jc w:val="center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  <w:lang w:val="en-US"/>
              </w:rPr>
              <w:t>{%tr endfor %}</w:t>
            </w:r>
          </w:p>
        </w:tc>
        <w:tc>
          <w:tcPr>
            <w:tcW w:w="405" w:type="pct"/>
            <w:noWrap/>
            <w:hideMark/>
          </w:tcPr>
          <w:p w14:paraId="10F5A05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 </w:t>
            </w:r>
          </w:p>
        </w:tc>
      </w:tr>
    </w:tbl>
    <w:p w14:paraId="76B8E4E5" w14:textId="77777777" w:rsidR="00747245" w:rsidRPr="00AD2A82" w:rsidRDefault="00747245" w:rsidP="00747245">
      <w:pPr>
        <w:rPr>
          <w:b/>
        </w:rPr>
      </w:pPr>
    </w:p>
    <w:p w14:paraId="18FD336A" w14:textId="6EE7204F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44AA3749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1.10</w:t>
      </w:r>
    </w:p>
    <w:p w14:paraId="5117B3D3" w14:textId="77777777" w:rsidR="00747245" w:rsidRPr="00D92F43" w:rsidRDefault="00747245" w:rsidP="00747245">
      <w:pPr>
        <w:jc w:val="right"/>
      </w:pPr>
    </w:p>
    <w:p w14:paraId="155A8A5C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в стоимостном выражении</w:t>
      </w:r>
    </w:p>
    <w:p w14:paraId="4D7AA3B1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3F5749F5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74E6A6F2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4F9F9676" w14:textId="77777777" w:rsidR="00747245" w:rsidRPr="00E55E66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 xml:space="preserve">Объем, </w:t>
            </w:r>
            <w:r>
              <w:rPr>
                <w:lang w:val="en-US"/>
              </w:rPr>
              <w:t>$</w:t>
            </w:r>
          </w:p>
        </w:tc>
        <w:tc>
          <w:tcPr>
            <w:tcW w:w="898" w:type="pct"/>
            <w:noWrap/>
            <w:hideMark/>
          </w:tcPr>
          <w:p w14:paraId="385C1325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FB31C7" w14:paraId="7BE1C6CB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12BD1BD7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{%tr for item in table_contents</w:t>
            </w:r>
            <w:r w:rsidRPr="001D51FC">
              <w:rPr>
                <w:lang w:val="en-US"/>
              </w:rPr>
              <w:t>2</w:t>
            </w:r>
            <w:r>
              <w:rPr>
                <w:lang w:val="en-US"/>
              </w:rPr>
              <w:t xml:space="preserve"> %}</w:t>
            </w:r>
          </w:p>
        </w:tc>
      </w:tr>
      <w:tr w:rsidR="00747245" w:rsidRPr="003059DD" w14:paraId="517F2061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F9442B9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{{item.</w:t>
            </w:r>
            <w:r w:rsidRPr="00FE1EA5">
              <w:rPr>
                <w:b w:val="0"/>
                <w:bCs w:val="0"/>
              </w:rPr>
              <w:t>Страны</w:t>
            </w:r>
            <w:r w:rsidRPr="00FE1EA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1495" w:type="pct"/>
            <w:noWrap/>
          </w:tcPr>
          <w:p w14:paraId="15D0791E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{{item.STOIM}}</w:t>
            </w:r>
          </w:p>
        </w:tc>
        <w:tc>
          <w:tcPr>
            <w:tcW w:w="898" w:type="pct"/>
            <w:noWrap/>
          </w:tcPr>
          <w:p w14:paraId="79C3396E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{{item.</w:t>
            </w:r>
            <w:r>
              <w:t>Доля</w:t>
            </w:r>
            <w:r>
              <w:rPr>
                <w:lang w:val="en-US"/>
              </w:rPr>
              <w:t>}}</w:t>
            </w:r>
          </w:p>
        </w:tc>
      </w:tr>
      <w:tr w:rsidR="00747245" w:rsidRPr="00DD4360" w14:paraId="3CBA6137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150A06FA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{%tr endfor %}</w:t>
            </w:r>
          </w:p>
        </w:tc>
      </w:tr>
    </w:tbl>
    <w:p w14:paraId="55303DE4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36C33589" w14:textId="3805F9C5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9E99D36" w14:textId="77777777" w:rsidR="00747245" w:rsidRDefault="00747245" w:rsidP="00747245">
      <w:pPr>
        <w:ind w:firstLine="360"/>
        <w:jc w:val="both"/>
      </w:pPr>
    </w:p>
    <w:p w14:paraId="124115A9" w14:textId="77777777" w:rsidR="00747245" w:rsidRDefault="00747245" w:rsidP="00747245">
      <w:pPr>
        <w:ind w:firstLine="360"/>
        <w:jc w:val="both"/>
      </w:pPr>
      <w:r>
        <w:t xml:space="preserve">Основными странами-поставщиками </w:t>
      </w:r>
      <w:r w:rsidRPr="00CA5F16">
        <w:t>{{продукция1}}</w:t>
      </w:r>
      <w:r>
        <w:t xml:space="preserve"> в Россию являются следующие:</w:t>
      </w:r>
    </w:p>
    <w:p w14:paraId="65E89D61" w14:textId="77777777" w:rsidR="00747245" w:rsidRDefault="00747245" w:rsidP="00747245">
      <w:pPr>
        <w:jc w:val="both"/>
      </w:pPr>
    </w:p>
    <w:p w14:paraId="27EA79CA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страна1</w:t>
      </w:r>
      <w:r>
        <w:softHyphen/>
        <w:t>_дол</w:t>
      </w:r>
      <w:r>
        <w:rPr>
          <w:lang w:val="en-US"/>
        </w:rPr>
        <w:t>}}</w:t>
      </w:r>
      <w:r>
        <w:t>;</w:t>
      </w:r>
    </w:p>
    <w:p w14:paraId="694F1545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страна2_дол</w:t>
      </w:r>
      <w:r>
        <w:rPr>
          <w:lang w:val="en-US"/>
        </w:rPr>
        <w:t>}}</w:t>
      </w:r>
      <w:r>
        <w:t>;</w:t>
      </w:r>
    </w:p>
    <w:p w14:paraId="19EFDE92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страна3_дол</w:t>
      </w:r>
      <w:r>
        <w:rPr>
          <w:lang w:val="en-US"/>
        </w:rPr>
        <w:t>}}</w:t>
      </w:r>
      <w:r>
        <w:t>;</w:t>
      </w:r>
    </w:p>
    <w:p w14:paraId="223A4D19" w14:textId="77777777" w:rsidR="00747245" w:rsidRDefault="00747245" w:rsidP="003662B4">
      <w:pPr>
        <w:pStyle w:val="aff6"/>
        <w:numPr>
          <w:ilvl w:val="0"/>
          <w:numId w:val="3"/>
        </w:numPr>
        <w:spacing w:line="360" w:lineRule="auto"/>
        <w:jc w:val="both"/>
      </w:pPr>
      <w:r w:rsidRPr="009D70B1">
        <w:rPr>
          <w:lang w:val="en-US"/>
        </w:rPr>
        <w:t>{{</w:t>
      </w:r>
      <w:r w:rsidRPr="009D70B1">
        <w:t>страна</w:t>
      </w:r>
      <w:r>
        <w:t>4_дол</w:t>
      </w:r>
      <w:r w:rsidRPr="009D70B1">
        <w:rPr>
          <w:lang w:val="en-US"/>
        </w:rPr>
        <w:t>}}</w:t>
      </w:r>
    </w:p>
    <w:p w14:paraId="31AC8B8E" w14:textId="77777777" w:rsidR="00747245" w:rsidRDefault="00747245" w:rsidP="00747245">
      <w:pPr>
        <w:ind w:firstLine="360"/>
        <w:jc w:val="both"/>
      </w:pPr>
    </w:p>
    <w:p w14:paraId="1BC13278" w14:textId="084AFF67" w:rsidR="00747245" w:rsidRDefault="00747245" w:rsidP="009C60F8">
      <w:pPr>
        <w:ind w:firstLine="360"/>
        <w:jc w:val="both"/>
      </w:pPr>
      <w:r>
        <w:t xml:space="preserve">В совокупности на данные страны приходится </w:t>
      </w:r>
      <w:r w:rsidRPr="009D70B1">
        <w:t>{{</w:t>
      </w:r>
      <w:r>
        <w:t>страна_доля_дол</w:t>
      </w:r>
      <w:r w:rsidRPr="009D70B1">
        <w:t>}}</w:t>
      </w:r>
      <w:r>
        <w:t xml:space="preserve">% всего импорта </w:t>
      </w:r>
      <w:r w:rsidRPr="00CA5F16">
        <w:t>{{продукция1}}</w:t>
      </w:r>
      <w:r>
        <w:t xml:space="preserve"> в Россию в стоимостном выражении. </w:t>
      </w:r>
      <w:r>
        <w:br w:type="page"/>
      </w:r>
    </w:p>
    <w:p w14:paraId="5DB9D3F9" w14:textId="77777777" w:rsidR="00747245" w:rsidRDefault="00747245" w:rsidP="00747245">
      <w:pPr>
        <w:pStyle w:val="20"/>
      </w:pPr>
      <w:bookmarkStart w:id="9" w:name="_Toc117722415"/>
      <w:bookmarkStart w:id="10" w:name="_Toc123070085"/>
      <w:r>
        <w:rPr>
          <w:rFonts w:eastAsia="Times New Roman"/>
        </w:rPr>
        <w:lastRenderedPageBreak/>
        <w:t>1</w:t>
      </w:r>
      <w:r w:rsidRPr="004B58D9">
        <w:rPr>
          <w:rFonts w:eastAsia="Times New Roman"/>
        </w:rPr>
        <w:t>.</w:t>
      </w:r>
      <w:r w:rsidRPr="007D2B9F">
        <w:rPr>
          <w:rFonts w:eastAsia="Times New Roman"/>
        </w:rPr>
        <w:t>3</w:t>
      </w:r>
      <w:r w:rsidRPr="004B58D9">
        <w:rPr>
          <w:rFonts w:eastAsia="Times New Roman"/>
        </w:rPr>
        <w:t xml:space="preserve">. </w:t>
      </w:r>
      <w:r>
        <w:rPr>
          <w:rFonts w:eastAsia="Times New Roman"/>
        </w:rPr>
        <w:t>Импорт</w:t>
      </w:r>
      <w:r w:rsidRPr="004B58D9">
        <w:rPr>
          <w:rFonts w:eastAsia="Times New Roman"/>
        </w:rPr>
        <w:t xml:space="preserve"> </w:t>
      </w:r>
      <w:r w:rsidRPr="0019386C">
        <w:t>{{продукция1}}</w:t>
      </w:r>
      <w:r>
        <w:t xml:space="preserve"> по регионам получения</w:t>
      </w:r>
      <w:bookmarkEnd w:id="9"/>
      <w:bookmarkEnd w:id="10"/>
    </w:p>
    <w:p w14:paraId="3D05E201" w14:textId="77777777" w:rsidR="00747245" w:rsidRDefault="00747245" w:rsidP="00747245"/>
    <w:p w14:paraId="25BC2572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1.11</w:t>
      </w:r>
    </w:p>
    <w:p w14:paraId="3DF53B2A" w14:textId="77777777" w:rsidR="00747245" w:rsidRPr="00D92F43" w:rsidRDefault="00747245" w:rsidP="00747245">
      <w:pPr>
        <w:jc w:val="right"/>
      </w:pPr>
    </w:p>
    <w:p w14:paraId="03EB8F4E" w14:textId="77777777" w:rsidR="00747245" w:rsidRDefault="00747245" w:rsidP="00747245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федеральным округам</w:t>
      </w:r>
    </w:p>
    <w:p w14:paraId="7EE55D07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55EA1C07" w14:textId="77777777" w:rsidTr="006C3E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402ED080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Федеральный округ </w:t>
            </w:r>
          </w:p>
        </w:tc>
        <w:tc>
          <w:tcPr>
            <w:tcW w:w="1495" w:type="pct"/>
            <w:noWrap/>
            <w:hideMark/>
          </w:tcPr>
          <w:p w14:paraId="5F019B2F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5BAB4E5D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FB31C7" w14:paraId="2F2CA6C0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11421502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{%tr for item in table_contents_fo %}</w:t>
            </w:r>
          </w:p>
        </w:tc>
      </w:tr>
      <w:tr w:rsidR="00747245" w:rsidRPr="003059DD" w14:paraId="239E179C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F05CFFE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{{item.</w:t>
            </w:r>
            <w:r w:rsidRPr="00FE1EA5">
              <w:rPr>
                <w:b w:val="0"/>
                <w:bCs w:val="0"/>
              </w:rPr>
              <w:t>ФО</w:t>
            </w:r>
            <w:r w:rsidRPr="00FE1EA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1495" w:type="pct"/>
            <w:noWrap/>
          </w:tcPr>
          <w:p w14:paraId="7D091E9C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{{item.NETTO}}</w:t>
            </w:r>
          </w:p>
        </w:tc>
        <w:tc>
          <w:tcPr>
            <w:tcW w:w="898" w:type="pct"/>
            <w:noWrap/>
          </w:tcPr>
          <w:p w14:paraId="61E8309E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{{item.</w:t>
            </w:r>
            <w:r>
              <w:t>Доля</w:t>
            </w:r>
            <w:r>
              <w:rPr>
                <w:lang w:val="en-US"/>
              </w:rPr>
              <w:t>}}</w:t>
            </w:r>
          </w:p>
        </w:tc>
      </w:tr>
      <w:tr w:rsidR="00747245" w:rsidRPr="00DD4360" w14:paraId="2AB96589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02FC78F8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{%tr endfor %}</w:t>
            </w:r>
          </w:p>
        </w:tc>
      </w:tr>
    </w:tbl>
    <w:p w14:paraId="25790F64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305038E9" w14:textId="6C57B709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10A4045C" w14:textId="77777777" w:rsidR="00747245" w:rsidRDefault="00747245" w:rsidP="00747245">
      <w:pPr>
        <w:ind w:firstLine="360"/>
        <w:jc w:val="both"/>
      </w:pPr>
    </w:p>
    <w:p w14:paraId="7F47FC5C" w14:textId="77777777" w:rsidR="00747245" w:rsidRDefault="00747245" w:rsidP="00747245">
      <w:pPr>
        <w:ind w:firstLine="360"/>
        <w:jc w:val="both"/>
      </w:pPr>
      <w:r>
        <w:t xml:space="preserve">Основными получателями </w:t>
      </w:r>
      <w:r w:rsidRPr="00CA5F16">
        <w:t>{{продукция1}}</w:t>
      </w:r>
      <w:r>
        <w:t xml:space="preserve"> в России являются следующие федеральные округа:</w:t>
      </w:r>
    </w:p>
    <w:p w14:paraId="07A94572" w14:textId="77777777" w:rsidR="00747245" w:rsidRDefault="00747245" w:rsidP="00747245">
      <w:pPr>
        <w:jc w:val="both"/>
      </w:pPr>
    </w:p>
    <w:p w14:paraId="03D9C8CF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фо1</w:t>
      </w:r>
      <w:r>
        <w:rPr>
          <w:lang w:val="en-US"/>
        </w:rPr>
        <w:t>}}</w:t>
      </w:r>
      <w:r>
        <w:t>;</w:t>
      </w:r>
    </w:p>
    <w:p w14:paraId="54F96EFC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фо2</w:t>
      </w:r>
      <w:r>
        <w:rPr>
          <w:lang w:val="en-US"/>
        </w:rPr>
        <w:t>}}</w:t>
      </w:r>
      <w:r>
        <w:t>;</w:t>
      </w:r>
    </w:p>
    <w:p w14:paraId="0023A5D3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фо3</w:t>
      </w:r>
      <w:r>
        <w:rPr>
          <w:lang w:val="en-US"/>
        </w:rPr>
        <w:t>}}</w:t>
      </w:r>
      <w:r>
        <w:t>;</w:t>
      </w:r>
    </w:p>
    <w:p w14:paraId="729D2ED2" w14:textId="77777777" w:rsidR="00747245" w:rsidRDefault="00747245" w:rsidP="003662B4">
      <w:pPr>
        <w:pStyle w:val="aff6"/>
        <w:numPr>
          <w:ilvl w:val="0"/>
          <w:numId w:val="3"/>
        </w:numPr>
        <w:spacing w:line="360" w:lineRule="auto"/>
        <w:jc w:val="both"/>
      </w:pPr>
      <w:r w:rsidRPr="009D70B1">
        <w:rPr>
          <w:lang w:val="en-US"/>
        </w:rPr>
        <w:t>{{</w:t>
      </w:r>
      <w:r>
        <w:t>фо4</w:t>
      </w:r>
      <w:r w:rsidRPr="009D70B1">
        <w:rPr>
          <w:lang w:val="en-US"/>
        </w:rPr>
        <w:t>}}</w:t>
      </w:r>
    </w:p>
    <w:p w14:paraId="131A1DB6" w14:textId="77777777" w:rsidR="00747245" w:rsidRDefault="00747245" w:rsidP="00747245">
      <w:pPr>
        <w:ind w:firstLine="360"/>
        <w:jc w:val="both"/>
      </w:pPr>
    </w:p>
    <w:p w14:paraId="54463356" w14:textId="77BEAC2A" w:rsidR="00747245" w:rsidRDefault="00747245" w:rsidP="009014FE">
      <w:pPr>
        <w:ind w:firstLine="360"/>
        <w:jc w:val="both"/>
      </w:pPr>
      <w:r>
        <w:t xml:space="preserve">В совокупности на данные федеральные округа приходится </w:t>
      </w:r>
      <w:r w:rsidRPr="009D70B1">
        <w:t>{{</w:t>
      </w:r>
      <w:r>
        <w:t>фо_доля</w:t>
      </w:r>
      <w:r w:rsidRPr="009D70B1">
        <w:t>}}</w:t>
      </w:r>
      <w:r>
        <w:t xml:space="preserve">% от общего объема импорта </w:t>
      </w:r>
      <w:r w:rsidRPr="00CA5F16">
        <w:t>{{продукция1}}</w:t>
      </w:r>
      <w:r>
        <w:t xml:space="preserve"> в Россию. </w:t>
      </w:r>
      <w:r>
        <w:br w:type="page"/>
      </w:r>
    </w:p>
    <w:p w14:paraId="242C3BB1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1.12</w:t>
      </w:r>
    </w:p>
    <w:p w14:paraId="4FFAB9C9" w14:textId="77777777" w:rsidR="00747245" w:rsidRPr="00D92F43" w:rsidRDefault="00747245" w:rsidP="00747245">
      <w:pPr>
        <w:jc w:val="right"/>
      </w:pPr>
    </w:p>
    <w:p w14:paraId="60B62E9B" w14:textId="77777777" w:rsidR="00747245" w:rsidRDefault="00747245" w:rsidP="00747245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регионам</w:t>
      </w:r>
    </w:p>
    <w:p w14:paraId="4826E14D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0B3896BF" w14:textId="77777777" w:rsidTr="00E54D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169E1D85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Регион </w:t>
            </w:r>
          </w:p>
        </w:tc>
        <w:tc>
          <w:tcPr>
            <w:tcW w:w="1495" w:type="pct"/>
            <w:noWrap/>
            <w:hideMark/>
          </w:tcPr>
          <w:p w14:paraId="4ADF22ED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6D4BACFF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FB31C7" w14:paraId="19A595B0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14FBC447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{%tr for item in table_contents_reg %}</w:t>
            </w:r>
          </w:p>
        </w:tc>
      </w:tr>
      <w:tr w:rsidR="00747245" w:rsidRPr="003059DD" w14:paraId="47F8C0C9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06C35C4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{{item.</w:t>
            </w:r>
            <w:r w:rsidRPr="00FE1EA5">
              <w:rPr>
                <w:b w:val="0"/>
                <w:bCs w:val="0"/>
              </w:rPr>
              <w:t>Регионы</w:t>
            </w:r>
            <w:r w:rsidRPr="00FE1EA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1495" w:type="pct"/>
            <w:noWrap/>
          </w:tcPr>
          <w:p w14:paraId="525755DA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{{item.NETTO}}</w:t>
            </w:r>
          </w:p>
        </w:tc>
        <w:tc>
          <w:tcPr>
            <w:tcW w:w="898" w:type="pct"/>
            <w:noWrap/>
          </w:tcPr>
          <w:p w14:paraId="7B856821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{{item.</w:t>
            </w:r>
            <w:r>
              <w:t>Доля</w:t>
            </w:r>
            <w:r>
              <w:rPr>
                <w:lang w:val="en-US"/>
              </w:rPr>
              <w:t>}}</w:t>
            </w:r>
          </w:p>
        </w:tc>
      </w:tr>
      <w:tr w:rsidR="00747245" w:rsidRPr="00DD4360" w14:paraId="415B3099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2D08B02B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{%tr endfor %}</w:t>
            </w:r>
          </w:p>
        </w:tc>
      </w:tr>
    </w:tbl>
    <w:p w14:paraId="6264224A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36846061" w14:textId="67DC0D4C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F722782" w14:textId="77777777" w:rsidR="00747245" w:rsidRDefault="00747245" w:rsidP="00747245">
      <w:pPr>
        <w:ind w:firstLine="360"/>
        <w:jc w:val="both"/>
      </w:pPr>
    </w:p>
    <w:p w14:paraId="29625788" w14:textId="77777777" w:rsidR="00747245" w:rsidRDefault="00747245" w:rsidP="00747245">
      <w:pPr>
        <w:ind w:firstLine="360"/>
        <w:jc w:val="both"/>
      </w:pPr>
      <w:r>
        <w:t xml:space="preserve">Основными получателями </w:t>
      </w:r>
      <w:r w:rsidRPr="00CA5F16">
        <w:t>{{продукция1}}</w:t>
      </w:r>
      <w:r>
        <w:t xml:space="preserve"> в России являются следующие регионы:</w:t>
      </w:r>
    </w:p>
    <w:p w14:paraId="3CC4C3D0" w14:textId="77777777" w:rsidR="00747245" w:rsidRDefault="00747245" w:rsidP="00747245">
      <w:pPr>
        <w:jc w:val="both"/>
      </w:pPr>
    </w:p>
    <w:p w14:paraId="6398E05F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рег1</w:t>
      </w:r>
      <w:r>
        <w:rPr>
          <w:lang w:val="en-US"/>
        </w:rPr>
        <w:t>}}</w:t>
      </w:r>
      <w:r>
        <w:t>;</w:t>
      </w:r>
    </w:p>
    <w:p w14:paraId="7AE4863B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рег2</w:t>
      </w:r>
      <w:r>
        <w:rPr>
          <w:lang w:val="en-US"/>
        </w:rPr>
        <w:t>}}</w:t>
      </w:r>
      <w:r>
        <w:t>;</w:t>
      </w:r>
    </w:p>
    <w:p w14:paraId="2BFE90F4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рег3</w:t>
      </w:r>
      <w:r>
        <w:rPr>
          <w:lang w:val="en-US"/>
        </w:rPr>
        <w:t>}}</w:t>
      </w:r>
      <w:r>
        <w:t>;</w:t>
      </w:r>
    </w:p>
    <w:p w14:paraId="600B9C82" w14:textId="77777777" w:rsidR="00747245" w:rsidRDefault="00747245" w:rsidP="003662B4">
      <w:pPr>
        <w:pStyle w:val="aff6"/>
        <w:numPr>
          <w:ilvl w:val="0"/>
          <w:numId w:val="3"/>
        </w:numPr>
        <w:spacing w:line="360" w:lineRule="auto"/>
        <w:jc w:val="both"/>
      </w:pPr>
      <w:r w:rsidRPr="009D70B1">
        <w:rPr>
          <w:lang w:val="en-US"/>
        </w:rPr>
        <w:t>{{</w:t>
      </w:r>
      <w:r>
        <w:t>рег4</w:t>
      </w:r>
      <w:r w:rsidRPr="009D70B1">
        <w:rPr>
          <w:lang w:val="en-US"/>
        </w:rPr>
        <w:t>}}</w:t>
      </w:r>
    </w:p>
    <w:p w14:paraId="38800616" w14:textId="77777777" w:rsidR="00747245" w:rsidRDefault="00747245" w:rsidP="00747245">
      <w:pPr>
        <w:ind w:firstLine="360"/>
        <w:jc w:val="both"/>
      </w:pPr>
    </w:p>
    <w:p w14:paraId="7B7E8684" w14:textId="68C0908B" w:rsidR="00747245" w:rsidRDefault="00747245" w:rsidP="009014FE">
      <w:pPr>
        <w:ind w:firstLine="360"/>
        <w:jc w:val="both"/>
        <w:rPr>
          <w:b/>
        </w:rPr>
      </w:pPr>
      <w:r>
        <w:t xml:space="preserve">В совокупности на данные регионы страны приходится </w:t>
      </w:r>
      <w:r w:rsidRPr="009D70B1">
        <w:t>{{</w:t>
      </w:r>
      <w:r>
        <w:t>рег_доля</w:t>
      </w:r>
      <w:r w:rsidRPr="009D70B1">
        <w:t>}}</w:t>
      </w:r>
      <w:r>
        <w:t xml:space="preserve">% от общего объема импорта </w:t>
      </w:r>
      <w:r w:rsidRPr="00CA5F16">
        <w:t>{{продукция1}}</w:t>
      </w:r>
      <w:r>
        <w:t xml:space="preserve"> в Россию. </w:t>
      </w:r>
      <w:r>
        <w:rPr>
          <w:b/>
        </w:rPr>
        <w:br w:type="page"/>
      </w:r>
    </w:p>
    <w:p w14:paraId="3FFB624D" w14:textId="77777777" w:rsidR="00747245" w:rsidRPr="00F20AFA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1.13</w:t>
      </w:r>
    </w:p>
    <w:p w14:paraId="29F6F0A0" w14:textId="77777777" w:rsidR="00747245" w:rsidRPr="00D92F43" w:rsidRDefault="00747245" w:rsidP="00747245">
      <w:pPr>
        <w:jc w:val="right"/>
      </w:pPr>
    </w:p>
    <w:p w14:paraId="0179FD00" w14:textId="77777777" w:rsidR="00747245" w:rsidRDefault="00747245" w:rsidP="00747245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федеральным округам и регионам</w:t>
      </w:r>
    </w:p>
    <w:p w14:paraId="3FEB986E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3798"/>
        <w:gridCol w:w="3060"/>
        <w:gridCol w:w="2734"/>
      </w:tblGrid>
      <w:tr w:rsidR="00747245" w:rsidRPr="00C64FC1" w14:paraId="5A0BFFA5" w14:textId="77777777" w:rsidTr="006C3E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4C438CFA" w14:textId="77777777" w:rsidR="00747245" w:rsidRPr="00C64FC1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Федеральный округ</w:t>
            </w:r>
          </w:p>
        </w:tc>
        <w:tc>
          <w:tcPr>
            <w:tcW w:w="1595" w:type="pct"/>
            <w:noWrap/>
            <w:hideMark/>
          </w:tcPr>
          <w:p w14:paraId="56843008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Регион</w:t>
            </w:r>
          </w:p>
        </w:tc>
        <w:tc>
          <w:tcPr>
            <w:tcW w:w="1425" w:type="pct"/>
            <w:noWrap/>
            <w:hideMark/>
          </w:tcPr>
          <w:p w14:paraId="28337B40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Объем, кг</w:t>
            </w:r>
          </w:p>
        </w:tc>
      </w:tr>
      <w:tr w:rsidR="00747245" w:rsidRPr="00FB31C7" w14:paraId="5C1A9F46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  <w:hideMark/>
          </w:tcPr>
          <w:p w14:paraId="195B3C07" w14:textId="77777777" w:rsidR="00747245" w:rsidRPr="00C64FC1" w:rsidRDefault="00747245" w:rsidP="0077564A">
            <w:pPr>
              <w:jc w:val="center"/>
              <w:rPr>
                <w:color w:val="000000"/>
                <w:lang w:val="en-US"/>
              </w:rPr>
            </w:pPr>
            <w:r w:rsidRPr="00C64FC1">
              <w:rPr>
                <w:color w:val="000000"/>
                <w:lang w:val="en-US"/>
              </w:rPr>
              <w:t>{%tr for item in table_fo_reg %}</w:t>
            </w:r>
          </w:p>
        </w:tc>
      </w:tr>
      <w:tr w:rsidR="00747245" w:rsidRPr="00C64FC1" w14:paraId="22EED79D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045D2C41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{{item.ФО}}</w:t>
            </w:r>
          </w:p>
        </w:tc>
        <w:tc>
          <w:tcPr>
            <w:tcW w:w="1595" w:type="pct"/>
            <w:noWrap/>
            <w:hideMark/>
          </w:tcPr>
          <w:p w14:paraId="05777BB4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{{item.Регионы}}</w:t>
            </w:r>
          </w:p>
        </w:tc>
        <w:tc>
          <w:tcPr>
            <w:tcW w:w="1425" w:type="pct"/>
            <w:noWrap/>
            <w:hideMark/>
          </w:tcPr>
          <w:p w14:paraId="53D163CF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{{item.NETTO}}</w:t>
            </w:r>
          </w:p>
        </w:tc>
      </w:tr>
      <w:tr w:rsidR="00747245" w:rsidRPr="00C64FC1" w14:paraId="069CAC6F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3FD26C97" w14:textId="77777777" w:rsidR="00747245" w:rsidRPr="00C64FC1" w:rsidRDefault="00747245" w:rsidP="0077564A">
            <w:pPr>
              <w:jc w:val="center"/>
              <w:rPr>
                <w:color w:val="000000"/>
              </w:rPr>
            </w:pPr>
            <w:r>
              <w:rPr>
                <w:lang w:val="en-US"/>
              </w:rPr>
              <w:t>{%tr endfor %}</w:t>
            </w:r>
          </w:p>
        </w:tc>
      </w:tr>
    </w:tbl>
    <w:p w14:paraId="438FCE0E" w14:textId="77777777" w:rsidR="00747245" w:rsidRDefault="00747245" w:rsidP="00747245">
      <w:pPr>
        <w:jc w:val="right"/>
        <w:rPr>
          <w:i/>
          <w:sz w:val="20"/>
        </w:rPr>
      </w:pPr>
    </w:p>
    <w:p w14:paraId="32E0E17C" w14:textId="43A0C5B0" w:rsidR="00747245" w:rsidRDefault="00747245" w:rsidP="009014FE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</w:rPr>
        <w:br w:type="page"/>
      </w:r>
    </w:p>
    <w:p w14:paraId="7837145B" w14:textId="77777777" w:rsidR="00747245" w:rsidRPr="004B58D9" w:rsidRDefault="00747245" w:rsidP="00747245">
      <w:pPr>
        <w:pStyle w:val="1"/>
        <w:rPr>
          <w:rFonts w:eastAsia="Times New Roman"/>
        </w:rPr>
      </w:pPr>
      <w:bookmarkStart w:id="11" w:name="_Toc117722416"/>
      <w:bookmarkStart w:id="12" w:name="_Toc123070086"/>
      <w:r w:rsidRPr="004B58D9">
        <w:rPr>
          <w:rFonts w:eastAsia="Times New Roman"/>
        </w:rPr>
        <w:lastRenderedPageBreak/>
        <w:t xml:space="preserve">ГЛАВА </w:t>
      </w:r>
      <w:r>
        <w:rPr>
          <w:rFonts w:eastAsia="Times New Roman"/>
        </w:rPr>
        <w:t>2</w:t>
      </w:r>
      <w:r w:rsidRPr="004B58D9">
        <w:rPr>
          <w:rFonts w:eastAsia="Times New Roman"/>
        </w:rPr>
        <w:t xml:space="preserve">. АНАЛИЗ СУЩЕСТВУЮЩИХ </w:t>
      </w:r>
      <w:r>
        <w:rPr>
          <w:rFonts w:eastAsia="Times New Roman"/>
        </w:rPr>
        <w:t>ЭКСПОРТНЫХ</w:t>
      </w:r>
      <w:r w:rsidRPr="004B58D9">
        <w:rPr>
          <w:rFonts w:eastAsia="Times New Roman"/>
        </w:rPr>
        <w:t xml:space="preserve"> ПОСТАВОК</w:t>
      </w:r>
      <w:bookmarkEnd w:id="11"/>
      <w:bookmarkEnd w:id="12"/>
    </w:p>
    <w:p w14:paraId="7414DDBE" w14:textId="77777777" w:rsidR="00747245" w:rsidRPr="004B58D9" w:rsidRDefault="00747245" w:rsidP="00747245">
      <w:pPr>
        <w:pStyle w:val="20"/>
        <w:rPr>
          <w:rFonts w:eastAsia="Times New Roman"/>
        </w:rPr>
      </w:pPr>
      <w:bookmarkStart w:id="13" w:name="_Toc117722417"/>
      <w:bookmarkStart w:id="14" w:name="_Toc123070087"/>
      <w:r>
        <w:rPr>
          <w:rFonts w:eastAsia="Times New Roman"/>
        </w:rPr>
        <w:t>2</w:t>
      </w:r>
      <w:r w:rsidRPr="004B58D9">
        <w:rPr>
          <w:rFonts w:eastAsia="Times New Roman"/>
        </w:rPr>
        <w:t xml:space="preserve">.1. Динамика объемов </w:t>
      </w:r>
      <w:r>
        <w:rPr>
          <w:rFonts w:eastAsia="Times New Roman"/>
        </w:rPr>
        <w:t>экспорта</w:t>
      </w:r>
      <w:r w:rsidRPr="004B58D9">
        <w:rPr>
          <w:rFonts w:eastAsia="Times New Roman"/>
        </w:rPr>
        <w:t xml:space="preserve"> </w:t>
      </w:r>
      <w:r w:rsidRPr="0019386C">
        <w:t>{{продукция1}}</w:t>
      </w:r>
      <w:bookmarkEnd w:id="13"/>
      <w:bookmarkEnd w:id="14"/>
    </w:p>
    <w:p w14:paraId="5F8BB76F" w14:textId="77777777" w:rsidR="00747245" w:rsidRDefault="00747245" w:rsidP="00747245">
      <w:pPr>
        <w:jc w:val="both"/>
      </w:pPr>
    </w:p>
    <w:p w14:paraId="0E090F72" w14:textId="77777777" w:rsidR="00747245" w:rsidRPr="00D92F43" w:rsidRDefault="00747245" w:rsidP="00747245">
      <w:pPr>
        <w:ind w:firstLine="708"/>
        <w:jc w:val="both"/>
        <w:rPr>
          <w:b/>
          <w:bCs/>
          <w:i/>
          <w:iCs/>
        </w:rPr>
      </w:pPr>
      <w:r w:rsidRPr="00D92F43">
        <w:rPr>
          <w:b/>
          <w:bCs/>
          <w:i/>
          <w:iCs/>
        </w:rPr>
        <w:t xml:space="preserve">В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год_написания</w:t>
      </w:r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 г. </w:t>
      </w:r>
      <w:r>
        <w:rPr>
          <w:b/>
          <w:bCs/>
          <w:i/>
          <w:iCs/>
        </w:rPr>
        <w:t>из</w:t>
      </w:r>
      <w:r w:rsidRPr="00D92F43">
        <w:rPr>
          <w:b/>
          <w:bCs/>
          <w:i/>
          <w:iCs/>
        </w:rPr>
        <w:t xml:space="preserve"> Росси</w:t>
      </w:r>
      <w:r>
        <w:rPr>
          <w:b/>
          <w:bCs/>
          <w:i/>
          <w:iCs/>
        </w:rPr>
        <w:t>и</w:t>
      </w:r>
      <w:r w:rsidRPr="00D92F43">
        <w:rPr>
          <w:b/>
          <w:bCs/>
          <w:i/>
          <w:iCs/>
        </w:rPr>
        <w:t xml:space="preserve"> было </w:t>
      </w:r>
      <w:r>
        <w:rPr>
          <w:b/>
          <w:bCs/>
          <w:i/>
          <w:iCs/>
        </w:rPr>
        <w:t>экспортировано</w:t>
      </w:r>
      <w:r w:rsidRPr="00D92F43">
        <w:rPr>
          <w:b/>
          <w:bCs/>
          <w:i/>
          <w:iCs/>
        </w:rPr>
        <w:t xml:space="preserve">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объем_э</w:t>
      </w:r>
      <w:r w:rsidRPr="00066517">
        <w:rPr>
          <w:b/>
          <w:bCs/>
          <w:i/>
          <w:iCs/>
        </w:rPr>
        <w:t>}}</w:t>
      </w:r>
      <w:r>
        <w:rPr>
          <w:b/>
          <w:bCs/>
          <w:i/>
          <w:iCs/>
        </w:rPr>
        <w:t xml:space="preserve"> </w:t>
      </w:r>
      <w:r w:rsidRPr="0086361C">
        <w:rPr>
          <w:b/>
          <w:bCs/>
          <w:i/>
          <w:iCs/>
        </w:rPr>
        <w:t>{{</w:t>
      </w:r>
      <w:r>
        <w:rPr>
          <w:b/>
          <w:bCs/>
          <w:i/>
          <w:iCs/>
        </w:rPr>
        <w:t>размерность_э</w:t>
      </w:r>
      <w:r w:rsidRPr="0086361C">
        <w:rPr>
          <w:b/>
          <w:bCs/>
          <w:i/>
          <w:iCs/>
        </w:rPr>
        <w:t>}}</w:t>
      </w:r>
      <w:r>
        <w:rPr>
          <w:b/>
          <w:bCs/>
          <w:i/>
          <w:iCs/>
        </w:rPr>
        <w:t xml:space="preserve">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продукция</w:t>
      </w:r>
      <w:r w:rsidRPr="00D82A45">
        <w:rPr>
          <w:b/>
          <w:bCs/>
          <w:i/>
          <w:iCs/>
        </w:rPr>
        <w:t>1</w:t>
      </w:r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, что на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значение_динамики_э</w:t>
      </w:r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%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направление_динамики_э</w:t>
      </w:r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 показателей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год_сравнения</w:t>
      </w:r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 г.</w:t>
      </w:r>
    </w:p>
    <w:p w14:paraId="0CA22E08" w14:textId="77777777" w:rsidR="00747245" w:rsidRPr="00D92F43" w:rsidRDefault="00747245" w:rsidP="00747245">
      <w:pPr>
        <w:rPr>
          <w:b/>
          <w:bCs/>
          <w:i/>
          <w:iCs/>
        </w:rPr>
      </w:pPr>
    </w:p>
    <w:p w14:paraId="44CCA36D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79A6611D" w14:textId="77777777" w:rsidR="00747245" w:rsidRPr="00D92F43" w:rsidRDefault="00747245" w:rsidP="00747245">
      <w:pPr>
        <w:jc w:val="right"/>
      </w:pPr>
    </w:p>
    <w:p w14:paraId="7EE8918A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Объемы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3B244CA6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58"/>
        <w:gridCol w:w="1058"/>
        <w:gridCol w:w="1058"/>
        <w:gridCol w:w="1059"/>
        <w:gridCol w:w="1059"/>
        <w:gridCol w:w="1059"/>
        <w:gridCol w:w="1059"/>
        <w:gridCol w:w="1091"/>
        <w:gridCol w:w="1091"/>
      </w:tblGrid>
      <w:tr w:rsidR="00747245" w:rsidRPr="0086361C" w14:paraId="02128EB4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7A9D5D55" w14:textId="77777777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Pr="0019386C">
              <w:t>{{размерность</w:t>
            </w:r>
            <w:r>
              <w:t>_э</w:t>
            </w:r>
            <w:r w:rsidRPr="0019386C">
              <w:t>}}</w:t>
            </w:r>
          </w:p>
        </w:tc>
      </w:tr>
      <w:tr w:rsidR="00747245" w:rsidRPr="0086361C" w14:paraId="528F2C80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  <w:hideMark/>
          </w:tcPr>
          <w:p w14:paraId="1CF93695" w14:textId="77777777" w:rsidR="00747245" w:rsidRPr="007A4DDA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1FAFA589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год4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306E341D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0ED210FC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2BE23BDC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211F3620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456C1CE0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5F9CA081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16C65A9E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86361C" w14:paraId="3BD590D0" w14:textId="77777777" w:rsidTr="00FE1EA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59AB00D1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{{</w:t>
            </w:r>
            <w:r w:rsidRPr="00FE1EA5">
              <w:rPr>
                <w:b w:val="0"/>
                <w:bCs w:val="0"/>
                <w:color w:val="000000"/>
              </w:rPr>
              <w:t>экс3</w:t>
            </w:r>
            <w:r w:rsidRPr="00FE1EA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104B355C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экс</w:t>
            </w:r>
            <w:r>
              <w:rPr>
                <w:color w:val="000000"/>
                <w:lang w:val="en-US"/>
              </w:rPr>
              <w:t>4}}</w:t>
            </w:r>
          </w:p>
        </w:tc>
        <w:tc>
          <w:tcPr>
            <w:tcW w:w="556" w:type="pct"/>
            <w:noWrap/>
          </w:tcPr>
          <w:p w14:paraId="304ABF53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экс</w:t>
            </w:r>
            <w:r>
              <w:rPr>
                <w:color w:val="000000"/>
                <w:lang w:val="en-US"/>
              </w:rPr>
              <w:t>5}}</w:t>
            </w:r>
          </w:p>
        </w:tc>
        <w:tc>
          <w:tcPr>
            <w:tcW w:w="556" w:type="pct"/>
            <w:noWrap/>
          </w:tcPr>
          <w:p w14:paraId="3E9A8FC5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экс</w:t>
            </w:r>
            <w:r>
              <w:rPr>
                <w:color w:val="000000"/>
                <w:lang w:val="en-US"/>
              </w:rPr>
              <w:t>6}}</w:t>
            </w:r>
          </w:p>
        </w:tc>
        <w:tc>
          <w:tcPr>
            <w:tcW w:w="556" w:type="pct"/>
            <w:noWrap/>
          </w:tcPr>
          <w:p w14:paraId="4A8A5062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экс</w:t>
            </w:r>
            <w:r>
              <w:rPr>
                <w:color w:val="000000"/>
                <w:lang w:val="en-US"/>
              </w:rPr>
              <w:t>7}}</w:t>
            </w:r>
          </w:p>
        </w:tc>
        <w:tc>
          <w:tcPr>
            <w:tcW w:w="556" w:type="pct"/>
            <w:noWrap/>
          </w:tcPr>
          <w:p w14:paraId="373A94F2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экс</w:t>
            </w:r>
            <w:r>
              <w:rPr>
                <w:color w:val="000000"/>
                <w:lang w:val="en-US"/>
              </w:rPr>
              <w:t>8}}</w:t>
            </w:r>
          </w:p>
        </w:tc>
        <w:tc>
          <w:tcPr>
            <w:tcW w:w="556" w:type="pct"/>
            <w:noWrap/>
          </w:tcPr>
          <w:p w14:paraId="5D70DD7B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экс</w:t>
            </w:r>
            <w:r>
              <w:rPr>
                <w:color w:val="000000"/>
                <w:lang w:val="en-US"/>
              </w:rPr>
              <w:t>9}}</w:t>
            </w:r>
          </w:p>
        </w:tc>
        <w:tc>
          <w:tcPr>
            <w:tcW w:w="556" w:type="pct"/>
            <w:noWrap/>
          </w:tcPr>
          <w:p w14:paraId="4DEDA228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экс</w:t>
            </w:r>
            <w:r>
              <w:rPr>
                <w:color w:val="000000"/>
                <w:lang w:val="en-US"/>
              </w:rPr>
              <w:t>10}}</w:t>
            </w:r>
          </w:p>
        </w:tc>
        <w:tc>
          <w:tcPr>
            <w:tcW w:w="556" w:type="pct"/>
            <w:noWrap/>
          </w:tcPr>
          <w:p w14:paraId="3072B6A4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экс</w:t>
            </w:r>
            <w:r>
              <w:rPr>
                <w:color w:val="000000"/>
                <w:lang w:val="en-US"/>
              </w:rPr>
              <w:t>11}}</w:t>
            </w:r>
          </w:p>
        </w:tc>
      </w:tr>
    </w:tbl>
    <w:p w14:paraId="0B21503C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716452C8" w14:textId="0E641ECC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1D690464" w14:textId="09CF5108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60DA2FF1" w14:textId="77777777" w:rsidR="00747245" w:rsidRPr="00D92F43" w:rsidRDefault="00747245" w:rsidP="00747245">
      <w:pPr>
        <w:jc w:val="right"/>
      </w:pPr>
    </w:p>
    <w:p w14:paraId="2D6E128F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Объемы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  <w:bCs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677D9F78" w14:textId="77777777" w:rsidR="00747245" w:rsidRPr="00D92F43" w:rsidRDefault="00747245" w:rsidP="00747245">
      <w:pPr>
        <w:rPr>
          <w:b/>
        </w:rPr>
      </w:pPr>
      <w:r>
        <w:rPr>
          <w:rFonts w:ascii="Segoe UI" w:hAnsi="Segoe UI" w:cs="Segoe UI"/>
          <w:color w:val="212529"/>
          <w:shd w:val="clear" w:color="auto" w:fill="FFFFFF"/>
        </w:rPr>
        <w:t>{{image_</w:t>
      </w:r>
      <w:r>
        <w:rPr>
          <w:rFonts w:ascii="Segoe UI" w:hAnsi="Segoe UI" w:cs="Segoe UI"/>
          <w:color w:val="212529"/>
          <w:shd w:val="clear" w:color="auto" w:fill="FFFFFF"/>
          <w:lang w:val="en-US"/>
        </w:rPr>
        <w:t>exp</w:t>
      </w:r>
      <w:r w:rsidRPr="00A97847">
        <w:rPr>
          <w:rFonts w:ascii="Segoe UI" w:hAnsi="Segoe UI" w:cs="Segoe UI"/>
          <w:color w:val="212529"/>
          <w:shd w:val="clear" w:color="auto" w:fill="FFFFFF"/>
        </w:rPr>
        <w:t>_1</w:t>
      </w:r>
      <w:r>
        <w:rPr>
          <w:rFonts w:ascii="Segoe UI" w:hAnsi="Segoe UI" w:cs="Segoe UI"/>
          <w:color w:val="212529"/>
          <w:shd w:val="clear" w:color="auto" w:fill="FFFFFF"/>
        </w:rPr>
        <w:t>}}</w:t>
      </w:r>
    </w:p>
    <w:p w14:paraId="2E5A794D" w14:textId="0261828F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5FEC542A" w14:textId="77777777" w:rsidR="00747245" w:rsidRPr="00D92F43" w:rsidRDefault="00747245" w:rsidP="00747245"/>
    <w:p w14:paraId="0865BD42" w14:textId="77777777" w:rsidR="00747245" w:rsidRDefault="00747245" w:rsidP="00747245">
      <w:pPr>
        <w:jc w:val="right"/>
        <w:rPr>
          <w:b/>
          <w:bCs/>
        </w:rPr>
      </w:pPr>
      <w:r w:rsidRPr="00D92F43">
        <w:br w:type="page"/>
      </w: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421A32F7" w14:textId="77777777" w:rsidR="00747245" w:rsidRDefault="00747245" w:rsidP="00747245">
      <w:pPr>
        <w:jc w:val="right"/>
      </w:pPr>
    </w:p>
    <w:p w14:paraId="02220B18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из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Росси</w:t>
      </w:r>
      <w:r>
        <w:rPr>
          <w:b/>
        </w:rPr>
        <w:t>и</w:t>
      </w:r>
    </w:p>
    <w:p w14:paraId="6F1057A1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747245" w:rsidRPr="00697810" w14:paraId="271A4210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60FEB95E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44C81B28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35651D68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0325DE1A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EC62B37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374B76B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FAD7DE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1DC4E942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6353BA1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33D613C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697810" w14:paraId="6804ADA0" w14:textId="77777777" w:rsidTr="00FE1EA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4BC697A3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{{</w:t>
            </w:r>
            <w:r w:rsidRPr="00FE1EA5">
              <w:rPr>
                <w:b w:val="0"/>
                <w:bCs w:val="0"/>
                <w:color w:val="000000"/>
              </w:rPr>
              <w:t>э1</w:t>
            </w:r>
            <w:r w:rsidRPr="00FE1EA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CB41458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э2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37D3C6D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3683EDE0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E4980C4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64DDC999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B8BF017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32865F59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э8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1685BA3B" w14:textId="77777777" w:rsidR="00747245" w:rsidRPr="00D92F43" w:rsidRDefault="00747245" w:rsidP="00747245">
      <w:pPr>
        <w:rPr>
          <w:b/>
        </w:rPr>
      </w:pPr>
    </w:p>
    <w:p w14:paraId="23461A84" w14:textId="626DA533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5373EC74" w14:textId="77777777" w:rsidR="00747245" w:rsidRDefault="00747245" w:rsidP="00747245">
      <w:pPr>
        <w:jc w:val="both"/>
        <w:rPr>
          <w:b/>
        </w:rPr>
      </w:pPr>
    </w:p>
    <w:p w14:paraId="21430851" w14:textId="6A5B1D6F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526D21" w:rsidRPr="00526D21">
        <w:rPr>
          <w:color w:val="000000"/>
        </w:rPr>
        <w:t>{{</w:t>
      </w:r>
      <w:r w:rsidR="00526D21">
        <w:rPr>
          <w:color w:val="000000"/>
        </w:rPr>
        <w:t>год3</w:t>
      </w:r>
      <w:r w:rsidR="00526D21" w:rsidRPr="00526D21">
        <w:rPr>
          <w:color w:val="000000"/>
        </w:rPr>
        <w:t xml:space="preserve">}} </w:t>
      </w:r>
      <w:r>
        <w:rPr>
          <w:bCs/>
        </w:rPr>
        <w:t xml:space="preserve">г. по </w:t>
      </w:r>
      <w:r w:rsidRPr="00CA5F16">
        <w:t>{{год_написания}} г.</w:t>
      </w:r>
      <w:r>
        <w:rPr>
          <w:bCs/>
        </w:rPr>
        <w:t xml:space="preserve"> объемы экспорта </w:t>
      </w:r>
      <w:r w:rsidRPr="00CA5F16">
        <w:t>{{продукция1}}</w:t>
      </w:r>
      <w:r>
        <w:t xml:space="preserve"> из </w:t>
      </w:r>
      <w:r>
        <w:rPr>
          <w:bCs/>
        </w:rPr>
        <w:t xml:space="preserve">России </w:t>
      </w:r>
      <w:r w:rsidRPr="00667F5D">
        <w:rPr>
          <w:bCs/>
        </w:rPr>
        <w:t>{{</w:t>
      </w:r>
      <w:r>
        <w:rPr>
          <w:bCs/>
        </w:rPr>
        <w:t>динамик_э</w:t>
      </w:r>
      <w:r w:rsidRPr="00667F5D">
        <w:rPr>
          <w:bCs/>
        </w:rPr>
        <w:t>}}</w:t>
      </w:r>
      <w:r>
        <w:rPr>
          <w:bCs/>
        </w:rPr>
        <w:t xml:space="preserve"> с </w:t>
      </w:r>
      <w:r w:rsidRPr="00CA5F16">
        <w:rPr>
          <w:color w:val="000000"/>
        </w:rPr>
        <w:t>{{</w:t>
      </w:r>
      <w:r>
        <w:rPr>
          <w:color w:val="000000"/>
        </w:rPr>
        <w:t>экс3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</w:t>
      </w:r>
      <w:r w:rsidRPr="00F61A3E">
        <w:t>размерность_э</w:t>
      </w:r>
      <w:r w:rsidRPr="00CA5F16">
        <w:t>}}</w:t>
      </w:r>
      <w:r>
        <w:rPr>
          <w:bCs/>
        </w:rPr>
        <w:t xml:space="preserve"> до </w:t>
      </w:r>
      <w:r w:rsidRPr="00CA5F16">
        <w:rPr>
          <w:color w:val="000000"/>
        </w:rPr>
        <w:t>{{</w:t>
      </w:r>
      <w:r>
        <w:rPr>
          <w:color w:val="000000"/>
        </w:rPr>
        <w:t>экс</w:t>
      </w:r>
      <w:r w:rsidRPr="007A2DD6">
        <w:rPr>
          <w:color w:val="000000"/>
        </w:rPr>
        <w:t>11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</w:t>
      </w:r>
      <w:r w:rsidRPr="00F61A3E">
        <w:t>размерность_э</w:t>
      </w:r>
      <w:r w:rsidRPr="00CA5F16">
        <w:t>}}</w:t>
      </w:r>
      <w:r>
        <w:rPr>
          <w:bCs/>
        </w:rPr>
        <w:t xml:space="preserve">, т.е. на </w:t>
      </w:r>
      <w:r w:rsidRPr="00CA5F16">
        <w:rPr>
          <w:bCs/>
        </w:rPr>
        <w:t>{{</w:t>
      </w:r>
      <w:r>
        <w:rPr>
          <w:bCs/>
        </w:rPr>
        <w:t>процент_э_1</w:t>
      </w:r>
      <w:r w:rsidRPr="00CA5F16">
        <w:rPr>
          <w:bCs/>
        </w:rPr>
        <w:t>}}</w:t>
      </w:r>
      <w:r>
        <w:rPr>
          <w:bCs/>
        </w:rPr>
        <w:t xml:space="preserve">%. </w:t>
      </w:r>
    </w:p>
    <w:p w14:paraId="23A2CDAA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экспорта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год_макс_э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объем_макс_э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{{размерность</w:t>
      </w:r>
      <w:r>
        <w:t>_э</w:t>
      </w:r>
      <w:r w:rsidRPr="00CA5F16">
        <w:t>}}</w:t>
      </w:r>
      <w:r>
        <w:t>)</w:t>
      </w:r>
      <w:r>
        <w:rPr>
          <w:bCs/>
        </w:rPr>
        <w:t>.</w:t>
      </w:r>
    </w:p>
    <w:p w14:paraId="37B8BC1D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экспорта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год_мин_э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объем_мин_э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{{размерность</w:t>
      </w:r>
      <w:r>
        <w:t>_э</w:t>
      </w:r>
      <w:r w:rsidRPr="00CA5F16">
        <w:t>}}</w:t>
      </w:r>
      <w:r>
        <w:t>)</w:t>
      </w:r>
      <w:r>
        <w:rPr>
          <w:bCs/>
        </w:rPr>
        <w:t>.</w:t>
      </w:r>
    </w:p>
    <w:p w14:paraId="451577B5" w14:textId="77777777" w:rsidR="00747245" w:rsidRDefault="00747245" w:rsidP="00747245">
      <w:pPr>
        <w:ind w:firstLine="708"/>
        <w:jc w:val="both"/>
        <w:rPr>
          <w:bCs/>
        </w:rPr>
      </w:pPr>
    </w:p>
    <w:p w14:paraId="639E260E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4526D5FB" w14:textId="77777777" w:rsidR="00747245" w:rsidRPr="00D92F43" w:rsidRDefault="00747245" w:rsidP="00747245">
      <w:pPr>
        <w:jc w:val="right"/>
      </w:pPr>
    </w:p>
    <w:p w14:paraId="7DEBD16D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</w:t>
      </w:r>
    </w:p>
    <w:p w14:paraId="5ACE3B3B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3"/>
        <w:gridCol w:w="1043"/>
        <w:gridCol w:w="1044"/>
        <w:gridCol w:w="1044"/>
        <w:gridCol w:w="1044"/>
        <w:gridCol w:w="1044"/>
        <w:gridCol w:w="1044"/>
        <w:gridCol w:w="1143"/>
        <w:gridCol w:w="1143"/>
      </w:tblGrid>
      <w:tr w:rsidR="00747245" w:rsidRPr="0086361C" w14:paraId="3F49519E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34C3315B" w14:textId="77777777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Pr="0019386C">
              <w:t>{{размерность</w:t>
            </w:r>
            <w:r>
              <w:t>2_э</w:t>
            </w:r>
            <w:r w:rsidRPr="0019386C">
              <w:t>}}</w:t>
            </w:r>
          </w:p>
        </w:tc>
      </w:tr>
      <w:tr w:rsidR="00747245" w:rsidRPr="0086361C" w14:paraId="7310BBCD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  <w:hideMark/>
          </w:tcPr>
          <w:p w14:paraId="7ACCE0E7" w14:textId="77777777" w:rsidR="00747245" w:rsidRPr="007A4DDA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20DCFB33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год4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589DA1FA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325BD47B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07F3324D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17DD6F9E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250FCA5B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69D2C33F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55993EF2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86361C" w14:paraId="4B3E28C4" w14:textId="77777777" w:rsidTr="00FE1EA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6401AB45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{{</w:t>
            </w:r>
            <w:r w:rsidRPr="00FE1EA5">
              <w:rPr>
                <w:b w:val="0"/>
                <w:bCs w:val="0"/>
                <w:color w:val="000000"/>
              </w:rPr>
              <w:t>дол3_э</w:t>
            </w:r>
            <w:r w:rsidRPr="00FE1EA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2F146363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4</w:t>
            </w:r>
            <w:r>
              <w:rPr>
                <w:color w:val="000000"/>
              </w:rPr>
              <w:t>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3C35A754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5</w:t>
            </w:r>
            <w:r>
              <w:rPr>
                <w:color w:val="000000"/>
              </w:rPr>
              <w:t>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71611D9A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6</w:t>
            </w:r>
            <w:r>
              <w:rPr>
                <w:color w:val="000000"/>
              </w:rPr>
              <w:t>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35B97FDA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7</w:t>
            </w:r>
            <w:r>
              <w:rPr>
                <w:color w:val="000000"/>
              </w:rPr>
              <w:t>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286A9F0B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8</w:t>
            </w:r>
            <w:r>
              <w:rPr>
                <w:color w:val="000000"/>
              </w:rPr>
              <w:t>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1D644277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9</w:t>
            </w:r>
            <w:r>
              <w:rPr>
                <w:color w:val="000000"/>
              </w:rPr>
              <w:t>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2A567E10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10</w:t>
            </w:r>
            <w:r>
              <w:rPr>
                <w:color w:val="000000"/>
              </w:rPr>
              <w:t>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532EF371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11</w:t>
            </w:r>
            <w:r>
              <w:rPr>
                <w:color w:val="000000"/>
              </w:rPr>
              <w:t>_э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2AAEC491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0DB7AE98" w14:textId="5483DFA9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6D7B5258" w14:textId="77777777" w:rsidR="00747245" w:rsidRDefault="00747245" w:rsidP="00747245">
      <w:pPr>
        <w:jc w:val="right"/>
        <w:rPr>
          <w:b/>
          <w:bCs/>
        </w:rPr>
      </w:pPr>
    </w:p>
    <w:p w14:paraId="2F12E006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022908F2" w14:textId="77777777" w:rsidR="00747245" w:rsidRPr="00D92F43" w:rsidRDefault="00747245" w:rsidP="00747245">
      <w:pPr>
        <w:jc w:val="right"/>
      </w:pPr>
    </w:p>
    <w:p w14:paraId="7B48D951" w14:textId="77777777" w:rsidR="00747245" w:rsidRPr="00D92F43" w:rsidRDefault="00747245" w:rsidP="00747245">
      <w:pPr>
        <w:jc w:val="center"/>
        <w:rPr>
          <w:b/>
        </w:rPr>
      </w:pPr>
      <w:r w:rsidRPr="00D92F43">
        <w:rPr>
          <w:b/>
        </w:rPr>
        <w:t>Динамика</w:t>
      </w:r>
      <w:r>
        <w:rPr>
          <w:b/>
        </w:rPr>
        <w:t xml:space="preserve"> экспорта</w:t>
      </w:r>
      <w:r w:rsidRPr="00D92F43"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</w:t>
      </w:r>
    </w:p>
    <w:p w14:paraId="34C5FB7B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9"/>
        <w:gridCol w:w="1199"/>
        <w:gridCol w:w="1199"/>
        <w:gridCol w:w="1199"/>
        <w:gridCol w:w="1199"/>
        <w:gridCol w:w="1199"/>
        <w:gridCol w:w="1199"/>
        <w:gridCol w:w="1199"/>
      </w:tblGrid>
      <w:tr w:rsidR="00747245" w:rsidRPr="00697810" w14:paraId="74D8D06C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2A4D5C40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0E7AA17D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3CC0C2E2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A01377C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BBA72A7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ACD4C02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0E9AC50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3F844CC2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1818432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0B94435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697810" w14:paraId="173E0D35" w14:textId="77777777" w:rsidTr="00FE1EA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1191F22F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{{</w:t>
            </w:r>
            <w:r w:rsidRPr="00FE1EA5">
              <w:rPr>
                <w:b w:val="0"/>
                <w:bCs w:val="0"/>
                <w:color w:val="000000"/>
              </w:rPr>
              <w:t>дин1_э</w:t>
            </w:r>
            <w:r w:rsidRPr="00FE1EA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704AA46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дин2_э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90517EB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дин3_э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3738011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дин4_э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104E305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дин5_э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0385FE4D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дин6_э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6798E63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дин7_э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0585191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дин8_э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428D6273" w14:textId="77777777" w:rsidR="00747245" w:rsidRPr="00D92F43" w:rsidRDefault="00747245" w:rsidP="00747245">
      <w:pPr>
        <w:rPr>
          <w:b/>
        </w:rPr>
      </w:pPr>
    </w:p>
    <w:p w14:paraId="6912E506" w14:textId="3D47A304" w:rsidR="00747245" w:rsidRDefault="00747245" w:rsidP="009014FE">
      <w:pPr>
        <w:jc w:val="right"/>
        <w:rPr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A897E75" w14:textId="77777777" w:rsidR="00DB1F9B" w:rsidRDefault="00DB1F9B" w:rsidP="00747245">
      <w:pPr>
        <w:ind w:firstLine="708"/>
        <w:jc w:val="both"/>
        <w:rPr>
          <w:bCs/>
        </w:rPr>
      </w:pPr>
    </w:p>
    <w:p w14:paraId="14E9119E" w14:textId="46A36552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lastRenderedPageBreak/>
        <w:t xml:space="preserve">С </w:t>
      </w:r>
      <w:r w:rsidR="00526D21" w:rsidRPr="00526D21">
        <w:rPr>
          <w:color w:val="000000"/>
        </w:rPr>
        <w:t>{{</w:t>
      </w:r>
      <w:r w:rsidR="00526D21">
        <w:rPr>
          <w:color w:val="000000"/>
        </w:rPr>
        <w:t>год3</w:t>
      </w:r>
      <w:r w:rsidR="00526D21" w:rsidRPr="00526D21">
        <w:rPr>
          <w:color w:val="000000"/>
        </w:rPr>
        <w:t xml:space="preserve">}} </w:t>
      </w:r>
      <w:r>
        <w:rPr>
          <w:bCs/>
        </w:rPr>
        <w:t xml:space="preserve">г. по </w:t>
      </w:r>
      <w:r w:rsidRPr="00CA5F16">
        <w:t>{{год_написания}} г.</w:t>
      </w:r>
      <w:r>
        <w:rPr>
          <w:bCs/>
        </w:rPr>
        <w:t xml:space="preserve"> объемы экспорта </w:t>
      </w:r>
      <w:r w:rsidRPr="00CA5F16">
        <w:t>{{продукция1}}</w:t>
      </w:r>
      <w:r w:rsidRPr="00667F5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</w:t>
      </w:r>
      <w:r w:rsidRPr="00667F5D">
        <w:rPr>
          <w:bCs/>
        </w:rPr>
        <w:t>{{</w:t>
      </w:r>
      <w:r>
        <w:rPr>
          <w:bCs/>
        </w:rPr>
        <w:t>динамик</w:t>
      </w:r>
      <w:r w:rsidRPr="00A14790">
        <w:rPr>
          <w:bCs/>
        </w:rPr>
        <w:t>2</w:t>
      </w:r>
      <w:r>
        <w:rPr>
          <w:bCs/>
        </w:rPr>
        <w:t>_э</w:t>
      </w:r>
      <w:r w:rsidRPr="00667F5D">
        <w:rPr>
          <w:bCs/>
        </w:rPr>
        <w:t>}}</w:t>
      </w:r>
      <w:r>
        <w:rPr>
          <w:bCs/>
        </w:rPr>
        <w:t xml:space="preserve"> с </w:t>
      </w:r>
      <w:r w:rsidRPr="00CA5F16">
        <w:rPr>
          <w:color w:val="000000"/>
        </w:rPr>
        <w:t>{{</w:t>
      </w:r>
      <w:r>
        <w:rPr>
          <w:color w:val="000000"/>
        </w:rPr>
        <w:t>дол3_э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</w:t>
      </w:r>
      <w:r w:rsidRPr="00667F5D">
        <w:t>размерность2</w:t>
      </w:r>
      <w:r>
        <w:t>_э</w:t>
      </w:r>
      <w:r w:rsidRPr="00CA5F16">
        <w:t>}}</w:t>
      </w:r>
      <w:r>
        <w:rPr>
          <w:bCs/>
        </w:rPr>
        <w:t xml:space="preserve"> до </w:t>
      </w:r>
      <w:r w:rsidRPr="00CA5F16">
        <w:rPr>
          <w:color w:val="000000"/>
        </w:rPr>
        <w:t>{{</w:t>
      </w:r>
      <w:r>
        <w:rPr>
          <w:color w:val="000000"/>
        </w:rPr>
        <w:t>дол</w:t>
      </w:r>
      <w:r w:rsidRPr="00667F5D">
        <w:rPr>
          <w:color w:val="000000"/>
        </w:rPr>
        <w:t>11</w:t>
      </w:r>
      <w:r>
        <w:rPr>
          <w:color w:val="000000"/>
        </w:rPr>
        <w:t>_э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</w:t>
      </w:r>
      <w:r w:rsidRPr="00667F5D">
        <w:t>размерность2</w:t>
      </w:r>
      <w:r>
        <w:t>_э</w:t>
      </w:r>
      <w:r w:rsidRPr="00CA5F16">
        <w:t>}}</w:t>
      </w:r>
      <w:r>
        <w:rPr>
          <w:bCs/>
        </w:rPr>
        <w:t xml:space="preserve">, т.е. на </w:t>
      </w:r>
      <w:r w:rsidRPr="00CA5F16">
        <w:rPr>
          <w:bCs/>
        </w:rPr>
        <w:t>{{</w:t>
      </w:r>
      <w:r>
        <w:rPr>
          <w:bCs/>
        </w:rPr>
        <w:t>процент</w:t>
      </w:r>
      <w:r w:rsidRPr="00667F5D">
        <w:rPr>
          <w:bCs/>
        </w:rPr>
        <w:t>2</w:t>
      </w:r>
      <w:r>
        <w:rPr>
          <w:bCs/>
        </w:rPr>
        <w:t>_э</w:t>
      </w:r>
      <w:r w:rsidRPr="00CA5F16">
        <w:rPr>
          <w:bCs/>
        </w:rPr>
        <w:t>}}</w:t>
      </w:r>
      <w:r>
        <w:rPr>
          <w:bCs/>
        </w:rPr>
        <w:t xml:space="preserve">%. </w:t>
      </w:r>
    </w:p>
    <w:p w14:paraId="4C55863B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экспорта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год_макс</w:t>
      </w:r>
      <w:r w:rsidRPr="00B07FCD">
        <w:rPr>
          <w:bCs/>
        </w:rPr>
        <w:t>2</w:t>
      </w:r>
      <w:r>
        <w:rPr>
          <w:bCs/>
        </w:rPr>
        <w:t>_э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объем_макс</w:t>
      </w:r>
      <w:r w:rsidRPr="00B07FCD">
        <w:rPr>
          <w:bCs/>
        </w:rPr>
        <w:t>2</w:t>
      </w:r>
      <w:r>
        <w:rPr>
          <w:bCs/>
        </w:rPr>
        <w:t>_э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</w:t>
      </w:r>
      <w:r w:rsidRPr="00667F5D">
        <w:t>размерность2</w:t>
      </w:r>
      <w:r>
        <w:t>_э</w:t>
      </w:r>
      <w:r w:rsidRPr="00CA5F16">
        <w:t>}}</w:t>
      </w:r>
      <w:r>
        <w:t>)</w:t>
      </w:r>
      <w:r>
        <w:rPr>
          <w:bCs/>
        </w:rPr>
        <w:t>.</w:t>
      </w:r>
    </w:p>
    <w:p w14:paraId="080B693E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экспорта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год_мин</w:t>
      </w:r>
      <w:r w:rsidRPr="00B07FCD">
        <w:rPr>
          <w:bCs/>
        </w:rPr>
        <w:t>2</w:t>
      </w:r>
      <w:r>
        <w:rPr>
          <w:bCs/>
        </w:rPr>
        <w:t>_э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объем_мин</w:t>
      </w:r>
      <w:r w:rsidRPr="00B07FCD">
        <w:rPr>
          <w:bCs/>
        </w:rPr>
        <w:t>2</w:t>
      </w:r>
      <w:r>
        <w:rPr>
          <w:bCs/>
        </w:rPr>
        <w:t>_э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{{размерность</w:t>
      </w:r>
      <w:r w:rsidRPr="00B07FCD">
        <w:t>2</w:t>
      </w:r>
      <w:r>
        <w:t>_э</w:t>
      </w:r>
      <w:r w:rsidRPr="00CA5F16">
        <w:t>}}</w:t>
      </w:r>
      <w:r>
        <w:t>)</w:t>
      </w:r>
      <w:r>
        <w:rPr>
          <w:bCs/>
        </w:rPr>
        <w:t>.</w:t>
      </w:r>
    </w:p>
    <w:p w14:paraId="38D120E7" w14:textId="77777777" w:rsidR="00747245" w:rsidRDefault="00747245" w:rsidP="00747245">
      <w:pPr>
        <w:rPr>
          <w:b/>
          <w:bCs/>
        </w:rPr>
      </w:pPr>
    </w:p>
    <w:p w14:paraId="49E80C4B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2.5</w:t>
      </w:r>
    </w:p>
    <w:p w14:paraId="662C72EF" w14:textId="77777777" w:rsidR="00747245" w:rsidRPr="00D92F43" w:rsidRDefault="00747245" w:rsidP="00747245">
      <w:pPr>
        <w:jc w:val="right"/>
      </w:pPr>
    </w:p>
    <w:p w14:paraId="524224EC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 в российской валюте</w:t>
      </w:r>
    </w:p>
    <w:p w14:paraId="4E8F535E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4"/>
        <w:gridCol w:w="1044"/>
        <w:gridCol w:w="1044"/>
        <w:gridCol w:w="1043"/>
        <w:gridCol w:w="1043"/>
        <w:gridCol w:w="1043"/>
        <w:gridCol w:w="1043"/>
        <w:gridCol w:w="1144"/>
        <w:gridCol w:w="1144"/>
      </w:tblGrid>
      <w:tr w:rsidR="00747245" w:rsidRPr="008F32A2" w14:paraId="5D6A6EEB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6B7E0A9F" w14:textId="77777777" w:rsidR="00747245" w:rsidRPr="008F32A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</w:rPr>
              <w:t>Объем, {{размерность3</w:t>
            </w:r>
            <w:r>
              <w:rPr>
                <w:color w:val="000000"/>
              </w:rPr>
              <w:t>_э</w:t>
            </w:r>
            <w:r w:rsidRPr="008F32A2">
              <w:rPr>
                <w:color w:val="000000"/>
              </w:rPr>
              <w:t>}}</w:t>
            </w:r>
          </w:p>
        </w:tc>
      </w:tr>
      <w:tr w:rsidR="00747245" w:rsidRPr="008F32A2" w14:paraId="0436A9F0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572E22A2" w14:textId="77777777" w:rsidR="00747245" w:rsidRPr="008F32A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  <w:lang w:val="en-US"/>
              </w:rPr>
              <w:t>{{год3}}</w:t>
            </w:r>
          </w:p>
        </w:tc>
        <w:tc>
          <w:tcPr>
            <w:tcW w:w="544" w:type="pct"/>
            <w:noWrap/>
            <w:hideMark/>
          </w:tcPr>
          <w:p w14:paraId="1FF384F5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{{год4}}</w:t>
            </w:r>
          </w:p>
        </w:tc>
        <w:tc>
          <w:tcPr>
            <w:tcW w:w="544" w:type="pct"/>
            <w:noWrap/>
            <w:hideMark/>
          </w:tcPr>
          <w:p w14:paraId="5C407841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{{год5}}</w:t>
            </w:r>
          </w:p>
        </w:tc>
        <w:tc>
          <w:tcPr>
            <w:tcW w:w="544" w:type="pct"/>
            <w:noWrap/>
            <w:hideMark/>
          </w:tcPr>
          <w:p w14:paraId="305239DE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{{год6}}</w:t>
            </w:r>
          </w:p>
        </w:tc>
        <w:tc>
          <w:tcPr>
            <w:tcW w:w="544" w:type="pct"/>
            <w:noWrap/>
            <w:hideMark/>
          </w:tcPr>
          <w:p w14:paraId="5D82D4D6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{{год7}}</w:t>
            </w:r>
          </w:p>
        </w:tc>
        <w:tc>
          <w:tcPr>
            <w:tcW w:w="544" w:type="pct"/>
            <w:noWrap/>
            <w:hideMark/>
          </w:tcPr>
          <w:p w14:paraId="7F2BF1C0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{{год8}}</w:t>
            </w:r>
          </w:p>
        </w:tc>
        <w:tc>
          <w:tcPr>
            <w:tcW w:w="544" w:type="pct"/>
            <w:noWrap/>
            <w:hideMark/>
          </w:tcPr>
          <w:p w14:paraId="53E6550D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{{год9}}</w:t>
            </w:r>
          </w:p>
        </w:tc>
        <w:tc>
          <w:tcPr>
            <w:tcW w:w="598" w:type="pct"/>
            <w:noWrap/>
            <w:hideMark/>
          </w:tcPr>
          <w:p w14:paraId="4659A8C4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{{год10}}</w:t>
            </w:r>
          </w:p>
        </w:tc>
        <w:tc>
          <w:tcPr>
            <w:tcW w:w="598" w:type="pct"/>
            <w:noWrap/>
            <w:hideMark/>
          </w:tcPr>
          <w:p w14:paraId="78AC4742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{{год11}}</w:t>
            </w:r>
          </w:p>
        </w:tc>
      </w:tr>
      <w:tr w:rsidR="00747245" w:rsidRPr="008F32A2" w14:paraId="4B92E4C6" w14:textId="77777777" w:rsidTr="00FE1EA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40221283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{{руб3</w:t>
            </w:r>
            <w:r w:rsidRPr="00FE1EA5">
              <w:rPr>
                <w:b w:val="0"/>
                <w:bCs w:val="0"/>
                <w:color w:val="000000"/>
              </w:rPr>
              <w:t>_э</w:t>
            </w:r>
            <w:r w:rsidRPr="00FE1EA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544" w:type="pct"/>
            <w:noWrap/>
            <w:hideMark/>
          </w:tcPr>
          <w:p w14:paraId="762CF983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{{руб4</w:t>
            </w:r>
            <w:r>
              <w:rPr>
                <w:color w:val="000000"/>
              </w:rPr>
              <w:t>_э</w:t>
            </w:r>
            <w:r w:rsidRPr="008F32A2">
              <w:rPr>
                <w:color w:val="000000"/>
                <w:lang w:val="en-US"/>
              </w:rPr>
              <w:t>}}</w:t>
            </w:r>
          </w:p>
        </w:tc>
        <w:tc>
          <w:tcPr>
            <w:tcW w:w="544" w:type="pct"/>
            <w:noWrap/>
            <w:hideMark/>
          </w:tcPr>
          <w:p w14:paraId="366D1332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{{руб5</w:t>
            </w:r>
            <w:r>
              <w:rPr>
                <w:color w:val="000000"/>
              </w:rPr>
              <w:t>_э</w:t>
            </w:r>
            <w:r w:rsidRPr="008F32A2">
              <w:rPr>
                <w:color w:val="000000"/>
                <w:lang w:val="en-US"/>
              </w:rPr>
              <w:t>}}</w:t>
            </w:r>
          </w:p>
        </w:tc>
        <w:tc>
          <w:tcPr>
            <w:tcW w:w="544" w:type="pct"/>
            <w:noWrap/>
            <w:hideMark/>
          </w:tcPr>
          <w:p w14:paraId="118641B4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{{руб6</w:t>
            </w:r>
            <w:r>
              <w:rPr>
                <w:color w:val="000000"/>
              </w:rPr>
              <w:t>_э</w:t>
            </w:r>
            <w:r w:rsidRPr="008F32A2">
              <w:rPr>
                <w:color w:val="000000"/>
                <w:lang w:val="en-US"/>
              </w:rPr>
              <w:t>}}</w:t>
            </w:r>
          </w:p>
        </w:tc>
        <w:tc>
          <w:tcPr>
            <w:tcW w:w="544" w:type="pct"/>
            <w:noWrap/>
            <w:hideMark/>
          </w:tcPr>
          <w:p w14:paraId="66935661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{{руб7</w:t>
            </w:r>
            <w:r>
              <w:rPr>
                <w:color w:val="000000"/>
              </w:rPr>
              <w:t>_э</w:t>
            </w:r>
            <w:r w:rsidRPr="008F32A2">
              <w:rPr>
                <w:color w:val="000000"/>
                <w:lang w:val="en-US"/>
              </w:rPr>
              <w:t>}}</w:t>
            </w:r>
          </w:p>
        </w:tc>
        <w:tc>
          <w:tcPr>
            <w:tcW w:w="544" w:type="pct"/>
            <w:noWrap/>
            <w:hideMark/>
          </w:tcPr>
          <w:p w14:paraId="3D65A5B9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{{руб8</w:t>
            </w:r>
            <w:r>
              <w:rPr>
                <w:color w:val="000000"/>
              </w:rPr>
              <w:t>_э</w:t>
            </w:r>
            <w:r w:rsidRPr="008F32A2">
              <w:rPr>
                <w:color w:val="000000"/>
                <w:lang w:val="en-US"/>
              </w:rPr>
              <w:t>}}</w:t>
            </w:r>
          </w:p>
        </w:tc>
        <w:tc>
          <w:tcPr>
            <w:tcW w:w="544" w:type="pct"/>
            <w:noWrap/>
            <w:hideMark/>
          </w:tcPr>
          <w:p w14:paraId="7F9385EA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{{руб9</w:t>
            </w:r>
            <w:r>
              <w:rPr>
                <w:color w:val="000000"/>
              </w:rPr>
              <w:t>_э</w:t>
            </w:r>
            <w:r w:rsidRPr="008F32A2">
              <w:rPr>
                <w:color w:val="000000"/>
                <w:lang w:val="en-US"/>
              </w:rPr>
              <w:t>}}</w:t>
            </w:r>
          </w:p>
        </w:tc>
        <w:tc>
          <w:tcPr>
            <w:tcW w:w="598" w:type="pct"/>
            <w:noWrap/>
            <w:hideMark/>
          </w:tcPr>
          <w:p w14:paraId="59856ECC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{{руб10</w:t>
            </w:r>
            <w:r>
              <w:rPr>
                <w:color w:val="000000"/>
              </w:rPr>
              <w:t>_э</w:t>
            </w:r>
            <w:r w:rsidRPr="008F32A2">
              <w:rPr>
                <w:color w:val="000000"/>
                <w:lang w:val="en-US"/>
              </w:rPr>
              <w:t>}}</w:t>
            </w:r>
          </w:p>
        </w:tc>
        <w:tc>
          <w:tcPr>
            <w:tcW w:w="598" w:type="pct"/>
            <w:noWrap/>
            <w:hideMark/>
          </w:tcPr>
          <w:p w14:paraId="6EF86DA2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{{руб11</w:t>
            </w:r>
            <w:r>
              <w:rPr>
                <w:color w:val="000000"/>
              </w:rPr>
              <w:t>_э</w:t>
            </w:r>
            <w:r w:rsidRPr="008F32A2">
              <w:rPr>
                <w:color w:val="000000"/>
                <w:lang w:val="en-US"/>
              </w:rPr>
              <w:t>}}</w:t>
            </w:r>
          </w:p>
        </w:tc>
      </w:tr>
    </w:tbl>
    <w:p w14:paraId="5D5F62C2" w14:textId="77777777" w:rsidR="00747245" w:rsidRDefault="00747245" w:rsidP="00747245">
      <w:pPr>
        <w:jc w:val="right"/>
        <w:rPr>
          <w:i/>
          <w:sz w:val="20"/>
        </w:rPr>
      </w:pPr>
    </w:p>
    <w:p w14:paraId="2F5C9CB8" w14:textId="0DADF962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EF51C6F" w14:textId="77777777" w:rsidR="00747245" w:rsidRDefault="00747245" w:rsidP="00747245">
      <w:pPr>
        <w:rPr>
          <w:b/>
          <w:bCs/>
        </w:rPr>
      </w:pPr>
    </w:p>
    <w:p w14:paraId="6C507CC7" w14:textId="77777777" w:rsidR="00747245" w:rsidRDefault="00747245" w:rsidP="00747245">
      <w:pPr>
        <w:rPr>
          <w:b/>
          <w:bCs/>
        </w:rPr>
      </w:pPr>
    </w:p>
    <w:p w14:paraId="66CFCFCF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2.6</w:t>
      </w:r>
    </w:p>
    <w:p w14:paraId="4D64193B" w14:textId="77777777" w:rsidR="00747245" w:rsidRPr="00D92F43" w:rsidRDefault="00747245" w:rsidP="00747245">
      <w:pPr>
        <w:jc w:val="right"/>
      </w:pPr>
    </w:p>
    <w:p w14:paraId="1428CEE4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 в российской валюте</w:t>
      </w:r>
    </w:p>
    <w:p w14:paraId="7C95CE3A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9"/>
        <w:gridCol w:w="1199"/>
        <w:gridCol w:w="1199"/>
        <w:gridCol w:w="1199"/>
        <w:gridCol w:w="1199"/>
        <w:gridCol w:w="1199"/>
        <w:gridCol w:w="1199"/>
        <w:gridCol w:w="1199"/>
      </w:tblGrid>
      <w:tr w:rsidR="00747245" w:rsidRPr="00697810" w14:paraId="44D9D249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1A157943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3301F48E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73651747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083AFA0E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99796EB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785992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B522B17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2A4BDFBB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3BD2E2A0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44CD7D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697810" w14:paraId="73EFD9B0" w14:textId="77777777" w:rsidTr="008C349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6D0FB90F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 w:rsidRPr="008C3495">
              <w:rPr>
                <w:b w:val="0"/>
                <w:bCs w:val="0"/>
                <w:color w:val="000000"/>
              </w:rPr>
              <w:t>бол1_э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0F3B6D9D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бол2_э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5E8C892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бол3_э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E636D24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бол4_э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75EF1B1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бол5_э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206AF7A2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бол6_э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2AABDA5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бол7_э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B3A3AD5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бол8_э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537F2CBF" w14:textId="77777777" w:rsidR="00747245" w:rsidRPr="00D92F43" w:rsidRDefault="00747245" w:rsidP="00747245">
      <w:pPr>
        <w:rPr>
          <w:b/>
        </w:rPr>
      </w:pPr>
    </w:p>
    <w:p w14:paraId="50E4864F" w14:textId="7CA63A55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6A016641" w14:textId="77777777" w:rsidR="00747245" w:rsidRDefault="00747245" w:rsidP="00747245">
      <w:pPr>
        <w:jc w:val="both"/>
      </w:pPr>
    </w:p>
    <w:p w14:paraId="52BCB87C" w14:textId="2B0C3CA5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526D21" w:rsidRPr="0097626D">
        <w:rPr>
          <w:color w:val="000000"/>
        </w:rPr>
        <w:t>{{</w:t>
      </w:r>
      <w:r w:rsidR="00526D21">
        <w:rPr>
          <w:color w:val="000000"/>
        </w:rPr>
        <w:t>год3</w:t>
      </w:r>
      <w:r w:rsidR="00526D21" w:rsidRPr="0097626D">
        <w:rPr>
          <w:color w:val="000000"/>
        </w:rPr>
        <w:t xml:space="preserve">}} </w:t>
      </w:r>
      <w:r>
        <w:rPr>
          <w:bCs/>
        </w:rPr>
        <w:t xml:space="preserve">г. по </w:t>
      </w:r>
      <w:r w:rsidRPr="00CA5F16">
        <w:t>{{год_написания}} г.</w:t>
      </w:r>
      <w:r>
        <w:rPr>
          <w:bCs/>
        </w:rPr>
        <w:t xml:space="preserve"> объемы экспорта из России </w:t>
      </w:r>
      <w:r w:rsidRPr="00CA5F16">
        <w:t>{{продукция1}}</w:t>
      </w:r>
      <w:r w:rsidRPr="00667F5D">
        <w:t xml:space="preserve"> </w:t>
      </w:r>
      <w:r>
        <w:t>в стоимостном выражении</w:t>
      </w:r>
      <w:r w:rsidRPr="007B2547">
        <w:t xml:space="preserve"> </w:t>
      </w:r>
      <w:r>
        <w:t>в российской валюте</w:t>
      </w:r>
      <w:r>
        <w:rPr>
          <w:b/>
          <w:bCs/>
          <w:i/>
          <w:iCs/>
        </w:rPr>
        <w:t xml:space="preserve"> </w:t>
      </w:r>
      <w:r w:rsidRPr="00667F5D">
        <w:rPr>
          <w:bCs/>
        </w:rPr>
        <w:t>{{</w:t>
      </w:r>
      <w:r>
        <w:rPr>
          <w:bCs/>
        </w:rPr>
        <w:t>динамик3_э</w:t>
      </w:r>
      <w:r w:rsidRPr="00667F5D">
        <w:rPr>
          <w:bCs/>
        </w:rPr>
        <w:t>}}</w:t>
      </w:r>
      <w:r>
        <w:rPr>
          <w:bCs/>
        </w:rPr>
        <w:t xml:space="preserve"> с </w:t>
      </w:r>
      <w:r w:rsidRPr="00CA5F16">
        <w:rPr>
          <w:color w:val="000000"/>
        </w:rPr>
        <w:t>{{</w:t>
      </w:r>
      <w:r w:rsidRPr="00684AA3">
        <w:rPr>
          <w:color w:val="000000"/>
        </w:rPr>
        <w:t>руб3</w:t>
      </w:r>
      <w:r>
        <w:rPr>
          <w:color w:val="000000"/>
        </w:rPr>
        <w:t>_э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</w:t>
      </w:r>
      <w:r w:rsidRPr="00667F5D">
        <w:t>размерность</w:t>
      </w:r>
      <w:r w:rsidRPr="00684AA3">
        <w:t>3</w:t>
      </w:r>
      <w:r>
        <w:t>_э</w:t>
      </w:r>
      <w:r w:rsidRPr="00CA5F16">
        <w:t>}}</w:t>
      </w:r>
      <w:r>
        <w:rPr>
          <w:bCs/>
        </w:rPr>
        <w:t xml:space="preserve"> до </w:t>
      </w:r>
      <w:r w:rsidRPr="00CA5F16">
        <w:rPr>
          <w:color w:val="000000"/>
        </w:rPr>
        <w:t>{{</w:t>
      </w:r>
      <w:r w:rsidRPr="00684AA3">
        <w:rPr>
          <w:color w:val="000000"/>
        </w:rPr>
        <w:t>руб11</w:t>
      </w:r>
      <w:r>
        <w:rPr>
          <w:color w:val="000000"/>
        </w:rPr>
        <w:t>_э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</w:t>
      </w:r>
      <w:r w:rsidRPr="00667F5D">
        <w:t>размерность</w:t>
      </w:r>
      <w:r w:rsidRPr="00684AA3">
        <w:t>3</w:t>
      </w:r>
      <w:r>
        <w:t>_э</w:t>
      </w:r>
      <w:r w:rsidRPr="00CA5F16">
        <w:t>}}</w:t>
      </w:r>
      <w:r>
        <w:rPr>
          <w:bCs/>
        </w:rPr>
        <w:t xml:space="preserve">, т.е. на </w:t>
      </w:r>
      <w:r w:rsidRPr="00CA5F16">
        <w:rPr>
          <w:bCs/>
        </w:rPr>
        <w:t>{{</w:t>
      </w:r>
      <w:r>
        <w:rPr>
          <w:bCs/>
        </w:rPr>
        <w:t>процент</w:t>
      </w:r>
      <w:r w:rsidRPr="00684AA3">
        <w:rPr>
          <w:bCs/>
        </w:rPr>
        <w:t>3</w:t>
      </w:r>
      <w:r>
        <w:rPr>
          <w:bCs/>
        </w:rPr>
        <w:t>_э</w:t>
      </w:r>
      <w:r w:rsidRPr="00CA5F16">
        <w:rPr>
          <w:bCs/>
        </w:rPr>
        <w:t>}}</w:t>
      </w:r>
      <w:r>
        <w:rPr>
          <w:bCs/>
        </w:rPr>
        <w:t xml:space="preserve">%. </w:t>
      </w:r>
    </w:p>
    <w:p w14:paraId="2CFE43F7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экспорта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год_макс</w:t>
      </w:r>
      <w:r w:rsidRPr="00684AA3">
        <w:rPr>
          <w:bCs/>
        </w:rPr>
        <w:t>3</w:t>
      </w:r>
      <w:r>
        <w:rPr>
          <w:bCs/>
        </w:rPr>
        <w:t>_э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объем_макс</w:t>
      </w:r>
      <w:r w:rsidRPr="0000111D">
        <w:rPr>
          <w:bCs/>
        </w:rPr>
        <w:t>3</w:t>
      </w:r>
      <w:r>
        <w:rPr>
          <w:bCs/>
        </w:rPr>
        <w:t>_э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</w:t>
      </w:r>
      <w:r w:rsidRPr="00667F5D">
        <w:t>размерность</w:t>
      </w:r>
      <w:r w:rsidRPr="0000111D">
        <w:t>3</w:t>
      </w:r>
      <w:r>
        <w:t>_э</w:t>
      </w:r>
      <w:r w:rsidRPr="00CA5F16">
        <w:t>}}</w:t>
      </w:r>
      <w:r>
        <w:t>)</w:t>
      </w:r>
      <w:r>
        <w:rPr>
          <w:bCs/>
        </w:rPr>
        <w:t>.</w:t>
      </w:r>
    </w:p>
    <w:p w14:paraId="6EFEBE20" w14:textId="4B6840A0" w:rsidR="00747245" w:rsidRDefault="00747245" w:rsidP="009014FE">
      <w:pPr>
        <w:ind w:firstLine="708"/>
        <w:jc w:val="both"/>
      </w:pPr>
      <w:r>
        <w:rPr>
          <w:bCs/>
        </w:rPr>
        <w:lastRenderedPageBreak/>
        <w:t xml:space="preserve">Минимальный объем экспорта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год_мин</w:t>
      </w:r>
      <w:r w:rsidRPr="0000111D">
        <w:rPr>
          <w:bCs/>
        </w:rPr>
        <w:t>3</w:t>
      </w:r>
      <w:r>
        <w:rPr>
          <w:bCs/>
        </w:rPr>
        <w:t>_э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объем_мин</w:t>
      </w:r>
      <w:r w:rsidRPr="0000111D">
        <w:rPr>
          <w:bCs/>
        </w:rPr>
        <w:t>3</w:t>
      </w:r>
      <w:r>
        <w:rPr>
          <w:bCs/>
        </w:rPr>
        <w:t>_э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{{размерность</w:t>
      </w:r>
      <w:r w:rsidRPr="0000111D">
        <w:t>3</w:t>
      </w:r>
      <w:r>
        <w:t>_э</w:t>
      </w:r>
      <w:r w:rsidRPr="00CA5F16">
        <w:t>}}</w:t>
      </w:r>
      <w:r>
        <w:t>)</w:t>
      </w:r>
      <w:r>
        <w:rPr>
          <w:bCs/>
        </w:rPr>
        <w:t>.</w:t>
      </w:r>
      <w:r>
        <w:br w:type="page"/>
      </w:r>
    </w:p>
    <w:p w14:paraId="3DD0B3A2" w14:textId="01A2AFC4" w:rsidR="00747245" w:rsidRDefault="00747245" w:rsidP="00747245">
      <w:pPr>
        <w:pStyle w:val="20"/>
        <w:rPr>
          <w:rFonts w:eastAsia="Times New Roman"/>
        </w:rPr>
      </w:pPr>
      <w:bookmarkStart w:id="15" w:name="_Toc117722418"/>
      <w:bookmarkStart w:id="16" w:name="_Toc123070088"/>
      <w:r w:rsidRPr="00160429">
        <w:rPr>
          <w:rFonts w:eastAsia="Times New Roman"/>
        </w:rPr>
        <w:lastRenderedPageBreak/>
        <w:t>2</w:t>
      </w:r>
      <w:r w:rsidRPr="004B58D9">
        <w:rPr>
          <w:rFonts w:eastAsia="Times New Roman"/>
        </w:rPr>
        <w:t xml:space="preserve">.2. География </w:t>
      </w:r>
      <w:r w:rsidR="0097626D">
        <w:rPr>
          <w:rFonts w:eastAsia="Times New Roman"/>
        </w:rPr>
        <w:t>экспортных</w:t>
      </w:r>
      <w:r w:rsidRPr="004B58D9">
        <w:rPr>
          <w:rFonts w:eastAsia="Times New Roman"/>
        </w:rPr>
        <w:t xml:space="preserve"> поставок </w:t>
      </w:r>
      <w:r w:rsidRPr="0019386C">
        <w:t>{{продукция1}}</w:t>
      </w:r>
      <w:bookmarkEnd w:id="15"/>
      <w:bookmarkEnd w:id="16"/>
    </w:p>
    <w:p w14:paraId="0A8817CF" w14:textId="77777777" w:rsidR="00747245" w:rsidRDefault="00747245" w:rsidP="00747245">
      <w:pPr>
        <w:jc w:val="both"/>
      </w:pPr>
    </w:p>
    <w:p w14:paraId="22061E64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 w:rsidRPr="00160429">
        <w:rPr>
          <w:b/>
          <w:bCs/>
        </w:rPr>
        <w:t>2</w:t>
      </w:r>
      <w:r>
        <w:rPr>
          <w:b/>
          <w:bCs/>
        </w:rPr>
        <w:t>.7</w:t>
      </w:r>
    </w:p>
    <w:p w14:paraId="5FC8B306" w14:textId="77777777" w:rsidR="00747245" w:rsidRPr="00D92F43" w:rsidRDefault="00747245" w:rsidP="00747245">
      <w:pPr>
        <w:jc w:val="right"/>
      </w:pPr>
    </w:p>
    <w:p w14:paraId="3188DF12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6AE292F9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5A509962" w14:textId="77777777" w:rsidTr="00A633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112D47B5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112497F0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43E599F8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D100DF" w14:paraId="1AFC8EDF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611919B8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{%tr for item in table_contents</w:t>
            </w:r>
            <w:r w:rsidRPr="00160429">
              <w:rPr>
                <w:lang w:val="en-US"/>
              </w:rPr>
              <w:t>_</w:t>
            </w:r>
            <w:r>
              <w:rPr>
                <w:lang w:val="en-US"/>
              </w:rPr>
              <w:t>exp %}</w:t>
            </w:r>
          </w:p>
        </w:tc>
      </w:tr>
      <w:tr w:rsidR="00747245" w:rsidRPr="003059DD" w14:paraId="449BA883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601D17C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{{item.</w:t>
            </w:r>
            <w:r w:rsidRPr="008C3495">
              <w:rPr>
                <w:b w:val="0"/>
                <w:bCs w:val="0"/>
              </w:rPr>
              <w:t>Страны</w:t>
            </w:r>
            <w:r w:rsidRPr="008C349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1495" w:type="pct"/>
            <w:noWrap/>
          </w:tcPr>
          <w:p w14:paraId="6ECE5F08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{{item.NETTO}}</w:t>
            </w:r>
          </w:p>
        </w:tc>
        <w:tc>
          <w:tcPr>
            <w:tcW w:w="898" w:type="pct"/>
            <w:noWrap/>
          </w:tcPr>
          <w:p w14:paraId="7E209FB4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{{item.</w:t>
            </w:r>
            <w:r>
              <w:t>Доля</w:t>
            </w:r>
            <w:r>
              <w:rPr>
                <w:lang w:val="en-US"/>
              </w:rPr>
              <w:t>}}</w:t>
            </w:r>
          </w:p>
        </w:tc>
      </w:tr>
      <w:tr w:rsidR="00747245" w:rsidRPr="00DD4360" w14:paraId="6A0BDD63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229C87A1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{%tr endfor %}</w:t>
            </w:r>
          </w:p>
        </w:tc>
      </w:tr>
    </w:tbl>
    <w:p w14:paraId="64391E1E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7E45481A" w14:textId="22D5CA11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42EBFA2B" w14:textId="77777777" w:rsidR="00747245" w:rsidRDefault="00747245" w:rsidP="00747245">
      <w:pPr>
        <w:ind w:firstLine="360"/>
        <w:jc w:val="both"/>
      </w:pPr>
    </w:p>
    <w:p w14:paraId="71E90CAC" w14:textId="77777777" w:rsidR="00747245" w:rsidRDefault="00747245" w:rsidP="00747245">
      <w:pPr>
        <w:ind w:firstLine="360"/>
        <w:jc w:val="both"/>
      </w:pPr>
      <w:r>
        <w:t xml:space="preserve">Основными странами-получателями </w:t>
      </w:r>
      <w:r w:rsidRPr="00CA5F16">
        <w:t>{{продукция1}}</w:t>
      </w:r>
      <w:r>
        <w:t xml:space="preserve"> из России являются следующие:</w:t>
      </w:r>
    </w:p>
    <w:p w14:paraId="14982683" w14:textId="77777777" w:rsidR="00747245" w:rsidRDefault="00747245" w:rsidP="00747245">
      <w:pPr>
        <w:jc w:val="both"/>
      </w:pPr>
    </w:p>
    <w:p w14:paraId="2C0A252A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страна1_э</w:t>
      </w:r>
      <w:r>
        <w:rPr>
          <w:lang w:val="en-US"/>
        </w:rPr>
        <w:t>}}</w:t>
      </w:r>
      <w:r>
        <w:t>;</w:t>
      </w:r>
    </w:p>
    <w:p w14:paraId="1C40913B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страна2_э</w:t>
      </w:r>
      <w:r>
        <w:rPr>
          <w:lang w:val="en-US"/>
        </w:rPr>
        <w:t>}}</w:t>
      </w:r>
      <w:r>
        <w:t>;</w:t>
      </w:r>
    </w:p>
    <w:p w14:paraId="74103728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страна3_э</w:t>
      </w:r>
      <w:r>
        <w:rPr>
          <w:lang w:val="en-US"/>
        </w:rPr>
        <w:t>}}</w:t>
      </w:r>
      <w:r>
        <w:t>;</w:t>
      </w:r>
    </w:p>
    <w:p w14:paraId="2D20F89C" w14:textId="77777777" w:rsidR="00747245" w:rsidRDefault="00747245" w:rsidP="003662B4">
      <w:pPr>
        <w:pStyle w:val="aff6"/>
        <w:numPr>
          <w:ilvl w:val="0"/>
          <w:numId w:val="3"/>
        </w:numPr>
        <w:spacing w:line="360" w:lineRule="auto"/>
        <w:jc w:val="both"/>
      </w:pPr>
      <w:r w:rsidRPr="009D70B1">
        <w:rPr>
          <w:lang w:val="en-US"/>
        </w:rPr>
        <w:t>{{</w:t>
      </w:r>
      <w:r w:rsidRPr="009D70B1">
        <w:t>страна</w:t>
      </w:r>
      <w:r>
        <w:t>4_э</w:t>
      </w:r>
      <w:r w:rsidRPr="009D70B1">
        <w:rPr>
          <w:lang w:val="en-US"/>
        </w:rPr>
        <w:t>}}</w:t>
      </w:r>
    </w:p>
    <w:p w14:paraId="64EE54E8" w14:textId="77777777" w:rsidR="00747245" w:rsidRDefault="00747245" w:rsidP="00747245">
      <w:pPr>
        <w:ind w:firstLine="360"/>
        <w:jc w:val="both"/>
      </w:pPr>
    </w:p>
    <w:p w14:paraId="6F68493A" w14:textId="79841708" w:rsidR="00747245" w:rsidRDefault="00747245" w:rsidP="009014FE">
      <w:pPr>
        <w:ind w:firstLine="360"/>
        <w:jc w:val="both"/>
        <w:rPr>
          <w:b/>
          <w:bCs/>
        </w:rPr>
      </w:pPr>
      <w:r>
        <w:t xml:space="preserve">В совокупности на данные страны приходится </w:t>
      </w:r>
      <w:r w:rsidRPr="009D70B1">
        <w:t>{{</w:t>
      </w:r>
      <w:r>
        <w:t>страна_доля_э</w:t>
      </w:r>
      <w:r w:rsidRPr="009D70B1">
        <w:t>}}</w:t>
      </w:r>
      <w:r>
        <w:t xml:space="preserve">% всего экспорта </w:t>
      </w:r>
      <w:r w:rsidRPr="00CA5F16">
        <w:t>{{продукция1}}</w:t>
      </w:r>
      <w:r>
        <w:t xml:space="preserve"> из России. </w:t>
      </w:r>
      <w:r>
        <w:rPr>
          <w:b/>
          <w:bCs/>
        </w:rPr>
        <w:br w:type="page"/>
      </w:r>
    </w:p>
    <w:p w14:paraId="0ECE36A7" w14:textId="77777777" w:rsidR="00747245" w:rsidRPr="00D92F43" w:rsidRDefault="00747245" w:rsidP="00747245">
      <w:pPr>
        <w:jc w:val="right"/>
        <w:rPr>
          <w:b/>
          <w:bCs/>
        </w:rPr>
      </w:pPr>
      <w:r>
        <w:rPr>
          <w:b/>
          <w:bCs/>
        </w:rPr>
        <w:lastRenderedPageBreak/>
        <w:t>Диаграмма</w:t>
      </w:r>
      <w:r w:rsidRPr="00D92F43">
        <w:rPr>
          <w:b/>
          <w:bCs/>
        </w:rPr>
        <w:t xml:space="preserve"> </w:t>
      </w:r>
      <w:r>
        <w:rPr>
          <w:b/>
          <w:bCs/>
        </w:rPr>
        <w:t>2.2</w:t>
      </w:r>
    </w:p>
    <w:p w14:paraId="18134C75" w14:textId="77777777" w:rsidR="00747245" w:rsidRPr="00D92F43" w:rsidRDefault="00747245" w:rsidP="00747245">
      <w:pPr>
        <w:jc w:val="right"/>
      </w:pPr>
    </w:p>
    <w:p w14:paraId="3768E94A" w14:textId="5AEFFC03" w:rsidR="00747245" w:rsidRPr="00D41BFA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41BFA">
        <w:rPr>
          <w:b/>
        </w:rPr>
        <w:t xml:space="preserve"> </w:t>
      </w:r>
      <w:r>
        <w:rPr>
          <w:b/>
        </w:rPr>
        <w:t xml:space="preserve">по </w:t>
      </w:r>
      <w:r w:rsidR="00044E85">
        <w:rPr>
          <w:b/>
        </w:rPr>
        <w:t>четырем</w:t>
      </w:r>
      <w:r>
        <w:rPr>
          <w:b/>
        </w:rPr>
        <w:t xml:space="preserve"> крупнейшим странам</w:t>
      </w:r>
      <w:r w:rsidRPr="00D41BFA">
        <w:rPr>
          <w:b/>
        </w:rPr>
        <w:t xml:space="preserve"> </w:t>
      </w:r>
    </w:p>
    <w:p w14:paraId="4ECA8BFB" w14:textId="77777777" w:rsidR="00747245" w:rsidRDefault="00747245" w:rsidP="00747245">
      <w:pPr>
        <w:rPr>
          <w:b/>
        </w:rPr>
      </w:pPr>
    </w:p>
    <w:p w14:paraId="4B68FCB1" w14:textId="77777777" w:rsidR="00747245" w:rsidRPr="00D92F43" w:rsidRDefault="00747245" w:rsidP="00747245">
      <w:pPr>
        <w:rPr>
          <w:b/>
        </w:rPr>
      </w:pPr>
      <w:r>
        <w:rPr>
          <w:rFonts w:ascii="Segoe UI" w:hAnsi="Segoe UI" w:cs="Segoe UI"/>
          <w:color w:val="212529"/>
          <w:shd w:val="clear" w:color="auto" w:fill="FFFFFF"/>
        </w:rPr>
        <w:t>{{image2_э}}</w:t>
      </w:r>
    </w:p>
    <w:p w14:paraId="2BD5633C" w14:textId="19327367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344CBC94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2.8</w:t>
      </w:r>
    </w:p>
    <w:p w14:paraId="7EEB540D" w14:textId="77777777" w:rsidR="00747245" w:rsidRPr="00D92F43" w:rsidRDefault="00747245" w:rsidP="00747245">
      <w:pPr>
        <w:jc w:val="right"/>
      </w:pPr>
    </w:p>
    <w:p w14:paraId="25047235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основным странам</w:t>
      </w:r>
    </w:p>
    <w:p w14:paraId="369E1BEB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2926"/>
        <w:gridCol w:w="1947"/>
        <w:gridCol w:w="1947"/>
        <w:gridCol w:w="2772"/>
      </w:tblGrid>
      <w:tr w:rsidR="00747245" w:rsidRPr="00A21CD6" w14:paraId="1ABFA350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vMerge w:val="restart"/>
            <w:noWrap/>
            <w:hideMark/>
          </w:tcPr>
          <w:p w14:paraId="6AA1D6D8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  <w:r w:rsidRPr="001D53F0">
              <w:t>Страны</w:t>
            </w:r>
          </w:p>
        </w:tc>
        <w:tc>
          <w:tcPr>
            <w:tcW w:w="1986" w:type="pct"/>
            <w:gridSpan w:val="2"/>
            <w:noWrap/>
            <w:hideMark/>
          </w:tcPr>
          <w:p w14:paraId="5DBBF974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Объем, кг</w:t>
            </w:r>
          </w:p>
        </w:tc>
        <w:tc>
          <w:tcPr>
            <w:tcW w:w="1467" w:type="pct"/>
            <w:vMerge w:val="restart"/>
            <w:noWrap/>
            <w:hideMark/>
          </w:tcPr>
          <w:p w14:paraId="0F5DC0F1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Динамика, %</w:t>
            </w:r>
          </w:p>
        </w:tc>
      </w:tr>
      <w:tr w:rsidR="00747245" w:rsidRPr="00A21CD6" w14:paraId="2A7021A9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vMerge/>
            <w:hideMark/>
          </w:tcPr>
          <w:p w14:paraId="44E8EBA9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993" w:type="pct"/>
            <w:noWrap/>
            <w:hideMark/>
          </w:tcPr>
          <w:p w14:paraId="36A583B1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D53F0">
              <w:rPr>
                <w:b/>
                <w:bCs/>
                <w:lang w:val="en-US"/>
              </w:rPr>
              <w:t>{{</w:t>
            </w:r>
            <w:r w:rsidRPr="001D53F0">
              <w:rPr>
                <w:b/>
                <w:bCs/>
              </w:rPr>
              <w:t>год_ср1</w:t>
            </w:r>
            <w:r w:rsidRPr="001D53F0">
              <w:rPr>
                <w:b/>
                <w:bCs/>
                <w:lang w:val="en-US"/>
              </w:rPr>
              <w:t>}}</w:t>
            </w:r>
          </w:p>
        </w:tc>
        <w:tc>
          <w:tcPr>
            <w:tcW w:w="993" w:type="pct"/>
            <w:noWrap/>
            <w:hideMark/>
          </w:tcPr>
          <w:p w14:paraId="06B9FA37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D53F0">
              <w:rPr>
                <w:b/>
                <w:bCs/>
                <w:lang w:val="en-US"/>
              </w:rPr>
              <w:t>{{</w:t>
            </w:r>
            <w:r w:rsidRPr="001D53F0">
              <w:rPr>
                <w:b/>
                <w:bCs/>
              </w:rPr>
              <w:t>год_ср2</w:t>
            </w:r>
            <w:r w:rsidRPr="001D53F0">
              <w:rPr>
                <w:b/>
                <w:bCs/>
                <w:lang w:val="en-US"/>
              </w:rPr>
              <w:t>}}</w:t>
            </w:r>
          </w:p>
        </w:tc>
        <w:tc>
          <w:tcPr>
            <w:tcW w:w="1467" w:type="pct"/>
            <w:vMerge/>
            <w:hideMark/>
          </w:tcPr>
          <w:p w14:paraId="27C0CC73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747245" w:rsidRPr="00A21CD6" w14:paraId="25F84135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2AC8079E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{{</w:t>
            </w:r>
            <w:r>
              <w:t>страна1_э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56D90D37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объ_стр1_1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5FDCE87F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объ_стр2_1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38D03118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дин_стр1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</w:tr>
      <w:tr w:rsidR="00747245" w:rsidRPr="00A21CD6" w14:paraId="0DD79056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3FEA5FC7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{{</w:t>
            </w:r>
            <w:r w:rsidRPr="001D53F0">
              <w:t>страна2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1D6920C0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объ_стр1_2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651A15DA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объ_стр2_2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34C53D90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дин_стр2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</w:tr>
      <w:tr w:rsidR="00747245" w:rsidRPr="00A21CD6" w14:paraId="681BBF9F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21C8F09C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{{</w:t>
            </w:r>
            <w:r w:rsidRPr="001D53F0">
              <w:t>страна3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34C36172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объ_стр1_3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467E24E9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объ_стр2_3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705AD7F5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дин_стр3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</w:tr>
      <w:tr w:rsidR="00747245" w:rsidRPr="00A21CD6" w14:paraId="661282A4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0B932D14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{{</w:t>
            </w:r>
            <w:r w:rsidRPr="001D53F0">
              <w:t>страна4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2835047A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объ_стр1_4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14F9763E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объ_стр2_4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4139EBA9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дин_стр4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</w:tr>
      <w:tr w:rsidR="00747245" w:rsidRPr="00A21CD6" w14:paraId="4370CE6B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  <w:hideMark/>
          </w:tcPr>
          <w:p w14:paraId="6F2ABC05" w14:textId="77777777" w:rsidR="00747245" w:rsidRPr="001D53F0" w:rsidRDefault="00747245" w:rsidP="0077564A">
            <w:pPr>
              <w:jc w:val="center"/>
            </w:pPr>
            <w:r w:rsidRPr="001D53F0">
              <w:t>другие</w:t>
            </w:r>
          </w:p>
        </w:tc>
        <w:tc>
          <w:tcPr>
            <w:tcW w:w="993" w:type="pct"/>
            <w:noWrap/>
          </w:tcPr>
          <w:p w14:paraId="557C01FA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объ_стр1_5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1164BEE5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объ_стр2_5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60FC2052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47245" w:rsidRPr="00A21CD6" w14:paraId="2E5EEF96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  <w:hideMark/>
          </w:tcPr>
          <w:p w14:paraId="59ABB689" w14:textId="77777777" w:rsidR="00747245" w:rsidRPr="001D53F0" w:rsidRDefault="00747245" w:rsidP="0077564A">
            <w:pPr>
              <w:jc w:val="center"/>
            </w:pPr>
            <w:r w:rsidRPr="001D53F0">
              <w:t>Общий итог</w:t>
            </w:r>
          </w:p>
        </w:tc>
        <w:tc>
          <w:tcPr>
            <w:tcW w:w="993" w:type="pct"/>
            <w:noWrap/>
          </w:tcPr>
          <w:p w14:paraId="2B86938B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1D53F0">
              <w:rPr>
                <w:lang w:val="en-US"/>
              </w:rPr>
              <w:t>{{</w:t>
            </w:r>
            <w:r w:rsidRPr="001D53F0">
              <w:t>объ_стр1_6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64D6F2F1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объ_стр2_6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2532F147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дин_стр5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</w:tr>
    </w:tbl>
    <w:p w14:paraId="0B1A0937" w14:textId="77777777" w:rsidR="00747245" w:rsidRDefault="00747245" w:rsidP="00747245">
      <w:pPr>
        <w:jc w:val="right"/>
        <w:rPr>
          <w:i/>
          <w:sz w:val="20"/>
        </w:rPr>
      </w:pPr>
    </w:p>
    <w:p w14:paraId="00E02D8B" w14:textId="78246EC5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333FE791" w14:textId="77777777" w:rsidR="00747245" w:rsidRDefault="00747245" w:rsidP="00747245">
      <w:pPr>
        <w:jc w:val="both"/>
      </w:pPr>
    </w:p>
    <w:p w14:paraId="5B0F7742" w14:textId="3FDADC1D" w:rsidR="00747245" w:rsidRDefault="00747245" w:rsidP="009014FE">
      <w:pPr>
        <w:ind w:firstLine="708"/>
        <w:jc w:val="both"/>
        <w:rPr>
          <w:b/>
          <w:bCs/>
        </w:rPr>
      </w:pPr>
      <w:r w:rsidRPr="001F1F70">
        <w:t>{{</w:t>
      </w:r>
      <w:r>
        <w:t>страна1_э</w:t>
      </w:r>
      <w:r w:rsidRPr="001F1F70">
        <w:t xml:space="preserve">}}: </w:t>
      </w:r>
      <w:r>
        <w:t xml:space="preserve">в </w:t>
      </w:r>
      <w:r w:rsidRPr="001F1F70">
        <w:t xml:space="preserve">{{год_ср2}} </w:t>
      </w:r>
      <w:r>
        <w:t>году</w:t>
      </w:r>
      <w:r w:rsidRPr="005107AF">
        <w:t xml:space="preserve"> </w:t>
      </w:r>
      <w:r w:rsidRPr="001F1F70">
        <w:t>{{</w:t>
      </w:r>
      <w:r>
        <w:t>умел_уменьш1_э</w:t>
      </w:r>
      <w:r w:rsidRPr="001F1F70">
        <w:t>}}</w:t>
      </w:r>
      <w:r>
        <w:t xml:space="preserve"> объемы экспорта </w:t>
      </w:r>
      <w:r w:rsidRPr="00CA5F16">
        <w:t>{{продукция1}}</w:t>
      </w:r>
      <w:r>
        <w:t xml:space="preserve"> из России </w:t>
      </w:r>
      <w:r w:rsidRPr="002C24E3">
        <w:t>(</w:t>
      </w:r>
      <w:r>
        <w:t xml:space="preserve">на </w:t>
      </w:r>
      <w:r w:rsidRPr="001F1F70">
        <w:t>{{</w:t>
      </w:r>
      <w:r>
        <w:t>дин_стр1_э</w:t>
      </w:r>
      <w:r w:rsidRPr="001F1F70">
        <w:t>}}</w:t>
      </w:r>
      <w:r w:rsidRPr="002C24E3">
        <w:t>%</w:t>
      </w:r>
      <w:r>
        <w:t xml:space="preserve"> в сравнении с </w:t>
      </w:r>
      <w:r w:rsidRPr="001F1F70">
        <w:t>{{год_ср1}}</w:t>
      </w:r>
      <w:r>
        <w:t xml:space="preserve"> годом</w:t>
      </w:r>
      <w:r w:rsidRPr="002C24E3">
        <w:t>)</w:t>
      </w:r>
      <w:r>
        <w:t xml:space="preserve">. </w:t>
      </w:r>
      <w:r w:rsidRPr="001F1F70">
        <w:t>{{</w:t>
      </w:r>
      <w:r>
        <w:t>страна2_э</w:t>
      </w:r>
      <w:r w:rsidRPr="001F1F70">
        <w:t xml:space="preserve">}}: </w:t>
      </w:r>
      <w:r>
        <w:t xml:space="preserve">в </w:t>
      </w:r>
      <w:r w:rsidRPr="001F1F70">
        <w:t xml:space="preserve">{{год_ср2}} </w:t>
      </w:r>
      <w:r>
        <w:t>году</w:t>
      </w:r>
      <w:r w:rsidRPr="005107AF">
        <w:t xml:space="preserve"> </w:t>
      </w:r>
      <w:r w:rsidRPr="001F1F70">
        <w:t>{{</w:t>
      </w:r>
      <w:r>
        <w:t>умел_уменьш2_э</w:t>
      </w:r>
      <w:r w:rsidRPr="001F1F70">
        <w:t>}}</w:t>
      </w:r>
      <w:r>
        <w:t xml:space="preserve"> объемы экспорта </w:t>
      </w:r>
      <w:r w:rsidRPr="00CA5F16">
        <w:t>{{продукция1}}</w:t>
      </w:r>
      <w:r>
        <w:t xml:space="preserve"> из России </w:t>
      </w:r>
      <w:r w:rsidRPr="002C24E3">
        <w:t>(</w:t>
      </w:r>
      <w:r>
        <w:t xml:space="preserve">на </w:t>
      </w:r>
      <w:r w:rsidRPr="001F1F70">
        <w:t>{{</w:t>
      </w:r>
      <w:r>
        <w:t>дин_стр2_э</w:t>
      </w:r>
      <w:r w:rsidRPr="001F1F70">
        <w:t>}}</w:t>
      </w:r>
      <w:r w:rsidRPr="002C24E3">
        <w:t>%</w:t>
      </w:r>
      <w:r>
        <w:t xml:space="preserve"> в сравнении с </w:t>
      </w:r>
      <w:r w:rsidRPr="001F1F70">
        <w:t>{{год_ср1}}</w:t>
      </w:r>
      <w:r>
        <w:t xml:space="preserve"> годом</w:t>
      </w:r>
      <w:r w:rsidRPr="002C24E3">
        <w:t>)</w:t>
      </w:r>
      <w:r>
        <w:t xml:space="preserve">. </w:t>
      </w:r>
      <w:r w:rsidRPr="001F1F70">
        <w:t>{{</w:t>
      </w:r>
      <w:r>
        <w:t>страна3_э</w:t>
      </w:r>
      <w:r w:rsidRPr="001F1F70">
        <w:t xml:space="preserve">}}: </w:t>
      </w:r>
      <w:r>
        <w:t xml:space="preserve">в </w:t>
      </w:r>
      <w:r w:rsidRPr="001F1F70">
        <w:t xml:space="preserve">{{год_ср2}} </w:t>
      </w:r>
      <w:r>
        <w:t>году</w:t>
      </w:r>
      <w:r w:rsidRPr="005107AF">
        <w:t xml:space="preserve"> </w:t>
      </w:r>
      <w:r w:rsidRPr="001F1F70">
        <w:t>{{</w:t>
      </w:r>
      <w:r>
        <w:t>умел_уменьш3_э</w:t>
      </w:r>
      <w:r w:rsidRPr="001F1F70">
        <w:t>}}</w:t>
      </w:r>
      <w:r>
        <w:t xml:space="preserve"> объемы экспорта </w:t>
      </w:r>
      <w:r w:rsidRPr="00CA5F16">
        <w:t>{{продукция1}}</w:t>
      </w:r>
      <w:r>
        <w:t xml:space="preserve"> из России </w:t>
      </w:r>
      <w:r w:rsidRPr="002C24E3">
        <w:t>(</w:t>
      </w:r>
      <w:r>
        <w:t xml:space="preserve">на </w:t>
      </w:r>
      <w:r w:rsidRPr="001F1F70">
        <w:t>{{</w:t>
      </w:r>
      <w:r>
        <w:t>дин_стр3_э</w:t>
      </w:r>
      <w:r w:rsidRPr="001F1F70">
        <w:t>}}</w:t>
      </w:r>
      <w:r w:rsidRPr="00E66E08">
        <w:t>%</w:t>
      </w:r>
      <w:r>
        <w:t xml:space="preserve"> в сравнении с </w:t>
      </w:r>
      <w:r w:rsidRPr="001F1F70">
        <w:t>{{год_ср1}}</w:t>
      </w:r>
      <w:r>
        <w:t xml:space="preserve"> годом</w:t>
      </w:r>
      <w:r w:rsidRPr="002C24E3">
        <w:t>)</w:t>
      </w:r>
      <w:r>
        <w:t xml:space="preserve">. </w:t>
      </w:r>
      <w:r w:rsidRPr="001F1F70">
        <w:t>{{</w:t>
      </w:r>
      <w:r>
        <w:t>страна4_э</w:t>
      </w:r>
      <w:r w:rsidRPr="001F1F70">
        <w:t xml:space="preserve">}}: </w:t>
      </w:r>
      <w:r>
        <w:t xml:space="preserve">в </w:t>
      </w:r>
      <w:r w:rsidRPr="001F1F70">
        <w:t xml:space="preserve">{{год_ср2}} </w:t>
      </w:r>
      <w:r>
        <w:t>году</w:t>
      </w:r>
      <w:r w:rsidRPr="005107AF">
        <w:t xml:space="preserve"> </w:t>
      </w:r>
      <w:r w:rsidRPr="001F1F70">
        <w:t>{{</w:t>
      </w:r>
      <w:r>
        <w:t>умел_уменьш4_э</w:t>
      </w:r>
      <w:r w:rsidRPr="001F1F70">
        <w:t>}}</w:t>
      </w:r>
      <w:r>
        <w:t xml:space="preserve"> объемы экспорта </w:t>
      </w:r>
      <w:r w:rsidRPr="00CA5F16">
        <w:t>{{продукция1}}</w:t>
      </w:r>
      <w:r>
        <w:t xml:space="preserve"> из России </w:t>
      </w:r>
      <w:r w:rsidRPr="00E66E08">
        <w:t>(</w:t>
      </w:r>
      <w:r>
        <w:t xml:space="preserve">на </w:t>
      </w:r>
      <w:r w:rsidRPr="001F1F70">
        <w:t>{{</w:t>
      </w:r>
      <w:r>
        <w:t>дин_стр4_э</w:t>
      </w:r>
      <w:r w:rsidRPr="001F1F70">
        <w:t>}}</w:t>
      </w:r>
      <w:r w:rsidRPr="00E66E08">
        <w:t>%</w:t>
      </w:r>
      <w:r>
        <w:t xml:space="preserve"> в сравнении с </w:t>
      </w:r>
      <w:r w:rsidRPr="001F1F70">
        <w:t>{{год_ср1}}</w:t>
      </w:r>
      <w:r>
        <w:t xml:space="preserve"> годом</w:t>
      </w:r>
      <w:r w:rsidRPr="00E66E08">
        <w:t>)</w:t>
      </w:r>
      <w:r>
        <w:t>.</w:t>
      </w:r>
      <w:r>
        <w:rPr>
          <w:b/>
          <w:bCs/>
        </w:rPr>
        <w:br w:type="page"/>
      </w:r>
    </w:p>
    <w:p w14:paraId="7B5EF67D" w14:textId="77777777" w:rsidR="00747245" w:rsidRPr="00AD2A82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</w:t>
      </w:r>
      <w:r w:rsidRPr="00AD2A82">
        <w:rPr>
          <w:b/>
          <w:bCs/>
        </w:rPr>
        <w:t>9</w:t>
      </w:r>
    </w:p>
    <w:p w14:paraId="05231F9C" w14:textId="77777777" w:rsidR="00747245" w:rsidRPr="00D92F43" w:rsidRDefault="00747245" w:rsidP="00747245">
      <w:pPr>
        <w:jc w:val="right"/>
      </w:pPr>
    </w:p>
    <w:p w14:paraId="2F806370" w14:textId="77777777" w:rsidR="00747245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в натуральном выражении</w:t>
      </w:r>
    </w:p>
    <w:p w14:paraId="6B738944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21"/>
        <w:gridCol w:w="869"/>
        <w:gridCol w:w="869"/>
        <w:gridCol w:w="869"/>
        <w:gridCol w:w="870"/>
        <w:gridCol w:w="870"/>
        <w:gridCol w:w="870"/>
        <w:gridCol w:w="870"/>
        <w:gridCol w:w="870"/>
        <w:gridCol w:w="870"/>
        <w:gridCol w:w="744"/>
      </w:tblGrid>
      <w:tr w:rsidR="00747245" w:rsidRPr="004C62D5" w14:paraId="51F8971B" w14:textId="77777777" w:rsidTr="00E426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vMerge w:val="restart"/>
            <w:noWrap/>
            <w:hideMark/>
          </w:tcPr>
          <w:p w14:paraId="4A65DDC7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77" w:type="pct"/>
            <w:gridSpan w:val="10"/>
            <w:noWrap/>
            <w:hideMark/>
          </w:tcPr>
          <w:p w14:paraId="40FA00AC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Объем, кг</w:t>
            </w:r>
          </w:p>
        </w:tc>
      </w:tr>
      <w:tr w:rsidR="00747245" w:rsidRPr="004C62D5" w14:paraId="34BB50B2" w14:textId="77777777" w:rsidTr="00E426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vMerge/>
            <w:hideMark/>
          </w:tcPr>
          <w:p w14:paraId="48C9D1BB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17FD47F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2013</w:t>
            </w:r>
          </w:p>
        </w:tc>
        <w:tc>
          <w:tcPr>
            <w:tcW w:w="452" w:type="pct"/>
            <w:noWrap/>
            <w:hideMark/>
          </w:tcPr>
          <w:p w14:paraId="2007AC49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52" w:type="pct"/>
            <w:noWrap/>
            <w:hideMark/>
          </w:tcPr>
          <w:p w14:paraId="61691D13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52" w:type="pct"/>
            <w:noWrap/>
            <w:hideMark/>
          </w:tcPr>
          <w:p w14:paraId="188D3BDB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52" w:type="pct"/>
            <w:noWrap/>
            <w:hideMark/>
          </w:tcPr>
          <w:p w14:paraId="7D3E0989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52" w:type="pct"/>
            <w:noWrap/>
            <w:hideMark/>
          </w:tcPr>
          <w:p w14:paraId="5000C9D3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52" w:type="pct"/>
            <w:noWrap/>
            <w:hideMark/>
          </w:tcPr>
          <w:p w14:paraId="494B83A3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2019</w:t>
            </w:r>
          </w:p>
        </w:tc>
        <w:tc>
          <w:tcPr>
            <w:tcW w:w="452" w:type="pct"/>
            <w:noWrap/>
            <w:hideMark/>
          </w:tcPr>
          <w:p w14:paraId="7105D1D6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2020</w:t>
            </w:r>
          </w:p>
        </w:tc>
        <w:tc>
          <w:tcPr>
            <w:tcW w:w="452" w:type="pct"/>
            <w:noWrap/>
            <w:hideMark/>
          </w:tcPr>
          <w:p w14:paraId="075005D7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2021</w:t>
            </w:r>
          </w:p>
        </w:tc>
        <w:tc>
          <w:tcPr>
            <w:tcW w:w="411" w:type="pct"/>
            <w:noWrap/>
            <w:hideMark/>
          </w:tcPr>
          <w:p w14:paraId="23FCCFC4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747245" w:rsidRPr="00D100DF" w14:paraId="3490866B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1"/>
            <w:noWrap/>
            <w:hideMark/>
          </w:tcPr>
          <w:p w14:paraId="111382E0" w14:textId="77777777" w:rsidR="00747245" w:rsidRPr="004C62D5" w:rsidRDefault="00747245" w:rsidP="0077564A">
            <w:pPr>
              <w:jc w:val="center"/>
              <w:rPr>
                <w:color w:val="000000"/>
                <w:sz w:val="20"/>
                <w:lang w:val="en-US"/>
              </w:rPr>
            </w:pPr>
            <w:r w:rsidRPr="004C62D5">
              <w:rPr>
                <w:color w:val="000000"/>
                <w:sz w:val="20"/>
                <w:lang w:val="en-US"/>
              </w:rPr>
              <w:t>{%tr for item in table_contents3</w:t>
            </w:r>
            <w:r w:rsidRPr="00732181">
              <w:rPr>
                <w:color w:val="000000"/>
                <w:sz w:val="20"/>
                <w:lang w:val="en-US"/>
              </w:rPr>
              <w:t>_</w:t>
            </w:r>
            <w:r>
              <w:rPr>
                <w:color w:val="000000"/>
                <w:sz w:val="20"/>
                <w:lang w:val="en-US"/>
              </w:rPr>
              <w:t>exp</w:t>
            </w:r>
            <w:r w:rsidRPr="004C62D5">
              <w:rPr>
                <w:color w:val="000000"/>
                <w:sz w:val="20"/>
                <w:lang w:val="en-US"/>
              </w:rPr>
              <w:t xml:space="preserve"> %}</w:t>
            </w:r>
          </w:p>
        </w:tc>
      </w:tr>
      <w:tr w:rsidR="00747245" w:rsidRPr="004C62D5" w14:paraId="59EFB581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278195CF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{{item.Страны}}</w:t>
            </w:r>
          </w:p>
        </w:tc>
        <w:tc>
          <w:tcPr>
            <w:tcW w:w="452" w:type="pct"/>
            <w:noWrap/>
            <w:hideMark/>
          </w:tcPr>
          <w:p w14:paraId="315CDEF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{{item.2013}}</w:t>
            </w:r>
          </w:p>
        </w:tc>
        <w:tc>
          <w:tcPr>
            <w:tcW w:w="452" w:type="pct"/>
            <w:noWrap/>
            <w:hideMark/>
          </w:tcPr>
          <w:p w14:paraId="52E3AA5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{{item.2014}}</w:t>
            </w:r>
          </w:p>
        </w:tc>
        <w:tc>
          <w:tcPr>
            <w:tcW w:w="452" w:type="pct"/>
            <w:noWrap/>
            <w:hideMark/>
          </w:tcPr>
          <w:p w14:paraId="030A8CF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{{item.2015}}</w:t>
            </w:r>
          </w:p>
        </w:tc>
        <w:tc>
          <w:tcPr>
            <w:tcW w:w="452" w:type="pct"/>
            <w:noWrap/>
            <w:hideMark/>
          </w:tcPr>
          <w:p w14:paraId="46CDE26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{{item.2016}}</w:t>
            </w:r>
          </w:p>
        </w:tc>
        <w:tc>
          <w:tcPr>
            <w:tcW w:w="452" w:type="pct"/>
            <w:noWrap/>
            <w:hideMark/>
          </w:tcPr>
          <w:p w14:paraId="63725B2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{{item.2017}}</w:t>
            </w:r>
          </w:p>
        </w:tc>
        <w:tc>
          <w:tcPr>
            <w:tcW w:w="452" w:type="pct"/>
            <w:noWrap/>
            <w:hideMark/>
          </w:tcPr>
          <w:p w14:paraId="351F2B8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{{item.2018}}</w:t>
            </w:r>
          </w:p>
        </w:tc>
        <w:tc>
          <w:tcPr>
            <w:tcW w:w="452" w:type="pct"/>
            <w:noWrap/>
            <w:hideMark/>
          </w:tcPr>
          <w:p w14:paraId="07D59D6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{{item.2019}}</w:t>
            </w:r>
          </w:p>
        </w:tc>
        <w:tc>
          <w:tcPr>
            <w:tcW w:w="452" w:type="pct"/>
            <w:noWrap/>
            <w:hideMark/>
          </w:tcPr>
          <w:p w14:paraId="29045D9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{{item.2020}}</w:t>
            </w:r>
          </w:p>
        </w:tc>
        <w:tc>
          <w:tcPr>
            <w:tcW w:w="452" w:type="pct"/>
            <w:noWrap/>
            <w:hideMark/>
          </w:tcPr>
          <w:p w14:paraId="27868C1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{{item.2021}}</w:t>
            </w:r>
          </w:p>
        </w:tc>
        <w:tc>
          <w:tcPr>
            <w:tcW w:w="411" w:type="pct"/>
            <w:noWrap/>
            <w:hideMark/>
          </w:tcPr>
          <w:p w14:paraId="6FBA522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{{item.All}}</w:t>
            </w:r>
          </w:p>
        </w:tc>
      </w:tr>
      <w:tr w:rsidR="00747245" w:rsidRPr="004C62D5" w14:paraId="61F4EAD9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1"/>
            <w:noWrap/>
            <w:hideMark/>
          </w:tcPr>
          <w:p w14:paraId="5C130D5F" w14:textId="77777777" w:rsidR="00747245" w:rsidRPr="004C62D5" w:rsidRDefault="00747245" w:rsidP="0077564A">
            <w:pPr>
              <w:jc w:val="center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  <w:lang w:val="en-US"/>
              </w:rPr>
              <w:t>{%tr endfor %}</w:t>
            </w:r>
            <w:r w:rsidRPr="004C62D5">
              <w:rPr>
                <w:color w:val="000000"/>
                <w:sz w:val="20"/>
              </w:rPr>
              <w:t> </w:t>
            </w:r>
          </w:p>
        </w:tc>
      </w:tr>
    </w:tbl>
    <w:p w14:paraId="0BE271E8" w14:textId="77777777" w:rsidR="00747245" w:rsidRPr="00AD2A82" w:rsidRDefault="00747245" w:rsidP="00747245">
      <w:pPr>
        <w:rPr>
          <w:b/>
        </w:rPr>
      </w:pPr>
    </w:p>
    <w:p w14:paraId="21738D99" w14:textId="16057C7D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690BEDFD" w14:textId="77777777" w:rsidR="00747245" w:rsidRPr="0073218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 w:rsidRPr="00732181">
        <w:rPr>
          <w:b/>
          <w:bCs/>
        </w:rPr>
        <w:t>2</w:t>
      </w:r>
      <w:r>
        <w:rPr>
          <w:b/>
          <w:bCs/>
        </w:rPr>
        <w:t>.</w:t>
      </w:r>
      <w:r w:rsidRPr="00732181">
        <w:rPr>
          <w:b/>
          <w:bCs/>
        </w:rPr>
        <w:t>10</w:t>
      </w:r>
    </w:p>
    <w:p w14:paraId="09B5E0B9" w14:textId="77777777" w:rsidR="00747245" w:rsidRPr="00D92F43" w:rsidRDefault="00747245" w:rsidP="00747245">
      <w:pPr>
        <w:jc w:val="right"/>
      </w:pPr>
    </w:p>
    <w:p w14:paraId="217ADC92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в стоимостном выражении</w:t>
      </w:r>
    </w:p>
    <w:p w14:paraId="016C8BD5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0EB52B66" w14:textId="77777777" w:rsidTr="001C20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3C3D2619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10EB5E02" w14:textId="77777777" w:rsidR="00747245" w:rsidRPr="00E55E66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 xml:space="preserve">Объем, </w:t>
            </w:r>
            <w:r>
              <w:rPr>
                <w:lang w:val="en-US"/>
              </w:rPr>
              <w:t>$</w:t>
            </w:r>
          </w:p>
        </w:tc>
        <w:tc>
          <w:tcPr>
            <w:tcW w:w="898" w:type="pct"/>
            <w:noWrap/>
            <w:hideMark/>
          </w:tcPr>
          <w:p w14:paraId="30823843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D100DF" w14:paraId="7E441B7B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574E9F5A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{%tr for item in table_contents</w:t>
            </w:r>
            <w:r w:rsidRPr="001D51FC">
              <w:rPr>
                <w:lang w:val="en-US"/>
              </w:rPr>
              <w:t>2</w:t>
            </w:r>
            <w:r w:rsidRPr="00732181">
              <w:rPr>
                <w:lang w:val="en-US"/>
              </w:rPr>
              <w:t>_</w:t>
            </w:r>
            <w:r>
              <w:rPr>
                <w:lang w:val="en-US"/>
              </w:rPr>
              <w:t>exp %}</w:t>
            </w:r>
          </w:p>
        </w:tc>
      </w:tr>
      <w:tr w:rsidR="00747245" w:rsidRPr="003059DD" w14:paraId="16292624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5DF2B15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{{item.</w:t>
            </w:r>
            <w:r w:rsidRPr="008C3495">
              <w:rPr>
                <w:b w:val="0"/>
                <w:bCs w:val="0"/>
              </w:rPr>
              <w:t>Страны</w:t>
            </w:r>
            <w:r w:rsidRPr="008C349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1495" w:type="pct"/>
            <w:noWrap/>
          </w:tcPr>
          <w:p w14:paraId="2D847F99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{{item.STOIM}}</w:t>
            </w:r>
          </w:p>
        </w:tc>
        <w:tc>
          <w:tcPr>
            <w:tcW w:w="898" w:type="pct"/>
            <w:noWrap/>
          </w:tcPr>
          <w:p w14:paraId="4F1FE88C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{{item.</w:t>
            </w:r>
            <w:r>
              <w:t>Доля</w:t>
            </w:r>
            <w:r>
              <w:rPr>
                <w:lang w:val="en-US"/>
              </w:rPr>
              <w:t>}}</w:t>
            </w:r>
          </w:p>
        </w:tc>
      </w:tr>
      <w:tr w:rsidR="00747245" w:rsidRPr="00DD4360" w14:paraId="45815AA4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43A90067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{%tr endfor %}</w:t>
            </w:r>
          </w:p>
        </w:tc>
      </w:tr>
    </w:tbl>
    <w:p w14:paraId="0E7F1CA6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3D7AC254" w14:textId="7AD0C7BF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297DE8EF" w14:textId="77777777" w:rsidR="00747245" w:rsidRDefault="00747245" w:rsidP="00747245">
      <w:pPr>
        <w:ind w:firstLine="360"/>
        <w:jc w:val="both"/>
      </w:pPr>
    </w:p>
    <w:p w14:paraId="5E5DD930" w14:textId="77777777" w:rsidR="00747245" w:rsidRDefault="00747245" w:rsidP="00747245">
      <w:pPr>
        <w:ind w:firstLine="360"/>
        <w:jc w:val="both"/>
      </w:pPr>
      <w:r>
        <w:t xml:space="preserve">Основными странами-получателями </w:t>
      </w:r>
      <w:r w:rsidRPr="00CA5F16">
        <w:t>{{продукция1}}</w:t>
      </w:r>
      <w:r>
        <w:t xml:space="preserve"> из России являются следующие:</w:t>
      </w:r>
    </w:p>
    <w:p w14:paraId="5161E166" w14:textId="77777777" w:rsidR="00747245" w:rsidRDefault="00747245" w:rsidP="00747245">
      <w:pPr>
        <w:jc w:val="both"/>
      </w:pPr>
    </w:p>
    <w:p w14:paraId="3310F387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страна1</w:t>
      </w:r>
      <w:r>
        <w:softHyphen/>
        <w:t>_дол_э</w:t>
      </w:r>
      <w:r>
        <w:rPr>
          <w:lang w:val="en-US"/>
        </w:rPr>
        <w:t>}}</w:t>
      </w:r>
      <w:r>
        <w:t>;</w:t>
      </w:r>
    </w:p>
    <w:p w14:paraId="2C5B43FB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страна2_дол_э</w:t>
      </w:r>
      <w:r>
        <w:rPr>
          <w:lang w:val="en-US"/>
        </w:rPr>
        <w:t>}}</w:t>
      </w:r>
      <w:r>
        <w:t>;</w:t>
      </w:r>
    </w:p>
    <w:p w14:paraId="444BC807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страна3_дол_э</w:t>
      </w:r>
      <w:r>
        <w:rPr>
          <w:lang w:val="en-US"/>
        </w:rPr>
        <w:t>}}</w:t>
      </w:r>
      <w:r>
        <w:t>;</w:t>
      </w:r>
    </w:p>
    <w:p w14:paraId="2A459833" w14:textId="77777777" w:rsidR="00747245" w:rsidRDefault="00747245" w:rsidP="003662B4">
      <w:pPr>
        <w:pStyle w:val="aff6"/>
        <w:numPr>
          <w:ilvl w:val="0"/>
          <w:numId w:val="3"/>
        </w:numPr>
        <w:spacing w:line="360" w:lineRule="auto"/>
        <w:jc w:val="both"/>
      </w:pPr>
      <w:r w:rsidRPr="009D70B1">
        <w:rPr>
          <w:lang w:val="en-US"/>
        </w:rPr>
        <w:t>{{</w:t>
      </w:r>
      <w:r w:rsidRPr="009D70B1">
        <w:t>страна</w:t>
      </w:r>
      <w:r>
        <w:t>4_дол_э</w:t>
      </w:r>
      <w:r w:rsidRPr="009D70B1">
        <w:rPr>
          <w:lang w:val="en-US"/>
        </w:rPr>
        <w:t>}}</w:t>
      </w:r>
    </w:p>
    <w:p w14:paraId="4AECA655" w14:textId="77777777" w:rsidR="00747245" w:rsidRDefault="00747245" w:rsidP="00747245">
      <w:pPr>
        <w:ind w:firstLine="360"/>
        <w:jc w:val="both"/>
      </w:pPr>
    </w:p>
    <w:p w14:paraId="23989E14" w14:textId="0A1498D6" w:rsidR="00747245" w:rsidRDefault="00747245" w:rsidP="009014FE">
      <w:pPr>
        <w:ind w:firstLine="360"/>
        <w:jc w:val="both"/>
      </w:pPr>
      <w:r>
        <w:t xml:space="preserve">В совокупности на данные страны приходится </w:t>
      </w:r>
      <w:r w:rsidRPr="009D70B1">
        <w:t>{{</w:t>
      </w:r>
      <w:r>
        <w:t>страна_доля_дол_э</w:t>
      </w:r>
      <w:r w:rsidRPr="009D70B1">
        <w:t>}}</w:t>
      </w:r>
      <w:r>
        <w:t xml:space="preserve">% всего экспорта </w:t>
      </w:r>
      <w:r w:rsidRPr="00CA5F16">
        <w:t>{{продукция1}}</w:t>
      </w:r>
      <w:r>
        <w:t xml:space="preserve"> из России в стоимостном выражении. </w:t>
      </w:r>
      <w:r>
        <w:br w:type="page"/>
      </w:r>
    </w:p>
    <w:p w14:paraId="30F5301F" w14:textId="77777777" w:rsidR="00747245" w:rsidRDefault="00747245" w:rsidP="00747245">
      <w:pPr>
        <w:pStyle w:val="20"/>
      </w:pPr>
      <w:bookmarkStart w:id="17" w:name="_Toc117722419"/>
      <w:bookmarkStart w:id="18" w:name="_Toc123070089"/>
      <w:r>
        <w:rPr>
          <w:rFonts w:eastAsia="Times New Roman"/>
        </w:rPr>
        <w:lastRenderedPageBreak/>
        <w:t>2</w:t>
      </w:r>
      <w:r w:rsidRPr="004B58D9">
        <w:rPr>
          <w:rFonts w:eastAsia="Times New Roman"/>
        </w:rPr>
        <w:t>.</w:t>
      </w:r>
      <w:r w:rsidRPr="007D2B9F">
        <w:rPr>
          <w:rFonts w:eastAsia="Times New Roman"/>
        </w:rPr>
        <w:t>3</w:t>
      </w:r>
      <w:r w:rsidRPr="004B58D9">
        <w:rPr>
          <w:rFonts w:eastAsia="Times New Roman"/>
        </w:rPr>
        <w:t xml:space="preserve">. </w:t>
      </w:r>
      <w:r>
        <w:rPr>
          <w:rFonts w:eastAsia="Times New Roman"/>
        </w:rPr>
        <w:t>Экспорт</w:t>
      </w:r>
      <w:r w:rsidRPr="004B58D9">
        <w:rPr>
          <w:rFonts w:eastAsia="Times New Roman"/>
        </w:rPr>
        <w:t xml:space="preserve"> </w:t>
      </w:r>
      <w:r w:rsidRPr="0019386C">
        <w:t>{{продукция1}}</w:t>
      </w:r>
      <w:r>
        <w:t xml:space="preserve"> по регионам отправления</w:t>
      </w:r>
      <w:bookmarkEnd w:id="17"/>
      <w:bookmarkEnd w:id="18"/>
    </w:p>
    <w:p w14:paraId="4943DA58" w14:textId="77777777" w:rsidR="00747245" w:rsidRDefault="00747245" w:rsidP="00747245"/>
    <w:p w14:paraId="4B1C4DF1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2.11</w:t>
      </w:r>
    </w:p>
    <w:p w14:paraId="17E6E694" w14:textId="77777777" w:rsidR="00747245" w:rsidRPr="00D92F43" w:rsidRDefault="00747245" w:rsidP="00747245">
      <w:pPr>
        <w:jc w:val="right"/>
      </w:pPr>
    </w:p>
    <w:p w14:paraId="10286EF2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федеральным округам отправления</w:t>
      </w:r>
    </w:p>
    <w:p w14:paraId="7A34EFB6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2B4DD7AB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5BDD02FD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Федеральный округ </w:t>
            </w:r>
          </w:p>
        </w:tc>
        <w:tc>
          <w:tcPr>
            <w:tcW w:w="1495" w:type="pct"/>
            <w:noWrap/>
            <w:hideMark/>
          </w:tcPr>
          <w:p w14:paraId="48C89713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525894B5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D100DF" w14:paraId="0EF7932C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645794E2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{%tr for item in table_contents_fo</w:t>
            </w:r>
            <w:r w:rsidRPr="00D54144">
              <w:rPr>
                <w:lang w:val="en-US"/>
              </w:rPr>
              <w:t>_</w:t>
            </w:r>
            <w:r>
              <w:rPr>
                <w:lang w:val="en-US"/>
              </w:rPr>
              <w:t>exp %}</w:t>
            </w:r>
          </w:p>
        </w:tc>
      </w:tr>
      <w:tr w:rsidR="00747245" w:rsidRPr="003059DD" w14:paraId="00A341D8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AD5B622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{{item.</w:t>
            </w:r>
            <w:r w:rsidRPr="008C3495">
              <w:rPr>
                <w:b w:val="0"/>
                <w:bCs w:val="0"/>
              </w:rPr>
              <w:t>ФО</w:t>
            </w:r>
            <w:r w:rsidRPr="008C349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1495" w:type="pct"/>
            <w:noWrap/>
          </w:tcPr>
          <w:p w14:paraId="03B90435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{{item.NETTO}}</w:t>
            </w:r>
          </w:p>
        </w:tc>
        <w:tc>
          <w:tcPr>
            <w:tcW w:w="898" w:type="pct"/>
            <w:noWrap/>
          </w:tcPr>
          <w:p w14:paraId="6BE30E2A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{{item.</w:t>
            </w:r>
            <w:r>
              <w:t>Доля</w:t>
            </w:r>
            <w:r>
              <w:rPr>
                <w:lang w:val="en-US"/>
              </w:rPr>
              <w:t>}}</w:t>
            </w:r>
          </w:p>
        </w:tc>
      </w:tr>
      <w:tr w:rsidR="00747245" w:rsidRPr="00DD4360" w14:paraId="320A8289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1221B431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{%tr endfor %}</w:t>
            </w:r>
          </w:p>
        </w:tc>
      </w:tr>
    </w:tbl>
    <w:p w14:paraId="583E92BA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738FE0AA" w14:textId="2ECACA9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1AAE246" w14:textId="77777777" w:rsidR="00747245" w:rsidRDefault="00747245" w:rsidP="00747245">
      <w:pPr>
        <w:ind w:firstLine="360"/>
        <w:jc w:val="both"/>
      </w:pPr>
    </w:p>
    <w:p w14:paraId="43B795D5" w14:textId="77777777" w:rsidR="00747245" w:rsidRDefault="00747245" w:rsidP="00747245">
      <w:pPr>
        <w:ind w:firstLine="360"/>
        <w:jc w:val="both"/>
      </w:pPr>
      <w:r>
        <w:t xml:space="preserve">Основными отправителями </w:t>
      </w:r>
      <w:r w:rsidRPr="00CA5F16">
        <w:t>{{продукция1}}</w:t>
      </w:r>
      <w:r>
        <w:t xml:space="preserve"> из России являются следующие федеральные округа:</w:t>
      </w:r>
    </w:p>
    <w:p w14:paraId="74FBF6B3" w14:textId="77777777" w:rsidR="00747245" w:rsidRDefault="00747245" w:rsidP="00747245">
      <w:pPr>
        <w:jc w:val="both"/>
      </w:pPr>
    </w:p>
    <w:p w14:paraId="01342791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фо1_э</w:t>
      </w:r>
      <w:r>
        <w:rPr>
          <w:lang w:val="en-US"/>
        </w:rPr>
        <w:t>}}</w:t>
      </w:r>
      <w:r>
        <w:t>;</w:t>
      </w:r>
    </w:p>
    <w:p w14:paraId="48DEA6F0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фо2_э</w:t>
      </w:r>
      <w:r>
        <w:rPr>
          <w:lang w:val="en-US"/>
        </w:rPr>
        <w:t>}}</w:t>
      </w:r>
      <w:r>
        <w:t>;</w:t>
      </w:r>
    </w:p>
    <w:p w14:paraId="20B7270C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фо3_э</w:t>
      </w:r>
      <w:r>
        <w:rPr>
          <w:lang w:val="en-US"/>
        </w:rPr>
        <w:t>}}</w:t>
      </w:r>
      <w:r>
        <w:t>;</w:t>
      </w:r>
    </w:p>
    <w:p w14:paraId="2D61BED8" w14:textId="77777777" w:rsidR="00747245" w:rsidRDefault="00747245" w:rsidP="003662B4">
      <w:pPr>
        <w:pStyle w:val="aff6"/>
        <w:numPr>
          <w:ilvl w:val="0"/>
          <w:numId w:val="3"/>
        </w:numPr>
        <w:spacing w:line="360" w:lineRule="auto"/>
        <w:jc w:val="both"/>
      </w:pPr>
      <w:r w:rsidRPr="009D70B1">
        <w:rPr>
          <w:lang w:val="en-US"/>
        </w:rPr>
        <w:t>{{</w:t>
      </w:r>
      <w:r>
        <w:t>фо4_э</w:t>
      </w:r>
      <w:r w:rsidRPr="009D70B1">
        <w:rPr>
          <w:lang w:val="en-US"/>
        </w:rPr>
        <w:t>}}</w:t>
      </w:r>
    </w:p>
    <w:p w14:paraId="19E322E3" w14:textId="77777777" w:rsidR="00747245" w:rsidRDefault="00747245" w:rsidP="00747245">
      <w:pPr>
        <w:ind w:firstLine="360"/>
        <w:jc w:val="both"/>
      </w:pPr>
    </w:p>
    <w:p w14:paraId="4D8667EB" w14:textId="53380010" w:rsidR="00747245" w:rsidRDefault="00747245" w:rsidP="009014FE">
      <w:pPr>
        <w:ind w:firstLine="360"/>
        <w:jc w:val="both"/>
      </w:pPr>
      <w:r>
        <w:t xml:space="preserve">В совокупности на данные федеральные округа приходится </w:t>
      </w:r>
      <w:r w:rsidRPr="009D70B1">
        <w:t>{{</w:t>
      </w:r>
      <w:r>
        <w:t>фо_доля_э</w:t>
      </w:r>
      <w:r w:rsidRPr="009D70B1">
        <w:t>}}</w:t>
      </w:r>
      <w:r>
        <w:t xml:space="preserve">% от общего объема экспорта </w:t>
      </w:r>
      <w:r w:rsidRPr="00CA5F16">
        <w:t>{{продукция1}}</w:t>
      </w:r>
      <w:r>
        <w:t xml:space="preserve"> из России. </w:t>
      </w:r>
      <w:r>
        <w:br w:type="page"/>
      </w:r>
    </w:p>
    <w:p w14:paraId="384D80EE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2.12</w:t>
      </w:r>
    </w:p>
    <w:p w14:paraId="10580D25" w14:textId="77777777" w:rsidR="00747245" w:rsidRPr="00D92F43" w:rsidRDefault="00747245" w:rsidP="00747245">
      <w:pPr>
        <w:jc w:val="right"/>
      </w:pPr>
    </w:p>
    <w:p w14:paraId="1CFD0063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регионам отправления</w:t>
      </w:r>
    </w:p>
    <w:p w14:paraId="3104956E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1B7B95FE" w14:textId="77777777" w:rsidTr="00A736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17E57109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Регион </w:t>
            </w:r>
          </w:p>
        </w:tc>
        <w:tc>
          <w:tcPr>
            <w:tcW w:w="1495" w:type="pct"/>
            <w:noWrap/>
            <w:hideMark/>
          </w:tcPr>
          <w:p w14:paraId="582E121A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7A79533F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D100DF" w14:paraId="05A03CDE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6F35FFB9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{%tr for item in table_contents_reg</w:t>
            </w:r>
            <w:r w:rsidRPr="00D54144">
              <w:rPr>
                <w:lang w:val="en-US"/>
              </w:rPr>
              <w:t>_</w:t>
            </w:r>
            <w:r>
              <w:rPr>
                <w:lang w:val="en-US"/>
              </w:rPr>
              <w:t>exp %}</w:t>
            </w:r>
          </w:p>
        </w:tc>
      </w:tr>
      <w:tr w:rsidR="00747245" w:rsidRPr="003059DD" w14:paraId="772A3138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F4BD069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{{item.</w:t>
            </w:r>
            <w:r w:rsidRPr="008C3495">
              <w:rPr>
                <w:b w:val="0"/>
                <w:bCs w:val="0"/>
              </w:rPr>
              <w:t>Регионы</w:t>
            </w:r>
            <w:r w:rsidRPr="008C349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1495" w:type="pct"/>
            <w:noWrap/>
          </w:tcPr>
          <w:p w14:paraId="4A873C16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{{item.NETTO}}</w:t>
            </w:r>
          </w:p>
        </w:tc>
        <w:tc>
          <w:tcPr>
            <w:tcW w:w="898" w:type="pct"/>
            <w:noWrap/>
          </w:tcPr>
          <w:p w14:paraId="41190038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{{item.</w:t>
            </w:r>
            <w:r>
              <w:t>Доля</w:t>
            </w:r>
            <w:r>
              <w:rPr>
                <w:lang w:val="en-US"/>
              </w:rPr>
              <w:t>}}</w:t>
            </w:r>
          </w:p>
        </w:tc>
      </w:tr>
      <w:tr w:rsidR="00747245" w:rsidRPr="00DD4360" w14:paraId="606383C4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28AF191F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{%tr endfor %}</w:t>
            </w:r>
          </w:p>
        </w:tc>
      </w:tr>
    </w:tbl>
    <w:p w14:paraId="64C2D74F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21CADB20" w14:textId="623CEFF8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E4523E7" w14:textId="77777777" w:rsidR="00747245" w:rsidRDefault="00747245" w:rsidP="00747245">
      <w:pPr>
        <w:ind w:firstLine="360"/>
        <w:jc w:val="both"/>
      </w:pPr>
    </w:p>
    <w:p w14:paraId="3D7F477C" w14:textId="77777777" w:rsidR="00747245" w:rsidRDefault="00747245" w:rsidP="00747245">
      <w:pPr>
        <w:ind w:firstLine="360"/>
        <w:jc w:val="both"/>
      </w:pPr>
      <w:r>
        <w:t xml:space="preserve">Основными отправителями </w:t>
      </w:r>
      <w:r w:rsidRPr="00CA5F16">
        <w:t>{{продукция1}}</w:t>
      </w:r>
      <w:r>
        <w:t xml:space="preserve"> из России являются следующие регионы:</w:t>
      </w:r>
    </w:p>
    <w:p w14:paraId="56E62F8B" w14:textId="77777777" w:rsidR="00747245" w:rsidRDefault="00747245" w:rsidP="00747245">
      <w:pPr>
        <w:jc w:val="both"/>
      </w:pPr>
    </w:p>
    <w:p w14:paraId="57BADCFC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рег1_э</w:t>
      </w:r>
      <w:r>
        <w:rPr>
          <w:lang w:val="en-US"/>
        </w:rPr>
        <w:t>}}</w:t>
      </w:r>
      <w:r>
        <w:t>;</w:t>
      </w:r>
    </w:p>
    <w:p w14:paraId="36BC8232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рег2_э</w:t>
      </w:r>
      <w:r>
        <w:rPr>
          <w:lang w:val="en-US"/>
        </w:rPr>
        <w:t>}}</w:t>
      </w:r>
      <w:r>
        <w:t>;</w:t>
      </w:r>
    </w:p>
    <w:p w14:paraId="78DB790C" w14:textId="77777777" w:rsidR="00747245" w:rsidRPr="000678CF" w:rsidRDefault="00747245" w:rsidP="003662B4">
      <w:pPr>
        <w:numPr>
          <w:ilvl w:val="0"/>
          <w:numId w:val="3"/>
        </w:numPr>
        <w:spacing w:after="120"/>
        <w:contextualSpacing w:val="0"/>
        <w:jc w:val="both"/>
      </w:pPr>
      <w:r>
        <w:rPr>
          <w:lang w:val="en-US"/>
        </w:rPr>
        <w:t>{{</w:t>
      </w:r>
      <w:r>
        <w:t>рег3_э</w:t>
      </w:r>
      <w:r>
        <w:rPr>
          <w:lang w:val="en-US"/>
        </w:rPr>
        <w:t>}}</w:t>
      </w:r>
      <w:r>
        <w:t>;</w:t>
      </w:r>
    </w:p>
    <w:p w14:paraId="16BFCD1A" w14:textId="77777777" w:rsidR="00747245" w:rsidRDefault="00747245" w:rsidP="003662B4">
      <w:pPr>
        <w:pStyle w:val="aff6"/>
        <w:numPr>
          <w:ilvl w:val="0"/>
          <w:numId w:val="3"/>
        </w:numPr>
        <w:spacing w:line="360" w:lineRule="auto"/>
        <w:jc w:val="both"/>
      </w:pPr>
      <w:r w:rsidRPr="009D70B1">
        <w:rPr>
          <w:lang w:val="en-US"/>
        </w:rPr>
        <w:t>{{</w:t>
      </w:r>
      <w:r>
        <w:t>рег4_э</w:t>
      </w:r>
      <w:r w:rsidRPr="009D70B1">
        <w:rPr>
          <w:lang w:val="en-US"/>
        </w:rPr>
        <w:t>}}</w:t>
      </w:r>
    </w:p>
    <w:p w14:paraId="572C2F24" w14:textId="77777777" w:rsidR="00747245" w:rsidRDefault="00747245" w:rsidP="00747245">
      <w:pPr>
        <w:ind w:firstLine="360"/>
        <w:jc w:val="both"/>
      </w:pPr>
    </w:p>
    <w:p w14:paraId="53D0244A" w14:textId="65F86DB0" w:rsidR="00747245" w:rsidRDefault="00747245" w:rsidP="009014FE">
      <w:pPr>
        <w:ind w:firstLine="360"/>
        <w:jc w:val="both"/>
        <w:rPr>
          <w:b/>
        </w:rPr>
      </w:pPr>
      <w:r>
        <w:t xml:space="preserve">В совокупности на данные регионы страны приходится </w:t>
      </w:r>
      <w:r w:rsidRPr="009D70B1">
        <w:t>{{</w:t>
      </w:r>
      <w:r>
        <w:t>рег_доля_э</w:t>
      </w:r>
      <w:r w:rsidRPr="009D70B1">
        <w:t>}}</w:t>
      </w:r>
      <w:r>
        <w:t xml:space="preserve">% от общего объема экспорта </w:t>
      </w:r>
      <w:r w:rsidRPr="00CA5F16">
        <w:t>{{продукция1}}</w:t>
      </w:r>
      <w:r>
        <w:t xml:space="preserve"> из России. </w:t>
      </w:r>
      <w:r>
        <w:rPr>
          <w:b/>
        </w:rPr>
        <w:br w:type="page"/>
      </w:r>
    </w:p>
    <w:p w14:paraId="730CFE46" w14:textId="77777777" w:rsidR="00747245" w:rsidRPr="00F20AFA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2.13</w:t>
      </w:r>
    </w:p>
    <w:p w14:paraId="5483CA00" w14:textId="77777777" w:rsidR="00747245" w:rsidRPr="00D92F43" w:rsidRDefault="00747245" w:rsidP="00747245">
      <w:pPr>
        <w:jc w:val="right"/>
      </w:pPr>
    </w:p>
    <w:p w14:paraId="5EE94487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федеральным округам и регионам</w:t>
      </w:r>
    </w:p>
    <w:p w14:paraId="35F6E9C7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3798"/>
        <w:gridCol w:w="3060"/>
        <w:gridCol w:w="2734"/>
      </w:tblGrid>
      <w:tr w:rsidR="00747245" w:rsidRPr="00C64FC1" w14:paraId="14B29033" w14:textId="77777777" w:rsidTr="00D50E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5C733EFF" w14:textId="77777777" w:rsidR="00747245" w:rsidRPr="00C64FC1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Федеральный округ</w:t>
            </w:r>
          </w:p>
        </w:tc>
        <w:tc>
          <w:tcPr>
            <w:tcW w:w="1595" w:type="pct"/>
            <w:noWrap/>
            <w:hideMark/>
          </w:tcPr>
          <w:p w14:paraId="4C44B652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Регион</w:t>
            </w:r>
          </w:p>
        </w:tc>
        <w:tc>
          <w:tcPr>
            <w:tcW w:w="1425" w:type="pct"/>
            <w:noWrap/>
            <w:hideMark/>
          </w:tcPr>
          <w:p w14:paraId="03134108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Объем, кг</w:t>
            </w:r>
          </w:p>
        </w:tc>
      </w:tr>
      <w:tr w:rsidR="00747245" w:rsidRPr="00D100DF" w14:paraId="7A23E11F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  <w:hideMark/>
          </w:tcPr>
          <w:p w14:paraId="2152A22A" w14:textId="77777777" w:rsidR="00747245" w:rsidRPr="00C64FC1" w:rsidRDefault="00747245" w:rsidP="0077564A">
            <w:pPr>
              <w:jc w:val="center"/>
              <w:rPr>
                <w:color w:val="000000"/>
                <w:lang w:val="en-US"/>
              </w:rPr>
            </w:pPr>
            <w:r w:rsidRPr="00C64FC1">
              <w:rPr>
                <w:color w:val="000000"/>
                <w:lang w:val="en-US"/>
              </w:rPr>
              <w:t>{%tr for item in table_fo_reg</w:t>
            </w:r>
            <w:r w:rsidRPr="00785689">
              <w:rPr>
                <w:color w:val="000000"/>
                <w:lang w:val="en-US"/>
              </w:rPr>
              <w:t>_</w:t>
            </w:r>
            <w:r>
              <w:rPr>
                <w:color w:val="000000"/>
                <w:lang w:val="en-US"/>
              </w:rPr>
              <w:t>exp</w:t>
            </w:r>
            <w:r w:rsidRPr="00C64FC1">
              <w:rPr>
                <w:color w:val="000000"/>
                <w:lang w:val="en-US"/>
              </w:rPr>
              <w:t xml:space="preserve"> %}</w:t>
            </w:r>
          </w:p>
        </w:tc>
      </w:tr>
      <w:tr w:rsidR="00747245" w:rsidRPr="00C64FC1" w14:paraId="1C36F14B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4D80677C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{{item.ФО}}</w:t>
            </w:r>
          </w:p>
        </w:tc>
        <w:tc>
          <w:tcPr>
            <w:tcW w:w="1595" w:type="pct"/>
            <w:noWrap/>
            <w:hideMark/>
          </w:tcPr>
          <w:p w14:paraId="520ED863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{{item.Регионы}}</w:t>
            </w:r>
          </w:p>
        </w:tc>
        <w:tc>
          <w:tcPr>
            <w:tcW w:w="1425" w:type="pct"/>
            <w:noWrap/>
            <w:hideMark/>
          </w:tcPr>
          <w:p w14:paraId="1E902DBA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{{item.NETTO}}</w:t>
            </w:r>
          </w:p>
        </w:tc>
      </w:tr>
      <w:tr w:rsidR="00747245" w:rsidRPr="00C64FC1" w14:paraId="096DB2A5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02D390FC" w14:textId="77777777" w:rsidR="00747245" w:rsidRPr="00C64FC1" w:rsidRDefault="00747245" w:rsidP="0077564A">
            <w:pPr>
              <w:jc w:val="center"/>
              <w:rPr>
                <w:color w:val="000000"/>
              </w:rPr>
            </w:pPr>
            <w:r>
              <w:rPr>
                <w:lang w:val="en-US"/>
              </w:rPr>
              <w:t>{%tr endfor %}</w:t>
            </w:r>
          </w:p>
        </w:tc>
      </w:tr>
    </w:tbl>
    <w:p w14:paraId="506B2608" w14:textId="77777777" w:rsidR="00747245" w:rsidRDefault="00747245" w:rsidP="00747245">
      <w:pPr>
        <w:jc w:val="right"/>
        <w:rPr>
          <w:i/>
          <w:sz w:val="20"/>
        </w:rPr>
      </w:pPr>
    </w:p>
    <w:p w14:paraId="1052C387" w14:textId="59857012" w:rsidR="00747245" w:rsidRDefault="00747245" w:rsidP="009014FE">
      <w:pPr>
        <w:jc w:val="right"/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br w:type="page"/>
      </w:r>
    </w:p>
    <w:p w14:paraId="5223BB1A" w14:textId="47278549" w:rsidR="00747245" w:rsidRDefault="00747245" w:rsidP="00747245">
      <w:pPr>
        <w:pStyle w:val="1"/>
      </w:pPr>
      <w:bookmarkStart w:id="19" w:name="_Toc117493407"/>
      <w:bookmarkStart w:id="20" w:name="_Toc117722420"/>
      <w:bookmarkStart w:id="21" w:name="_Toc123070090"/>
      <w:r>
        <w:rPr>
          <w:rFonts w:eastAsia="Times New Roman"/>
        </w:rPr>
        <w:lastRenderedPageBreak/>
        <w:t xml:space="preserve">ГЛАВА 3. ПРОИЗВОДСТВО </w:t>
      </w:r>
      <w:r>
        <w:t>В РОССИИ</w:t>
      </w:r>
      <w:bookmarkEnd w:id="19"/>
      <w:bookmarkEnd w:id="20"/>
      <w:bookmarkEnd w:id="21"/>
    </w:p>
    <w:p w14:paraId="3FCDC2F7" w14:textId="77777777" w:rsidR="00747245" w:rsidRDefault="00747245" w:rsidP="00747245">
      <w:pPr>
        <w:pStyle w:val="20"/>
      </w:pPr>
      <w:bookmarkStart w:id="22" w:name="_Toc117493408"/>
      <w:bookmarkStart w:id="23" w:name="_Toc117722421"/>
      <w:bookmarkStart w:id="24" w:name="_Toc123070091"/>
      <w:r>
        <w:t>3.1. Динамика объемов производства {{продукция1}}</w:t>
      </w:r>
      <w:bookmarkEnd w:id="22"/>
      <w:bookmarkEnd w:id="23"/>
      <w:bookmarkEnd w:id="24"/>
    </w:p>
    <w:p w14:paraId="53BD547F" w14:textId="77777777" w:rsidR="00747245" w:rsidRDefault="00747245" w:rsidP="00747245">
      <w:pPr>
        <w:jc w:val="both"/>
      </w:pPr>
    </w:p>
    <w:p w14:paraId="215F7304" w14:textId="4559D14B" w:rsidR="00747245" w:rsidRPr="00D92F43" w:rsidRDefault="00747245" w:rsidP="00747245">
      <w:pPr>
        <w:ind w:firstLine="708"/>
        <w:jc w:val="both"/>
        <w:rPr>
          <w:b/>
          <w:bCs/>
          <w:i/>
          <w:iCs/>
        </w:rPr>
      </w:pPr>
      <w:r w:rsidRPr="00D92F43">
        <w:rPr>
          <w:b/>
          <w:bCs/>
          <w:i/>
          <w:iCs/>
        </w:rPr>
        <w:t xml:space="preserve">В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год_написания</w:t>
      </w:r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 г. в Росси</w:t>
      </w:r>
      <w:r>
        <w:rPr>
          <w:b/>
          <w:bCs/>
          <w:i/>
          <w:iCs/>
        </w:rPr>
        <w:t>и</w:t>
      </w:r>
      <w:r w:rsidRPr="00D92F43">
        <w:rPr>
          <w:b/>
          <w:bCs/>
          <w:i/>
          <w:iCs/>
        </w:rPr>
        <w:t xml:space="preserve"> было </w:t>
      </w:r>
      <w:r>
        <w:rPr>
          <w:b/>
          <w:bCs/>
          <w:i/>
          <w:iCs/>
        </w:rPr>
        <w:t>произведено</w:t>
      </w:r>
      <w:r w:rsidRPr="00D92F43">
        <w:rPr>
          <w:b/>
          <w:bCs/>
          <w:i/>
          <w:iCs/>
        </w:rPr>
        <w:t xml:space="preserve">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объем</w:t>
      </w:r>
      <w:r w:rsidR="009C0787">
        <w:rPr>
          <w:b/>
          <w:bCs/>
          <w:i/>
          <w:iCs/>
        </w:rPr>
        <w:t>11</w:t>
      </w:r>
      <w:r>
        <w:rPr>
          <w:b/>
          <w:bCs/>
          <w:i/>
          <w:iCs/>
        </w:rPr>
        <w:t>_п</w:t>
      </w:r>
      <w:r w:rsidRPr="00066517">
        <w:rPr>
          <w:b/>
          <w:bCs/>
          <w:i/>
          <w:iCs/>
        </w:rPr>
        <w:t>}}</w:t>
      </w:r>
      <w:r>
        <w:rPr>
          <w:b/>
          <w:bCs/>
          <w:i/>
          <w:iCs/>
        </w:rPr>
        <w:t xml:space="preserve"> </w:t>
      </w:r>
      <w:r w:rsidRPr="0086361C">
        <w:rPr>
          <w:b/>
          <w:bCs/>
          <w:i/>
          <w:iCs/>
        </w:rPr>
        <w:t>{{</w:t>
      </w:r>
      <w:r>
        <w:rPr>
          <w:b/>
          <w:bCs/>
          <w:i/>
          <w:iCs/>
        </w:rPr>
        <w:t>размерность_п</w:t>
      </w:r>
      <w:r w:rsidR="009C0787" w:rsidRPr="009C0787">
        <w:rPr>
          <w:b/>
          <w:bCs/>
          <w:i/>
          <w:iCs/>
        </w:rPr>
        <w:t>_</w:t>
      </w:r>
      <w:r w:rsidR="009C0787">
        <w:rPr>
          <w:b/>
          <w:bCs/>
          <w:i/>
          <w:iCs/>
        </w:rPr>
        <w:t>м</w:t>
      </w:r>
      <w:r w:rsidRPr="0086361C">
        <w:rPr>
          <w:b/>
          <w:bCs/>
          <w:i/>
          <w:iCs/>
        </w:rPr>
        <w:t>}}</w:t>
      </w:r>
      <w:r>
        <w:rPr>
          <w:b/>
          <w:bCs/>
          <w:i/>
          <w:iCs/>
        </w:rPr>
        <w:t xml:space="preserve">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продукция</w:t>
      </w:r>
      <w:r w:rsidRPr="00D82A45">
        <w:rPr>
          <w:b/>
          <w:bCs/>
          <w:i/>
          <w:iCs/>
        </w:rPr>
        <w:t>1</w:t>
      </w:r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, что на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значение_динамики_п</w:t>
      </w:r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%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направление_динамики_п</w:t>
      </w:r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 показателей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год_сравнения</w:t>
      </w:r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 г.</w:t>
      </w:r>
    </w:p>
    <w:p w14:paraId="63672923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07A20CC5" w14:textId="77777777" w:rsidR="00747245" w:rsidRPr="00D92F43" w:rsidRDefault="00747245" w:rsidP="00747245">
      <w:pPr>
        <w:jc w:val="right"/>
      </w:pPr>
    </w:p>
    <w:p w14:paraId="6ED08801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производства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50FE6F2C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8"/>
        <w:gridCol w:w="1049"/>
        <w:gridCol w:w="1049"/>
        <w:gridCol w:w="1049"/>
        <w:gridCol w:w="1049"/>
        <w:gridCol w:w="1049"/>
        <w:gridCol w:w="1049"/>
        <w:gridCol w:w="1125"/>
        <w:gridCol w:w="1125"/>
      </w:tblGrid>
      <w:tr w:rsidR="00747245" w:rsidRPr="0086361C" w14:paraId="12E33989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4BFBB889" w14:textId="0C2AA11F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Pr="0019386C">
              <w:t>{{</w:t>
            </w:r>
            <w:r w:rsidRPr="00040613">
              <w:t>размерность_п</w:t>
            </w:r>
            <w:r w:rsidR="00571946">
              <w:rPr>
                <w:lang w:val="en-US"/>
              </w:rPr>
              <w:t>_</w:t>
            </w:r>
            <w:r w:rsidR="009C0787">
              <w:t>м</w:t>
            </w:r>
            <w:r w:rsidRPr="0019386C">
              <w:t>}}</w:t>
            </w:r>
          </w:p>
        </w:tc>
      </w:tr>
      <w:tr w:rsidR="00747245" w:rsidRPr="0086361C" w14:paraId="4FD3ED19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  <w:hideMark/>
          </w:tcPr>
          <w:p w14:paraId="32230779" w14:textId="77777777" w:rsidR="00747245" w:rsidRPr="007A4DDA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04E28A79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год4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01E6EB73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12E343B1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33A89786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65C9BF54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07BDD695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18DDB62C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0CA277A0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86361C" w14:paraId="2F126B1C" w14:textId="77777777" w:rsidTr="008C349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103BA5DC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 w:rsidRPr="008C3495">
              <w:rPr>
                <w:b w:val="0"/>
                <w:bCs w:val="0"/>
                <w:color w:val="000000"/>
              </w:rPr>
              <w:t>объем3_п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5B56B13A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4</w:t>
            </w:r>
            <w:r>
              <w:rPr>
                <w:color w:val="000000"/>
              </w:rPr>
              <w:t>_п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27D9E2C7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5</w:t>
            </w:r>
            <w:r>
              <w:rPr>
                <w:color w:val="000000"/>
              </w:rPr>
              <w:t>_п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6CDDA490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6</w:t>
            </w:r>
            <w:r>
              <w:rPr>
                <w:color w:val="000000"/>
              </w:rPr>
              <w:t>_п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0DFF11F7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7</w:t>
            </w:r>
            <w:r>
              <w:rPr>
                <w:color w:val="000000"/>
              </w:rPr>
              <w:t>_п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0D60E8B5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8</w:t>
            </w:r>
            <w:r>
              <w:rPr>
                <w:color w:val="000000"/>
              </w:rPr>
              <w:t>_п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59CC0F2A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9</w:t>
            </w:r>
            <w:r>
              <w:rPr>
                <w:color w:val="000000"/>
              </w:rPr>
              <w:t>_п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046EACEE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10</w:t>
            </w:r>
            <w:r>
              <w:rPr>
                <w:color w:val="000000"/>
              </w:rPr>
              <w:t>_п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24ECE4CE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11</w:t>
            </w:r>
            <w:r>
              <w:rPr>
                <w:color w:val="000000"/>
              </w:rPr>
              <w:t>_п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70A3D474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581A6AB0" w14:textId="77777777" w:rsidR="00747245" w:rsidRPr="00D430B2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Росстат</w:t>
      </w:r>
    </w:p>
    <w:p w14:paraId="087BC838" w14:textId="77777777" w:rsidR="00747245" w:rsidRPr="00D92F43" w:rsidRDefault="00747245" w:rsidP="00747245">
      <w:pPr>
        <w:jc w:val="right"/>
        <w:rPr>
          <w:b/>
          <w:bCs/>
        </w:rPr>
      </w:pPr>
    </w:p>
    <w:p w14:paraId="2691546B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Диаграмма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306052B5" w14:textId="77777777" w:rsidR="00747245" w:rsidRPr="00D92F43" w:rsidRDefault="00747245" w:rsidP="00747245">
      <w:pPr>
        <w:jc w:val="right"/>
      </w:pPr>
    </w:p>
    <w:p w14:paraId="7A51A851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производства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29B31EF8" w14:textId="77777777" w:rsidR="00747245" w:rsidRDefault="00747245" w:rsidP="00747245">
      <w:pPr>
        <w:rPr>
          <w:b/>
        </w:rPr>
      </w:pPr>
    </w:p>
    <w:p w14:paraId="57B7C72A" w14:textId="77777777" w:rsidR="00747245" w:rsidRPr="00D92F43" w:rsidRDefault="00747245" w:rsidP="00747245">
      <w:pPr>
        <w:rPr>
          <w:b/>
        </w:rPr>
      </w:pPr>
      <w:r>
        <w:rPr>
          <w:rFonts w:ascii="Segoe UI" w:hAnsi="Segoe UI" w:cs="Segoe UI"/>
          <w:color w:val="212529"/>
          <w:shd w:val="clear" w:color="auto" w:fill="FFFFFF"/>
        </w:rPr>
        <w:t>{{image1_п}}</w:t>
      </w:r>
    </w:p>
    <w:p w14:paraId="40608381" w14:textId="77777777" w:rsidR="00747245" w:rsidRDefault="00747245" w:rsidP="00747245">
      <w:pPr>
        <w:jc w:val="right"/>
        <w:rPr>
          <w:i/>
          <w:sz w:val="20"/>
        </w:rPr>
      </w:pPr>
    </w:p>
    <w:p w14:paraId="51A1BF42" w14:textId="1DFAF006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4533272F" w14:textId="77777777" w:rsidR="00747245" w:rsidRPr="00D92F43" w:rsidRDefault="00747245" w:rsidP="00747245"/>
    <w:p w14:paraId="5673189B" w14:textId="77777777" w:rsidR="00747245" w:rsidRDefault="00747245" w:rsidP="00747245">
      <w:pPr>
        <w:jc w:val="right"/>
        <w:rPr>
          <w:b/>
          <w:bCs/>
        </w:rPr>
      </w:pPr>
      <w:r w:rsidRPr="00D92F43">
        <w:br w:type="page"/>
      </w: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1883C6AE" w14:textId="77777777" w:rsidR="00747245" w:rsidRDefault="00747245" w:rsidP="00747245">
      <w:pPr>
        <w:jc w:val="right"/>
      </w:pPr>
    </w:p>
    <w:p w14:paraId="1269C8EC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производства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7F4DB2B0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9"/>
        <w:gridCol w:w="1199"/>
        <w:gridCol w:w="1199"/>
        <w:gridCol w:w="1199"/>
        <w:gridCol w:w="1199"/>
        <w:gridCol w:w="1199"/>
        <w:gridCol w:w="1199"/>
        <w:gridCol w:w="1199"/>
      </w:tblGrid>
      <w:tr w:rsidR="00747245" w:rsidRPr="00697810" w14:paraId="6EF3D9DB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62CD098A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451CFDE0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1BF9A7E3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3AA76B9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D996715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1145C3C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52327D6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40BC25DE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0D05896C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875AA8F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697810" w14:paraId="22C60CB8" w14:textId="77777777" w:rsidTr="008C349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444509F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 w:rsidRPr="008C3495">
              <w:rPr>
                <w:b w:val="0"/>
                <w:bCs w:val="0"/>
                <w:color w:val="000000"/>
              </w:rPr>
              <w:t>рос1_п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BD599DC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рос2_п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C7C6C4E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рос3_п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C53CEF1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рос4_п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636CEE4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рос5_п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1FABC46A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рос6_п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B9AEA35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рос7_п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117A29C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рос8_п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22E2C4B7" w14:textId="77777777" w:rsidR="00747245" w:rsidRPr="00D92F43" w:rsidRDefault="00747245" w:rsidP="00747245">
      <w:pPr>
        <w:rPr>
          <w:b/>
        </w:rPr>
      </w:pPr>
    </w:p>
    <w:p w14:paraId="70A15A19" w14:textId="77777777" w:rsidR="00747245" w:rsidRPr="00D430B2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Росстат</w:t>
      </w:r>
    </w:p>
    <w:p w14:paraId="790A6511" w14:textId="77777777" w:rsidR="00747245" w:rsidRDefault="00747245" w:rsidP="00747245">
      <w:pPr>
        <w:jc w:val="both"/>
        <w:rPr>
          <w:b/>
        </w:rPr>
      </w:pPr>
    </w:p>
    <w:p w14:paraId="1ED44446" w14:textId="262B78CB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B11B5E" w:rsidRPr="00B11B5E">
        <w:rPr>
          <w:color w:val="000000"/>
        </w:rPr>
        <w:t>{{</w:t>
      </w:r>
      <w:r w:rsidR="00B11B5E">
        <w:rPr>
          <w:color w:val="000000"/>
        </w:rPr>
        <w:t>год3</w:t>
      </w:r>
      <w:r w:rsidR="00B11B5E" w:rsidRPr="00B11B5E">
        <w:rPr>
          <w:color w:val="000000"/>
        </w:rPr>
        <w:t xml:space="preserve">}} </w:t>
      </w:r>
      <w:r>
        <w:rPr>
          <w:bCs/>
        </w:rPr>
        <w:t xml:space="preserve">г. по </w:t>
      </w:r>
      <w:r w:rsidRPr="00CA5F16">
        <w:t>{{год_написания}} г.</w:t>
      </w:r>
      <w:r>
        <w:rPr>
          <w:bCs/>
        </w:rPr>
        <w:t xml:space="preserve"> объемы производства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</w:t>
      </w:r>
      <w:r w:rsidRPr="00667F5D">
        <w:rPr>
          <w:bCs/>
        </w:rPr>
        <w:t>{{</w:t>
      </w:r>
      <w:r>
        <w:rPr>
          <w:bCs/>
        </w:rPr>
        <w:t>динамик_п</w:t>
      </w:r>
      <w:r w:rsidRPr="00667F5D">
        <w:rPr>
          <w:bCs/>
        </w:rPr>
        <w:t>}}</w:t>
      </w:r>
      <w:r>
        <w:rPr>
          <w:bCs/>
        </w:rPr>
        <w:t xml:space="preserve"> с </w:t>
      </w:r>
      <w:r w:rsidRPr="00CA5F16">
        <w:rPr>
          <w:color w:val="000000"/>
        </w:rPr>
        <w:t>{{</w:t>
      </w:r>
      <w:r>
        <w:rPr>
          <w:color w:val="000000"/>
        </w:rPr>
        <w:t>объем3_п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{{размерность</w:t>
      </w:r>
      <w:r>
        <w:t>_п</w:t>
      </w:r>
      <w:r w:rsidR="009C0787">
        <w:t>_м</w:t>
      </w:r>
      <w:r w:rsidRPr="00CA5F16">
        <w:t>}}</w:t>
      </w:r>
      <w:r>
        <w:rPr>
          <w:bCs/>
        </w:rPr>
        <w:t xml:space="preserve"> до </w:t>
      </w:r>
      <w:r w:rsidRPr="00CA5F16">
        <w:rPr>
          <w:color w:val="000000"/>
        </w:rPr>
        <w:t>{{</w:t>
      </w:r>
      <w:r>
        <w:rPr>
          <w:color w:val="000000"/>
        </w:rPr>
        <w:t>объем</w:t>
      </w:r>
      <w:r w:rsidRPr="00CA5F16">
        <w:rPr>
          <w:color w:val="000000"/>
        </w:rPr>
        <w:t>11</w:t>
      </w:r>
      <w:r>
        <w:rPr>
          <w:color w:val="000000"/>
        </w:rPr>
        <w:t>_п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{{размерность</w:t>
      </w:r>
      <w:r>
        <w:t>_п</w:t>
      </w:r>
      <w:r w:rsidR="009C0787">
        <w:t>_м</w:t>
      </w:r>
      <w:r w:rsidRPr="00CA5F16">
        <w:t>}}</w:t>
      </w:r>
      <w:r>
        <w:rPr>
          <w:bCs/>
        </w:rPr>
        <w:t xml:space="preserve">, т.е. на </w:t>
      </w:r>
      <w:r w:rsidRPr="00CA5F16">
        <w:rPr>
          <w:bCs/>
        </w:rPr>
        <w:t>{{</w:t>
      </w:r>
      <w:r>
        <w:rPr>
          <w:bCs/>
        </w:rPr>
        <w:t>процент1_п</w:t>
      </w:r>
      <w:r w:rsidRPr="00CA5F16">
        <w:rPr>
          <w:bCs/>
        </w:rPr>
        <w:t>}}</w:t>
      </w:r>
      <w:r>
        <w:rPr>
          <w:bCs/>
        </w:rPr>
        <w:t xml:space="preserve">%. </w:t>
      </w:r>
    </w:p>
    <w:p w14:paraId="504BF816" w14:textId="7A4078B9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производства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год_макс_п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объем_макс_п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</w:t>
      </w:r>
      <w:r w:rsidR="00080E43" w:rsidRPr="00CA5F16">
        <w:t>размерность</w:t>
      </w:r>
      <w:r w:rsidR="00080E43">
        <w:t>_п_м</w:t>
      </w:r>
      <w:r w:rsidRPr="00CA5F16">
        <w:t>}}</w:t>
      </w:r>
      <w:r>
        <w:t>)</w:t>
      </w:r>
      <w:r>
        <w:rPr>
          <w:bCs/>
        </w:rPr>
        <w:t>.</w:t>
      </w:r>
    </w:p>
    <w:p w14:paraId="00EC730B" w14:textId="3D34C896" w:rsidR="00747245" w:rsidRDefault="00747245" w:rsidP="009014FE">
      <w:pPr>
        <w:ind w:firstLine="708"/>
        <w:jc w:val="both"/>
      </w:pPr>
      <w:r>
        <w:rPr>
          <w:bCs/>
        </w:rPr>
        <w:t xml:space="preserve">Минимальный объем производства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год_мин_п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объем_мин_п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</w:t>
      </w:r>
      <w:r w:rsidR="00080E43" w:rsidRPr="00CA5F16">
        <w:t>размерность</w:t>
      </w:r>
      <w:r w:rsidR="00080E43">
        <w:t>_п_м</w:t>
      </w:r>
      <w:r w:rsidRPr="00CA5F16">
        <w:t>}}</w:t>
      </w:r>
      <w:r>
        <w:t>)</w:t>
      </w:r>
      <w:r>
        <w:rPr>
          <w:bCs/>
        </w:rPr>
        <w:t>.</w:t>
      </w:r>
      <w:r>
        <w:br w:type="page"/>
      </w:r>
    </w:p>
    <w:p w14:paraId="0A06280B" w14:textId="77777777" w:rsidR="00747245" w:rsidRDefault="00747245" w:rsidP="00747245">
      <w:pPr>
        <w:pStyle w:val="20"/>
      </w:pPr>
      <w:bookmarkStart w:id="25" w:name="_Toc117722422"/>
      <w:bookmarkStart w:id="26" w:name="_Toc123070092"/>
      <w:r>
        <w:lastRenderedPageBreak/>
        <w:t>3.</w:t>
      </w:r>
      <w:r w:rsidRPr="00CB1AE8">
        <w:t>2</w:t>
      </w:r>
      <w:r>
        <w:t>. География производства {{продукция1}} в России</w:t>
      </w:r>
      <w:bookmarkEnd w:id="25"/>
      <w:bookmarkEnd w:id="26"/>
    </w:p>
    <w:p w14:paraId="293AE692" w14:textId="77777777" w:rsidR="00747245" w:rsidRDefault="00747245" w:rsidP="00747245"/>
    <w:p w14:paraId="53AC3356" w14:textId="77777777" w:rsidR="00747245" w:rsidRDefault="00747245" w:rsidP="00747245">
      <w:pPr>
        <w:jc w:val="right"/>
        <w:rPr>
          <w:b/>
          <w:bCs/>
        </w:rPr>
      </w:pPr>
    </w:p>
    <w:p w14:paraId="103A4698" w14:textId="77777777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26B2F702" w14:textId="77777777" w:rsidR="00747245" w:rsidRDefault="00747245" w:rsidP="00747245">
      <w:pPr>
        <w:jc w:val="right"/>
      </w:pPr>
    </w:p>
    <w:p w14:paraId="3ABACDA3" w14:textId="77777777" w:rsidR="00747245" w:rsidRDefault="00747245" w:rsidP="00747245">
      <w:pPr>
        <w:jc w:val="center"/>
        <w:rPr>
          <w:b/>
        </w:rPr>
      </w:pPr>
      <w:r>
        <w:rPr>
          <w:b/>
        </w:rPr>
        <w:t>Структура</w:t>
      </w:r>
      <w:r w:rsidRPr="00D92F43">
        <w:rPr>
          <w:b/>
        </w:rPr>
        <w:t xml:space="preserve"> </w:t>
      </w:r>
      <w:r>
        <w:rPr>
          <w:b/>
        </w:rPr>
        <w:t xml:space="preserve">производства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федеральным округам</w:t>
      </w:r>
    </w:p>
    <w:p w14:paraId="2B6FABC0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3474"/>
        <w:gridCol w:w="3288"/>
        <w:gridCol w:w="2830"/>
      </w:tblGrid>
      <w:tr w:rsidR="00747245" w:rsidRPr="00D430B2" w14:paraId="61577EDF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1" w:type="pct"/>
            <w:noWrap/>
            <w:hideMark/>
          </w:tcPr>
          <w:p w14:paraId="761CADCD" w14:textId="77777777" w:rsidR="00747245" w:rsidRPr="00D430B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D430B2">
              <w:rPr>
                <w:color w:val="000000"/>
              </w:rPr>
              <w:t>Федеральный округ</w:t>
            </w:r>
          </w:p>
        </w:tc>
        <w:tc>
          <w:tcPr>
            <w:tcW w:w="1714" w:type="pct"/>
            <w:noWrap/>
            <w:hideMark/>
          </w:tcPr>
          <w:p w14:paraId="4544957F" w14:textId="77777777" w:rsidR="00747245" w:rsidRPr="00D430B2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D430B2">
              <w:rPr>
                <w:color w:val="000000"/>
              </w:rPr>
              <w:t xml:space="preserve">Объем, </w:t>
            </w:r>
            <w:r w:rsidRPr="0019386C">
              <w:t>{{</w:t>
            </w:r>
            <w:r w:rsidRPr="00040613">
              <w:t>размерность_п</w:t>
            </w:r>
            <w:r w:rsidRPr="0019386C">
              <w:t>}}</w:t>
            </w:r>
          </w:p>
        </w:tc>
        <w:tc>
          <w:tcPr>
            <w:tcW w:w="1475" w:type="pct"/>
            <w:noWrap/>
            <w:hideMark/>
          </w:tcPr>
          <w:p w14:paraId="73280512" w14:textId="77777777" w:rsidR="00747245" w:rsidRPr="00D430B2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D430B2">
              <w:rPr>
                <w:color w:val="000000"/>
              </w:rPr>
              <w:t>Доля, %</w:t>
            </w:r>
          </w:p>
        </w:tc>
      </w:tr>
      <w:tr w:rsidR="00747245" w:rsidRPr="00D100DF" w14:paraId="60B51FE6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  <w:hideMark/>
          </w:tcPr>
          <w:p w14:paraId="74AB0A40" w14:textId="77777777" w:rsidR="00747245" w:rsidRPr="00D430B2" w:rsidRDefault="00747245" w:rsidP="0077564A">
            <w:pPr>
              <w:jc w:val="center"/>
              <w:rPr>
                <w:color w:val="000000"/>
                <w:lang w:val="en-US"/>
              </w:rPr>
            </w:pPr>
            <w:r w:rsidRPr="00D430B2">
              <w:rPr>
                <w:color w:val="000000"/>
                <w:lang w:val="en-US"/>
              </w:rPr>
              <w:t>{%tr for item in table_contents_fo_pro %}</w:t>
            </w:r>
          </w:p>
        </w:tc>
      </w:tr>
      <w:tr w:rsidR="00747245" w:rsidRPr="00D430B2" w14:paraId="793FA1FA" w14:textId="77777777" w:rsidTr="008C349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1" w:type="pct"/>
            <w:noWrap/>
            <w:hideMark/>
          </w:tcPr>
          <w:p w14:paraId="1F95B511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{{item.</w:t>
            </w:r>
            <w:r w:rsidRPr="008C3495">
              <w:rPr>
                <w:b w:val="0"/>
                <w:bCs w:val="0"/>
                <w:color w:val="000000"/>
              </w:rPr>
              <w:t>Регионы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1714" w:type="pct"/>
            <w:noWrap/>
            <w:hideMark/>
          </w:tcPr>
          <w:p w14:paraId="4D4FFFFA" w14:textId="77777777" w:rsidR="00747245" w:rsidRPr="00D430B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{{item.</w:t>
            </w:r>
            <w:r>
              <w:rPr>
                <w:color w:val="000000"/>
              </w:rPr>
              <w:t>Объем</w:t>
            </w:r>
            <w:r w:rsidRPr="00D430B2">
              <w:rPr>
                <w:color w:val="000000"/>
                <w:lang w:val="en-US"/>
              </w:rPr>
              <w:t>}}</w:t>
            </w:r>
          </w:p>
        </w:tc>
        <w:tc>
          <w:tcPr>
            <w:tcW w:w="1475" w:type="pct"/>
            <w:noWrap/>
            <w:hideMark/>
          </w:tcPr>
          <w:p w14:paraId="111BF982" w14:textId="77777777" w:rsidR="00747245" w:rsidRPr="00D430B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{{item.Доля}}</w:t>
            </w:r>
          </w:p>
        </w:tc>
      </w:tr>
      <w:tr w:rsidR="00747245" w:rsidRPr="00D430B2" w14:paraId="43A075CB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  <w:hideMark/>
          </w:tcPr>
          <w:p w14:paraId="1935E50A" w14:textId="77777777" w:rsidR="00747245" w:rsidRPr="00D430B2" w:rsidRDefault="00747245" w:rsidP="0077564A">
            <w:pPr>
              <w:jc w:val="center"/>
              <w:rPr>
                <w:color w:val="000000"/>
              </w:rPr>
            </w:pPr>
            <w:r w:rsidRPr="00D430B2">
              <w:rPr>
                <w:color w:val="000000"/>
              </w:rPr>
              <w:t>{%tr endfor %}</w:t>
            </w:r>
          </w:p>
        </w:tc>
      </w:tr>
    </w:tbl>
    <w:p w14:paraId="7DD3B952" w14:textId="77777777" w:rsidR="00747245" w:rsidRPr="00D92F43" w:rsidRDefault="00747245" w:rsidP="00747245">
      <w:pPr>
        <w:rPr>
          <w:b/>
        </w:rPr>
      </w:pPr>
    </w:p>
    <w:p w14:paraId="3E79710E" w14:textId="77777777" w:rsidR="00747245" w:rsidRPr="00D430B2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Росстат</w:t>
      </w:r>
    </w:p>
    <w:p w14:paraId="53F30013" w14:textId="77777777" w:rsidR="00747245" w:rsidRDefault="00747245" w:rsidP="00747245"/>
    <w:p w14:paraId="2C56B883" w14:textId="77777777" w:rsidR="00747245" w:rsidRDefault="00747245" w:rsidP="00747245"/>
    <w:p w14:paraId="7C9F314B" w14:textId="77F17414" w:rsidR="00B50527" w:rsidRDefault="00747245" w:rsidP="0022673D">
      <w:pPr>
        <w:ind w:firstLine="708"/>
        <w:jc w:val="both"/>
        <w:rPr>
          <w:b/>
          <w:bCs/>
        </w:rPr>
      </w:pPr>
      <w:r>
        <w:t xml:space="preserve">Наибольший объем производства </w:t>
      </w:r>
      <w:r w:rsidRPr="00D430B2">
        <w:t>{{продукция1}}</w:t>
      </w:r>
      <w:r>
        <w:t xml:space="preserve"> в России приходится на</w:t>
      </w:r>
      <w:r w:rsidR="00B11B5E" w:rsidRPr="00B11B5E">
        <w:t xml:space="preserve"> </w:t>
      </w:r>
      <w:r w:rsidRPr="00D430B2">
        <w:t>{{</w:t>
      </w:r>
      <w:r>
        <w:t>фо_про</w:t>
      </w:r>
      <w:r w:rsidRPr="00D430B2">
        <w:t>}}</w:t>
      </w:r>
      <w:r>
        <w:t xml:space="preserve">. В данном федеральном округе выпускается </w:t>
      </w:r>
      <w:r w:rsidRPr="00D430B2">
        <w:t>{{</w:t>
      </w:r>
      <w:r>
        <w:t>фо_доля_про</w:t>
      </w:r>
      <w:r w:rsidRPr="00D430B2">
        <w:t>}}</w:t>
      </w:r>
      <w:r w:rsidR="00B11B5E" w:rsidRPr="00B50527">
        <w:t>%</w:t>
      </w:r>
      <w:r>
        <w:t xml:space="preserve"> от общего объема производства.</w:t>
      </w:r>
      <w:r w:rsidR="00B50527">
        <w:rPr>
          <w:b/>
          <w:bCs/>
        </w:rPr>
        <w:br w:type="page"/>
      </w:r>
    </w:p>
    <w:p w14:paraId="281148ED" w14:textId="65A4C179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3A27753A" w14:textId="77777777" w:rsidR="00747245" w:rsidRDefault="00747245" w:rsidP="00747245">
      <w:pPr>
        <w:jc w:val="right"/>
      </w:pPr>
    </w:p>
    <w:p w14:paraId="16C916B4" w14:textId="77777777" w:rsidR="00747245" w:rsidRDefault="00747245" w:rsidP="00747245">
      <w:pPr>
        <w:jc w:val="center"/>
        <w:rPr>
          <w:b/>
        </w:rPr>
      </w:pPr>
      <w:r>
        <w:rPr>
          <w:b/>
        </w:rPr>
        <w:t>Динамика</w:t>
      </w:r>
      <w:r w:rsidRPr="00D92F43">
        <w:rPr>
          <w:b/>
        </w:rPr>
        <w:t xml:space="preserve"> </w:t>
      </w:r>
      <w:r>
        <w:rPr>
          <w:b/>
        </w:rPr>
        <w:t xml:space="preserve">производства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федеральным округам</w:t>
      </w:r>
    </w:p>
    <w:p w14:paraId="3B78A8B2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357"/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</w:tblGrid>
      <w:tr w:rsidR="00747245" w:rsidRPr="00E71E73" w14:paraId="225AEC0F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1" w:type="pct"/>
            <w:vMerge w:val="restart"/>
            <w:noWrap/>
            <w:hideMark/>
          </w:tcPr>
          <w:p w14:paraId="1EEC7C13" w14:textId="77777777" w:rsidR="00747245" w:rsidRPr="00E71E73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Федеральный округ</w:t>
            </w:r>
          </w:p>
        </w:tc>
        <w:tc>
          <w:tcPr>
            <w:tcW w:w="4359" w:type="pct"/>
            <w:gridSpan w:val="9"/>
            <w:noWrap/>
            <w:hideMark/>
          </w:tcPr>
          <w:p w14:paraId="71609C59" w14:textId="77777777" w:rsidR="00747245" w:rsidRPr="00E71E73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Объем, {{размерность_п}}</w:t>
            </w:r>
          </w:p>
        </w:tc>
      </w:tr>
      <w:tr w:rsidR="00747245" w:rsidRPr="00E71E73" w14:paraId="3B52F930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1" w:type="pct"/>
            <w:vMerge/>
            <w:hideMark/>
          </w:tcPr>
          <w:p w14:paraId="151EBA51" w14:textId="77777777" w:rsidR="00747245" w:rsidRPr="00E71E73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84" w:type="pct"/>
            <w:noWrap/>
            <w:hideMark/>
          </w:tcPr>
          <w:p w14:paraId="56DE781C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2013</w:t>
            </w:r>
          </w:p>
        </w:tc>
        <w:tc>
          <w:tcPr>
            <w:tcW w:w="484" w:type="pct"/>
            <w:noWrap/>
            <w:hideMark/>
          </w:tcPr>
          <w:p w14:paraId="2FB2BD57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2014</w:t>
            </w:r>
          </w:p>
        </w:tc>
        <w:tc>
          <w:tcPr>
            <w:tcW w:w="484" w:type="pct"/>
            <w:noWrap/>
            <w:hideMark/>
          </w:tcPr>
          <w:p w14:paraId="77166D0C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2015</w:t>
            </w:r>
          </w:p>
        </w:tc>
        <w:tc>
          <w:tcPr>
            <w:tcW w:w="484" w:type="pct"/>
            <w:noWrap/>
            <w:hideMark/>
          </w:tcPr>
          <w:p w14:paraId="32625946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2016</w:t>
            </w:r>
          </w:p>
        </w:tc>
        <w:tc>
          <w:tcPr>
            <w:tcW w:w="484" w:type="pct"/>
            <w:noWrap/>
            <w:hideMark/>
          </w:tcPr>
          <w:p w14:paraId="0207AC46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2017</w:t>
            </w:r>
          </w:p>
        </w:tc>
        <w:tc>
          <w:tcPr>
            <w:tcW w:w="484" w:type="pct"/>
            <w:noWrap/>
            <w:hideMark/>
          </w:tcPr>
          <w:p w14:paraId="7B68A4BC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2018</w:t>
            </w:r>
          </w:p>
        </w:tc>
        <w:tc>
          <w:tcPr>
            <w:tcW w:w="484" w:type="pct"/>
            <w:noWrap/>
            <w:hideMark/>
          </w:tcPr>
          <w:p w14:paraId="7884C00C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2019</w:t>
            </w:r>
          </w:p>
        </w:tc>
        <w:tc>
          <w:tcPr>
            <w:tcW w:w="484" w:type="pct"/>
            <w:noWrap/>
            <w:hideMark/>
          </w:tcPr>
          <w:p w14:paraId="17C897F4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2020</w:t>
            </w:r>
          </w:p>
        </w:tc>
        <w:tc>
          <w:tcPr>
            <w:tcW w:w="484" w:type="pct"/>
            <w:noWrap/>
            <w:hideMark/>
          </w:tcPr>
          <w:p w14:paraId="057A2E68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2021</w:t>
            </w:r>
          </w:p>
        </w:tc>
      </w:tr>
      <w:tr w:rsidR="00747245" w:rsidRPr="00D100DF" w14:paraId="0869308E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0"/>
            <w:noWrap/>
            <w:hideMark/>
          </w:tcPr>
          <w:p w14:paraId="792E831F" w14:textId="77777777" w:rsidR="00747245" w:rsidRPr="00E71E73" w:rsidRDefault="00747245" w:rsidP="0077564A">
            <w:pPr>
              <w:jc w:val="center"/>
              <w:rPr>
                <w:color w:val="000000"/>
                <w:sz w:val="20"/>
                <w:lang w:val="en-US"/>
              </w:rPr>
            </w:pPr>
            <w:r w:rsidRPr="00E71E73">
              <w:rPr>
                <w:color w:val="000000"/>
                <w:sz w:val="20"/>
                <w:lang w:val="en-US"/>
              </w:rPr>
              <w:t>{%tr for item in table_contents_fo_din %}</w:t>
            </w:r>
          </w:p>
        </w:tc>
      </w:tr>
      <w:tr w:rsidR="00747245" w:rsidRPr="00E71E73" w14:paraId="3986B441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1" w:type="pct"/>
            <w:noWrap/>
            <w:hideMark/>
          </w:tcPr>
          <w:p w14:paraId="46786777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{{item.ФО}}</w:t>
            </w:r>
          </w:p>
        </w:tc>
        <w:tc>
          <w:tcPr>
            <w:tcW w:w="484" w:type="pct"/>
            <w:noWrap/>
            <w:hideMark/>
          </w:tcPr>
          <w:p w14:paraId="14261CB2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{{item.2013}}</w:t>
            </w:r>
          </w:p>
        </w:tc>
        <w:tc>
          <w:tcPr>
            <w:tcW w:w="484" w:type="pct"/>
            <w:noWrap/>
            <w:hideMark/>
          </w:tcPr>
          <w:p w14:paraId="152791B0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{{item.2014}}</w:t>
            </w:r>
          </w:p>
        </w:tc>
        <w:tc>
          <w:tcPr>
            <w:tcW w:w="484" w:type="pct"/>
            <w:noWrap/>
            <w:hideMark/>
          </w:tcPr>
          <w:p w14:paraId="2A0CC92E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{{item.2015}}</w:t>
            </w:r>
          </w:p>
        </w:tc>
        <w:tc>
          <w:tcPr>
            <w:tcW w:w="484" w:type="pct"/>
            <w:noWrap/>
            <w:hideMark/>
          </w:tcPr>
          <w:p w14:paraId="478EC50C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{{item.2016}}</w:t>
            </w:r>
          </w:p>
        </w:tc>
        <w:tc>
          <w:tcPr>
            <w:tcW w:w="484" w:type="pct"/>
            <w:noWrap/>
            <w:hideMark/>
          </w:tcPr>
          <w:p w14:paraId="4B2A474F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{{item.2017}}</w:t>
            </w:r>
          </w:p>
        </w:tc>
        <w:tc>
          <w:tcPr>
            <w:tcW w:w="484" w:type="pct"/>
            <w:noWrap/>
            <w:hideMark/>
          </w:tcPr>
          <w:p w14:paraId="2FFE7565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{{item.2018}}</w:t>
            </w:r>
          </w:p>
        </w:tc>
        <w:tc>
          <w:tcPr>
            <w:tcW w:w="484" w:type="pct"/>
            <w:noWrap/>
            <w:hideMark/>
          </w:tcPr>
          <w:p w14:paraId="4FEA7969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{{item.2019}}</w:t>
            </w:r>
          </w:p>
        </w:tc>
        <w:tc>
          <w:tcPr>
            <w:tcW w:w="484" w:type="pct"/>
            <w:noWrap/>
            <w:hideMark/>
          </w:tcPr>
          <w:p w14:paraId="71408330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{{item.2020}}</w:t>
            </w:r>
          </w:p>
        </w:tc>
        <w:tc>
          <w:tcPr>
            <w:tcW w:w="484" w:type="pct"/>
            <w:noWrap/>
            <w:hideMark/>
          </w:tcPr>
          <w:p w14:paraId="52F5C4AB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{{item.2021}}</w:t>
            </w:r>
          </w:p>
        </w:tc>
      </w:tr>
      <w:tr w:rsidR="00747245" w:rsidRPr="00E71E73" w14:paraId="36A67FD7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0"/>
            <w:noWrap/>
            <w:hideMark/>
          </w:tcPr>
          <w:p w14:paraId="7FBDFD2C" w14:textId="77777777" w:rsidR="00747245" w:rsidRPr="00E71E73" w:rsidRDefault="00747245" w:rsidP="0077564A">
            <w:pPr>
              <w:jc w:val="center"/>
              <w:rPr>
                <w:color w:val="000000"/>
                <w:sz w:val="20"/>
              </w:rPr>
            </w:pPr>
            <w:r w:rsidRPr="00E71E73">
              <w:rPr>
                <w:color w:val="000000"/>
                <w:sz w:val="20"/>
                <w:lang w:val="en-US"/>
              </w:rPr>
              <w:t>{%tr endfor %}</w:t>
            </w:r>
          </w:p>
        </w:tc>
      </w:tr>
    </w:tbl>
    <w:p w14:paraId="2C832283" w14:textId="77777777" w:rsidR="00747245" w:rsidRDefault="00747245" w:rsidP="00747245">
      <w:pPr>
        <w:jc w:val="right"/>
        <w:rPr>
          <w:i/>
          <w:sz w:val="20"/>
        </w:rPr>
      </w:pPr>
    </w:p>
    <w:p w14:paraId="2A70F17F" w14:textId="03C69386" w:rsidR="00747245" w:rsidRDefault="00747245" w:rsidP="0022673D">
      <w:pPr>
        <w:jc w:val="right"/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Росстат</w:t>
      </w:r>
      <w:r>
        <w:br w:type="page"/>
      </w:r>
    </w:p>
    <w:p w14:paraId="49ED660F" w14:textId="52310A33" w:rsidR="00747245" w:rsidRDefault="00747245" w:rsidP="00747245">
      <w:pPr>
        <w:pStyle w:val="1"/>
      </w:pPr>
      <w:bookmarkStart w:id="27" w:name="_Toc117722423"/>
      <w:bookmarkStart w:id="28" w:name="_Toc123070093"/>
      <w:r>
        <w:rPr>
          <w:rFonts w:eastAsia="Times New Roman"/>
        </w:rPr>
        <w:lastRenderedPageBreak/>
        <w:t xml:space="preserve">ГЛАВА </w:t>
      </w:r>
      <w:r w:rsidRPr="009A29EC">
        <w:rPr>
          <w:rFonts w:eastAsia="Times New Roman"/>
        </w:rPr>
        <w:t>4</w:t>
      </w:r>
      <w:r>
        <w:rPr>
          <w:rFonts w:eastAsia="Times New Roman"/>
        </w:rPr>
        <w:t xml:space="preserve">. ПОТРЕБЛЕНИЕ </w:t>
      </w:r>
      <w:r>
        <w:t>В РОССИИ</w:t>
      </w:r>
      <w:bookmarkEnd w:id="27"/>
      <w:bookmarkEnd w:id="28"/>
    </w:p>
    <w:p w14:paraId="33712DE2" w14:textId="77777777" w:rsidR="00747245" w:rsidRDefault="00747245" w:rsidP="00747245">
      <w:pPr>
        <w:pStyle w:val="20"/>
      </w:pPr>
      <w:bookmarkStart w:id="29" w:name="_Toc117722424"/>
      <w:bookmarkStart w:id="30" w:name="_Toc123070094"/>
      <w:r>
        <w:t>4.1. Динамика объемов потребления {{продукция1}}</w:t>
      </w:r>
      <w:bookmarkEnd w:id="29"/>
      <w:bookmarkEnd w:id="30"/>
    </w:p>
    <w:p w14:paraId="17FA082D" w14:textId="77777777" w:rsidR="00747245" w:rsidRDefault="00747245" w:rsidP="00747245">
      <w:pPr>
        <w:jc w:val="both"/>
      </w:pPr>
    </w:p>
    <w:p w14:paraId="6E186E5A" w14:textId="77777777" w:rsidR="00747245" w:rsidRDefault="00747245" w:rsidP="00747245">
      <w:pPr>
        <w:jc w:val="both"/>
      </w:pPr>
      <w:r>
        <w:t xml:space="preserve">Объем потребления </w:t>
      </w:r>
      <w:r w:rsidRPr="00D430B2">
        <w:t>{{продукция1}}</w:t>
      </w:r>
      <w:r>
        <w:t xml:space="preserve"> в России рассчитывается по следующей формуле:</w:t>
      </w:r>
    </w:p>
    <w:p w14:paraId="3A4E61E4" w14:textId="77777777" w:rsidR="00747245" w:rsidRDefault="00747245" w:rsidP="00747245">
      <w:pPr>
        <w:jc w:val="both"/>
      </w:pPr>
    </w:p>
    <w:p w14:paraId="6C0E3095" w14:textId="77777777" w:rsidR="00747245" w:rsidRDefault="00747245" w:rsidP="00747245">
      <w:pPr>
        <w:jc w:val="both"/>
      </w:pPr>
      <w:r>
        <w:t>П(потребление) = Пр(производство) + И(импорт) – Э(экспорт).</w:t>
      </w:r>
    </w:p>
    <w:p w14:paraId="776AAC47" w14:textId="77777777" w:rsidR="00747245" w:rsidRDefault="00747245" w:rsidP="00747245">
      <w:pPr>
        <w:jc w:val="both"/>
      </w:pPr>
    </w:p>
    <w:p w14:paraId="52600C37" w14:textId="77777777" w:rsidR="00747245" w:rsidRDefault="00747245" w:rsidP="00747245">
      <w:pPr>
        <w:jc w:val="both"/>
      </w:pPr>
      <w:r>
        <w:t xml:space="preserve">В </w:t>
      </w:r>
      <w:r w:rsidRPr="00227A7F">
        <w:t>{{год_написания}} г.</w:t>
      </w:r>
      <w:r>
        <w:t xml:space="preserve"> данные показатели составляли:</w:t>
      </w:r>
    </w:p>
    <w:p w14:paraId="49C16D86" w14:textId="77777777" w:rsidR="00747245" w:rsidRDefault="00747245" w:rsidP="00747245">
      <w:pPr>
        <w:jc w:val="both"/>
      </w:pPr>
    </w:p>
    <w:p w14:paraId="1C939BD4" w14:textId="77777777" w:rsidR="00747245" w:rsidRDefault="00747245" w:rsidP="00747245">
      <w:pPr>
        <w:jc w:val="both"/>
      </w:pPr>
      <w:r>
        <w:t xml:space="preserve">Пр = </w:t>
      </w:r>
      <w:r w:rsidRPr="00227A7F">
        <w:t>{{объем_п</w:t>
      </w:r>
      <w:r>
        <w:t>_мод</w:t>
      </w:r>
      <w:r w:rsidRPr="00227A7F">
        <w:t>}} {{размерность_п</w:t>
      </w:r>
      <w:r>
        <w:t>р_мод</w:t>
      </w:r>
      <w:r w:rsidRPr="00227A7F">
        <w:t>}}</w:t>
      </w:r>
    </w:p>
    <w:p w14:paraId="65CDC7F0" w14:textId="07AA78E7" w:rsidR="00747245" w:rsidRDefault="00747245" w:rsidP="00747245">
      <w:pPr>
        <w:jc w:val="both"/>
      </w:pPr>
      <w:r>
        <w:t xml:space="preserve">И = </w:t>
      </w:r>
      <w:r w:rsidRPr="00227A7F">
        <w:t>{{</w:t>
      </w:r>
      <w:r w:rsidR="00FF40BD" w:rsidRPr="00AE6C70">
        <w:rPr>
          <w:color w:val="000000"/>
        </w:rPr>
        <w:t>об_</w:t>
      </w:r>
      <w:r w:rsidR="00FF40BD">
        <w:rPr>
          <w:color w:val="000000"/>
        </w:rPr>
        <w:t>и11</w:t>
      </w:r>
      <w:r w:rsidRPr="00227A7F">
        <w:t>}} {{размерность}}</w:t>
      </w:r>
    </w:p>
    <w:p w14:paraId="227C3DAC" w14:textId="432FA24E" w:rsidR="00747245" w:rsidRPr="00227A7F" w:rsidRDefault="00747245" w:rsidP="00747245">
      <w:pPr>
        <w:jc w:val="both"/>
      </w:pPr>
      <w:r>
        <w:t xml:space="preserve">Э = </w:t>
      </w:r>
      <w:r w:rsidRPr="00227A7F">
        <w:t>{{</w:t>
      </w:r>
      <w:r w:rsidR="00FF40BD" w:rsidRPr="00AE6C70">
        <w:rPr>
          <w:color w:val="000000"/>
        </w:rPr>
        <w:t>об_</w:t>
      </w:r>
      <w:r w:rsidR="00FF40BD">
        <w:rPr>
          <w:color w:val="000000"/>
        </w:rPr>
        <w:t>э11</w:t>
      </w:r>
      <w:r w:rsidRPr="00227A7F">
        <w:t>}} {{размерность_э}}</w:t>
      </w:r>
    </w:p>
    <w:p w14:paraId="1356B027" w14:textId="77777777" w:rsidR="00747245" w:rsidRDefault="00747245" w:rsidP="00747245">
      <w:pPr>
        <w:jc w:val="both"/>
      </w:pPr>
    </w:p>
    <w:p w14:paraId="7FB07246" w14:textId="77777777" w:rsidR="00747245" w:rsidRPr="00227A7F" w:rsidRDefault="00747245" w:rsidP="00747245">
      <w:pPr>
        <w:ind w:firstLine="708"/>
        <w:jc w:val="both"/>
        <w:rPr>
          <w:b/>
          <w:bCs/>
          <w:i/>
          <w:iCs/>
        </w:rPr>
      </w:pPr>
      <w:r w:rsidRPr="00227A7F">
        <w:rPr>
          <w:b/>
          <w:bCs/>
          <w:i/>
          <w:iCs/>
        </w:rPr>
        <w:t xml:space="preserve">Таким образом, </w:t>
      </w:r>
      <w:r>
        <w:rPr>
          <w:b/>
          <w:bCs/>
          <w:i/>
          <w:iCs/>
        </w:rPr>
        <w:t xml:space="preserve">в </w:t>
      </w:r>
      <w:r w:rsidRPr="00227A7F">
        <w:rPr>
          <w:b/>
          <w:bCs/>
          <w:i/>
          <w:iCs/>
        </w:rPr>
        <w:t>{{год_написания}} г.</w:t>
      </w:r>
      <w:r>
        <w:rPr>
          <w:b/>
          <w:bCs/>
          <w:i/>
          <w:iCs/>
        </w:rPr>
        <w:t xml:space="preserve"> потребление </w:t>
      </w:r>
      <w:r w:rsidRPr="00227A7F">
        <w:rPr>
          <w:b/>
          <w:bCs/>
          <w:i/>
          <w:iCs/>
        </w:rPr>
        <w:t>{{продукция1}} в России</w:t>
      </w:r>
      <w:r>
        <w:rPr>
          <w:b/>
          <w:bCs/>
          <w:i/>
          <w:iCs/>
        </w:rPr>
        <w:t xml:space="preserve"> составило </w:t>
      </w:r>
      <w:r w:rsidRPr="00227A7F">
        <w:rPr>
          <w:b/>
          <w:bCs/>
          <w:i/>
          <w:iCs/>
        </w:rPr>
        <w:t>{{</w:t>
      </w:r>
      <w:r>
        <w:rPr>
          <w:b/>
          <w:bCs/>
          <w:i/>
          <w:iCs/>
        </w:rPr>
        <w:t>объем_потр</w:t>
      </w:r>
      <w:r w:rsidRPr="00227A7F">
        <w:rPr>
          <w:b/>
          <w:bCs/>
          <w:i/>
          <w:iCs/>
        </w:rPr>
        <w:t>}}</w:t>
      </w:r>
      <w:r>
        <w:rPr>
          <w:b/>
          <w:bCs/>
          <w:i/>
          <w:iCs/>
        </w:rPr>
        <w:t xml:space="preserve"> </w:t>
      </w:r>
      <w:r w:rsidRPr="004B75A8">
        <w:rPr>
          <w:b/>
          <w:bCs/>
          <w:i/>
          <w:iCs/>
        </w:rPr>
        <w:t>{{размерность</w:t>
      </w:r>
      <w:r w:rsidRPr="005A2B9C">
        <w:rPr>
          <w:b/>
          <w:bCs/>
          <w:i/>
          <w:iCs/>
        </w:rPr>
        <w:t>_</w:t>
      </w:r>
      <w:r>
        <w:rPr>
          <w:b/>
          <w:bCs/>
          <w:i/>
          <w:iCs/>
        </w:rPr>
        <w:t>потр</w:t>
      </w:r>
      <w:r w:rsidRPr="004B75A8">
        <w:rPr>
          <w:b/>
          <w:bCs/>
          <w:i/>
          <w:iCs/>
        </w:rPr>
        <w:t>}}</w:t>
      </w:r>
      <w:r>
        <w:rPr>
          <w:b/>
          <w:bCs/>
          <w:i/>
          <w:iCs/>
        </w:rPr>
        <w:t>.</w:t>
      </w:r>
    </w:p>
    <w:p w14:paraId="2F1CEAC8" w14:textId="77777777" w:rsidR="00747245" w:rsidRDefault="00747245" w:rsidP="00747245">
      <w:pPr>
        <w:jc w:val="right"/>
        <w:rPr>
          <w:b/>
          <w:bCs/>
        </w:rPr>
      </w:pPr>
    </w:p>
    <w:p w14:paraId="0367BE2C" w14:textId="77777777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3DF74459" w14:textId="77777777" w:rsidR="00747245" w:rsidRDefault="00747245" w:rsidP="00747245">
      <w:pPr>
        <w:jc w:val="right"/>
      </w:pPr>
    </w:p>
    <w:p w14:paraId="5205E42C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Объем потребления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470F3DA8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6"/>
        <w:gridCol w:w="1046"/>
        <w:gridCol w:w="1046"/>
        <w:gridCol w:w="1046"/>
        <w:gridCol w:w="1046"/>
        <w:gridCol w:w="1046"/>
        <w:gridCol w:w="1046"/>
        <w:gridCol w:w="1135"/>
        <w:gridCol w:w="1135"/>
      </w:tblGrid>
      <w:tr w:rsidR="00747245" w:rsidRPr="0086361C" w14:paraId="2AD11076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2EBD2F6C" w14:textId="77777777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Pr="0019386C">
              <w:t>{{</w:t>
            </w:r>
            <w:r w:rsidRPr="005A2B9C">
              <w:t>размерность_потр</w:t>
            </w:r>
            <w:r w:rsidRPr="0019386C">
              <w:t>}}</w:t>
            </w:r>
          </w:p>
        </w:tc>
      </w:tr>
      <w:tr w:rsidR="00747245" w:rsidRPr="0086361C" w14:paraId="5C855D91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  <w:hideMark/>
          </w:tcPr>
          <w:p w14:paraId="31714A9F" w14:textId="77777777" w:rsidR="00747245" w:rsidRPr="007A4DDA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624881BD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год4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12A6108C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07D57905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23906419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755CDE28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06C3A4E3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  <w:hideMark/>
          </w:tcPr>
          <w:p w14:paraId="1A9951CA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  <w:hideMark/>
          </w:tcPr>
          <w:p w14:paraId="06E36424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86361C" w14:paraId="1775ACED" w14:textId="77777777" w:rsidTr="008C349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</w:tcPr>
          <w:p w14:paraId="03636F21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 w:rsidRPr="008C3495">
              <w:rPr>
                <w:b w:val="0"/>
                <w:bCs w:val="0"/>
                <w:color w:val="000000"/>
              </w:rPr>
              <w:t>об_пот3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18AAE43C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об_пот4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6F02A1D1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об_пот5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5306CED4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об_пот6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47397741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об_пот7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02A0C319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об_пот8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6C693852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об_пот9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</w:tcPr>
          <w:p w14:paraId="1BA2A25F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об_пот10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</w:tcPr>
          <w:p w14:paraId="493BD560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об_пот11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1877CCE7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3B5E9579" w14:textId="010D751D" w:rsidR="00747245" w:rsidRDefault="00747245" w:rsidP="0022673D">
      <w:pPr>
        <w:jc w:val="right"/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  <w:r>
        <w:br w:type="page"/>
      </w:r>
    </w:p>
    <w:p w14:paraId="3699238A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2BF54425" w14:textId="77777777" w:rsidR="00747245" w:rsidRPr="00D92F43" w:rsidRDefault="00747245" w:rsidP="00747245">
      <w:pPr>
        <w:jc w:val="right"/>
      </w:pPr>
    </w:p>
    <w:p w14:paraId="7B43FF34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Объемы </w:t>
      </w:r>
      <w:r>
        <w:rPr>
          <w:b/>
        </w:rPr>
        <w:t xml:space="preserve">потребления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7AA25DD5" w14:textId="77777777" w:rsidR="00747245" w:rsidRDefault="00747245" w:rsidP="00747245">
      <w:pPr>
        <w:rPr>
          <w:b/>
        </w:rPr>
      </w:pPr>
    </w:p>
    <w:p w14:paraId="41F69C9B" w14:textId="77777777" w:rsidR="00747245" w:rsidRPr="00D92F43" w:rsidRDefault="00747245" w:rsidP="00747245">
      <w:pPr>
        <w:rPr>
          <w:b/>
        </w:rPr>
      </w:pPr>
      <w:r>
        <w:rPr>
          <w:rFonts w:ascii="Segoe UI" w:hAnsi="Segoe UI" w:cs="Segoe UI"/>
          <w:color w:val="212529"/>
          <w:shd w:val="clear" w:color="auto" w:fill="FFFFFF"/>
        </w:rPr>
        <w:t>{{image4}}</w:t>
      </w:r>
    </w:p>
    <w:p w14:paraId="2CE2B343" w14:textId="77777777" w:rsidR="00747245" w:rsidRDefault="00747245" w:rsidP="00747245">
      <w:pPr>
        <w:jc w:val="right"/>
        <w:rPr>
          <w:i/>
          <w:sz w:val="20"/>
        </w:rPr>
      </w:pPr>
    </w:p>
    <w:p w14:paraId="4CC4C977" w14:textId="06A4F602" w:rsidR="00747245" w:rsidRDefault="00747245" w:rsidP="00747245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  <w:r w:rsidRPr="00D92F43">
        <w:br w:type="page"/>
      </w: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Pr="004A6AB0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3471C441" w14:textId="77777777" w:rsidR="00747245" w:rsidRDefault="00747245" w:rsidP="00747245">
      <w:pPr>
        <w:jc w:val="right"/>
      </w:pPr>
    </w:p>
    <w:p w14:paraId="0B82CC48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потребления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33E39164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9"/>
        <w:gridCol w:w="1199"/>
        <w:gridCol w:w="1199"/>
        <w:gridCol w:w="1199"/>
        <w:gridCol w:w="1199"/>
        <w:gridCol w:w="1199"/>
        <w:gridCol w:w="1199"/>
        <w:gridCol w:w="1199"/>
      </w:tblGrid>
      <w:tr w:rsidR="00747245" w:rsidRPr="00697810" w14:paraId="0391471A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3C4D7BC0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6BB8574B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77615575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C185F5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E0F6858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3022F806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891C1F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1ACBEF83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CB03DF2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30454016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697810" w14:paraId="4A9568D2" w14:textId="77777777" w:rsidTr="008C349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19F9C725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 w:rsidRPr="008C3495">
              <w:rPr>
                <w:b w:val="0"/>
                <w:bCs w:val="0"/>
                <w:color w:val="000000"/>
              </w:rPr>
              <w:t>рос_пот1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E598353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рос_пот2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B0FD96C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рос_пот3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A14EF02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рос_пот4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021F36B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рос_пот5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61844BF3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рос_пот6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B62A1B0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рос_пот7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01E1B2CF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рос_пот8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60E30DEA" w14:textId="77777777" w:rsidR="00747245" w:rsidRPr="00D92F43" w:rsidRDefault="00747245" w:rsidP="00747245">
      <w:pPr>
        <w:rPr>
          <w:b/>
        </w:rPr>
      </w:pPr>
    </w:p>
    <w:p w14:paraId="0199C1BF" w14:textId="670ACCE8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</w:p>
    <w:p w14:paraId="02AA79E8" w14:textId="77777777" w:rsidR="00747245" w:rsidRDefault="00747245" w:rsidP="00747245">
      <w:pPr>
        <w:jc w:val="both"/>
        <w:rPr>
          <w:b/>
        </w:rPr>
      </w:pPr>
    </w:p>
    <w:p w14:paraId="611371A0" w14:textId="7DE65C4E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0B4E81" w:rsidRPr="00861F0D">
        <w:rPr>
          <w:color w:val="000000"/>
        </w:rPr>
        <w:t>{{</w:t>
      </w:r>
      <w:r w:rsidR="000B4E81">
        <w:rPr>
          <w:color w:val="000000"/>
        </w:rPr>
        <w:t>год3</w:t>
      </w:r>
      <w:r w:rsidR="000B4E81" w:rsidRPr="00861F0D">
        <w:rPr>
          <w:color w:val="000000"/>
        </w:rPr>
        <w:t>}}</w:t>
      </w:r>
      <w:r w:rsidR="000B4E81">
        <w:rPr>
          <w:color w:val="000000"/>
        </w:rPr>
        <w:t xml:space="preserve"> </w:t>
      </w:r>
      <w:r>
        <w:rPr>
          <w:bCs/>
        </w:rPr>
        <w:t xml:space="preserve">по </w:t>
      </w:r>
      <w:r w:rsidRPr="00CA5F16">
        <w:t>{{год_написания}} г.</w:t>
      </w:r>
      <w:r>
        <w:rPr>
          <w:bCs/>
        </w:rPr>
        <w:t xml:space="preserve"> объемы потребления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</w:t>
      </w:r>
      <w:r w:rsidRPr="00667F5D">
        <w:rPr>
          <w:bCs/>
        </w:rPr>
        <w:t>{{</w:t>
      </w:r>
      <w:r>
        <w:rPr>
          <w:bCs/>
        </w:rPr>
        <w:t>динамик_пот</w:t>
      </w:r>
      <w:r w:rsidRPr="00667F5D">
        <w:rPr>
          <w:bCs/>
        </w:rPr>
        <w:t>}}</w:t>
      </w:r>
      <w:r>
        <w:rPr>
          <w:bCs/>
        </w:rPr>
        <w:t xml:space="preserve"> с </w:t>
      </w:r>
      <w:r w:rsidRPr="00CA5F16">
        <w:rPr>
          <w:color w:val="000000"/>
        </w:rPr>
        <w:t>{{</w:t>
      </w:r>
      <w:r>
        <w:rPr>
          <w:color w:val="000000"/>
        </w:rPr>
        <w:t>об_пот3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{{размерность</w:t>
      </w:r>
      <w:r>
        <w:t>_потр</w:t>
      </w:r>
      <w:r w:rsidRPr="00CA5F16">
        <w:t>}}</w:t>
      </w:r>
      <w:r>
        <w:rPr>
          <w:bCs/>
        </w:rPr>
        <w:t xml:space="preserve"> до </w:t>
      </w:r>
      <w:r w:rsidRPr="004B75A8">
        <w:rPr>
          <w:color w:val="000000"/>
        </w:rPr>
        <w:t>{{</w:t>
      </w:r>
      <w:r>
        <w:rPr>
          <w:color w:val="000000"/>
        </w:rPr>
        <w:t>об_пот11</w:t>
      </w:r>
      <w:r w:rsidRPr="004B75A8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{{размерность</w:t>
      </w:r>
      <w:r>
        <w:t>_потр</w:t>
      </w:r>
      <w:r w:rsidRPr="00CA5F16">
        <w:t>}}</w:t>
      </w:r>
      <w:r>
        <w:rPr>
          <w:bCs/>
        </w:rPr>
        <w:t xml:space="preserve">, т.е. на </w:t>
      </w:r>
      <w:r w:rsidRPr="00CA5F16">
        <w:rPr>
          <w:bCs/>
        </w:rPr>
        <w:t>{{</w:t>
      </w:r>
      <w:r>
        <w:rPr>
          <w:bCs/>
        </w:rPr>
        <w:t>процент_потр</w:t>
      </w:r>
      <w:r w:rsidRPr="00CA5F16">
        <w:rPr>
          <w:bCs/>
        </w:rPr>
        <w:t>}}</w:t>
      </w:r>
      <w:r>
        <w:rPr>
          <w:bCs/>
        </w:rPr>
        <w:t xml:space="preserve">%. </w:t>
      </w:r>
    </w:p>
    <w:p w14:paraId="41FB033E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потребления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год_макс_пот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объем_макс_пот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{{размерность</w:t>
      </w:r>
      <w:r>
        <w:t>_потр</w:t>
      </w:r>
      <w:r w:rsidRPr="00CA5F16">
        <w:t>}}</w:t>
      </w:r>
      <w:r>
        <w:t>)</w:t>
      </w:r>
      <w:r>
        <w:rPr>
          <w:bCs/>
        </w:rPr>
        <w:t>.</w:t>
      </w:r>
    </w:p>
    <w:p w14:paraId="55B83345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потребления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год_мин_пот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объем_мин_пот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{{размерность</w:t>
      </w:r>
      <w:r>
        <w:t>_потр</w:t>
      </w:r>
      <w:r w:rsidRPr="00CA5F16">
        <w:t>}}</w:t>
      </w:r>
      <w:r>
        <w:t>)</w:t>
      </w:r>
      <w:r>
        <w:rPr>
          <w:bCs/>
        </w:rPr>
        <w:t>.</w:t>
      </w:r>
    </w:p>
    <w:p w14:paraId="1693BE6D" w14:textId="77777777" w:rsidR="00747245" w:rsidRDefault="00747245" w:rsidP="00747245">
      <w:pPr>
        <w:jc w:val="right"/>
        <w:rPr>
          <w:b/>
          <w:bCs/>
        </w:rPr>
      </w:pPr>
    </w:p>
    <w:p w14:paraId="3CFD25B4" w14:textId="77777777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Pr="004A6AB0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569C3684" w14:textId="77777777" w:rsidR="00747245" w:rsidRDefault="00747245" w:rsidP="00747245">
      <w:pPr>
        <w:jc w:val="right"/>
      </w:pPr>
    </w:p>
    <w:p w14:paraId="41E454C6" w14:textId="77777777" w:rsidR="00747245" w:rsidRDefault="00747245" w:rsidP="00747245">
      <w:pPr>
        <w:jc w:val="center"/>
        <w:rPr>
          <w:b/>
        </w:rPr>
      </w:pPr>
      <w:r>
        <w:rPr>
          <w:b/>
        </w:rPr>
        <w:t>Сводная д</w:t>
      </w:r>
      <w:r w:rsidRPr="00D92F43">
        <w:rPr>
          <w:b/>
        </w:rPr>
        <w:t>инамика</w:t>
      </w:r>
      <w:r>
        <w:rPr>
          <w:b/>
        </w:rPr>
        <w:t>, производства, импорта, экспорта и</w:t>
      </w:r>
      <w:r w:rsidRPr="00D92F43">
        <w:rPr>
          <w:b/>
        </w:rPr>
        <w:t xml:space="preserve"> </w:t>
      </w:r>
      <w:r>
        <w:rPr>
          <w:b/>
        </w:rPr>
        <w:t xml:space="preserve">потребления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6F94FC34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06"/>
        <w:gridCol w:w="926"/>
        <w:gridCol w:w="926"/>
        <w:gridCol w:w="926"/>
        <w:gridCol w:w="926"/>
        <w:gridCol w:w="926"/>
        <w:gridCol w:w="926"/>
        <w:gridCol w:w="926"/>
        <w:gridCol w:w="1002"/>
        <w:gridCol w:w="1002"/>
      </w:tblGrid>
      <w:tr w:rsidR="00747245" w:rsidRPr="00533E5E" w14:paraId="68257F9E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7" w:type="pct"/>
            <w:vMerge w:val="restart"/>
            <w:noWrap/>
            <w:hideMark/>
          </w:tcPr>
          <w:p w14:paraId="419C53A5" w14:textId="77777777" w:rsidR="00747245" w:rsidRPr="00533E5E" w:rsidRDefault="00747245" w:rsidP="0077564A">
            <w:pPr>
              <w:jc w:val="center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</w:rPr>
              <w:t> </w:t>
            </w:r>
          </w:p>
        </w:tc>
        <w:tc>
          <w:tcPr>
            <w:tcW w:w="4483" w:type="pct"/>
            <w:gridSpan w:val="9"/>
            <w:noWrap/>
            <w:hideMark/>
          </w:tcPr>
          <w:p w14:paraId="2541CB6B" w14:textId="77777777" w:rsidR="00747245" w:rsidRPr="00533E5E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533E5E">
              <w:rPr>
                <w:color w:val="000000"/>
                <w:sz w:val="20"/>
              </w:rPr>
              <w:t>Объем, {{размерность_потр}}</w:t>
            </w:r>
          </w:p>
        </w:tc>
      </w:tr>
      <w:tr w:rsidR="00747245" w:rsidRPr="00533E5E" w14:paraId="68EADCEA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7" w:type="pct"/>
            <w:vMerge/>
            <w:hideMark/>
          </w:tcPr>
          <w:p w14:paraId="019DAFA3" w14:textId="77777777" w:rsidR="00747245" w:rsidRPr="00533E5E" w:rsidRDefault="00747245" w:rsidP="0077564A">
            <w:pPr>
              <w:jc w:val="center"/>
              <w:rPr>
                <w:color w:val="000000"/>
                <w:sz w:val="20"/>
              </w:rPr>
            </w:pPr>
          </w:p>
        </w:tc>
        <w:tc>
          <w:tcPr>
            <w:tcW w:w="490" w:type="pct"/>
            <w:noWrap/>
            <w:hideMark/>
          </w:tcPr>
          <w:p w14:paraId="1967AE86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{{год3}}</w:t>
            </w:r>
          </w:p>
        </w:tc>
        <w:tc>
          <w:tcPr>
            <w:tcW w:w="490" w:type="pct"/>
            <w:noWrap/>
            <w:hideMark/>
          </w:tcPr>
          <w:p w14:paraId="399F07E6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{{год4}}</w:t>
            </w:r>
          </w:p>
        </w:tc>
        <w:tc>
          <w:tcPr>
            <w:tcW w:w="490" w:type="pct"/>
            <w:noWrap/>
            <w:hideMark/>
          </w:tcPr>
          <w:p w14:paraId="24FED0E5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{{год5}}</w:t>
            </w:r>
          </w:p>
        </w:tc>
        <w:tc>
          <w:tcPr>
            <w:tcW w:w="490" w:type="pct"/>
            <w:noWrap/>
            <w:hideMark/>
          </w:tcPr>
          <w:p w14:paraId="5EA0A42D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{{год6}}</w:t>
            </w:r>
          </w:p>
        </w:tc>
        <w:tc>
          <w:tcPr>
            <w:tcW w:w="490" w:type="pct"/>
            <w:noWrap/>
            <w:hideMark/>
          </w:tcPr>
          <w:p w14:paraId="53C73B06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{{год7}}</w:t>
            </w:r>
          </w:p>
        </w:tc>
        <w:tc>
          <w:tcPr>
            <w:tcW w:w="490" w:type="pct"/>
            <w:noWrap/>
            <w:hideMark/>
          </w:tcPr>
          <w:p w14:paraId="1D302581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{{год8}}</w:t>
            </w:r>
          </w:p>
        </w:tc>
        <w:tc>
          <w:tcPr>
            <w:tcW w:w="490" w:type="pct"/>
            <w:noWrap/>
            <w:hideMark/>
          </w:tcPr>
          <w:p w14:paraId="5B1B94E9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{{год9}}</w:t>
            </w:r>
          </w:p>
        </w:tc>
        <w:tc>
          <w:tcPr>
            <w:tcW w:w="528" w:type="pct"/>
            <w:noWrap/>
            <w:hideMark/>
          </w:tcPr>
          <w:p w14:paraId="4C2CA0AF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{{год10}}</w:t>
            </w:r>
          </w:p>
        </w:tc>
        <w:tc>
          <w:tcPr>
            <w:tcW w:w="528" w:type="pct"/>
            <w:noWrap/>
            <w:hideMark/>
          </w:tcPr>
          <w:p w14:paraId="671D44F2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{{год11}}</w:t>
            </w:r>
          </w:p>
        </w:tc>
      </w:tr>
      <w:tr w:rsidR="00747245" w:rsidRPr="00533E5E" w14:paraId="3507FB85" w14:textId="77777777" w:rsidTr="008C349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7" w:type="pct"/>
            <w:noWrap/>
            <w:hideMark/>
          </w:tcPr>
          <w:p w14:paraId="1529F785" w14:textId="77777777" w:rsidR="00747245" w:rsidRPr="00533E5E" w:rsidRDefault="00747245" w:rsidP="0077564A">
            <w:pPr>
              <w:jc w:val="center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</w:rPr>
              <w:t>производство</w:t>
            </w:r>
          </w:p>
        </w:tc>
        <w:tc>
          <w:tcPr>
            <w:tcW w:w="490" w:type="pct"/>
            <w:noWrap/>
            <w:hideMark/>
          </w:tcPr>
          <w:p w14:paraId="06095C1F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об_п3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490" w:type="pct"/>
            <w:noWrap/>
            <w:hideMark/>
          </w:tcPr>
          <w:p w14:paraId="301FCA95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об_п</w:t>
            </w:r>
            <w:r>
              <w:rPr>
                <w:color w:val="000000"/>
              </w:rPr>
              <w:t>4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490" w:type="pct"/>
            <w:noWrap/>
            <w:hideMark/>
          </w:tcPr>
          <w:p w14:paraId="4EAB8E3E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об_п</w:t>
            </w:r>
            <w:r>
              <w:rPr>
                <w:color w:val="000000"/>
              </w:rPr>
              <w:t>5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490" w:type="pct"/>
            <w:noWrap/>
            <w:hideMark/>
          </w:tcPr>
          <w:p w14:paraId="267CD1BE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об_п</w:t>
            </w:r>
            <w:r>
              <w:rPr>
                <w:color w:val="000000"/>
              </w:rPr>
              <w:t>6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490" w:type="pct"/>
            <w:noWrap/>
            <w:hideMark/>
          </w:tcPr>
          <w:p w14:paraId="1D872B1C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об_п</w:t>
            </w:r>
            <w:r>
              <w:rPr>
                <w:color w:val="000000"/>
              </w:rPr>
              <w:t>7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490" w:type="pct"/>
            <w:noWrap/>
            <w:hideMark/>
          </w:tcPr>
          <w:p w14:paraId="658D96C7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об_п</w:t>
            </w:r>
            <w:r>
              <w:rPr>
                <w:color w:val="000000"/>
              </w:rPr>
              <w:t>8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490" w:type="pct"/>
            <w:noWrap/>
            <w:hideMark/>
          </w:tcPr>
          <w:p w14:paraId="03DE46AF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об_п</w:t>
            </w:r>
            <w:r>
              <w:rPr>
                <w:color w:val="000000"/>
              </w:rPr>
              <w:t>9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528" w:type="pct"/>
            <w:noWrap/>
            <w:hideMark/>
          </w:tcPr>
          <w:p w14:paraId="014A5AC1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об_п</w:t>
            </w:r>
            <w:r>
              <w:rPr>
                <w:color w:val="000000"/>
              </w:rPr>
              <w:t>10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528" w:type="pct"/>
            <w:noWrap/>
            <w:hideMark/>
          </w:tcPr>
          <w:p w14:paraId="1C8853EA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об_п</w:t>
            </w:r>
            <w:r>
              <w:rPr>
                <w:color w:val="000000"/>
              </w:rPr>
              <w:t>11</w:t>
            </w:r>
            <w:r w:rsidRPr="00AE6C70">
              <w:rPr>
                <w:color w:val="000000"/>
                <w:lang w:val="en-US"/>
              </w:rPr>
              <w:t>}}</w:t>
            </w:r>
          </w:p>
        </w:tc>
      </w:tr>
      <w:tr w:rsidR="00747245" w:rsidRPr="00533E5E" w14:paraId="491880FC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7" w:type="pct"/>
            <w:noWrap/>
            <w:hideMark/>
          </w:tcPr>
          <w:p w14:paraId="0E48F58C" w14:textId="77777777" w:rsidR="00747245" w:rsidRPr="00533E5E" w:rsidRDefault="00747245" w:rsidP="0077564A">
            <w:pPr>
              <w:jc w:val="center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</w:rPr>
              <w:t>импорт</w:t>
            </w:r>
          </w:p>
        </w:tc>
        <w:tc>
          <w:tcPr>
            <w:tcW w:w="490" w:type="pct"/>
            <w:noWrap/>
            <w:hideMark/>
          </w:tcPr>
          <w:p w14:paraId="2000BDFC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</w:t>
            </w:r>
            <w:r>
              <w:rPr>
                <w:color w:val="000000"/>
              </w:rPr>
              <w:t>и</w:t>
            </w:r>
            <w:r w:rsidRPr="00AE6C70">
              <w:rPr>
                <w:color w:val="000000"/>
              </w:rPr>
              <w:t>3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490" w:type="pct"/>
            <w:noWrap/>
            <w:hideMark/>
          </w:tcPr>
          <w:p w14:paraId="57853EA1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</w:t>
            </w:r>
            <w:r>
              <w:rPr>
                <w:color w:val="000000"/>
              </w:rPr>
              <w:t>и4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490" w:type="pct"/>
            <w:noWrap/>
            <w:hideMark/>
          </w:tcPr>
          <w:p w14:paraId="2DC09306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</w:t>
            </w:r>
            <w:r>
              <w:rPr>
                <w:color w:val="000000"/>
              </w:rPr>
              <w:t>и5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490" w:type="pct"/>
            <w:noWrap/>
            <w:hideMark/>
          </w:tcPr>
          <w:p w14:paraId="4FD517F5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</w:t>
            </w:r>
            <w:r>
              <w:rPr>
                <w:color w:val="000000"/>
              </w:rPr>
              <w:t>и6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490" w:type="pct"/>
            <w:noWrap/>
            <w:hideMark/>
          </w:tcPr>
          <w:p w14:paraId="3D04F67C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</w:t>
            </w:r>
            <w:r>
              <w:rPr>
                <w:color w:val="000000"/>
              </w:rPr>
              <w:t>и7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490" w:type="pct"/>
            <w:noWrap/>
            <w:hideMark/>
          </w:tcPr>
          <w:p w14:paraId="0270BCC8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</w:t>
            </w:r>
            <w:r>
              <w:rPr>
                <w:color w:val="000000"/>
              </w:rPr>
              <w:t>и8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490" w:type="pct"/>
            <w:noWrap/>
            <w:hideMark/>
          </w:tcPr>
          <w:p w14:paraId="3A06EDF1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</w:t>
            </w:r>
            <w:r>
              <w:rPr>
                <w:color w:val="000000"/>
              </w:rPr>
              <w:t>и9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528" w:type="pct"/>
            <w:noWrap/>
            <w:hideMark/>
          </w:tcPr>
          <w:p w14:paraId="36E3139D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</w:t>
            </w:r>
            <w:r>
              <w:rPr>
                <w:color w:val="000000"/>
              </w:rPr>
              <w:t>и10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528" w:type="pct"/>
            <w:noWrap/>
            <w:hideMark/>
          </w:tcPr>
          <w:p w14:paraId="40744F71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</w:t>
            </w:r>
            <w:r>
              <w:rPr>
                <w:color w:val="000000"/>
              </w:rPr>
              <w:t>и11</w:t>
            </w:r>
            <w:r w:rsidRPr="00AE6C70">
              <w:rPr>
                <w:color w:val="000000"/>
                <w:lang w:val="en-US"/>
              </w:rPr>
              <w:t>}}</w:t>
            </w:r>
          </w:p>
        </w:tc>
      </w:tr>
      <w:tr w:rsidR="00747245" w:rsidRPr="00533E5E" w14:paraId="00DB00F5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7" w:type="pct"/>
            <w:noWrap/>
            <w:hideMark/>
          </w:tcPr>
          <w:p w14:paraId="4C1922B5" w14:textId="77777777" w:rsidR="00747245" w:rsidRPr="00533E5E" w:rsidRDefault="00747245" w:rsidP="0077564A">
            <w:pPr>
              <w:jc w:val="center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</w:rPr>
              <w:t>экспорт</w:t>
            </w:r>
          </w:p>
        </w:tc>
        <w:tc>
          <w:tcPr>
            <w:tcW w:w="490" w:type="pct"/>
            <w:noWrap/>
            <w:hideMark/>
          </w:tcPr>
          <w:p w14:paraId="7B554774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</w:t>
            </w:r>
            <w:r>
              <w:rPr>
                <w:color w:val="000000"/>
              </w:rPr>
              <w:t>э</w:t>
            </w:r>
            <w:r w:rsidRPr="00AE6C70">
              <w:rPr>
                <w:color w:val="000000"/>
              </w:rPr>
              <w:t>3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490" w:type="pct"/>
            <w:noWrap/>
            <w:hideMark/>
          </w:tcPr>
          <w:p w14:paraId="11A314D8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</w:t>
            </w:r>
            <w:r>
              <w:rPr>
                <w:color w:val="000000"/>
              </w:rPr>
              <w:t>э4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490" w:type="pct"/>
            <w:noWrap/>
            <w:hideMark/>
          </w:tcPr>
          <w:p w14:paraId="386364EE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</w:t>
            </w:r>
            <w:r>
              <w:rPr>
                <w:color w:val="000000"/>
              </w:rPr>
              <w:t>э5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490" w:type="pct"/>
            <w:noWrap/>
            <w:hideMark/>
          </w:tcPr>
          <w:p w14:paraId="5823DCB8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</w:t>
            </w:r>
            <w:r>
              <w:rPr>
                <w:color w:val="000000"/>
              </w:rPr>
              <w:t>э6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490" w:type="pct"/>
            <w:noWrap/>
            <w:hideMark/>
          </w:tcPr>
          <w:p w14:paraId="72D76C03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</w:t>
            </w:r>
            <w:r>
              <w:rPr>
                <w:color w:val="000000"/>
              </w:rPr>
              <w:t>э7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490" w:type="pct"/>
            <w:noWrap/>
            <w:hideMark/>
          </w:tcPr>
          <w:p w14:paraId="4D57A1E1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</w:t>
            </w:r>
            <w:r>
              <w:rPr>
                <w:color w:val="000000"/>
              </w:rPr>
              <w:t>э8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490" w:type="pct"/>
            <w:noWrap/>
            <w:hideMark/>
          </w:tcPr>
          <w:p w14:paraId="35EA1911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</w:t>
            </w:r>
            <w:r>
              <w:rPr>
                <w:color w:val="000000"/>
              </w:rPr>
              <w:t>э9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528" w:type="pct"/>
            <w:noWrap/>
            <w:hideMark/>
          </w:tcPr>
          <w:p w14:paraId="70D08354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</w:t>
            </w:r>
            <w:r>
              <w:rPr>
                <w:color w:val="000000"/>
              </w:rPr>
              <w:t>э10</w:t>
            </w:r>
            <w:r w:rsidRPr="00AE6C70">
              <w:rPr>
                <w:color w:val="000000"/>
                <w:lang w:val="en-US"/>
              </w:rPr>
              <w:t>}}</w:t>
            </w:r>
          </w:p>
        </w:tc>
        <w:tc>
          <w:tcPr>
            <w:tcW w:w="528" w:type="pct"/>
            <w:noWrap/>
            <w:hideMark/>
          </w:tcPr>
          <w:p w14:paraId="0A4B2BC6" w14:textId="77777777" w:rsidR="00747245" w:rsidRPr="00533E5E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AE6C70">
              <w:rPr>
                <w:color w:val="000000"/>
                <w:lang w:val="en-US"/>
              </w:rPr>
              <w:t>{{</w:t>
            </w:r>
            <w:r w:rsidRPr="00AE6C70">
              <w:rPr>
                <w:color w:val="000000"/>
              </w:rPr>
              <w:t>об_</w:t>
            </w:r>
            <w:r>
              <w:rPr>
                <w:color w:val="000000"/>
              </w:rPr>
              <w:t>э11</w:t>
            </w:r>
            <w:r w:rsidRPr="00AE6C70">
              <w:rPr>
                <w:color w:val="000000"/>
                <w:lang w:val="en-US"/>
              </w:rPr>
              <w:t>}}</w:t>
            </w:r>
          </w:p>
        </w:tc>
      </w:tr>
      <w:tr w:rsidR="00747245" w:rsidRPr="00533E5E" w14:paraId="1A193FD6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7" w:type="pct"/>
            <w:noWrap/>
            <w:hideMark/>
          </w:tcPr>
          <w:p w14:paraId="6CC0690E" w14:textId="77777777" w:rsidR="00747245" w:rsidRPr="00533E5E" w:rsidRDefault="00747245" w:rsidP="0077564A">
            <w:pPr>
              <w:jc w:val="center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</w:rPr>
              <w:t>потребление</w:t>
            </w:r>
          </w:p>
        </w:tc>
        <w:tc>
          <w:tcPr>
            <w:tcW w:w="490" w:type="pct"/>
            <w:noWrap/>
            <w:hideMark/>
          </w:tcPr>
          <w:p w14:paraId="2C8B24D1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  <w:lang w:val="en-US"/>
              </w:rPr>
              <w:t>{{об_пот3}}</w:t>
            </w:r>
          </w:p>
        </w:tc>
        <w:tc>
          <w:tcPr>
            <w:tcW w:w="490" w:type="pct"/>
            <w:noWrap/>
            <w:hideMark/>
          </w:tcPr>
          <w:p w14:paraId="71102623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  <w:lang w:val="en-US"/>
              </w:rPr>
              <w:t>{{об_пот4}}</w:t>
            </w:r>
          </w:p>
        </w:tc>
        <w:tc>
          <w:tcPr>
            <w:tcW w:w="490" w:type="pct"/>
            <w:noWrap/>
            <w:hideMark/>
          </w:tcPr>
          <w:p w14:paraId="1394001C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  <w:lang w:val="en-US"/>
              </w:rPr>
              <w:t>{{об_пот5}}</w:t>
            </w:r>
          </w:p>
        </w:tc>
        <w:tc>
          <w:tcPr>
            <w:tcW w:w="490" w:type="pct"/>
            <w:noWrap/>
            <w:hideMark/>
          </w:tcPr>
          <w:p w14:paraId="2FD4DB29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  <w:lang w:val="en-US"/>
              </w:rPr>
              <w:t>{{об_пот6}}</w:t>
            </w:r>
          </w:p>
        </w:tc>
        <w:tc>
          <w:tcPr>
            <w:tcW w:w="490" w:type="pct"/>
            <w:noWrap/>
            <w:hideMark/>
          </w:tcPr>
          <w:p w14:paraId="13E87516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  <w:lang w:val="en-US"/>
              </w:rPr>
              <w:t>{{об_пот7}}</w:t>
            </w:r>
          </w:p>
        </w:tc>
        <w:tc>
          <w:tcPr>
            <w:tcW w:w="490" w:type="pct"/>
            <w:noWrap/>
            <w:hideMark/>
          </w:tcPr>
          <w:p w14:paraId="57E08184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  <w:lang w:val="en-US"/>
              </w:rPr>
              <w:t>{{об_пот8}}</w:t>
            </w:r>
          </w:p>
        </w:tc>
        <w:tc>
          <w:tcPr>
            <w:tcW w:w="490" w:type="pct"/>
            <w:noWrap/>
            <w:hideMark/>
          </w:tcPr>
          <w:p w14:paraId="5AD58B74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  <w:lang w:val="en-US"/>
              </w:rPr>
              <w:t>{{об_пот9}}</w:t>
            </w:r>
          </w:p>
        </w:tc>
        <w:tc>
          <w:tcPr>
            <w:tcW w:w="528" w:type="pct"/>
            <w:noWrap/>
            <w:hideMark/>
          </w:tcPr>
          <w:p w14:paraId="4D53CD90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  <w:lang w:val="en-US"/>
              </w:rPr>
              <w:t>{{об_пот10}}</w:t>
            </w:r>
          </w:p>
        </w:tc>
        <w:tc>
          <w:tcPr>
            <w:tcW w:w="528" w:type="pct"/>
            <w:noWrap/>
            <w:hideMark/>
          </w:tcPr>
          <w:p w14:paraId="2301E0C9" w14:textId="77777777" w:rsidR="00747245" w:rsidRPr="00533E5E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  <w:lang w:val="en-US"/>
              </w:rPr>
              <w:t>{{об_пот11}}</w:t>
            </w:r>
          </w:p>
        </w:tc>
      </w:tr>
    </w:tbl>
    <w:p w14:paraId="55B2ACCA" w14:textId="77777777" w:rsidR="00747245" w:rsidRDefault="00747245" w:rsidP="00747245">
      <w:pPr>
        <w:jc w:val="right"/>
        <w:rPr>
          <w:i/>
          <w:sz w:val="20"/>
        </w:rPr>
      </w:pPr>
    </w:p>
    <w:p w14:paraId="65DB342C" w14:textId="2440ADDC" w:rsidR="00747245" w:rsidRDefault="00747245" w:rsidP="0022673D">
      <w:pPr>
        <w:jc w:val="right"/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  <w:r>
        <w:br w:type="page"/>
      </w:r>
    </w:p>
    <w:p w14:paraId="256D6111" w14:textId="77777777" w:rsidR="00747245" w:rsidRDefault="00747245" w:rsidP="00747245">
      <w:pPr>
        <w:pStyle w:val="20"/>
      </w:pPr>
      <w:bookmarkStart w:id="31" w:name="_Toc117722425"/>
      <w:bookmarkStart w:id="32" w:name="_Toc123070095"/>
      <w:r>
        <w:lastRenderedPageBreak/>
        <w:t>4.2. Доля импорта в структуре потребления {{продукция1}}</w:t>
      </w:r>
      <w:bookmarkEnd w:id="31"/>
      <w:bookmarkEnd w:id="32"/>
    </w:p>
    <w:p w14:paraId="70317DEC" w14:textId="77777777" w:rsidR="00747245" w:rsidRDefault="00747245" w:rsidP="00747245">
      <w:pPr>
        <w:jc w:val="right"/>
        <w:rPr>
          <w:b/>
          <w:bCs/>
        </w:rPr>
      </w:pPr>
    </w:p>
    <w:p w14:paraId="35B8C224" w14:textId="77777777" w:rsidR="00747245" w:rsidRDefault="00747245" w:rsidP="00747245">
      <w:pPr>
        <w:jc w:val="right"/>
        <w:rPr>
          <w:b/>
          <w:bCs/>
        </w:rPr>
      </w:pPr>
    </w:p>
    <w:p w14:paraId="0BFCBF37" w14:textId="77777777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Pr="004A6AB0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7A40562D" w14:textId="77777777" w:rsidR="00747245" w:rsidRDefault="00747245" w:rsidP="00747245">
      <w:pPr>
        <w:jc w:val="right"/>
      </w:pPr>
    </w:p>
    <w:p w14:paraId="1136FB34" w14:textId="77777777" w:rsidR="00747245" w:rsidRDefault="00747245" w:rsidP="00747245">
      <w:pPr>
        <w:jc w:val="center"/>
        <w:rPr>
          <w:b/>
        </w:rPr>
      </w:pPr>
      <w:r>
        <w:rPr>
          <w:b/>
        </w:rPr>
        <w:t>Структура</w:t>
      </w:r>
      <w:r w:rsidRPr="00D92F43">
        <w:rPr>
          <w:b/>
        </w:rPr>
        <w:t xml:space="preserve"> </w:t>
      </w:r>
      <w:r>
        <w:rPr>
          <w:b/>
        </w:rPr>
        <w:t xml:space="preserve">потребления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054FC14D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3895"/>
        <w:gridCol w:w="3439"/>
        <w:gridCol w:w="2258"/>
      </w:tblGrid>
      <w:tr w:rsidR="00747245" w:rsidRPr="006E626F" w14:paraId="13017299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pct"/>
            <w:noWrap/>
            <w:hideMark/>
          </w:tcPr>
          <w:p w14:paraId="5FB75E6B" w14:textId="77777777" w:rsidR="00747245" w:rsidRPr="006E626F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E626F">
              <w:rPr>
                <w:color w:val="000000"/>
              </w:rPr>
              <w:t>Показатели</w:t>
            </w:r>
          </w:p>
        </w:tc>
        <w:tc>
          <w:tcPr>
            <w:tcW w:w="1792" w:type="pct"/>
            <w:noWrap/>
            <w:hideMark/>
          </w:tcPr>
          <w:p w14:paraId="18AE1899" w14:textId="77777777" w:rsidR="00747245" w:rsidRPr="006E626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 w:rsidRPr="006E626F">
              <w:rPr>
                <w:color w:val="000000"/>
              </w:rPr>
              <w:t xml:space="preserve">Объем, </w:t>
            </w:r>
            <w:r>
              <w:rPr>
                <w:color w:val="000000"/>
                <w:lang w:val="en-US"/>
              </w:rPr>
              <w:t>{{</w:t>
            </w:r>
            <w:r w:rsidRPr="005A2B9C">
              <w:t>размерность_потр</w:t>
            </w:r>
            <w:r>
              <w:rPr>
                <w:lang w:val="en-US"/>
              </w:rPr>
              <w:t>}}</w:t>
            </w:r>
          </w:p>
        </w:tc>
        <w:tc>
          <w:tcPr>
            <w:tcW w:w="1177" w:type="pct"/>
            <w:noWrap/>
            <w:hideMark/>
          </w:tcPr>
          <w:p w14:paraId="69F2645F" w14:textId="77777777" w:rsidR="00747245" w:rsidRPr="006E626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6E626F">
              <w:rPr>
                <w:color w:val="000000"/>
              </w:rPr>
              <w:t>Доля, %</w:t>
            </w:r>
          </w:p>
        </w:tc>
      </w:tr>
      <w:tr w:rsidR="00747245" w:rsidRPr="006E626F" w14:paraId="77A2E2C3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pct"/>
            <w:noWrap/>
            <w:hideMark/>
          </w:tcPr>
          <w:p w14:paraId="39960224" w14:textId="77777777" w:rsidR="00747245" w:rsidRPr="006E626F" w:rsidRDefault="00747245" w:rsidP="0077564A">
            <w:pPr>
              <w:jc w:val="center"/>
              <w:rPr>
                <w:color w:val="000000"/>
              </w:rPr>
            </w:pPr>
            <w:r w:rsidRPr="006E626F">
              <w:rPr>
                <w:color w:val="000000"/>
              </w:rPr>
              <w:t>производство</w:t>
            </w:r>
          </w:p>
        </w:tc>
        <w:tc>
          <w:tcPr>
            <w:tcW w:w="1792" w:type="pct"/>
            <w:noWrap/>
            <w:hideMark/>
          </w:tcPr>
          <w:p w14:paraId="4ADCFF83" w14:textId="638FCE97" w:rsidR="00747245" w:rsidRPr="006E626F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 w:rsidR="00FF40BD" w:rsidRPr="00AE6C70">
              <w:rPr>
                <w:color w:val="000000"/>
              </w:rPr>
              <w:t>об_п</w:t>
            </w:r>
            <w:r w:rsidR="00FF40BD">
              <w:rPr>
                <w:color w:val="000000"/>
              </w:rPr>
              <w:t>11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1177" w:type="pct"/>
            <w:noWrap/>
            <w:hideMark/>
          </w:tcPr>
          <w:p w14:paraId="1B4315AA" w14:textId="77777777" w:rsidR="00747245" w:rsidRPr="006E626F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доля_про</w:t>
            </w:r>
            <w:r>
              <w:rPr>
                <w:color w:val="000000"/>
                <w:lang w:val="en-US"/>
              </w:rPr>
              <w:t>}}</w:t>
            </w:r>
          </w:p>
        </w:tc>
      </w:tr>
      <w:tr w:rsidR="00747245" w:rsidRPr="006E626F" w14:paraId="6ADF54C9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pct"/>
            <w:noWrap/>
            <w:hideMark/>
          </w:tcPr>
          <w:p w14:paraId="3EE24209" w14:textId="77777777" w:rsidR="00747245" w:rsidRPr="006E626F" w:rsidRDefault="00747245" w:rsidP="0077564A">
            <w:pPr>
              <w:jc w:val="center"/>
              <w:rPr>
                <w:color w:val="000000"/>
              </w:rPr>
            </w:pPr>
            <w:r w:rsidRPr="006E626F">
              <w:rPr>
                <w:color w:val="000000"/>
              </w:rPr>
              <w:t>импорт</w:t>
            </w:r>
          </w:p>
        </w:tc>
        <w:tc>
          <w:tcPr>
            <w:tcW w:w="1792" w:type="pct"/>
            <w:noWrap/>
            <w:hideMark/>
          </w:tcPr>
          <w:p w14:paraId="090C1C07" w14:textId="6F67DE5C" w:rsidR="00747245" w:rsidRPr="006E626F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 w:rsidR="00FF40BD" w:rsidRPr="00AE6C70">
              <w:rPr>
                <w:color w:val="000000"/>
              </w:rPr>
              <w:t>об_</w:t>
            </w:r>
            <w:r w:rsidR="00FF40BD">
              <w:rPr>
                <w:color w:val="000000"/>
              </w:rPr>
              <w:t>и11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1177" w:type="pct"/>
            <w:noWrap/>
            <w:hideMark/>
          </w:tcPr>
          <w:p w14:paraId="309BFA55" w14:textId="77777777" w:rsidR="00747245" w:rsidRPr="006E626F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доля_им</w:t>
            </w:r>
            <w:r>
              <w:rPr>
                <w:color w:val="000000"/>
                <w:lang w:val="en-US"/>
              </w:rPr>
              <w:t>}}</w:t>
            </w:r>
          </w:p>
        </w:tc>
      </w:tr>
      <w:tr w:rsidR="00747245" w:rsidRPr="006E626F" w14:paraId="13BB0CC4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pct"/>
            <w:noWrap/>
            <w:hideMark/>
          </w:tcPr>
          <w:p w14:paraId="14C48EEB" w14:textId="77777777" w:rsidR="00747245" w:rsidRPr="006E626F" w:rsidRDefault="00747245" w:rsidP="0077564A">
            <w:pPr>
              <w:jc w:val="center"/>
              <w:rPr>
                <w:color w:val="000000"/>
              </w:rPr>
            </w:pPr>
            <w:r w:rsidRPr="006E626F">
              <w:rPr>
                <w:color w:val="000000"/>
              </w:rPr>
              <w:t>экспорт</w:t>
            </w:r>
          </w:p>
        </w:tc>
        <w:tc>
          <w:tcPr>
            <w:tcW w:w="1792" w:type="pct"/>
            <w:noWrap/>
            <w:hideMark/>
          </w:tcPr>
          <w:p w14:paraId="53AB966D" w14:textId="6A53621F" w:rsidR="00747245" w:rsidRPr="006E626F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 w:rsidR="00FF40BD" w:rsidRPr="00AE6C70">
              <w:rPr>
                <w:color w:val="000000"/>
              </w:rPr>
              <w:t>об_</w:t>
            </w:r>
            <w:r w:rsidR="00FF40BD">
              <w:rPr>
                <w:color w:val="000000"/>
              </w:rPr>
              <w:t>э11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1177" w:type="pct"/>
            <w:noWrap/>
            <w:hideMark/>
          </w:tcPr>
          <w:p w14:paraId="78B6B141" w14:textId="77777777" w:rsidR="00747245" w:rsidRPr="006E626F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</w:tc>
      </w:tr>
      <w:tr w:rsidR="00747245" w:rsidRPr="006E626F" w14:paraId="07A46A21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pct"/>
            <w:noWrap/>
            <w:hideMark/>
          </w:tcPr>
          <w:p w14:paraId="09E58250" w14:textId="77777777" w:rsidR="00747245" w:rsidRPr="006E626F" w:rsidRDefault="00747245" w:rsidP="0077564A">
            <w:pPr>
              <w:jc w:val="center"/>
              <w:rPr>
                <w:color w:val="000000"/>
              </w:rPr>
            </w:pPr>
            <w:r w:rsidRPr="006E626F">
              <w:rPr>
                <w:color w:val="000000"/>
              </w:rPr>
              <w:t>потребление</w:t>
            </w:r>
          </w:p>
        </w:tc>
        <w:tc>
          <w:tcPr>
            <w:tcW w:w="1792" w:type="pct"/>
            <w:noWrap/>
            <w:hideMark/>
          </w:tcPr>
          <w:p w14:paraId="44C4F900" w14:textId="5D7A7619" w:rsidR="00747245" w:rsidRPr="006E626F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 w:rsidR="00FF40BD" w:rsidRPr="00FF40BD">
              <w:t>объем_потр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1177" w:type="pct"/>
            <w:noWrap/>
            <w:hideMark/>
          </w:tcPr>
          <w:p w14:paraId="539148D8" w14:textId="77777777" w:rsidR="00747245" w:rsidRPr="006E626F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100.0</w:t>
            </w:r>
          </w:p>
        </w:tc>
      </w:tr>
    </w:tbl>
    <w:p w14:paraId="4988176E" w14:textId="77777777" w:rsidR="00747245" w:rsidRDefault="00747245" w:rsidP="00747245">
      <w:pPr>
        <w:jc w:val="right"/>
        <w:rPr>
          <w:i/>
          <w:sz w:val="20"/>
        </w:rPr>
      </w:pPr>
    </w:p>
    <w:p w14:paraId="04F7AD95" w14:textId="0FFFBBE8" w:rsidR="00747245" w:rsidRDefault="00747245" w:rsidP="00747245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</w:p>
    <w:p w14:paraId="2CCADFB5" w14:textId="77777777" w:rsidR="00747245" w:rsidRDefault="00747245" w:rsidP="00747245">
      <w:pPr>
        <w:rPr>
          <w:b/>
        </w:rPr>
      </w:pPr>
    </w:p>
    <w:p w14:paraId="7DF4ED87" w14:textId="77777777" w:rsidR="00747245" w:rsidRPr="00D92F43" w:rsidRDefault="00747245" w:rsidP="00747245">
      <w:pPr>
        <w:rPr>
          <w:b/>
        </w:rPr>
      </w:pPr>
    </w:p>
    <w:p w14:paraId="71D342CE" w14:textId="1AD291A1" w:rsidR="00BC60E1" w:rsidRDefault="00747245" w:rsidP="0022673D">
      <w:pPr>
        <w:ind w:firstLine="708"/>
        <w:jc w:val="both"/>
        <w:rPr>
          <w:b/>
          <w:bCs/>
        </w:rPr>
      </w:pPr>
      <w:r>
        <w:t xml:space="preserve">Доля импортной продукции на рынке </w:t>
      </w:r>
      <w:r w:rsidRPr="00F63931">
        <w:t>{{продукция1}}</w:t>
      </w:r>
      <w:r>
        <w:t xml:space="preserve"> в России в </w:t>
      </w:r>
      <w:r w:rsidRPr="00F63931">
        <w:t xml:space="preserve">{{год_написания}} </w:t>
      </w:r>
      <w:r>
        <w:t xml:space="preserve">г. составила </w:t>
      </w:r>
      <w:r w:rsidRPr="00F63931">
        <w:rPr>
          <w:color w:val="000000"/>
        </w:rPr>
        <w:t>{{</w:t>
      </w:r>
      <w:r>
        <w:rPr>
          <w:color w:val="000000"/>
        </w:rPr>
        <w:t>доля_им</w:t>
      </w:r>
      <w:r w:rsidRPr="00F63931">
        <w:rPr>
          <w:color w:val="000000"/>
        </w:rPr>
        <w:t>}}</w:t>
      </w:r>
      <w:r>
        <w:rPr>
          <w:color w:val="000000"/>
        </w:rPr>
        <w:t xml:space="preserve">%. </w:t>
      </w:r>
      <w:r w:rsidR="00BC60E1">
        <w:rPr>
          <w:b/>
          <w:bCs/>
        </w:rPr>
        <w:br w:type="page"/>
      </w:r>
    </w:p>
    <w:p w14:paraId="6BACD1AE" w14:textId="625BAB9B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5FF4FF83" w14:textId="77777777" w:rsidR="00747245" w:rsidRPr="00D92F43" w:rsidRDefault="00747245" w:rsidP="00747245">
      <w:pPr>
        <w:jc w:val="right"/>
      </w:pPr>
    </w:p>
    <w:p w14:paraId="54FB35CE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Доля отечественной и импортной продукции на рынке потребления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70868302" w14:textId="478F4253" w:rsidR="00747245" w:rsidRDefault="00747245" w:rsidP="008877F8">
      <w:pPr>
        <w:rPr>
          <w:i/>
          <w:sz w:val="20"/>
        </w:rPr>
      </w:pPr>
      <w:r>
        <w:rPr>
          <w:rFonts w:ascii="Segoe UI" w:hAnsi="Segoe UI" w:cs="Segoe UI"/>
          <w:color w:val="212529"/>
          <w:shd w:val="clear" w:color="auto" w:fill="FFFFFF"/>
        </w:rPr>
        <w:t>{{image5}}</w:t>
      </w:r>
    </w:p>
    <w:p w14:paraId="0F51A834" w14:textId="679AA147" w:rsidR="00747245" w:rsidRDefault="00747245" w:rsidP="0022673D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  <w:r>
        <w:rPr>
          <w:b/>
          <w:bCs/>
        </w:rPr>
        <w:br w:type="page"/>
      </w:r>
    </w:p>
    <w:p w14:paraId="4AAE82C5" w14:textId="77777777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Pr="004A6AB0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23DB9C08" w14:textId="77777777" w:rsidR="00747245" w:rsidRDefault="00747245" w:rsidP="00747245">
      <w:pPr>
        <w:jc w:val="right"/>
      </w:pPr>
    </w:p>
    <w:p w14:paraId="3AFD97ED" w14:textId="08C1599D" w:rsidR="00747245" w:rsidRDefault="00747245" w:rsidP="00747245">
      <w:pPr>
        <w:jc w:val="center"/>
        <w:rPr>
          <w:b/>
        </w:rPr>
      </w:pPr>
      <w:r>
        <w:rPr>
          <w:b/>
        </w:rPr>
        <w:t>Динамика доли импорт</w:t>
      </w:r>
      <w:r w:rsidR="00C710A8">
        <w:rPr>
          <w:b/>
        </w:rPr>
        <w:t>ной продукции</w:t>
      </w:r>
      <w:r>
        <w:rPr>
          <w:b/>
        </w:rPr>
        <w:t xml:space="preserve"> в потреблении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2DBA41B4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6"/>
        <w:gridCol w:w="1047"/>
        <w:gridCol w:w="1047"/>
        <w:gridCol w:w="1047"/>
        <w:gridCol w:w="1047"/>
        <w:gridCol w:w="1047"/>
        <w:gridCol w:w="1047"/>
        <w:gridCol w:w="1132"/>
        <w:gridCol w:w="1132"/>
      </w:tblGrid>
      <w:tr w:rsidR="00747245" w:rsidRPr="0086361C" w14:paraId="4A52D685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5D7771BA" w14:textId="77777777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Доля, %</w:t>
            </w:r>
          </w:p>
        </w:tc>
      </w:tr>
      <w:tr w:rsidR="00747245" w:rsidRPr="0086361C" w14:paraId="2F78D761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0" w:type="pct"/>
            <w:noWrap/>
            <w:hideMark/>
          </w:tcPr>
          <w:p w14:paraId="66FC8002" w14:textId="77777777" w:rsidR="00747245" w:rsidRPr="007A4DDA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5" w:type="pct"/>
            <w:noWrap/>
            <w:hideMark/>
          </w:tcPr>
          <w:p w14:paraId="7FC7C8CE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год4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5" w:type="pct"/>
            <w:noWrap/>
            <w:hideMark/>
          </w:tcPr>
          <w:p w14:paraId="2E6F7F3F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5" w:type="pct"/>
            <w:noWrap/>
            <w:hideMark/>
          </w:tcPr>
          <w:p w14:paraId="067169D5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5" w:type="pct"/>
            <w:noWrap/>
            <w:hideMark/>
          </w:tcPr>
          <w:p w14:paraId="47F5D0F8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5" w:type="pct"/>
            <w:noWrap/>
            <w:hideMark/>
          </w:tcPr>
          <w:p w14:paraId="3C5E8399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5" w:type="pct"/>
            <w:noWrap/>
            <w:hideMark/>
          </w:tcPr>
          <w:p w14:paraId="10EB65B1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85" w:type="pct"/>
            <w:noWrap/>
            <w:hideMark/>
          </w:tcPr>
          <w:p w14:paraId="31A8FA5D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85" w:type="pct"/>
            <w:noWrap/>
            <w:hideMark/>
          </w:tcPr>
          <w:p w14:paraId="3A998B11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86361C" w14:paraId="0E7ABE5D" w14:textId="77777777" w:rsidTr="008C349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0" w:type="pct"/>
            <w:noWrap/>
          </w:tcPr>
          <w:p w14:paraId="49EB73A9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 w:rsidRPr="008C3495">
              <w:rPr>
                <w:b w:val="0"/>
                <w:bCs w:val="0"/>
                <w:color w:val="000000"/>
              </w:rPr>
              <w:t>дол_им3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545" w:type="pct"/>
            <w:noWrap/>
          </w:tcPr>
          <w:p w14:paraId="68C108E9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95FA6">
              <w:rPr>
                <w:color w:val="000000"/>
                <w:lang w:val="en-US"/>
              </w:rPr>
              <w:t>{{</w:t>
            </w:r>
            <w:r w:rsidRPr="00D95FA6">
              <w:rPr>
                <w:color w:val="000000"/>
              </w:rPr>
              <w:t>дол_им</w:t>
            </w:r>
            <w:r>
              <w:rPr>
                <w:color w:val="000000"/>
              </w:rPr>
              <w:t>4</w:t>
            </w:r>
            <w:r w:rsidRPr="00D95FA6">
              <w:rPr>
                <w:color w:val="000000"/>
                <w:lang w:val="en-US"/>
              </w:rPr>
              <w:t>}}</w:t>
            </w:r>
          </w:p>
        </w:tc>
        <w:tc>
          <w:tcPr>
            <w:tcW w:w="545" w:type="pct"/>
            <w:noWrap/>
          </w:tcPr>
          <w:p w14:paraId="507FCFC6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95FA6">
              <w:rPr>
                <w:color w:val="000000"/>
                <w:lang w:val="en-US"/>
              </w:rPr>
              <w:t>{{</w:t>
            </w:r>
            <w:r w:rsidRPr="00D95FA6">
              <w:rPr>
                <w:color w:val="000000"/>
              </w:rPr>
              <w:t>дол_им</w:t>
            </w:r>
            <w:r>
              <w:rPr>
                <w:color w:val="000000"/>
              </w:rPr>
              <w:t>5</w:t>
            </w:r>
            <w:r w:rsidRPr="00D95FA6">
              <w:rPr>
                <w:color w:val="000000"/>
                <w:lang w:val="en-US"/>
              </w:rPr>
              <w:t>}}</w:t>
            </w:r>
          </w:p>
        </w:tc>
        <w:tc>
          <w:tcPr>
            <w:tcW w:w="545" w:type="pct"/>
            <w:noWrap/>
          </w:tcPr>
          <w:p w14:paraId="5252C5CE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95FA6">
              <w:rPr>
                <w:color w:val="000000"/>
                <w:lang w:val="en-US"/>
              </w:rPr>
              <w:t>{{</w:t>
            </w:r>
            <w:r w:rsidRPr="00D95FA6">
              <w:rPr>
                <w:color w:val="000000"/>
              </w:rPr>
              <w:t>дол_им</w:t>
            </w:r>
            <w:r>
              <w:rPr>
                <w:color w:val="000000"/>
              </w:rPr>
              <w:t>6</w:t>
            </w:r>
            <w:r w:rsidRPr="00D95FA6">
              <w:rPr>
                <w:color w:val="000000"/>
                <w:lang w:val="en-US"/>
              </w:rPr>
              <w:t>}}</w:t>
            </w:r>
          </w:p>
        </w:tc>
        <w:tc>
          <w:tcPr>
            <w:tcW w:w="545" w:type="pct"/>
            <w:noWrap/>
          </w:tcPr>
          <w:p w14:paraId="4C7B58BC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95FA6">
              <w:rPr>
                <w:color w:val="000000"/>
                <w:lang w:val="en-US"/>
              </w:rPr>
              <w:t>{{</w:t>
            </w:r>
            <w:r w:rsidRPr="00D95FA6">
              <w:rPr>
                <w:color w:val="000000"/>
              </w:rPr>
              <w:t>дол_им</w:t>
            </w:r>
            <w:r>
              <w:rPr>
                <w:color w:val="000000"/>
              </w:rPr>
              <w:t>7</w:t>
            </w:r>
            <w:r w:rsidRPr="00D95FA6">
              <w:rPr>
                <w:color w:val="000000"/>
                <w:lang w:val="en-US"/>
              </w:rPr>
              <w:t>}}</w:t>
            </w:r>
          </w:p>
        </w:tc>
        <w:tc>
          <w:tcPr>
            <w:tcW w:w="545" w:type="pct"/>
            <w:noWrap/>
          </w:tcPr>
          <w:p w14:paraId="33080987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95FA6">
              <w:rPr>
                <w:color w:val="000000"/>
                <w:lang w:val="en-US"/>
              </w:rPr>
              <w:t>{{</w:t>
            </w:r>
            <w:r w:rsidRPr="00D95FA6">
              <w:rPr>
                <w:color w:val="000000"/>
              </w:rPr>
              <w:t>дол_им</w:t>
            </w:r>
            <w:r>
              <w:rPr>
                <w:color w:val="000000"/>
              </w:rPr>
              <w:t>8</w:t>
            </w:r>
            <w:r w:rsidRPr="00D95FA6">
              <w:rPr>
                <w:color w:val="000000"/>
                <w:lang w:val="en-US"/>
              </w:rPr>
              <w:t>}}</w:t>
            </w:r>
          </w:p>
        </w:tc>
        <w:tc>
          <w:tcPr>
            <w:tcW w:w="545" w:type="pct"/>
            <w:noWrap/>
          </w:tcPr>
          <w:p w14:paraId="566242BA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95FA6">
              <w:rPr>
                <w:color w:val="000000"/>
                <w:lang w:val="en-US"/>
              </w:rPr>
              <w:t>{{</w:t>
            </w:r>
            <w:r w:rsidRPr="00D95FA6">
              <w:rPr>
                <w:color w:val="000000"/>
              </w:rPr>
              <w:t>дол_им</w:t>
            </w:r>
            <w:r>
              <w:rPr>
                <w:color w:val="000000"/>
              </w:rPr>
              <w:t>9</w:t>
            </w:r>
            <w:r w:rsidRPr="00D95FA6">
              <w:rPr>
                <w:color w:val="000000"/>
                <w:lang w:val="en-US"/>
              </w:rPr>
              <w:t>}}</w:t>
            </w:r>
          </w:p>
        </w:tc>
        <w:tc>
          <w:tcPr>
            <w:tcW w:w="585" w:type="pct"/>
            <w:noWrap/>
          </w:tcPr>
          <w:p w14:paraId="12A6CCBD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95FA6">
              <w:rPr>
                <w:color w:val="000000"/>
                <w:lang w:val="en-US"/>
              </w:rPr>
              <w:t>{{</w:t>
            </w:r>
            <w:r w:rsidRPr="00D95FA6">
              <w:rPr>
                <w:color w:val="000000"/>
              </w:rPr>
              <w:t>дол_им</w:t>
            </w:r>
            <w:r>
              <w:rPr>
                <w:color w:val="000000"/>
              </w:rPr>
              <w:t>10</w:t>
            </w:r>
            <w:r w:rsidRPr="00D95FA6">
              <w:rPr>
                <w:color w:val="000000"/>
                <w:lang w:val="en-US"/>
              </w:rPr>
              <w:t>}}</w:t>
            </w:r>
          </w:p>
        </w:tc>
        <w:tc>
          <w:tcPr>
            <w:tcW w:w="585" w:type="pct"/>
            <w:noWrap/>
          </w:tcPr>
          <w:p w14:paraId="2409291B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95FA6">
              <w:rPr>
                <w:color w:val="000000"/>
                <w:lang w:val="en-US"/>
              </w:rPr>
              <w:t>{{</w:t>
            </w:r>
            <w:r w:rsidRPr="00D95FA6">
              <w:rPr>
                <w:color w:val="000000"/>
              </w:rPr>
              <w:t>дол_им</w:t>
            </w:r>
            <w:r>
              <w:rPr>
                <w:color w:val="000000"/>
              </w:rPr>
              <w:t>11</w:t>
            </w:r>
            <w:r w:rsidRPr="00D95FA6">
              <w:rPr>
                <w:color w:val="000000"/>
                <w:lang w:val="en-US"/>
              </w:rPr>
              <w:t>}}</w:t>
            </w:r>
          </w:p>
        </w:tc>
      </w:tr>
    </w:tbl>
    <w:p w14:paraId="15E5A930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26986125" w14:textId="12B425AB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</w:p>
    <w:p w14:paraId="3ED37F97" w14:textId="77777777" w:rsidR="00747245" w:rsidRDefault="00747245" w:rsidP="00747245">
      <w:pPr>
        <w:rPr>
          <w:b/>
        </w:rPr>
      </w:pPr>
    </w:p>
    <w:p w14:paraId="52D291B5" w14:textId="77777777" w:rsidR="00747245" w:rsidRDefault="00747245" w:rsidP="00747245">
      <w:pPr>
        <w:ind w:firstLine="708"/>
        <w:jc w:val="both"/>
        <w:rPr>
          <w:color w:val="000000"/>
        </w:rPr>
      </w:pPr>
    </w:p>
    <w:p w14:paraId="1E88E43A" w14:textId="3ED6C8C2" w:rsidR="00E523C3" w:rsidRDefault="00747245" w:rsidP="0022673D">
      <w:pPr>
        <w:ind w:firstLine="708"/>
        <w:jc w:val="both"/>
        <w:rPr>
          <w:color w:val="000000"/>
        </w:rPr>
      </w:pPr>
      <w:r>
        <w:rPr>
          <w:color w:val="000000"/>
        </w:rPr>
        <w:t xml:space="preserve">С </w:t>
      </w:r>
      <w:r w:rsidRPr="00327C56">
        <w:rPr>
          <w:color w:val="000000"/>
        </w:rPr>
        <w:t>{{год3}}</w:t>
      </w:r>
      <w:r>
        <w:rPr>
          <w:color w:val="000000"/>
        </w:rPr>
        <w:t xml:space="preserve"> г. по </w:t>
      </w:r>
      <w:r w:rsidRPr="00CA5F16">
        <w:t>{{год_написания}} г.</w:t>
      </w:r>
      <w:r>
        <w:t xml:space="preserve"> показатели доли импорт</w:t>
      </w:r>
      <w:r w:rsidR="00C710A8">
        <w:t>ной продукции</w:t>
      </w:r>
      <w:r>
        <w:t xml:space="preserve"> на рынке потребления {</w:t>
      </w:r>
      <w:r w:rsidRPr="00F63931">
        <w:t>{продукция1}}</w:t>
      </w:r>
      <w:r w:rsidR="0033441D" w:rsidRPr="0033441D">
        <w:t xml:space="preserve"> </w:t>
      </w:r>
      <w:r w:rsidR="0033441D">
        <w:t>в России</w:t>
      </w:r>
      <w:r>
        <w:t xml:space="preserve"> </w:t>
      </w:r>
      <w:r w:rsidRPr="00327C56">
        <w:t>{{</w:t>
      </w:r>
      <w:r>
        <w:t>дин_дол_им</w:t>
      </w:r>
      <w:r w:rsidRPr="00327C56">
        <w:t>}}</w:t>
      </w:r>
      <w:r>
        <w:t xml:space="preserve"> с </w:t>
      </w:r>
      <w:r w:rsidRPr="00327C56">
        <w:rPr>
          <w:color w:val="000000"/>
        </w:rPr>
        <w:t>{{</w:t>
      </w:r>
      <w:r>
        <w:rPr>
          <w:color w:val="000000"/>
        </w:rPr>
        <w:t>дол_им3</w:t>
      </w:r>
      <w:r w:rsidRPr="00327C56">
        <w:rPr>
          <w:color w:val="000000"/>
        </w:rPr>
        <w:t>}}</w:t>
      </w:r>
      <w:r>
        <w:rPr>
          <w:color w:val="000000"/>
        </w:rPr>
        <w:t xml:space="preserve">% до </w:t>
      </w:r>
      <w:r w:rsidRPr="00327C56">
        <w:rPr>
          <w:color w:val="000000"/>
        </w:rPr>
        <w:t>{{</w:t>
      </w:r>
      <w:r w:rsidRPr="00D95FA6">
        <w:rPr>
          <w:color w:val="000000"/>
        </w:rPr>
        <w:t>дол_им</w:t>
      </w:r>
      <w:r>
        <w:rPr>
          <w:color w:val="000000"/>
        </w:rPr>
        <w:t>11</w:t>
      </w:r>
      <w:r w:rsidRPr="00327C56">
        <w:rPr>
          <w:color w:val="000000"/>
        </w:rPr>
        <w:t>}}</w:t>
      </w:r>
      <w:r>
        <w:rPr>
          <w:color w:val="000000"/>
        </w:rPr>
        <w:t xml:space="preserve">%. </w:t>
      </w:r>
    </w:p>
    <w:p w14:paraId="50E08541" w14:textId="5064F317" w:rsidR="0018440A" w:rsidRDefault="0018440A" w:rsidP="0018440A">
      <w:pPr>
        <w:jc w:val="both"/>
        <w:rPr>
          <w:color w:val="000000"/>
        </w:rPr>
      </w:pPr>
    </w:p>
    <w:p w14:paraId="4BCEA973" w14:textId="383C7151" w:rsidR="0018440A" w:rsidRDefault="0018440A">
      <w:pPr>
        <w:spacing w:after="180" w:line="336" w:lineRule="auto"/>
        <w:contextualSpacing w:val="0"/>
      </w:pPr>
      <w:r>
        <w:br w:type="page"/>
      </w:r>
    </w:p>
    <w:p w14:paraId="76C78E76" w14:textId="2B4115F9" w:rsidR="00282F04" w:rsidRPr="00282F04" w:rsidRDefault="00282F04" w:rsidP="00DB72BF">
      <w:pPr>
        <w:pStyle w:val="1"/>
      </w:pPr>
      <w:bookmarkStart w:id="33" w:name="_Toc123070096"/>
      <w:r>
        <w:lastRenderedPageBreak/>
        <w:t xml:space="preserve">ГЛАВА 5. </w:t>
      </w:r>
      <w:r w:rsidR="009E379C">
        <w:t>АНАЛИЗ ИМПОРТНОЙ СТОИМОСТИ</w:t>
      </w:r>
      <w:r>
        <w:t xml:space="preserve"> В РОССИИ</w:t>
      </w:r>
      <w:bookmarkEnd w:id="33"/>
    </w:p>
    <w:p w14:paraId="45A7E8B1" w14:textId="780FACBD" w:rsidR="0018440A" w:rsidRDefault="0018440A" w:rsidP="0018440A">
      <w:pPr>
        <w:pStyle w:val="20"/>
      </w:pPr>
      <w:bookmarkStart w:id="34" w:name="_Toc123070097"/>
      <w:r>
        <w:t>5.1. Динамика импортной стоимости {{продукция1}} по годам</w:t>
      </w:r>
      <w:bookmarkEnd w:id="34"/>
    </w:p>
    <w:p w14:paraId="0C62B4A4" w14:textId="41B8B34C" w:rsidR="0018440A" w:rsidRDefault="0018440A" w:rsidP="0018440A"/>
    <w:p w14:paraId="6BD2052C" w14:textId="5956CD2B" w:rsidR="0018440A" w:rsidRPr="002128F9" w:rsidRDefault="0018440A" w:rsidP="0018440A">
      <w:pPr>
        <w:ind w:firstLine="720"/>
        <w:jc w:val="both"/>
        <w:rPr>
          <w:color w:val="000000"/>
        </w:rPr>
      </w:pPr>
      <w:r>
        <w:rPr>
          <w:color w:val="000000"/>
        </w:rPr>
        <w:t xml:space="preserve">Средняя стоимость </w:t>
      </w:r>
      <w:r w:rsidRPr="0018440A">
        <w:t>{{продукция1}}</w:t>
      </w:r>
      <w:r>
        <w:t xml:space="preserve"> импортного производства в России </w:t>
      </w:r>
      <w:r w:rsidR="002128F9">
        <w:t xml:space="preserve">с </w:t>
      </w:r>
      <w:r w:rsidR="002128F9" w:rsidRPr="002128F9">
        <w:rPr>
          <w:color w:val="000000"/>
        </w:rPr>
        <w:t>{{</w:t>
      </w:r>
      <w:r w:rsidR="002128F9">
        <w:rPr>
          <w:color w:val="000000"/>
        </w:rPr>
        <w:t>год3</w:t>
      </w:r>
      <w:r w:rsidR="002128F9" w:rsidRPr="002128F9">
        <w:rPr>
          <w:color w:val="000000"/>
        </w:rPr>
        <w:t>}}</w:t>
      </w:r>
      <w:r w:rsidR="00277829">
        <w:rPr>
          <w:color w:val="000000"/>
        </w:rPr>
        <w:t xml:space="preserve"> г.</w:t>
      </w:r>
      <w:r w:rsidR="002128F9">
        <w:rPr>
          <w:color w:val="000000"/>
        </w:rPr>
        <w:t xml:space="preserve"> </w:t>
      </w:r>
      <w:r w:rsidR="002128F9">
        <w:t xml:space="preserve">по </w:t>
      </w:r>
      <w:r w:rsidR="002128F9" w:rsidRPr="002128F9">
        <w:t>{{год_написания}}</w:t>
      </w:r>
      <w:r w:rsidR="00277829">
        <w:t xml:space="preserve"> г.</w:t>
      </w:r>
      <w:r w:rsidR="002128F9">
        <w:t xml:space="preserve"> представлена в таблице ниже</w:t>
      </w:r>
      <w:r w:rsidRPr="002128F9">
        <w:rPr>
          <w:color w:val="000000"/>
        </w:rPr>
        <w:t xml:space="preserve">. </w:t>
      </w:r>
    </w:p>
    <w:p w14:paraId="01D40E17" w14:textId="42923492" w:rsidR="0018440A" w:rsidRDefault="0018440A" w:rsidP="0018440A">
      <w:pPr>
        <w:jc w:val="both"/>
      </w:pPr>
    </w:p>
    <w:p w14:paraId="7DEFDE68" w14:textId="4983B257" w:rsidR="002128F9" w:rsidRDefault="002128F9" w:rsidP="002128F9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7634450C" w14:textId="77777777" w:rsidR="002128F9" w:rsidRDefault="002128F9" w:rsidP="002128F9">
      <w:pPr>
        <w:jc w:val="right"/>
      </w:pPr>
    </w:p>
    <w:p w14:paraId="4E49D492" w14:textId="669505C1" w:rsidR="002128F9" w:rsidRDefault="002128F9" w:rsidP="002128F9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016CBE95" w14:textId="77777777" w:rsidR="002128F9" w:rsidRDefault="002128F9" w:rsidP="002128F9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4"/>
        <w:gridCol w:w="1044"/>
        <w:gridCol w:w="1044"/>
        <w:gridCol w:w="1043"/>
        <w:gridCol w:w="1043"/>
        <w:gridCol w:w="1043"/>
        <w:gridCol w:w="1043"/>
        <w:gridCol w:w="1144"/>
        <w:gridCol w:w="1144"/>
      </w:tblGrid>
      <w:tr w:rsidR="002128F9" w:rsidRPr="0086361C" w14:paraId="52E7E0F9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43D80FED" w14:textId="4523CAC0" w:rsidR="002128F9" w:rsidRPr="002128F9" w:rsidRDefault="002128F9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rPr>
                <w:lang w:val="en-US"/>
              </w:rPr>
              <w:t>$</w:t>
            </w:r>
            <w:r>
              <w:t>/кг</w:t>
            </w:r>
          </w:p>
        </w:tc>
      </w:tr>
      <w:tr w:rsidR="002128F9" w:rsidRPr="0086361C" w14:paraId="3AD56954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  <w:hideMark/>
          </w:tcPr>
          <w:p w14:paraId="24AE88A6" w14:textId="77777777" w:rsidR="002128F9" w:rsidRPr="007A4DDA" w:rsidRDefault="002128F9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56BD1A20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год4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2FA024F4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2DB66AA0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4A2548A0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13600D6D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66EFC644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  <w:hideMark/>
          </w:tcPr>
          <w:p w14:paraId="17961D56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  <w:hideMark/>
          </w:tcPr>
          <w:p w14:paraId="74F01EAB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2128F9" w:rsidRPr="0086361C" w14:paraId="00609E82" w14:textId="77777777" w:rsidTr="00E27F7E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</w:tcPr>
          <w:p w14:paraId="283681E0" w14:textId="59540FCA" w:rsidR="002128F9" w:rsidRPr="008C3495" w:rsidRDefault="002128F9" w:rsidP="00E27F7E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>
              <w:rPr>
                <w:b w:val="0"/>
                <w:bCs w:val="0"/>
                <w:color w:val="000000"/>
              </w:rPr>
              <w:t>сто_д</w:t>
            </w:r>
            <w:r w:rsidRPr="008C3495">
              <w:rPr>
                <w:b w:val="0"/>
                <w:bCs w:val="0"/>
                <w:color w:val="000000"/>
              </w:rPr>
              <w:t>3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4E21375B" w14:textId="432D2939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6B5574C0" w14:textId="4D7EBA41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486CC9A8" w14:textId="788F6FD4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10811F0E" w14:textId="7EC8E6D8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44911A94" w14:textId="2F036A17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сто_д8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0DB565FA" w14:textId="5F74AEA1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сто_д9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</w:tcPr>
          <w:p w14:paraId="0315E2DE" w14:textId="5F6604C9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сто_д10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</w:tcPr>
          <w:p w14:paraId="79AD1737" w14:textId="13AECBA9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сто_д11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15AD9FA5" w14:textId="77777777" w:rsidR="002128F9" w:rsidRPr="00D92F43" w:rsidRDefault="002128F9" w:rsidP="002128F9">
      <w:pPr>
        <w:jc w:val="right"/>
        <w:rPr>
          <w:i/>
          <w:sz w:val="20"/>
        </w:rPr>
      </w:pPr>
    </w:p>
    <w:p w14:paraId="7811BD70" w14:textId="6044AD61" w:rsidR="002128F9" w:rsidRDefault="002128F9" w:rsidP="002128F9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4357BBDE" w14:textId="77777777" w:rsidR="002128F9" w:rsidRDefault="002128F9" w:rsidP="002128F9">
      <w:pPr>
        <w:jc w:val="right"/>
        <w:rPr>
          <w:i/>
          <w:sz w:val="20"/>
        </w:rPr>
      </w:pPr>
    </w:p>
    <w:p w14:paraId="561F0EE5" w14:textId="77777777" w:rsidR="002128F9" w:rsidRDefault="002128F9" w:rsidP="002128F9">
      <w:pPr>
        <w:jc w:val="right"/>
        <w:rPr>
          <w:b/>
          <w:bCs/>
        </w:rPr>
      </w:pPr>
    </w:p>
    <w:p w14:paraId="17CF052C" w14:textId="780B8FEE" w:rsidR="002128F9" w:rsidRDefault="002128F9" w:rsidP="002128F9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7C06346F" w14:textId="77777777" w:rsidR="002128F9" w:rsidRDefault="002128F9" w:rsidP="002128F9">
      <w:pPr>
        <w:jc w:val="right"/>
      </w:pPr>
    </w:p>
    <w:p w14:paraId="15168328" w14:textId="21E1201A" w:rsidR="002128F9" w:rsidRDefault="002128F9" w:rsidP="002128F9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{{продукция1}}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31D1FFFC" w14:textId="77777777" w:rsidR="002128F9" w:rsidRDefault="002128F9" w:rsidP="002128F9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9"/>
        <w:gridCol w:w="1199"/>
        <w:gridCol w:w="1199"/>
        <w:gridCol w:w="1199"/>
        <w:gridCol w:w="1199"/>
        <w:gridCol w:w="1199"/>
        <w:gridCol w:w="1199"/>
        <w:gridCol w:w="1199"/>
      </w:tblGrid>
      <w:tr w:rsidR="002128F9" w:rsidRPr="00697810" w14:paraId="666162FF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45BC5DA5" w14:textId="77777777" w:rsidR="002128F9" w:rsidRPr="00697810" w:rsidRDefault="002128F9" w:rsidP="00E27F7E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2128F9" w:rsidRPr="00697810" w14:paraId="6C475A96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411FCB98" w14:textId="77777777" w:rsidR="002128F9" w:rsidRPr="00697810" w:rsidRDefault="002128F9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BD262D4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1264C56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54B59AE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6BC4B43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30A04E7D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0EFE2B6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DD916AA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2128F9" w:rsidRPr="00697810" w14:paraId="0FDE3748" w14:textId="77777777" w:rsidTr="00E27F7E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86B1CBD" w14:textId="6C361264" w:rsidR="002128F9" w:rsidRPr="008C3495" w:rsidRDefault="002128F9" w:rsidP="00E27F7E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>
              <w:rPr>
                <w:b w:val="0"/>
                <w:bCs w:val="0"/>
                <w:color w:val="000000"/>
              </w:rPr>
              <w:t>дол_дин</w:t>
            </w:r>
            <w:r w:rsidRPr="008C3495">
              <w:rPr>
                <w:b w:val="0"/>
                <w:bCs w:val="0"/>
                <w:color w:val="000000"/>
              </w:rPr>
              <w:t>1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03A3609" w14:textId="6A0A9164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дол_дин2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437B3AA" w14:textId="58CAA690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07F443AC" w14:textId="40AFB48C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0D4D8D4" w14:textId="49438264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408F1176" w14:textId="6F4B662C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B9DAA8B" w14:textId="7E6066E8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AA465B1" w14:textId="12CEC284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дол_дин8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5AFB81EC" w14:textId="77777777" w:rsidR="002128F9" w:rsidRPr="00D92F43" w:rsidRDefault="002128F9" w:rsidP="002128F9">
      <w:pPr>
        <w:rPr>
          <w:b/>
        </w:rPr>
      </w:pPr>
    </w:p>
    <w:p w14:paraId="7DB4207C" w14:textId="64AC8446" w:rsidR="002128F9" w:rsidRPr="00D92F43" w:rsidRDefault="002128F9" w:rsidP="002128F9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55B248C8" w14:textId="339F006A" w:rsidR="002128F9" w:rsidRDefault="002128F9" w:rsidP="002128F9">
      <w:pPr>
        <w:rPr>
          <w:b/>
        </w:rPr>
      </w:pPr>
    </w:p>
    <w:p w14:paraId="75DFC197" w14:textId="77777777" w:rsidR="002128F9" w:rsidRDefault="002128F9" w:rsidP="002128F9">
      <w:pPr>
        <w:rPr>
          <w:b/>
        </w:rPr>
      </w:pPr>
    </w:p>
    <w:p w14:paraId="1BB260B0" w14:textId="77777777" w:rsidR="002128F9" w:rsidRDefault="002128F9" w:rsidP="002128F9">
      <w:pPr>
        <w:rPr>
          <w:b/>
        </w:rPr>
      </w:pPr>
    </w:p>
    <w:p w14:paraId="40D23C2F" w14:textId="5B9D79D5" w:rsidR="002128F9" w:rsidRDefault="002128F9" w:rsidP="002128F9">
      <w:pPr>
        <w:jc w:val="right"/>
      </w:pPr>
      <w:r>
        <w:br w:type="page"/>
      </w:r>
    </w:p>
    <w:p w14:paraId="5C5BA49B" w14:textId="7231D24F" w:rsidR="002128F9" w:rsidRPr="00D92F43" w:rsidRDefault="002128F9" w:rsidP="002128F9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42C6AFF1" w14:textId="77777777" w:rsidR="002128F9" w:rsidRPr="00D92F43" w:rsidRDefault="002128F9" w:rsidP="002128F9">
      <w:pPr>
        <w:jc w:val="right"/>
      </w:pPr>
    </w:p>
    <w:p w14:paraId="13BC2D64" w14:textId="3F93436A" w:rsidR="002128F9" w:rsidRDefault="002128F9" w:rsidP="002128F9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6CE7A556" w14:textId="77777777" w:rsidR="002128F9" w:rsidRDefault="002128F9" w:rsidP="002128F9">
      <w:pPr>
        <w:rPr>
          <w:b/>
        </w:rPr>
      </w:pPr>
    </w:p>
    <w:p w14:paraId="0DBEC96F" w14:textId="49994374" w:rsidR="002128F9" w:rsidRPr="00D92F43" w:rsidRDefault="002128F9" w:rsidP="002128F9">
      <w:pPr>
        <w:rPr>
          <w:b/>
        </w:rPr>
      </w:pPr>
      <w:r>
        <w:rPr>
          <w:rFonts w:ascii="Segoe UI" w:hAnsi="Segoe UI" w:cs="Segoe UI"/>
          <w:color w:val="212529"/>
          <w:shd w:val="clear" w:color="auto" w:fill="FFFFFF"/>
        </w:rPr>
        <w:t>{{image</w:t>
      </w:r>
      <w:r w:rsidR="001D4718">
        <w:rPr>
          <w:rFonts w:ascii="Segoe UI" w:hAnsi="Segoe UI" w:cs="Segoe UI"/>
          <w:color w:val="212529"/>
          <w:shd w:val="clear" w:color="auto" w:fill="FFFFFF"/>
        </w:rPr>
        <w:t>6</w:t>
      </w:r>
      <w:r>
        <w:rPr>
          <w:rFonts w:ascii="Segoe UI" w:hAnsi="Segoe UI" w:cs="Segoe UI"/>
          <w:color w:val="212529"/>
          <w:shd w:val="clear" w:color="auto" w:fill="FFFFFF"/>
        </w:rPr>
        <w:t>}}</w:t>
      </w:r>
    </w:p>
    <w:p w14:paraId="6B425E18" w14:textId="77777777" w:rsidR="002128F9" w:rsidRDefault="002128F9" w:rsidP="002128F9">
      <w:pPr>
        <w:jc w:val="right"/>
        <w:rPr>
          <w:i/>
          <w:sz w:val="20"/>
        </w:rPr>
      </w:pPr>
    </w:p>
    <w:p w14:paraId="7DF7973B" w14:textId="2855B15E" w:rsidR="002128F9" w:rsidRDefault="002128F9" w:rsidP="001D4718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5562A24C" w14:textId="43F91C78" w:rsidR="001D4718" w:rsidRDefault="001D4718" w:rsidP="001D4718">
      <w:pPr>
        <w:rPr>
          <w:i/>
          <w:sz w:val="20"/>
        </w:rPr>
      </w:pPr>
    </w:p>
    <w:p w14:paraId="46C5FFC9" w14:textId="34F293D8" w:rsidR="001D4718" w:rsidRDefault="001D4718" w:rsidP="001D4718"/>
    <w:p w14:paraId="01CF484E" w14:textId="7FB62E46" w:rsidR="00322E5F" w:rsidRPr="00322E5F" w:rsidRDefault="001D4718" w:rsidP="00322E5F">
      <w:pPr>
        <w:jc w:val="both"/>
      </w:pPr>
      <w:r>
        <w:tab/>
        <w:t xml:space="preserve">С </w:t>
      </w:r>
      <w:r w:rsidRPr="001D4718">
        <w:rPr>
          <w:color w:val="000000"/>
        </w:rPr>
        <w:t>{{</w:t>
      </w:r>
      <w:r>
        <w:rPr>
          <w:color w:val="000000"/>
        </w:rPr>
        <w:t>год3</w:t>
      </w:r>
      <w:r w:rsidRPr="001D4718">
        <w:rPr>
          <w:color w:val="000000"/>
        </w:rPr>
        <w:t>}}</w:t>
      </w:r>
      <w:r>
        <w:rPr>
          <w:color w:val="000000"/>
        </w:rPr>
        <w:t xml:space="preserve"> </w:t>
      </w:r>
      <w:r w:rsidR="00322E5F">
        <w:rPr>
          <w:color w:val="000000"/>
        </w:rPr>
        <w:t>по</w:t>
      </w:r>
      <w:r>
        <w:rPr>
          <w:color w:val="000000"/>
        </w:rPr>
        <w:t xml:space="preserve"> </w:t>
      </w:r>
      <w:r w:rsidRPr="001D4718">
        <w:rPr>
          <w:color w:val="000000"/>
        </w:rPr>
        <w:t>{{год11}}</w:t>
      </w:r>
      <w:r w:rsidR="00322E5F">
        <w:rPr>
          <w:color w:val="000000"/>
        </w:rPr>
        <w:t xml:space="preserve"> гг</w:t>
      </w:r>
      <w:r>
        <w:rPr>
          <w:color w:val="000000"/>
        </w:rPr>
        <w:t xml:space="preserve"> средняя импортная стоимость </w:t>
      </w:r>
      <w:r w:rsidRPr="001D4718">
        <w:t>{{продукция1}}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="00322E5F" w:rsidRPr="00322E5F">
        <w:t>{{</w:t>
      </w:r>
      <w:r w:rsidR="00322E5F">
        <w:t>динамик_доллар</w:t>
      </w:r>
      <w:r w:rsidR="00322E5F" w:rsidRPr="00322E5F">
        <w:t>}}</w:t>
      </w:r>
      <w:r w:rsidR="00322E5F">
        <w:t xml:space="preserve"> на </w:t>
      </w:r>
      <w:r w:rsidR="00322E5F" w:rsidRPr="00322E5F">
        <w:t>{{</w:t>
      </w:r>
      <w:r w:rsidR="00322E5F">
        <w:t>цифр_дин_доллар</w:t>
      </w:r>
      <w:r w:rsidR="00322E5F" w:rsidRPr="00322E5F">
        <w:t>}}</w:t>
      </w:r>
      <w:r w:rsidR="00322E5F">
        <w:t xml:space="preserve">% - с </w:t>
      </w:r>
      <w:r w:rsidR="00322E5F" w:rsidRPr="00322E5F">
        <w:rPr>
          <w:color w:val="000000"/>
        </w:rPr>
        <w:t>{{сто_д3}}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 до </w:t>
      </w:r>
      <w:r w:rsidR="00322E5F" w:rsidRPr="00322E5F">
        <w:rPr>
          <w:color w:val="000000"/>
        </w:rPr>
        <w:t>{{</w:t>
      </w:r>
      <w:r w:rsidR="00322E5F">
        <w:rPr>
          <w:color w:val="000000"/>
        </w:rPr>
        <w:t>сто_д11</w:t>
      </w:r>
      <w:r w:rsidR="00322E5F" w:rsidRPr="00322E5F">
        <w:rPr>
          <w:color w:val="000000"/>
        </w:rPr>
        <w:t>}}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/кг. Минимальная стоимость продукции зафиксирована в </w:t>
      </w:r>
      <w:r w:rsidR="00322E5F" w:rsidRPr="00322E5F">
        <w:rPr>
          <w:color w:val="000000"/>
        </w:rPr>
        <w:t>{{</w:t>
      </w:r>
      <w:r w:rsidR="00322E5F">
        <w:rPr>
          <w:color w:val="000000"/>
        </w:rPr>
        <w:t>мин_год_стоим_дол</w:t>
      </w:r>
      <w:r w:rsidR="00322E5F" w:rsidRPr="00322E5F">
        <w:rPr>
          <w:color w:val="000000"/>
        </w:rPr>
        <w:t>}}</w:t>
      </w:r>
      <w:r w:rsidR="00322E5F">
        <w:rPr>
          <w:color w:val="000000"/>
        </w:rPr>
        <w:t xml:space="preserve"> г. и равна </w:t>
      </w:r>
      <w:r w:rsidR="00322E5F" w:rsidRPr="00322E5F">
        <w:rPr>
          <w:color w:val="000000"/>
        </w:rPr>
        <w:t>{{</w:t>
      </w:r>
      <w:r w:rsidR="00322E5F">
        <w:rPr>
          <w:color w:val="000000"/>
        </w:rPr>
        <w:t>мин_стоим_дол</w:t>
      </w:r>
      <w:r w:rsidR="00322E5F" w:rsidRPr="00322E5F">
        <w:rPr>
          <w:color w:val="000000"/>
        </w:rPr>
        <w:t>}}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/кг. Максимальная - в </w:t>
      </w:r>
      <w:r w:rsidR="00322E5F" w:rsidRPr="00322E5F">
        <w:rPr>
          <w:color w:val="000000"/>
        </w:rPr>
        <w:t>{{</w:t>
      </w:r>
      <w:r w:rsidR="00322E5F">
        <w:rPr>
          <w:color w:val="000000"/>
        </w:rPr>
        <w:t>макс_год_стоим_дол</w:t>
      </w:r>
      <w:r w:rsidR="00322E5F" w:rsidRPr="00322E5F">
        <w:rPr>
          <w:color w:val="000000"/>
        </w:rPr>
        <w:t>}}</w:t>
      </w:r>
      <w:r w:rsidR="00322E5F">
        <w:rPr>
          <w:color w:val="000000"/>
        </w:rPr>
        <w:t xml:space="preserve"> г. и равна </w:t>
      </w:r>
      <w:r w:rsidR="00322E5F" w:rsidRPr="00322E5F">
        <w:rPr>
          <w:color w:val="000000"/>
        </w:rPr>
        <w:t>{{</w:t>
      </w:r>
      <w:r w:rsidR="00322E5F">
        <w:rPr>
          <w:color w:val="000000"/>
        </w:rPr>
        <w:t>макс_стоим_дол</w:t>
      </w:r>
      <w:r w:rsidR="00322E5F" w:rsidRPr="00322E5F">
        <w:rPr>
          <w:color w:val="000000"/>
        </w:rPr>
        <w:t>}}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/кг. </w:t>
      </w:r>
    </w:p>
    <w:p w14:paraId="591E866E" w14:textId="74F4B48E" w:rsidR="00322E5F" w:rsidRDefault="00322E5F">
      <w:pPr>
        <w:spacing w:after="180" w:line="336" w:lineRule="auto"/>
        <w:contextualSpacing w:val="0"/>
      </w:pPr>
      <w:r>
        <w:br w:type="page"/>
      </w:r>
    </w:p>
    <w:p w14:paraId="526E2153" w14:textId="50334593" w:rsidR="00322E5F" w:rsidRDefault="00322E5F" w:rsidP="00322E5F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660148DD" w14:textId="77777777" w:rsidR="00322E5F" w:rsidRDefault="00322E5F" w:rsidP="00322E5F">
      <w:pPr>
        <w:jc w:val="right"/>
      </w:pPr>
    </w:p>
    <w:p w14:paraId="5A552CB6" w14:textId="3279B3E2" w:rsidR="00322E5F" w:rsidRDefault="00322E5F" w:rsidP="00322E5F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10A12793" w14:textId="77777777" w:rsidR="00322E5F" w:rsidRDefault="00322E5F" w:rsidP="00322E5F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8"/>
        <w:gridCol w:w="1048"/>
        <w:gridCol w:w="1048"/>
        <w:gridCol w:w="1047"/>
        <w:gridCol w:w="1047"/>
        <w:gridCol w:w="1047"/>
        <w:gridCol w:w="1047"/>
        <w:gridCol w:w="1130"/>
        <w:gridCol w:w="1130"/>
      </w:tblGrid>
      <w:tr w:rsidR="00322E5F" w:rsidRPr="0086361C" w14:paraId="3F647E4A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1177E3A2" w14:textId="13A9C5D9" w:rsidR="00322E5F" w:rsidRPr="002128F9" w:rsidRDefault="00322E5F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t>руб./кг</w:t>
            </w:r>
          </w:p>
        </w:tc>
      </w:tr>
      <w:tr w:rsidR="00322E5F" w:rsidRPr="0086361C" w14:paraId="03106883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  <w:hideMark/>
          </w:tcPr>
          <w:p w14:paraId="0D4DBED1" w14:textId="77777777" w:rsidR="00322E5F" w:rsidRPr="007A4DDA" w:rsidRDefault="00322E5F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7A9E1AE9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год4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1E7B4552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7A1F2B2F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18C8A675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64A69E0F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670A9132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  <w:hideMark/>
          </w:tcPr>
          <w:p w14:paraId="1B710CA6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  <w:hideMark/>
          </w:tcPr>
          <w:p w14:paraId="5AFEFBD8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322E5F" w:rsidRPr="0086361C" w14:paraId="775796BA" w14:textId="77777777" w:rsidTr="00E27F7E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</w:tcPr>
          <w:p w14:paraId="2786114E" w14:textId="36A4A96E" w:rsidR="00322E5F" w:rsidRPr="008C3495" w:rsidRDefault="00322E5F" w:rsidP="00E27F7E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>
              <w:rPr>
                <w:b w:val="0"/>
                <w:bCs w:val="0"/>
                <w:color w:val="000000"/>
              </w:rPr>
              <w:t>сто_руб</w:t>
            </w:r>
            <w:r w:rsidRPr="008C3495">
              <w:rPr>
                <w:b w:val="0"/>
                <w:bCs w:val="0"/>
                <w:color w:val="000000"/>
              </w:rPr>
              <w:t>3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5D529B27" w14:textId="5F599250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45171264" w14:textId="13D3D904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21295D66" w14:textId="4B9D4DAE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4AF0C814" w14:textId="32201961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12387FAF" w14:textId="3826F6E8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сто_руб8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1C871CF1" w14:textId="6EAB5E17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сто_руб9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</w:tcPr>
          <w:p w14:paraId="066DFE27" w14:textId="695F95B3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сто_руб10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</w:tcPr>
          <w:p w14:paraId="44BBE546" w14:textId="54B3A93E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сто_руб11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763E57C6" w14:textId="77777777" w:rsidR="00322E5F" w:rsidRPr="00D92F43" w:rsidRDefault="00322E5F" w:rsidP="00322E5F">
      <w:pPr>
        <w:jc w:val="right"/>
        <w:rPr>
          <w:i/>
          <w:sz w:val="20"/>
        </w:rPr>
      </w:pPr>
    </w:p>
    <w:p w14:paraId="50BA5106" w14:textId="77777777" w:rsidR="00322E5F" w:rsidRDefault="00322E5F" w:rsidP="00322E5F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16C32408" w14:textId="77777777" w:rsidR="00322E5F" w:rsidRDefault="00322E5F" w:rsidP="00322E5F">
      <w:pPr>
        <w:jc w:val="right"/>
        <w:rPr>
          <w:i/>
          <w:sz w:val="20"/>
        </w:rPr>
      </w:pPr>
    </w:p>
    <w:p w14:paraId="5749FA02" w14:textId="77777777" w:rsidR="00322E5F" w:rsidRDefault="00322E5F" w:rsidP="00322E5F">
      <w:pPr>
        <w:jc w:val="right"/>
        <w:rPr>
          <w:b/>
          <w:bCs/>
        </w:rPr>
      </w:pPr>
    </w:p>
    <w:p w14:paraId="4C08F3EB" w14:textId="51D25DF2" w:rsidR="00322E5F" w:rsidRDefault="00322E5F" w:rsidP="00322E5F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0E826C5F" w14:textId="77777777" w:rsidR="00322E5F" w:rsidRDefault="00322E5F" w:rsidP="00322E5F">
      <w:pPr>
        <w:jc w:val="right"/>
      </w:pPr>
    </w:p>
    <w:p w14:paraId="3C841E80" w14:textId="4FEAC5AD" w:rsidR="00322E5F" w:rsidRDefault="00322E5F" w:rsidP="00322E5F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{{продукция1}}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3392F1DD" w14:textId="77777777" w:rsidR="00322E5F" w:rsidRDefault="00322E5F" w:rsidP="00322E5F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9"/>
        <w:gridCol w:w="1199"/>
        <w:gridCol w:w="1199"/>
        <w:gridCol w:w="1199"/>
        <w:gridCol w:w="1199"/>
        <w:gridCol w:w="1199"/>
        <w:gridCol w:w="1199"/>
        <w:gridCol w:w="1199"/>
      </w:tblGrid>
      <w:tr w:rsidR="00322E5F" w:rsidRPr="00697810" w14:paraId="12FE5B0C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27556B33" w14:textId="77777777" w:rsidR="00322E5F" w:rsidRPr="00697810" w:rsidRDefault="00322E5F" w:rsidP="00E27F7E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322E5F" w:rsidRPr="00697810" w14:paraId="1BADF8D7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42F794D4" w14:textId="77777777" w:rsidR="00322E5F" w:rsidRPr="00697810" w:rsidRDefault="00322E5F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F156F12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452C826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6D54600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EEB52EE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34D941A3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0DB7E781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338F8CF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322E5F" w:rsidRPr="00697810" w14:paraId="735BD01F" w14:textId="77777777" w:rsidTr="00E27F7E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7C300933" w14:textId="35D2A9E3" w:rsidR="00322E5F" w:rsidRPr="008C3495" w:rsidRDefault="00322E5F" w:rsidP="00E27F7E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>
              <w:rPr>
                <w:b w:val="0"/>
                <w:bCs w:val="0"/>
                <w:color w:val="000000"/>
              </w:rPr>
              <w:t>руб_дин</w:t>
            </w:r>
            <w:r w:rsidRPr="008C3495">
              <w:rPr>
                <w:b w:val="0"/>
                <w:bCs w:val="0"/>
                <w:color w:val="000000"/>
              </w:rPr>
              <w:t>1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9DDD31A" w14:textId="4F6D0273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руб_дин2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DF863BD" w14:textId="40497D31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D171497" w14:textId="700AC83F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97DB0E8" w14:textId="6A64B866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15F89C22" w14:textId="4F5449DF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D8A94BF" w14:textId="5254AB4F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8795FC4" w14:textId="57FB7DED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руб_дин8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244C2103" w14:textId="77777777" w:rsidR="00322E5F" w:rsidRPr="00D92F43" w:rsidRDefault="00322E5F" w:rsidP="00322E5F">
      <w:pPr>
        <w:rPr>
          <w:b/>
        </w:rPr>
      </w:pPr>
    </w:p>
    <w:p w14:paraId="179B2B5C" w14:textId="77777777" w:rsidR="00322E5F" w:rsidRPr="00D92F43" w:rsidRDefault="00322E5F" w:rsidP="00322E5F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36DB35E6" w14:textId="77777777" w:rsidR="00322E5F" w:rsidRDefault="00322E5F" w:rsidP="00322E5F">
      <w:pPr>
        <w:rPr>
          <w:b/>
        </w:rPr>
      </w:pPr>
    </w:p>
    <w:p w14:paraId="12AF8B5B" w14:textId="77777777" w:rsidR="00322E5F" w:rsidRDefault="00322E5F" w:rsidP="00322E5F">
      <w:pPr>
        <w:rPr>
          <w:b/>
        </w:rPr>
      </w:pPr>
    </w:p>
    <w:p w14:paraId="7381CA84" w14:textId="77777777" w:rsidR="00322E5F" w:rsidRDefault="00322E5F" w:rsidP="00322E5F">
      <w:pPr>
        <w:rPr>
          <w:b/>
        </w:rPr>
      </w:pPr>
    </w:p>
    <w:p w14:paraId="55432D74" w14:textId="77777777" w:rsidR="00322E5F" w:rsidRDefault="00322E5F" w:rsidP="00322E5F">
      <w:pPr>
        <w:jc w:val="right"/>
      </w:pPr>
      <w:r>
        <w:br w:type="page"/>
      </w:r>
    </w:p>
    <w:p w14:paraId="0D338C97" w14:textId="2D9C27DC" w:rsidR="00322E5F" w:rsidRPr="00D92F43" w:rsidRDefault="00322E5F" w:rsidP="00322E5F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0DA54158" w14:textId="77777777" w:rsidR="00322E5F" w:rsidRPr="00D92F43" w:rsidRDefault="00322E5F" w:rsidP="00322E5F">
      <w:pPr>
        <w:jc w:val="right"/>
      </w:pPr>
    </w:p>
    <w:p w14:paraId="03B4B26B" w14:textId="35BA823A" w:rsidR="00322E5F" w:rsidRDefault="00322E5F" w:rsidP="00322E5F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17C88132" w14:textId="462D6779" w:rsidR="00322E5F" w:rsidRDefault="00322E5F" w:rsidP="00322E5F">
      <w:pPr>
        <w:jc w:val="center"/>
        <w:rPr>
          <w:b/>
        </w:rPr>
      </w:pPr>
    </w:p>
    <w:p w14:paraId="66E3B349" w14:textId="0390D21E" w:rsidR="00322E5F" w:rsidRPr="00D92F43" w:rsidRDefault="00322E5F" w:rsidP="00322E5F">
      <w:pPr>
        <w:rPr>
          <w:b/>
        </w:rPr>
      </w:pPr>
      <w:r>
        <w:rPr>
          <w:rFonts w:ascii="Segoe UI" w:hAnsi="Segoe UI" w:cs="Segoe UI"/>
          <w:color w:val="212529"/>
          <w:shd w:val="clear" w:color="auto" w:fill="FFFFFF"/>
        </w:rPr>
        <w:t>{{image7}}</w:t>
      </w:r>
    </w:p>
    <w:p w14:paraId="4861EFDB" w14:textId="77777777" w:rsidR="00322E5F" w:rsidRDefault="00322E5F" w:rsidP="00322E5F">
      <w:pPr>
        <w:jc w:val="right"/>
        <w:rPr>
          <w:i/>
          <w:sz w:val="20"/>
        </w:rPr>
      </w:pPr>
    </w:p>
    <w:p w14:paraId="703B8A75" w14:textId="1408FD00" w:rsidR="00322E5F" w:rsidRDefault="00322E5F" w:rsidP="00322E5F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373BABE8" w14:textId="77777777" w:rsidR="00322E5F" w:rsidRDefault="00322E5F" w:rsidP="00322E5F">
      <w:pPr>
        <w:rPr>
          <w:i/>
          <w:sz w:val="20"/>
        </w:rPr>
      </w:pPr>
    </w:p>
    <w:p w14:paraId="073EB16F" w14:textId="77777777" w:rsidR="00322E5F" w:rsidRDefault="00322E5F" w:rsidP="00322E5F"/>
    <w:p w14:paraId="0B29B41D" w14:textId="321AB101" w:rsidR="00322E5F" w:rsidRPr="00322E5F" w:rsidRDefault="00322E5F" w:rsidP="00322E5F">
      <w:pPr>
        <w:jc w:val="both"/>
      </w:pPr>
      <w:r>
        <w:tab/>
        <w:t xml:space="preserve">С </w:t>
      </w:r>
      <w:r w:rsidRPr="001D4718">
        <w:rPr>
          <w:color w:val="000000"/>
        </w:rPr>
        <w:t>{{</w:t>
      </w:r>
      <w:r>
        <w:rPr>
          <w:color w:val="000000"/>
        </w:rPr>
        <w:t>год3</w:t>
      </w:r>
      <w:r w:rsidRPr="001D4718">
        <w:rPr>
          <w:color w:val="000000"/>
        </w:rPr>
        <w:t>}}</w:t>
      </w:r>
      <w:r>
        <w:rPr>
          <w:color w:val="000000"/>
        </w:rPr>
        <w:t xml:space="preserve"> по </w:t>
      </w:r>
      <w:r w:rsidRPr="001D4718">
        <w:rPr>
          <w:color w:val="000000"/>
        </w:rPr>
        <w:t>{{год11}}</w:t>
      </w:r>
      <w:r>
        <w:rPr>
          <w:color w:val="000000"/>
        </w:rPr>
        <w:t xml:space="preserve"> гг средняя импортная стоимость </w:t>
      </w:r>
      <w:r w:rsidRPr="001D4718">
        <w:t>{{продукция1}}</w:t>
      </w:r>
      <w:r>
        <w:t xml:space="preserve"> в рублевом эквиваленте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Pr="00322E5F">
        <w:t>{{</w:t>
      </w:r>
      <w:r>
        <w:t>динамик_рубль</w:t>
      </w:r>
      <w:r w:rsidRPr="00322E5F">
        <w:t>}}</w:t>
      </w:r>
      <w:r>
        <w:t xml:space="preserve"> на </w:t>
      </w:r>
      <w:r w:rsidRPr="00322E5F">
        <w:t>{{</w:t>
      </w:r>
      <w:r>
        <w:t>цифр_дин_рубль</w:t>
      </w:r>
      <w:r w:rsidRPr="00322E5F">
        <w:t>}}</w:t>
      </w:r>
      <w:r>
        <w:t xml:space="preserve">% - с </w:t>
      </w:r>
      <w:r w:rsidRPr="00322E5F">
        <w:rPr>
          <w:color w:val="000000"/>
        </w:rPr>
        <w:t>{{сто_руб3}}</w:t>
      </w:r>
      <w:r>
        <w:rPr>
          <w:color w:val="000000"/>
        </w:rPr>
        <w:t xml:space="preserve"> руб./кг до </w:t>
      </w:r>
      <w:r w:rsidRPr="00322E5F">
        <w:rPr>
          <w:color w:val="000000"/>
        </w:rPr>
        <w:t>{{</w:t>
      </w:r>
      <w:r>
        <w:rPr>
          <w:color w:val="000000"/>
        </w:rPr>
        <w:t>сто_руб11</w:t>
      </w:r>
      <w:r w:rsidRPr="00322E5F">
        <w:rPr>
          <w:color w:val="000000"/>
        </w:rPr>
        <w:t>}}</w:t>
      </w:r>
      <w:r>
        <w:rPr>
          <w:color w:val="000000"/>
        </w:rPr>
        <w:t xml:space="preserve"> руб./кг. Минимальная стоимость продукции зафиксирована в </w:t>
      </w:r>
      <w:r w:rsidRPr="00322E5F">
        <w:rPr>
          <w:color w:val="000000"/>
        </w:rPr>
        <w:t>{{</w:t>
      </w:r>
      <w:r>
        <w:rPr>
          <w:color w:val="000000"/>
        </w:rPr>
        <w:t>мин_год_стоим_руб</w:t>
      </w:r>
      <w:r w:rsidRPr="00322E5F">
        <w:rPr>
          <w:color w:val="000000"/>
        </w:rPr>
        <w:t>}}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{{</w:t>
      </w:r>
      <w:r>
        <w:rPr>
          <w:color w:val="000000"/>
        </w:rPr>
        <w:t>мин_стоим_руб</w:t>
      </w:r>
      <w:r w:rsidRPr="00322E5F">
        <w:rPr>
          <w:color w:val="000000"/>
        </w:rPr>
        <w:t>}}</w:t>
      </w:r>
      <w:r>
        <w:rPr>
          <w:color w:val="000000"/>
        </w:rPr>
        <w:t xml:space="preserve"> </w:t>
      </w:r>
      <w:r w:rsidR="00AD3482">
        <w:rPr>
          <w:color w:val="000000"/>
        </w:rPr>
        <w:t>руб.</w:t>
      </w:r>
      <w:r>
        <w:rPr>
          <w:color w:val="000000"/>
        </w:rPr>
        <w:t xml:space="preserve">/кг. Максимальная - в </w:t>
      </w:r>
      <w:r w:rsidRPr="00322E5F">
        <w:rPr>
          <w:color w:val="000000"/>
        </w:rPr>
        <w:t>{{</w:t>
      </w:r>
      <w:r>
        <w:rPr>
          <w:color w:val="000000"/>
        </w:rPr>
        <w:t>макс_год_стоим_</w:t>
      </w:r>
      <w:r w:rsidR="00AD3482">
        <w:rPr>
          <w:color w:val="000000"/>
        </w:rPr>
        <w:t>руб</w:t>
      </w:r>
      <w:r w:rsidRPr="00322E5F">
        <w:rPr>
          <w:color w:val="000000"/>
        </w:rPr>
        <w:t>}}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{{</w:t>
      </w:r>
      <w:r>
        <w:rPr>
          <w:color w:val="000000"/>
        </w:rPr>
        <w:t>макс_стоим_</w:t>
      </w:r>
      <w:r w:rsidR="00AD3482">
        <w:rPr>
          <w:color w:val="000000"/>
        </w:rPr>
        <w:t>руб</w:t>
      </w:r>
      <w:r w:rsidRPr="00322E5F">
        <w:rPr>
          <w:color w:val="000000"/>
        </w:rPr>
        <w:t>}}</w:t>
      </w:r>
      <w:r>
        <w:rPr>
          <w:color w:val="000000"/>
        </w:rPr>
        <w:t xml:space="preserve"> </w:t>
      </w:r>
      <w:r w:rsidR="00AD3482">
        <w:rPr>
          <w:color w:val="000000"/>
        </w:rPr>
        <w:t>руб.</w:t>
      </w:r>
      <w:r>
        <w:rPr>
          <w:color w:val="000000"/>
        </w:rPr>
        <w:t xml:space="preserve">/кг. </w:t>
      </w:r>
    </w:p>
    <w:p w14:paraId="6ABF92C3" w14:textId="47EC4A09" w:rsidR="003565A5" w:rsidRDefault="003565A5">
      <w:pPr>
        <w:spacing w:after="180" w:line="336" w:lineRule="auto"/>
        <w:contextualSpacing w:val="0"/>
      </w:pPr>
      <w:r>
        <w:br w:type="page"/>
      </w:r>
    </w:p>
    <w:p w14:paraId="65A1121B" w14:textId="58B576FC" w:rsidR="008013A6" w:rsidRDefault="008013A6" w:rsidP="008013A6">
      <w:pPr>
        <w:pStyle w:val="20"/>
      </w:pPr>
      <w:bookmarkStart w:id="35" w:name="_Toc123070098"/>
      <w:r>
        <w:lastRenderedPageBreak/>
        <w:t>5.2. Структура импортной стоимости {{продукция1}} по странам-поставщикам</w:t>
      </w:r>
      <w:bookmarkEnd w:id="35"/>
    </w:p>
    <w:p w14:paraId="44A27A0A" w14:textId="283098F7" w:rsidR="008013A6" w:rsidRDefault="008013A6" w:rsidP="008013A6"/>
    <w:p w14:paraId="0800AC41" w14:textId="02E91BD5" w:rsidR="00831777" w:rsidRDefault="00831777" w:rsidP="00831777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5</w:t>
      </w:r>
    </w:p>
    <w:p w14:paraId="1CDCE380" w14:textId="77777777" w:rsidR="00831777" w:rsidRDefault="00831777" w:rsidP="00831777">
      <w:pPr>
        <w:jc w:val="right"/>
      </w:pPr>
    </w:p>
    <w:p w14:paraId="61106D94" w14:textId="6F35A057" w:rsidR="00831777" w:rsidRDefault="00831777" w:rsidP="00831777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странам-поставщикам</w:t>
      </w:r>
    </w:p>
    <w:p w14:paraId="6B691292" w14:textId="77777777" w:rsidR="008013A6" w:rsidRPr="008013A6" w:rsidRDefault="008013A6" w:rsidP="008013A6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FB3402" w:rsidRPr="006E626F" w14:paraId="716E5257" w14:textId="77777777" w:rsidTr="00B44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41E1C42B" w14:textId="1016C69D" w:rsidR="00FB3402" w:rsidRPr="006E626F" w:rsidRDefault="00FB3402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Страна-поставщик</w:t>
            </w:r>
          </w:p>
        </w:tc>
        <w:tc>
          <w:tcPr>
            <w:tcW w:w="2500" w:type="pct"/>
            <w:noWrap/>
            <w:hideMark/>
          </w:tcPr>
          <w:p w14:paraId="0D2F7340" w14:textId="5D21D2CE" w:rsidR="00FB3402" w:rsidRPr="006E626F" w:rsidRDefault="00FB3402" w:rsidP="00E27F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$/кг</w:t>
            </w:r>
          </w:p>
        </w:tc>
      </w:tr>
      <w:tr w:rsidR="00FB3402" w:rsidRPr="00D100DF" w14:paraId="63FD0BE4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  <w:noWrap/>
          </w:tcPr>
          <w:p w14:paraId="01C076B5" w14:textId="6EB63B18" w:rsidR="00FB3402" w:rsidRPr="00FB3402" w:rsidRDefault="00FB3402" w:rsidP="00E27F7E">
            <w:pPr>
              <w:jc w:val="center"/>
              <w:rPr>
                <w:color w:val="000000"/>
                <w:lang w:val="en-US"/>
              </w:rPr>
            </w:pPr>
            <w:r w:rsidRPr="00D430B2">
              <w:rPr>
                <w:color w:val="000000"/>
                <w:lang w:val="en-US"/>
              </w:rPr>
              <w:t>{%tr for item in table_</w:t>
            </w:r>
            <w:r>
              <w:rPr>
                <w:color w:val="000000"/>
                <w:lang w:val="en-US"/>
              </w:rPr>
              <w:t>country</w:t>
            </w:r>
            <w:r w:rsidRPr="00D430B2">
              <w:rPr>
                <w:color w:val="000000"/>
                <w:lang w:val="en-US"/>
              </w:rPr>
              <w:t>_</w:t>
            </w:r>
            <w:r>
              <w:rPr>
                <w:color w:val="000000"/>
                <w:lang w:val="en-US"/>
              </w:rPr>
              <w:t>dol</w:t>
            </w:r>
            <w:r w:rsidRPr="00D430B2">
              <w:rPr>
                <w:color w:val="000000"/>
                <w:lang w:val="en-US"/>
              </w:rPr>
              <w:t xml:space="preserve"> %}</w:t>
            </w:r>
          </w:p>
        </w:tc>
      </w:tr>
      <w:tr w:rsidR="00FB3402" w:rsidRPr="006E626F" w14:paraId="7337F04C" w14:textId="77777777" w:rsidTr="00FB340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DBE078F" w14:textId="139F7889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{{item.</w:t>
            </w:r>
            <w:r w:rsidRPr="00FE1EA5">
              <w:rPr>
                <w:b w:val="0"/>
                <w:bCs w:val="0"/>
              </w:rPr>
              <w:t>Страны</w:t>
            </w:r>
            <w:r w:rsidRPr="00FE1EA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2500" w:type="pct"/>
            <w:noWrap/>
          </w:tcPr>
          <w:p w14:paraId="7E350211" w14:textId="6CF4F1C3" w:rsidR="00FB3402" w:rsidRPr="006E626F" w:rsidRDefault="00FB3402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{{item.</w:t>
            </w:r>
            <w:r>
              <w:rPr>
                <w:color w:val="000000"/>
              </w:rPr>
              <w:t>Стоимость</w:t>
            </w:r>
            <w:r w:rsidRPr="00D430B2">
              <w:rPr>
                <w:color w:val="000000"/>
                <w:lang w:val="en-US"/>
              </w:rPr>
              <w:t>}}</w:t>
            </w:r>
          </w:p>
        </w:tc>
      </w:tr>
      <w:tr w:rsidR="00FB3402" w:rsidRPr="006E626F" w14:paraId="39519066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  <w:noWrap/>
          </w:tcPr>
          <w:p w14:paraId="63D58FE4" w14:textId="432F2A96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D430B2">
              <w:rPr>
                <w:color w:val="000000"/>
              </w:rPr>
              <w:t>{%tr endfor %}</w:t>
            </w:r>
          </w:p>
        </w:tc>
      </w:tr>
    </w:tbl>
    <w:p w14:paraId="6EA80C3C" w14:textId="77777777" w:rsidR="00FB3402" w:rsidRDefault="00FB3402" w:rsidP="00FB3402">
      <w:pPr>
        <w:jc w:val="right"/>
        <w:rPr>
          <w:i/>
          <w:sz w:val="20"/>
        </w:rPr>
      </w:pPr>
    </w:p>
    <w:p w14:paraId="3E61693D" w14:textId="3A0F0E65" w:rsidR="00FB3402" w:rsidRDefault="00FB3402" w:rsidP="00FB3402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4EE103CD" w14:textId="3FEA47F1" w:rsidR="001D4718" w:rsidRDefault="001D4718" w:rsidP="008013A6"/>
    <w:p w14:paraId="52A0D220" w14:textId="77777777" w:rsidR="00FB3402" w:rsidRDefault="00FB3402" w:rsidP="00FB3402">
      <w:pPr>
        <w:jc w:val="right"/>
        <w:rPr>
          <w:b/>
          <w:bCs/>
        </w:rPr>
      </w:pPr>
    </w:p>
    <w:p w14:paraId="77551CDB" w14:textId="77777777" w:rsidR="005837F1" w:rsidRDefault="005837F1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4D0862FE" w14:textId="7897EC67" w:rsidR="00FB3402" w:rsidRDefault="00FB3402" w:rsidP="00FB3402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6</w:t>
      </w:r>
    </w:p>
    <w:p w14:paraId="55CA93B2" w14:textId="77777777" w:rsidR="00FB3402" w:rsidRDefault="00FB3402" w:rsidP="00FB3402">
      <w:pPr>
        <w:jc w:val="right"/>
      </w:pPr>
    </w:p>
    <w:p w14:paraId="5791034E" w14:textId="0F8365D0" w:rsidR="00FB3402" w:rsidRDefault="00FB3402" w:rsidP="00FB3402">
      <w:pPr>
        <w:jc w:val="center"/>
        <w:rPr>
          <w:b/>
        </w:rPr>
      </w:pPr>
      <w:r>
        <w:rPr>
          <w:b/>
        </w:rPr>
        <w:t>Динамика средней статистической стоимост</w:t>
      </w:r>
      <w:r w:rsidR="00672470">
        <w:rPr>
          <w:b/>
        </w:rPr>
        <w:t>и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странам-поставщикам</w:t>
      </w:r>
    </w:p>
    <w:p w14:paraId="3EE59057" w14:textId="77777777" w:rsidR="00A465DF" w:rsidRDefault="00A465DF" w:rsidP="00FB3402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21"/>
        <w:gridCol w:w="869"/>
        <w:gridCol w:w="869"/>
        <w:gridCol w:w="869"/>
        <w:gridCol w:w="870"/>
        <w:gridCol w:w="870"/>
        <w:gridCol w:w="870"/>
        <w:gridCol w:w="870"/>
        <w:gridCol w:w="870"/>
        <w:gridCol w:w="870"/>
        <w:gridCol w:w="744"/>
      </w:tblGrid>
      <w:tr w:rsidR="00A465DF" w:rsidRPr="004C62D5" w14:paraId="193857ED" w14:textId="77777777" w:rsidTr="008549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 w:val="restart"/>
            <w:noWrap/>
            <w:hideMark/>
          </w:tcPr>
          <w:p w14:paraId="571E963C" w14:textId="77777777" w:rsidR="00A465DF" w:rsidRPr="004C62D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68" w:type="pct"/>
            <w:gridSpan w:val="10"/>
            <w:noWrap/>
            <w:hideMark/>
          </w:tcPr>
          <w:p w14:paraId="4B766CCA" w14:textId="7504B908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 xml:space="preserve">Стоимость, </w:t>
            </w:r>
            <w:r w:rsidR="00FB31C7">
              <w:rPr>
                <w:color w:val="000000"/>
                <w:sz w:val="20"/>
                <w:lang w:val="en-US"/>
              </w:rPr>
              <w:t>$</w:t>
            </w:r>
            <w:r>
              <w:rPr>
                <w:color w:val="000000"/>
                <w:sz w:val="20"/>
              </w:rPr>
              <w:t>/кг.</w:t>
            </w:r>
          </w:p>
        </w:tc>
      </w:tr>
      <w:tr w:rsidR="00A465DF" w:rsidRPr="004C62D5" w14:paraId="2F7E03BA" w14:textId="77777777" w:rsidTr="00A46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/>
            <w:hideMark/>
          </w:tcPr>
          <w:p w14:paraId="2191F112" w14:textId="77777777" w:rsidR="00A465DF" w:rsidRPr="004C62D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76DA0E6F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2013</w:t>
            </w:r>
          </w:p>
        </w:tc>
        <w:tc>
          <w:tcPr>
            <w:tcW w:w="453" w:type="pct"/>
            <w:noWrap/>
            <w:hideMark/>
          </w:tcPr>
          <w:p w14:paraId="2668C2CB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53" w:type="pct"/>
            <w:noWrap/>
            <w:hideMark/>
          </w:tcPr>
          <w:p w14:paraId="1C05B300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54" w:type="pct"/>
            <w:noWrap/>
            <w:hideMark/>
          </w:tcPr>
          <w:p w14:paraId="21B0C4E5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54" w:type="pct"/>
            <w:noWrap/>
            <w:hideMark/>
          </w:tcPr>
          <w:p w14:paraId="157E3A05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54" w:type="pct"/>
            <w:noWrap/>
            <w:hideMark/>
          </w:tcPr>
          <w:p w14:paraId="26848778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54" w:type="pct"/>
            <w:noWrap/>
            <w:hideMark/>
          </w:tcPr>
          <w:p w14:paraId="454DBC2B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2019</w:t>
            </w:r>
          </w:p>
        </w:tc>
        <w:tc>
          <w:tcPr>
            <w:tcW w:w="454" w:type="pct"/>
            <w:noWrap/>
            <w:hideMark/>
          </w:tcPr>
          <w:p w14:paraId="52389297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2020</w:t>
            </w:r>
          </w:p>
        </w:tc>
        <w:tc>
          <w:tcPr>
            <w:tcW w:w="454" w:type="pct"/>
            <w:noWrap/>
            <w:hideMark/>
          </w:tcPr>
          <w:p w14:paraId="5F5C83F2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2021</w:t>
            </w:r>
          </w:p>
        </w:tc>
        <w:tc>
          <w:tcPr>
            <w:tcW w:w="388" w:type="pct"/>
            <w:noWrap/>
            <w:hideMark/>
          </w:tcPr>
          <w:p w14:paraId="7B3EB3A0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A465DF" w:rsidRPr="00FB31C7" w14:paraId="113AB834" w14:textId="77777777" w:rsidTr="008549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1"/>
            <w:noWrap/>
            <w:hideMark/>
          </w:tcPr>
          <w:p w14:paraId="1061C121" w14:textId="2CC7B1FA" w:rsidR="00A465DF" w:rsidRPr="004C62D5" w:rsidRDefault="00A465DF" w:rsidP="008549C9">
            <w:pPr>
              <w:jc w:val="center"/>
              <w:rPr>
                <w:color w:val="000000"/>
                <w:sz w:val="20"/>
                <w:lang w:val="en-US"/>
              </w:rPr>
            </w:pPr>
            <w:r w:rsidRPr="004C62D5">
              <w:rPr>
                <w:color w:val="000000"/>
                <w:sz w:val="20"/>
                <w:lang w:val="en-US"/>
              </w:rPr>
              <w:t xml:space="preserve">{%tr for item in </w:t>
            </w:r>
            <w:r w:rsidRPr="00672470">
              <w:rPr>
                <w:color w:val="000000"/>
                <w:sz w:val="20"/>
                <w:lang w:val="en-US"/>
              </w:rPr>
              <w:t>table_country_dol_</w:t>
            </w:r>
            <w:r>
              <w:rPr>
                <w:color w:val="000000"/>
                <w:sz w:val="20"/>
                <w:lang w:val="en-US"/>
              </w:rPr>
              <w:t>din</w:t>
            </w:r>
            <w:r w:rsidRPr="004C62D5">
              <w:rPr>
                <w:color w:val="000000"/>
                <w:sz w:val="20"/>
                <w:lang w:val="en-US"/>
              </w:rPr>
              <w:t xml:space="preserve"> %}</w:t>
            </w:r>
          </w:p>
        </w:tc>
      </w:tr>
      <w:tr w:rsidR="00A465DF" w:rsidRPr="004C62D5" w14:paraId="0371D2B2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14B9529F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{{item.Страны}}</w:t>
            </w:r>
          </w:p>
        </w:tc>
        <w:tc>
          <w:tcPr>
            <w:tcW w:w="453" w:type="pct"/>
            <w:noWrap/>
            <w:hideMark/>
          </w:tcPr>
          <w:p w14:paraId="24A36C4A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{{item.2013}}</w:t>
            </w:r>
          </w:p>
        </w:tc>
        <w:tc>
          <w:tcPr>
            <w:tcW w:w="453" w:type="pct"/>
            <w:noWrap/>
            <w:hideMark/>
          </w:tcPr>
          <w:p w14:paraId="2C7E1426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{{item.2014}}</w:t>
            </w:r>
          </w:p>
        </w:tc>
        <w:tc>
          <w:tcPr>
            <w:tcW w:w="453" w:type="pct"/>
            <w:noWrap/>
            <w:hideMark/>
          </w:tcPr>
          <w:p w14:paraId="7BD7B14B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{{item.2015}}</w:t>
            </w:r>
          </w:p>
        </w:tc>
        <w:tc>
          <w:tcPr>
            <w:tcW w:w="454" w:type="pct"/>
            <w:noWrap/>
            <w:hideMark/>
          </w:tcPr>
          <w:p w14:paraId="1CB992FE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{{item.2016}}</w:t>
            </w:r>
          </w:p>
        </w:tc>
        <w:tc>
          <w:tcPr>
            <w:tcW w:w="454" w:type="pct"/>
            <w:noWrap/>
            <w:hideMark/>
          </w:tcPr>
          <w:p w14:paraId="1648E0C9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{{item.2017}}</w:t>
            </w:r>
          </w:p>
        </w:tc>
        <w:tc>
          <w:tcPr>
            <w:tcW w:w="454" w:type="pct"/>
            <w:noWrap/>
            <w:hideMark/>
          </w:tcPr>
          <w:p w14:paraId="04E42F94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{{item.2018}}</w:t>
            </w:r>
          </w:p>
        </w:tc>
        <w:tc>
          <w:tcPr>
            <w:tcW w:w="454" w:type="pct"/>
            <w:noWrap/>
            <w:hideMark/>
          </w:tcPr>
          <w:p w14:paraId="4101E8DA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{{item.2019}}</w:t>
            </w:r>
          </w:p>
        </w:tc>
        <w:tc>
          <w:tcPr>
            <w:tcW w:w="454" w:type="pct"/>
            <w:noWrap/>
            <w:hideMark/>
          </w:tcPr>
          <w:p w14:paraId="014ED3DB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{{item.2020}}</w:t>
            </w:r>
          </w:p>
        </w:tc>
        <w:tc>
          <w:tcPr>
            <w:tcW w:w="454" w:type="pct"/>
            <w:noWrap/>
            <w:hideMark/>
          </w:tcPr>
          <w:p w14:paraId="4822382C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{{item.2021}}</w:t>
            </w:r>
          </w:p>
        </w:tc>
        <w:tc>
          <w:tcPr>
            <w:tcW w:w="388" w:type="pct"/>
            <w:noWrap/>
            <w:hideMark/>
          </w:tcPr>
          <w:p w14:paraId="63D1D1FD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{{item.All}}</w:t>
            </w:r>
          </w:p>
        </w:tc>
      </w:tr>
      <w:tr w:rsidR="00A465DF" w:rsidRPr="004C62D5" w14:paraId="3DC59B34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pct"/>
            <w:gridSpan w:val="10"/>
            <w:noWrap/>
            <w:hideMark/>
          </w:tcPr>
          <w:p w14:paraId="40ACACD6" w14:textId="77777777" w:rsidR="00A465DF" w:rsidRPr="004C62D5" w:rsidRDefault="00A465DF" w:rsidP="008549C9">
            <w:pPr>
              <w:jc w:val="center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  <w:lang w:val="en-US"/>
              </w:rPr>
              <w:t>{%tr endfor %}</w:t>
            </w:r>
          </w:p>
        </w:tc>
        <w:tc>
          <w:tcPr>
            <w:tcW w:w="388" w:type="pct"/>
            <w:noWrap/>
            <w:hideMark/>
          </w:tcPr>
          <w:p w14:paraId="3B6F7418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 </w:t>
            </w:r>
          </w:p>
        </w:tc>
      </w:tr>
    </w:tbl>
    <w:p w14:paraId="0ADCE3DF" w14:textId="77777777" w:rsidR="00A465DF" w:rsidRPr="00AD2A82" w:rsidRDefault="00A465DF" w:rsidP="00672470">
      <w:pPr>
        <w:rPr>
          <w:b/>
        </w:rPr>
      </w:pPr>
    </w:p>
    <w:p w14:paraId="71CD2716" w14:textId="26E76456" w:rsidR="00672470" w:rsidRDefault="00672470" w:rsidP="00672470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7138B9E6" w14:textId="77777777" w:rsidR="00FB3402" w:rsidRPr="008013A6" w:rsidRDefault="00FB3402" w:rsidP="00FB3402"/>
    <w:p w14:paraId="19D6C2FE" w14:textId="64EEAC4F" w:rsidR="00897FCB" w:rsidRDefault="00897FCB">
      <w:pPr>
        <w:spacing w:after="180" w:line="336" w:lineRule="auto"/>
        <w:contextualSpacing w:val="0"/>
      </w:pPr>
      <w:r>
        <w:br w:type="page"/>
      </w:r>
    </w:p>
    <w:p w14:paraId="4328B614" w14:textId="06691B23" w:rsidR="00897FCB" w:rsidRPr="00897FCB" w:rsidRDefault="00897FCB" w:rsidP="00897FCB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 w:rsidRPr="00897FCB">
        <w:rPr>
          <w:b/>
          <w:bCs/>
        </w:rPr>
        <w:t>7</w:t>
      </w:r>
    </w:p>
    <w:p w14:paraId="0BDDFED3" w14:textId="77777777" w:rsidR="00897FCB" w:rsidRDefault="00897FCB" w:rsidP="00897FCB">
      <w:pPr>
        <w:jc w:val="right"/>
      </w:pPr>
    </w:p>
    <w:p w14:paraId="5E85AB29" w14:textId="49D647CF" w:rsidR="00897FCB" w:rsidRPr="00897FCB" w:rsidRDefault="00897FCB" w:rsidP="00897FCB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странам-поставщикам</w:t>
      </w:r>
      <w:r w:rsidRPr="00897FCB">
        <w:rPr>
          <w:b/>
        </w:rPr>
        <w:t xml:space="preserve"> </w:t>
      </w:r>
      <w:r>
        <w:rPr>
          <w:b/>
        </w:rPr>
        <w:t>в рублевом эквиваленте</w:t>
      </w:r>
    </w:p>
    <w:p w14:paraId="49041AD0" w14:textId="77777777" w:rsidR="00897FCB" w:rsidRPr="008013A6" w:rsidRDefault="00897FCB" w:rsidP="00897FCB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897FCB" w:rsidRPr="006E626F" w14:paraId="4BD0785D" w14:textId="77777777" w:rsidTr="002778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3D856C03" w14:textId="77777777" w:rsidR="00897FCB" w:rsidRPr="006E626F" w:rsidRDefault="00897FCB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Страна-поставщик</w:t>
            </w:r>
          </w:p>
        </w:tc>
        <w:tc>
          <w:tcPr>
            <w:tcW w:w="2500" w:type="pct"/>
            <w:noWrap/>
            <w:hideMark/>
          </w:tcPr>
          <w:p w14:paraId="428D8FBF" w14:textId="15EDE114" w:rsidR="00897FCB" w:rsidRPr="006E626F" w:rsidRDefault="00897FCB" w:rsidP="00E27F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руб./кг</w:t>
            </w:r>
          </w:p>
        </w:tc>
      </w:tr>
      <w:tr w:rsidR="00897FCB" w:rsidRPr="00FB31C7" w14:paraId="66355AB3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  <w:noWrap/>
          </w:tcPr>
          <w:p w14:paraId="17A669CB" w14:textId="07EECA09" w:rsidR="00897FCB" w:rsidRPr="00FB3402" w:rsidRDefault="00897FCB" w:rsidP="00E27F7E">
            <w:pPr>
              <w:jc w:val="center"/>
              <w:rPr>
                <w:color w:val="000000"/>
                <w:lang w:val="en-US"/>
              </w:rPr>
            </w:pPr>
            <w:r w:rsidRPr="00D430B2">
              <w:rPr>
                <w:color w:val="000000"/>
                <w:lang w:val="en-US"/>
              </w:rPr>
              <w:t>{%tr for item in table_</w:t>
            </w:r>
            <w:r>
              <w:rPr>
                <w:color w:val="000000"/>
                <w:lang w:val="en-US"/>
              </w:rPr>
              <w:t>country</w:t>
            </w:r>
            <w:r w:rsidRPr="00D430B2">
              <w:rPr>
                <w:color w:val="000000"/>
                <w:lang w:val="en-US"/>
              </w:rPr>
              <w:t>_</w:t>
            </w:r>
            <w:r w:rsidR="009B3FE2">
              <w:rPr>
                <w:color w:val="000000"/>
                <w:lang w:val="en-US"/>
              </w:rPr>
              <w:t>rub</w:t>
            </w:r>
            <w:r w:rsidRPr="00D430B2">
              <w:rPr>
                <w:color w:val="000000"/>
                <w:lang w:val="en-US"/>
              </w:rPr>
              <w:t xml:space="preserve"> %}</w:t>
            </w:r>
          </w:p>
        </w:tc>
      </w:tr>
      <w:tr w:rsidR="00897FCB" w:rsidRPr="006E626F" w14:paraId="36ED158B" w14:textId="77777777" w:rsidTr="00E27F7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7E56995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{{item.</w:t>
            </w:r>
            <w:r w:rsidRPr="00FE1EA5">
              <w:rPr>
                <w:b w:val="0"/>
                <w:bCs w:val="0"/>
              </w:rPr>
              <w:t>Страны</w:t>
            </w:r>
            <w:r w:rsidRPr="00FE1EA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2500" w:type="pct"/>
            <w:noWrap/>
          </w:tcPr>
          <w:p w14:paraId="271049D4" w14:textId="77777777" w:rsidR="00897FCB" w:rsidRPr="006E626F" w:rsidRDefault="00897FCB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{{item.</w:t>
            </w:r>
            <w:r>
              <w:rPr>
                <w:color w:val="000000"/>
              </w:rPr>
              <w:t>Стоимость</w:t>
            </w:r>
            <w:r w:rsidRPr="00D430B2">
              <w:rPr>
                <w:color w:val="000000"/>
                <w:lang w:val="en-US"/>
              </w:rPr>
              <w:t>}}</w:t>
            </w:r>
          </w:p>
        </w:tc>
      </w:tr>
      <w:tr w:rsidR="00897FCB" w:rsidRPr="006E626F" w14:paraId="4A5A61B5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  <w:noWrap/>
          </w:tcPr>
          <w:p w14:paraId="406052EF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D430B2">
              <w:rPr>
                <w:color w:val="000000"/>
              </w:rPr>
              <w:t>{%tr endfor %}</w:t>
            </w:r>
          </w:p>
        </w:tc>
      </w:tr>
    </w:tbl>
    <w:p w14:paraId="08633027" w14:textId="77777777" w:rsidR="00897FCB" w:rsidRDefault="00897FCB" w:rsidP="00897FCB">
      <w:pPr>
        <w:jc w:val="right"/>
        <w:rPr>
          <w:i/>
          <w:sz w:val="20"/>
        </w:rPr>
      </w:pPr>
    </w:p>
    <w:p w14:paraId="603B0203" w14:textId="77777777" w:rsidR="00897FCB" w:rsidRDefault="00897FCB" w:rsidP="00897FCB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33553588" w14:textId="77777777" w:rsidR="00FB3402" w:rsidRDefault="00FB3402" w:rsidP="008013A6"/>
    <w:p w14:paraId="1BC65084" w14:textId="3451850F" w:rsidR="008F3DA3" w:rsidRDefault="008F3DA3">
      <w:pPr>
        <w:spacing w:after="180" w:line="336" w:lineRule="auto"/>
        <w:contextualSpacing w:val="0"/>
      </w:pPr>
      <w:r>
        <w:br w:type="page"/>
      </w:r>
    </w:p>
    <w:p w14:paraId="29B07F40" w14:textId="7AF4B56A" w:rsidR="008F3DA3" w:rsidRDefault="008F3DA3" w:rsidP="008F3DA3">
      <w:pPr>
        <w:pStyle w:val="1"/>
      </w:pPr>
      <w:bookmarkStart w:id="36" w:name="_Toc123070099"/>
      <w:r>
        <w:rPr>
          <w:rFonts w:eastAsia="Times New Roman"/>
        </w:rPr>
        <w:lastRenderedPageBreak/>
        <w:t xml:space="preserve">ГЛАВА </w:t>
      </w:r>
      <w:r w:rsidRPr="008F3DA3">
        <w:rPr>
          <w:rFonts w:eastAsia="Times New Roman"/>
        </w:rPr>
        <w:t>6</w:t>
      </w:r>
      <w:r>
        <w:rPr>
          <w:rFonts w:eastAsia="Times New Roman"/>
        </w:rPr>
        <w:t xml:space="preserve">. </w:t>
      </w:r>
      <w:r w:rsidR="00A51677">
        <w:rPr>
          <w:rFonts w:eastAsia="Times New Roman"/>
          <w:caps w:val="0"/>
        </w:rPr>
        <w:t>АНАЛИЗ ЭКСПОРТНОЙ СТОИМОСТИ</w:t>
      </w:r>
      <w:r>
        <w:rPr>
          <w:rFonts w:eastAsia="Times New Roman"/>
        </w:rPr>
        <w:t xml:space="preserve"> </w:t>
      </w:r>
      <w:r>
        <w:t>В РОССИИ</w:t>
      </w:r>
      <w:bookmarkEnd w:id="36"/>
    </w:p>
    <w:p w14:paraId="730E7477" w14:textId="589874FC" w:rsidR="008F3DA3" w:rsidRDefault="008F3DA3" w:rsidP="008F3DA3">
      <w:pPr>
        <w:pStyle w:val="20"/>
      </w:pPr>
      <w:bookmarkStart w:id="37" w:name="_Toc123070100"/>
      <w:r>
        <w:t>6.1. Динамика экспортной стоимости {{продукция1}} по годам</w:t>
      </w:r>
      <w:bookmarkEnd w:id="37"/>
    </w:p>
    <w:p w14:paraId="0C96FE9B" w14:textId="77777777" w:rsidR="008F3DA3" w:rsidRDefault="008F3DA3" w:rsidP="008F3DA3"/>
    <w:p w14:paraId="17B24013" w14:textId="1CB45D90" w:rsidR="008F3DA3" w:rsidRPr="002128F9" w:rsidRDefault="008F3DA3" w:rsidP="008F3DA3">
      <w:pPr>
        <w:ind w:firstLine="720"/>
        <w:jc w:val="both"/>
        <w:rPr>
          <w:color w:val="000000"/>
        </w:rPr>
      </w:pPr>
      <w:r>
        <w:rPr>
          <w:color w:val="000000"/>
        </w:rPr>
        <w:t xml:space="preserve">Средняя стоимость </w:t>
      </w:r>
      <w:r w:rsidRPr="0018440A">
        <w:t>{{продукция1}}</w:t>
      </w:r>
      <w:r>
        <w:t xml:space="preserve"> на экспорт в России с </w:t>
      </w:r>
      <w:r w:rsidRPr="002128F9">
        <w:rPr>
          <w:color w:val="000000"/>
        </w:rPr>
        <w:t>{{</w:t>
      </w:r>
      <w:r>
        <w:rPr>
          <w:color w:val="000000"/>
        </w:rPr>
        <w:t>год3</w:t>
      </w:r>
      <w:r w:rsidRPr="002128F9">
        <w:rPr>
          <w:color w:val="000000"/>
        </w:rPr>
        <w:t>}}</w:t>
      </w:r>
      <w:r>
        <w:rPr>
          <w:color w:val="000000"/>
        </w:rPr>
        <w:t xml:space="preserve"> </w:t>
      </w:r>
      <w:r w:rsidR="00331A8C">
        <w:rPr>
          <w:color w:val="000000"/>
        </w:rPr>
        <w:t xml:space="preserve">г. </w:t>
      </w:r>
      <w:r>
        <w:t xml:space="preserve">по </w:t>
      </w:r>
      <w:r w:rsidRPr="002128F9">
        <w:t>{{год_написания}}</w:t>
      </w:r>
      <w:r w:rsidR="00331A8C">
        <w:t xml:space="preserve"> г.</w:t>
      </w:r>
      <w:r>
        <w:t xml:space="preserve"> представлена в таблице ниже</w:t>
      </w:r>
      <w:r w:rsidRPr="002128F9">
        <w:rPr>
          <w:color w:val="000000"/>
        </w:rPr>
        <w:t xml:space="preserve">. </w:t>
      </w:r>
    </w:p>
    <w:p w14:paraId="2C50E27C" w14:textId="77777777" w:rsidR="008F3DA3" w:rsidRDefault="008F3DA3" w:rsidP="008F3DA3">
      <w:pPr>
        <w:jc w:val="both"/>
      </w:pPr>
    </w:p>
    <w:p w14:paraId="360D70C3" w14:textId="68F4AC87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3CABA7C8" w14:textId="77777777" w:rsidR="008F3DA3" w:rsidRDefault="008F3DA3" w:rsidP="008F3DA3">
      <w:pPr>
        <w:jc w:val="right"/>
      </w:pPr>
    </w:p>
    <w:p w14:paraId="20506D50" w14:textId="57EC919F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487E5EBE" w14:textId="77777777" w:rsidR="008F3DA3" w:rsidRDefault="008F3DA3" w:rsidP="008F3DA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8"/>
        <w:gridCol w:w="1049"/>
        <w:gridCol w:w="1049"/>
        <w:gridCol w:w="1049"/>
        <w:gridCol w:w="1049"/>
        <w:gridCol w:w="1049"/>
        <w:gridCol w:w="1049"/>
        <w:gridCol w:w="1125"/>
        <w:gridCol w:w="1125"/>
      </w:tblGrid>
      <w:tr w:rsidR="008F3DA3" w:rsidRPr="0086361C" w14:paraId="75143B48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33058035" w14:textId="77777777" w:rsidR="008F3DA3" w:rsidRPr="002128F9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rPr>
                <w:lang w:val="en-US"/>
              </w:rPr>
              <w:t>$</w:t>
            </w:r>
            <w:r>
              <w:t>/кг</w:t>
            </w:r>
          </w:p>
        </w:tc>
      </w:tr>
      <w:tr w:rsidR="008F3DA3" w:rsidRPr="0086361C" w14:paraId="2C88692F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  <w:hideMark/>
          </w:tcPr>
          <w:p w14:paraId="243324AE" w14:textId="77777777" w:rsidR="008F3DA3" w:rsidRPr="007A4DDA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5912F3DD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год4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47223828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06D12C54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219E452B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4FD0545E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06417A83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  <w:hideMark/>
          </w:tcPr>
          <w:p w14:paraId="19059755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  <w:hideMark/>
          </w:tcPr>
          <w:p w14:paraId="068B6403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8F3DA3" w:rsidRPr="0086361C" w14:paraId="138489E3" w14:textId="77777777" w:rsidTr="008C6794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</w:tcPr>
          <w:p w14:paraId="0837FC5B" w14:textId="50EA3A47" w:rsidR="008F3DA3" w:rsidRPr="008C3495" w:rsidRDefault="008F3DA3" w:rsidP="008C6794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>
              <w:rPr>
                <w:b w:val="0"/>
                <w:bCs w:val="0"/>
                <w:color w:val="000000"/>
              </w:rPr>
              <w:t>сто_д_эк</w:t>
            </w:r>
            <w:r w:rsidRPr="008C3495">
              <w:rPr>
                <w:b w:val="0"/>
                <w:bCs w:val="0"/>
                <w:color w:val="000000"/>
              </w:rPr>
              <w:t>3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66D8DF16" w14:textId="2B50DBE0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сто_д_эк4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28F33964" w14:textId="77F0824C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сто_д_эк5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15ED8879" w14:textId="48CF85A9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сто_д_эк6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549946F3" w14:textId="3E49AF64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сто_д_эк7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1743AC93" w14:textId="74A84C4D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сто_д_эк8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1A404425" w14:textId="1FCE2B4E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сто_д_эк9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</w:tcPr>
          <w:p w14:paraId="2E82F085" w14:textId="5A327F5D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сто_д_эк10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</w:tcPr>
          <w:p w14:paraId="7051F72E" w14:textId="4B772142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сто_д_эк11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5EAA8BC6" w14:textId="77777777" w:rsidR="008F3DA3" w:rsidRPr="00D92F43" w:rsidRDefault="008F3DA3" w:rsidP="008F3DA3">
      <w:pPr>
        <w:jc w:val="right"/>
        <w:rPr>
          <w:i/>
          <w:sz w:val="20"/>
        </w:rPr>
      </w:pPr>
    </w:p>
    <w:p w14:paraId="4FC1219E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3F337973" w14:textId="77777777" w:rsidR="008F3DA3" w:rsidRDefault="008F3DA3" w:rsidP="008F3DA3">
      <w:pPr>
        <w:jc w:val="right"/>
        <w:rPr>
          <w:i/>
          <w:sz w:val="20"/>
        </w:rPr>
      </w:pPr>
    </w:p>
    <w:p w14:paraId="34C6FC75" w14:textId="77777777" w:rsidR="008F3DA3" w:rsidRDefault="008F3DA3" w:rsidP="008F3DA3">
      <w:pPr>
        <w:jc w:val="right"/>
        <w:rPr>
          <w:b/>
          <w:bCs/>
        </w:rPr>
      </w:pPr>
    </w:p>
    <w:p w14:paraId="50CFD983" w14:textId="25403727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50D85B98" w14:textId="77777777" w:rsidR="008F3DA3" w:rsidRDefault="008F3DA3" w:rsidP="008F3DA3">
      <w:pPr>
        <w:jc w:val="right"/>
      </w:pPr>
    </w:p>
    <w:p w14:paraId="173EAA5E" w14:textId="5C92D340" w:rsidR="008F3DA3" w:rsidRDefault="008F3DA3" w:rsidP="008F3DA3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 </w:t>
      </w:r>
      <w:r w:rsidRPr="00D92F43">
        <w:rPr>
          <w:b/>
        </w:rPr>
        <w:t>в Росси</w:t>
      </w:r>
      <w:r>
        <w:rPr>
          <w:b/>
        </w:rPr>
        <w:t>и</w:t>
      </w:r>
    </w:p>
    <w:p w14:paraId="5A1A8AF3" w14:textId="77777777" w:rsidR="008F3DA3" w:rsidRDefault="008F3DA3" w:rsidP="008F3DA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9"/>
        <w:gridCol w:w="1199"/>
        <w:gridCol w:w="1199"/>
        <w:gridCol w:w="1199"/>
        <w:gridCol w:w="1199"/>
        <w:gridCol w:w="1199"/>
        <w:gridCol w:w="1199"/>
        <w:gridCol w:w="1199"/>
      </w:tblGrid>
      <w:tr w:rsidR="008F3DA3" w:rsidRPr="00697810" w14:paraId="19A7947C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47516BF6" w14:textId="77777777" w:rsidR="008F3DA3" w:rsidRPr="00697810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8F3DA3" w:rsidRPr="00697810" w14:paraId="6669C59E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4CF823E6" w14:textId="77777777" w:rsidR="008F3DA3" w:rsidRPr="00697810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6861A00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1A05DF9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041E97B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3BA6ED39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0DE77FDF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05215187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A414E67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8F3DA3" w:rsidRPr="00697810" w14:paraId="6BD17796" w14:textId="77777777" w:rsidTr="008C6794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2CF3670" w14:textId="75F9D7CF" w:rsidR="008F3DA3" w:rsidRPr="008C3495" w:rsidRDefault="008F3DA3" w:rsidP="008C6794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>
              <w:rPr>
                <w:b w:val="0"/>
                <w:bCs w:val="0"/>
                <w:color w:val="000000"/>
              </w:rPr>
              <w:t>дол_дин_экс</w:t>
            </w:r>
            <w:r w:rsidRPr="008C3495">
              <w:rPr>
                <w:b w:val="0"/>
                <w:bCs w:val="0"/>
                <w:color w:val="000000"/>
              </w:rPr>
              <w:t>1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26819B6" w14:textId="7CC34EF1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дол_дин_экс2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EAF4FB5" w14:textId="1F5FD7BA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дол_дин_экс3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3691B583" w14:textId="4C67CAB8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дол_дин_экс4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0EED2581" w14:textId="4DF3906F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дол_дин_экс5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3AC48135" w14:textId="4ADFB761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дол_дин_экс6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F9DA2B3" w14:textId="7FBBCADA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дол_дин_экс7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D777BB3" w14:textId="63F6F2D6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дол_дин_экс8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5DE5B58B" w14:textId="77777777" w:rsidR="008F3DA3" w:rsidRPr="00D92F43" w:rsidRDefault="008F3DA3" w:rsidP="008F3DA3">
      <w:pPr>
        <w:rPr>
          <w:b/>
        </w:rPr>
      </w:pPr>
    </w:p>
    <w:p w14:paraId="50727FAB" w14:textId="77777777" w:rsidR="008F3DA3" w:rsidRPr="00D92F43" w:rsidRDefault="008F3DA3" w:rsidP="008F3DA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5398ABB8" w14:textId="77777777" w:rsidR="008F3DA3" w:rsidRDefault="008F3DA3" w:rsidP="008F3DA3">
      <w:pPr>
        <w:rPr>
          <w:b/>
        </w:rPr>
      </w:pPr>
    </w:p>
    <w:p w14:paraId="2300A190" w14:textId="77777777" w:rsidR="008F3DA3" w:rsidRDefault="008F3DA3" w:rsidP="008F3DA3">
      <w:pPr>
        <w:rPr>
          <w:b/>
        </w:rPr>
      </w:pPr>
    </w:p>
    <w:p w14:paraId="6A42E47B" w14:textId="77777777" w:rsidR="008F3DA3" w:rsidRDefault="008F3DA3" w:rsidP="008F3DA3">
      <w:pPr>
        <w:rPr>
          <w:b/>
        </w:rPr>
      </w:pPr>
    </w:p>
    <w:p w14:paraId="2344345A" w14:textId="77777777" w:rsidR="008F3DA3" w:rsidRDefault="008F3DA3" w:rsidP="008F3DA3">
      <w:pPr>
        <w:jc w:val="right"/>
      </w:pPr>
      <w:r>
        <w:br w:type="page"/>
      </w:r>
    </w:p>
    <w:p w14:paraId="0A99293B" w14:textId="0EAA857F" w:rsidR="008F3DA3" w:rsidRPr="00D92F4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30CF6951" w14:textId="77777777" w:rsidR="008F3DA3" w:rsidRPr="00D92F43" w:rsidRDefault="008F3DA3" w:rsidP="008F3DA3">
      <w:pPr>
        <w:jc w:val="right"/>
      </w:pPr>
    </w:p>
    <w:p w14:paraId="20081AB3" w14:textId="010FF7B8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71F5096F" w14:textId="77777777" w:rsidR="008F3DA3" w:rsidRDefault="008F3DA3" w:rsidP="008F3DA3">
      <w:pPr>
        <w:rPr>
          <w:b/>
        </w:rPr>
      </w:pPr>
    </w:p>
    <w:p w14:paraId="6077E14E" w14:textId="065C67D3" w:rsidR="008F3DA3" w:rsidRPr="00D92F43" w:rsidRDefault="008F3DA3" w:rsidP="008F3DA3">
      <w:pPr>
        <w:rPr>
          <w:b/>
        </w:rPr>
      </w:pPr>
      <w:r>
        <w:rPr>
          <w:rFonts w:ascii="Segoe UI" w:hAnsi="Segoe UI" w:cs="Segoe UI"/>
          <w:color w:val="212529"/>
          <w:shd w:val="clear" w:color="auto" w:fill="FFFFFF"/>
        </w:rPr>
        <w:t>{{image8}}</w:t>
      </w:r>
    </w:p>
    <w:p w14:paraId="720B6272" w14:textId="77777777" w:rsidR="008F3DA3" w:rsidRDefault="008F3DA3" w:rsidP="008F3DA3">
      <w:pPr>
        <w:jc w:val="right"/>
        <w:rPr>
          <w:i/>
          <w:sz w:val="20"/>
        </w:rPr>
      </w:pPr>
    </w:p>
    <w:p w14:paraId="39CCABF2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7BED388E" w14:textId="77777777" w:rsidR="008F3DA3" w:rsidRDefault="008F3DA3" w:rsidP="008F3DA3">
      <w:pPr>
        <w:rPr>
          <w:i/>
          <w:sz w:val="20"/>
        </w:rPr>
      </w:pPr>
    </w:p>
    <w:p w14:paraId="569F9107" w14:textId="77777777" w:rsidR="008F3DA3" w:rsidRDefault="008F3DA3" w:rsidP="008F3DA3"/>
    <w:p w14:paraId="428B93AF" w14:textId="2BFBF8FB" w:rsidR="008F3DA3" w:rsidRPr="00322E5F" w:rsidRDefault="008F3DA3" w:rsidP="008F3DA3">
      <w:pPr>
        <w:jc w:val="both"/>
      </w:pPr>
      <w:r>
        <w:tab/>
        <w:t xml:space="preserve">С </w:t>
      </w:r>
      <w:r w:rsidRPr="001D4718">
        <w:rPr>
          <w:color w:val="000000"/>
        </w:rPr>
        <w:t>{{</w:t>
      </w:r>
      <w:r>
        <w:rPr>
          <w:color w:val="000000"/>
        </w:rPr>
        <w:t>год3</w:t>
      </w:r>
      <w:r w:rsidRPr="001D4718">
        <w:rPr>
          <w:color w:val="000000"/>
        </w:rPr>
        <w:t>}}</w:t>
      </w:r>
      <w:r>
        <w:rPr>
          <w:color w:val="000000"/>
        </w:rPr>
        <w:t xml:space="preserve"> по </w:t>
      </w:r>
      <w:r w:rsidRPr="001D4718">
        <w:rPr>
          <w:color w:val="000000"/>
        </w:rPr>
        <w:t>{{год11}}</w:t>
      </w:r>
      <w:r>
        <w:rPr>
          <w:color w:val="000000"/>
        </w:rPr>
        <w:t xml:space="preserve"> гг средняя экспортная стоимость </w:t>
      </w:r>
      <w:r w:rsidRPr="001D4718">
        <w:t>{{продукция1}}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Pr="00322E5F">
        <w:t>{{</w:t>
      </w:r>
      <w:r>
        <w:t>динамик_доллар_экс</w:t>
      </w:r>
      <w:r w:rsidRPr="00322E5F">
        <w:t>}}</w:t>
      </w:r>
      <w:r>
        <w:t xml:space="preserve"> на </w:t>
      </w:r>
      <w:r w:rsidRPr="00322E5F">
        <w:t>{{</w:t>
      </w:r>
      <w:r>
        <w:t>цифр_дин_доллар_экс</w:t>
      </w:r>
      <w:r w:rsidRPr="00322E5F">
        <w:t>}}</w:t>
      </w:r>
      <w:r>
        <w:t xml:space="preserve">% - с </w:t>
      </w:r>
      <w:r w:rsidRPr="00322E5F">
        <w:rPr>
          <w:color w:val="000000"/>
        </w:rPr>
        <w:t>{{</w:t>
      </w:r>
      <w:r w:rsidRPr="008F3DA3">
        <w:rPr>
          <w:color w:val="000000"/>
        </w:rPr>
        <w:t>сто_д_эк3</w:t>
      </w:r>
      <w:r w:rsidRPr="00322E5F">
        <w:rPr>
          <w:color w:val="000000"/>
        </w:rPr>
        <w:t>}}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 до </w:t>
      </w:r>
      <w:r w:rsidRPr="00322E5F">
        <w:rPr>
          <w:color w:val="000000"/>
        </w:rPr>
        <w:t>{{</w:t>
      </w:r>
      <w:r>
        <w:rPr>
          <w:color w:val="000000"/>
        </w:rPr>
        <w:t>сто_д_эк11</w:t>
      </w:r>
      <w:r w:rsidRPr="00322E5F">
        <w:rPr>
          <w:color w:val="000000"/>
        </w:rPr>
        <w:t>}}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/кг. Минимальная стоимость продукции зафиксирована в </w:t>
      </w:r>
      <w:r w:rsidRPr="00322E5F">
        <w:rPr>
          <w:color w:val="000000"/>
        </w:rPr>
        <w:t>{{</w:t>
      </w:r>
      <w:r>
        <w:rPr>
          <w:color w:val="000000"/>
        </w:rPr>
        <w:t>мин_год_стоим_дол_экс</w:t>
      </w:r>
      <w:r w:rsidRPr="00322E5F">
        <w:rPr>
          <w:color w:val="000000"/>
        </w:rPr>
        <w:t>}}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{{</w:t>
      </w:r>
      <w:r>
        <w:rPr>
          <w:color w:val="000000"/>
        </w:rPr>
        <w:t>мин_стоим_дол_экс</w:t>
      </w:r>
      <w:r w:rsidRPr="00322E5F">
        <w:rPr>
          <w:color w:val="000000"/>
        </w:rPr>
        <w:t>}}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/кг. Максимальная - в </w:t>
      </w:r>
      <w:r w:rsidRPr="00322E5F">
        <w:rPr>
          <w:color w:val="000000"/>
        </w:rPr>
        <w:t>{{</w:t>
      </w:r>
      <w:r>
        <w:rPr>
          <w:color w:val="000000"/>
        </w:rPr>
        <w:t>макс_год_стоим_дол_экс</w:t>
      </w:r>
      <w:r w:rsidRPr="00322E5F">
        <w:rPr>
          <w:color w:val="000000"/>
        </w:rPr>
        <w:t>}}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{{</w:t>
      </w:r>
      <w:r>
        <w:rPr>
          <w:color w:val="000000"/>
        </w:rPr>
        <w:t>макс_стоим_дол_экс</w:t>
      </w:r>
      <w:r w:rsidRPr="00322E5F">
        <w:rPr>
          <w:color w:val="000000"/>
        </w:rPr>
        <w:t>}}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/кг. </w:t>
      </w:r>
    </w:p>
    <w:p w14:paraId="7FAD67C1" w14:textId="77777777" w:rsidR="008F3DA3" w:rsidRDefault="008F3DA3" w:rsidP="008F3DA3">
      <w:pPr>
        <w:spacing w:after="180" w:line="336" w:lineRule="auto"/>
        <w:contextualSpacing w:val="0"/>
      </w:pPr>
      <w:r>
        <w:br w:type="page"/>
      </w:r>
    </w:p>
    <w:p w14:paraId="3A724662" w14:textId="4F2D2CF2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4D02ED66" w14:textId="77777777" w:rsidR="008F3DA3" w:rsidRDefault="008F3DA3" w:rsidP="008F3DA3">
      <w:pPr>
        <w:jc w:val="right"/>
      </w:pPr>
    </w:p>
    <w:p w14:paraId="045A4D0E" w14:textId="676CB5B4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174AD440" w14:textId="77777777" w:rsidR="008F3DA3" w:rsidRDefault="008F3DA3" w:rsidP="008F3DA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53"/>
        <w:gridCol w:w="1053"/>
        <w:gridCol w:w="1052"/>
        <w:gridCol w:w="1052"/>
        <w:gridCol w:w="1052"/>
        <w:gridCol w:w="1052"/>
        <w:gridCol w:w="1052"/>
        <w:gridCol w:w="1113"/>
        <w:gridCol w:w="1113"/>
      </w:tblGrid>
      <w:tr w:rsidR="008F3DA3" w:rsidRPr="0086361C" w14:paraId="77BE0D81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2CBD5DA3" w14:textId="77777777" w:rsidR="008F3DA3" w:rsidRPr="002128F9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t>руб./кг</w:t>
            </w:r>
          </w:p>
        </w:tc>
      </w:tr>
      <w:tr w:rsidR="008F3DA3" w:rsidRPr="0086361C" w14:paraId="14E02C27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  <w:hideMark/>
          </w:tcPr>
          <w:p w14:paraId="5118FF27" w14:textId="77777777" w:rsidR="008F3DA3" w:rsidRPr="007A4DDA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47016D95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год4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1CD5D4FB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52587195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260A3726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70F2745C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2066D92C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  <w:hideMark/>
          </w:tcPr>
          <w:p w14:paraId="24A62841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  <w:hideMark/>
          </w:tcPr>
          <w:p w14:paraId="15631318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8F3DA3" w:rsidRPr="0086361C" w14:paraId="422A7EFF" w14:textId="77777777" w:rsidTr="008C6794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</w:tcPr>
          <w:p w14:paraId="770AA2FD" w14:textId="3AD8C1B2" w:rsidR="008F3DA3" w:rsidRPr="008C3495" w:rsidRDefault="008F3DA3" w:rsidP="008C6794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>
              <w:rPr>
                <w:b w:val="0"/>
                <w:bCs w:val="0"/>
                <w:color w:val="000000"/>
              </w:rPr>
              <w:t>сто_руб_экс</w:t>
            </w:r>
            <w:r w:rsidRPr="008C3495">
              <w:rPr>
                <w:b w:val="0"/>
                <w:bCs w:val="0"/>
                <w:color w:val="000000"/>
              </w:rPr>
              <w:t>3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6E1BC768" w14:textId="0C4688FE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сто_руб_экс4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3ABDD898" w14:textId="33CDF0FE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сто_руб_экс5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202B03C8" w14:textId="4F2B3EDE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сто_руб_экс6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2D3CCADA" w14:textId="29CC2F91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сто_руб_экс7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103ED3B5" w14:textId="39C90355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сто_руб_экс8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554C774E" w14:textId="4243C335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сто_руб_экс9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</w:tcPr>
          <w:p w14:paraId="7189E025" w14:textId="114D5704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сто_руб_экс10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</w:tcPr>
          <w:p w14:paraId="5168F276" w14:textId="02E208E0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сто_руб_экс11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7356C637" w14:textId="77777777" w:rsidR="008F3DA3" w:rsidRPr="00D92F43" w:rsidRDefault="008F3DA3" w:rsidP="008F3DA3">
      <w:pPr>
        <w:jc w:val="right"/>
        <w:rPr>
          <w:i/>
          <w:sz w:val="20"/>
        </w:rPr>
      </w:pPr>
    </w:p>
    <w:p w14:paraId="62FF140E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6EB14276" w14:textId="77777777" w:rsidR="008F3DA3" w:rsidRDefault="008F3DA3" w:rsidP="008F3DA3">
      <w:pPr>
        <w:jc w:val="right"/>
        <w:rPr>
          <w:i/>
          <w:sz w:val="20"/>
        </w:rPr>
      </w:pPr>
    </w:p>
    <w:p w14:paraId="214F9FDB" w14:textId="77777777" w:rsidR="008F3DA3" w:rsidRDefault="008F3DA3" w:rsidP="008F3DA3">
      <w:pPr>
        <w:jc w:val="right"/>
        <w:rPr>
          <w:b/>
          <w:bCs/>
        </w:rPr>
      </w:pPr>
    </w:p>
    <w:p w14:paraId="06B4591F" w14:textId="739A02B2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4FCBB574" w14:textId="77777777" w:rsidR="008F3DA3" w:rsidRDefault="008F3DA3" w:rsidP="008F3DA3">
      <w:pPr>
        <w:jc w:val="right"/>
      </w:pPr>
    </w:p>
    <w:p w14:paraId="54FD1003" w14:textId="0BFBF3EA" w:rsidR="008F3DA3" w:rsidRDefault="008F3DA3" w:rsidP="008F3DA3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0B5C1A03" w14:textId="77777777" w:rsidR="008F3DA3" w:rsidRDefault="008F3DA3" w:rsidP="008F3DA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9"/>
        <w:gridCol w:w="1199"/>
        <w:gridCol w:w="1199"/>
        <w:gridCol w:w="1199"/>
        <w:gridCol w:w="1199"/>
        <w:gridCol w:w="1199"/>
        <w:gridCol w:w="1199"/>
        <w:gridCol w:w="1199"/>
      </w:tblGrid>
      <w:tr w:rsidR="008F3DA3" w:rsidRPr="00697810" w14:paraId="315AD802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675E8D2D" w14:textId="77777777" w:rsidR="008F3DA3" w:rsidRPr="00697810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8F3DA3" w:rsidRPr="00697810" w14:paraId="03DF8840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51D8458" w14:textId="77777777" w:rsidR="008F3DA3" w:rsidRPr="00697810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86ADF9C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71153FE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0ECFF578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B08A6ED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75F8C3FC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3839E58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B5E834A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8F3DA3" w:rsidRPr="00697810" w14:paraId="1691E936" w14:textId="77777777" w:rsidTr="008C6794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317AB4FA" w14:textId="1B0DE7A0" w:rsidR="008F3DA3" w:rsidRPr="008C3495" w:rsidRDefault="008F3DA3" w:rsidP="008C6794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>
              <w:rPr>
                <w:b w:val="0"/>
                <w:bCs w:val="0"/>
                <w:color w:val="000000"/>
              </w:rPr>
              <w:t>руб_дин_экс</w:t>
            </w:r>
            <w:r w:rsidRPr="008C3495">
              <w:rPr>
                <w:b w:val="0"/>
                <w:bCs w:val="0"/>
                <w:color w:val="000000"/>
              </w:rPr>
              <w:t>1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B7D975D" w14:textId="4346C15E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руб_дин_экс2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C249BA2" w14:textId="021B509A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руб_дин_экс3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3736F52" w14:textId="493C0F7E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руб_дин_экс4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E824B9E" w14:textId="35403C58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руб_дин_экс5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779BDA64" w14:textId="4F2B4975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руб_дин_экс6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3116210B" w14:textId="100644D0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руб_дин_экс7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38FE806F" w14:textId="6DA7FEC5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руб_дин_экс8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76AC69A5" w14:textId="77777777" w:rsidR="008F3DA3" w:rsidRPr="00D92F43" w:rsidRDefault="008F3DA3" w:rsidP="008F3DA3">
      <w:pPr>
        <w:rPr>
          <w:b/>
        </w:rPr>
      </w:pPr>
    </w:p>
    <w:p w14:paraId="4F5DE583" w14:textId="77777777" w:rsidR="008F3DA3" w:rsidRPr="00D92F43" w:rsidRDefault="008F3DA3" w:rsidP="008F3DA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603AB51E" w14:textId="77777777" w:rsidR="008F3DA3" w:rsidRDefault="008F3DA3" w:rsidP="008F3DA3">
      <w:pPr>
        <w:rPr>
          <w:b/>
        </w:rPr>
      </w:pPr>
    </w:p>
    <w:p w14:paraId="47433AA1" w14:textId="77777777" w:rsidR="008F3DA3" w:rsidRDefault="008F3DA3" w:rsidP="008F3DA3">
      <w:pPr>
        <w:rPr>
          <w:b/>
        </w:rPr>
      </w:pPr>
    </w:p>
    <w:p w14:paraId="792D208E" w14:textId="77777777" w:rsidR="008F3DA3" w:rsidRDefault="008F3DA3" w:rsidP="008F3DA3">
      <w:pPr>
        <w:rPr>
          <w:b/>
        </w:rPr>
      </w:pPr>
    </w:p>
    <w:p w14:paraId="5346E145" w14:textId="77777777" w:rsidR="008F3DA3" w:rsidRDefault="008F3DA3" w:rsidP="008F3DA3">
      <w:pPr>
        <w:jc w:val="right"/>
      </w:pPr>
      <w:r>
        <w:br w:type="page"/>
      </w:r>
    </w:p>
    <w:p w14:paraId="613CED4E" w14:textId="671840BB" w:rsidR="008F3DA3" w:rsidRPr="00D92F4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7968AFFC" w14:textId="77777777" w:rsidR="008F3DA3" w:rsidRPr="00D92F43" w:rsidRDefault="008F3DA3" w:rsidP="008F3DA3">
      <w:pPr>
        <w:jc w:val="right"/>
      </w:pPr>
    </w:p>
    <w:p w14:paraId="403450E8" w14:textId="16263D66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32109F96" w14:textId="77777777" w:rsidR="008F3DA3" w:rsidRDefault="008F3DA3" w:rsidP="008F3DA3">
      <w:pPr>
        <w:jc w:val="center"/>
        <w:rPr>
          <w:b/>
        </w:rPr>
      </w:pPr>
    </w:p>
    <w:p w14:paraId="42C70606" w14:textId="3C8F11EB" w:rsidR="008F3DA3" w:rsidRPr="00D92F43" w:rsidRDefault="008F3DA3" w:rsidP="008F3DA3">
      <w:pPr>
        <w:rPr>
          <w:b/>
        </w:rPr>
      </w:pPr>
      <w:r>
        <w:rPr>
          <w:rFonts w:ascii="Segoe UI" w:hAnsi="Segoe UI" w:cs="Segoe UI"/>
          <w:color w:val="212529"/>
          <w:shd w:val="clear" w:color="auto" w:fill="FFFFFF"/>
        </w:rPr>
        <w:t>{{image9}}</w:t>
      </w:r>
    </w:p>
    <w:p w14:paraId="683EE76C" w14:textId="77777777" w:rsidR="008F3DA3" w:rsidRDefault="008F3DA3" w:rsidP="008F3DA3">
      <w:pPr>
        <w:jc w:val="right"/>
        <w:rPr>
          <w:i/>
          <w:sz w:val="20"/>
        </w:rPr>
      </w:pPr>
    </w:p>
    <w:p w14:paraId="504112DE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6B7DB96B" w14:textId="77777777" w:rsidR="008F3DA3" w:rsidRDefault="008F3DA3" w:rsidP="008F3DA3">
      <w:pPr>
        <w:rPr>
          <w:i/>
          <w:sz w:val="20"/>
        </w:rPr>
      </w:pPr>
    </w:p>
    <w:p w14:paraId="513F37DB" w14:textId="77777777" w:rsidR="008F3DA3" w:rsidRDefault="008F3DA3" w:rsidP="008F3DA3"/>
    <w:p w14:paraId="014E9B50" w14:textId="4629CC6E" w:rsidR="008F3DA3" w:rsidRPr="00322E5F" w:rsidRDefault="008F3DA3" w:rsidP="008F3DA3">
      <w:pPr>
        <w:jc w:val="both"/>
      </w:pPr>
      <w:r>
        <w:tab/>
        <w:t xml:space="preserve">С </w:t>
      </w:r>
      <w:r w:rsidRPr="001D4718">
        <w:rPr>
          <w:color w:val="000000"/>
        </w:rPr>
        <w:t>{{</w:t>
      </w:r>
      <w:r>
        <w:rPr>
          <w:color w:val="000000"/>
        </w:rPr>
        <w:t>год3</w:t>
      </w:r>
      <w:r w:rsidRPr="001D4718">
        <w:rPr>
          <w:color w:val="000000"/>
        </w:rPr>
        <w:t>}}</w:t>
      </w:r>
      <w:r>
        <w:rPr>
          <w:color w:val="000000"/>
        </w:rPr>
        <w:t xml:space="preserve"> по </w:t>
      </w:r>
      <w:r w:rsidRPr="001D4718">
        <w:rPr>
          <w:color w:val="000000"/>
        </w:rPr>
        <w:t>{{год11}}</w:t>
      </w:r>
      <w:r>
        <w:rPr>
          <w:color w:val="000000"/>
        </w:rPr>
        <w:t xml:space="preserve"> гг средняя экспортная стоимость </w:t>
      </w:r>
      <w:r w:rsidRPr="001D4718">
        <w:t>{{продукция1}}</w:t>
      </w:r>
      <w:r>
        <w:t xml:space="preserve"> в рублевом эквиваленте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Pr="00322E5F">
        <w:t>{{</w:t>
      </w:r>
      <w:r>
        <w:t>динамик_рубль_экс</w:t>
      </w:r>
      <w:r w:rsidRPr="00322E5F">
        <w:t>}}</w:t>
      </w:r>
      <w:r>
        <w:t xml:space="preserve"> на </w:t>
      </w:r>
      <w:r w:rsidRPr="00322E5F">
        <w:t>{{</w:t>
      </w:r>
      <w:r>
        <w:t>цифр_дин_рубль_экс</w:t>
      </w:r>
      <w:r w:rsidRPr="00322E5F">
        <w:t>}}</w:t>
      </w:r>
      <w:r>
        <w:t xml:space="preserve">% - с </w:t>
      </w:r>
      <w:r w:rsidRPr="00322E5F">
        <w:rPr>
          <w:color w:val="000000"/>
        </w:rPr>
        <w:t>{{</w:t>
      </w:r>
      <w:r w:rsidRPr="008F3DA3">
        <w:rPr>
          <w:color w:val="000000"/>
        </w:rPr>
        <w:t>сто_руб_экс</w:t>
      </w:r>
      <w:r w:rsidR="00906D04" w:rsidRPr="00906D04">
        <w:rPr>
          <w:color w:val="000000"/>
        </w:rPr>
        <w:t>3</w:t>
      </w:r>
      <w:r w:rsidRPr="00322E5F">
        <w:rPr>
          <w:color w:val="000000"/>
        </w:rPr>
        <w:t>}}</w:t>
      </w:r>
      <w:r>
        <w:rPr>
          <w:color w:val="000000"/>
        </w:rPr>
        <w:t xml:space="preserve"> руб./кг до </w:t>
      </w:r>
      <w:r w:rsidRPr="00322E5F">
        <w:rPr>
          <w:color w:val="000000"/>
        </w:rPr>
        <w:t>{{</w:t>
      </w:r>
      <w:r>
        <w:rPr>
          <w:color w:val="000000"/>
        </w:rPr>
        <w:t>сто_руб_экс11</w:t>
      </w:r>
      <w:r w:rsidRPr="00322E5F">
        <w:rPr>
          <w:color w:val="000000"/>
        </w:rPr>
        <w:t>}}</w:t>
      </w:r>
      <w:r>
        <w:rPr>
          <w:color w:val="000000"/>
        </w:rPr>
        <w:t xml:space="preserve"> руб./кг. Минимальная стоимость продукции зафиксирована в </w:t>
      </w:r>
      <w:r w:rsidRPr="00322E5F">
        <w:rPr>
          <w:color w:val="000000"/>
        </w:rPr>
        <w:t>{{</w:t>
      </w:r>
      <w:r>
        <w:rPr>
          <w:color w:val="000000"/>
        </w:rPr>
        <w:t>мин_год_стоим_руб_экс</w:t>
      </w:r>
      <w:r w:rsidRPr="00322E5F">
        <w:rPr>
          <w:color w:val="000000"/>
        </w:rPr>
        <w:t>}}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{{</w:t>
      </w:r>
      <w:r>
        <w:rPr>
          <w:color w:val="000000"/>
        </w:rPr>
        <w:t>мин_стоим_руб_экс</w:t>
      </w:r>
      <w:r w:rsidRPr="00322E5F">
        <w:rPr>
          <w:color w:val="000000"/>
        </w:rPr>
        <w:t>}}</w:t>
      </w:r>
      <w:r>
        <w:rPr>
          <w:color w:val="000000"/>
        </w:rPr>
        <w:t xml:space="preserve"> руб./кг. Максимальная - в </w:t>
      </w:r>
      <w:r w:rsidRPr="00322E5F">
        <w:rPr>
          <w:color w:val="000000"/>
        </w:rPr>
        <w:t>{{</w:t>
      </w:r>
      <w:r>
        <w:rPr>
          <w:color w:val="000000"/>
        </w:rPr>
        <w:t>макс_год_стоим_руб_экс</w:t>
      </w:r>
      <w:r w:rsidRPr="00322E5F">
        <w:rPr>
          <w:color w:val="000000"/>
        </w:rPr>
        <w:t>}}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{{</w:t>
      </w:r>
      <w:r>
        <w:rPr>
          <w:color w:val="000000"/>
        </w:rPr>
        <w:t>макс_стоим_руб_экс</w:t>
      </w:r>
      <w:r w:rsidRPr="00322E5F">
        <w:rPr>
          <w:color w:val="000000"/>
        </w:rPr>
        <w:t>}}</w:t>
      </w:r>
      <w:r>
        <w:rPr>
          <w:color w:val="000000"/>
        </w:rPr>
        <w:t xml:space="preserve"> руб./кг. </w:t>
      </w:r>
    </w:p>
    <w:p w14:paraId="3FA8FBDE" w14:textId="77777777" w:rsidR="008F3DA3" w:rsidRDefault="008F3DA3" w:rsidP="008F3DA3">
      <w:pPr>
        <w:spacing w:after="180" w:line="336" w:lineRule="auto"/>
        <w:contextualSpacing w:val="0"/>
      </w:pPr>
      <w:r>
        <w:br w:type="page"/>
      </w:r>
    </w:p>
    <w:p w14:paraId="50D34924" w14:textId="5BC07244" w:rsidR="008F3DA3" w:rsidRDefault="008F3DA3" w:rsidP="008F3DA3">
      <w:pPr>
        <w:pStyle w:val="20"/>
      </w:pPr>
      <w:bookmarkStart w:id="38" w:name="_Toc123070101"/>
      <w:r>
        <w:lastRenderedPageBreak/>
        <w:t>6.2. Структура экспортной стоимости {{продукция1}} по странам-получателям</w:t>
      </w:r>
      <w:bookmarkEnd w:id="38"/>
    </w:p>
    <w:p w14:paraId="54A9D90C" w14:textId="77777777" w:rsidR="008F3DA3" w:rsidRDefault="008F3DA3" w:rsidP="008F3DA3"/>
    <w:p w14:paraId="12F87B93" w14:textId="0EC915EC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5</w:t>
      </w:r>
    </w:p>
    <w:p w14:paraId="61A9848D" w14:textId="77777777" w:rsidR="008F3DA3" w:rsidRDefault="008F3DA3" w:rsidP="008F3DA3">
      <w:pPr>
        <w:jc w:val="right"/>
      </w:pPr>
    </w:p>
    <w:p w14:paraId="3F4F005F" w14:textId="67DA4B12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странам-получателям</w:t>
      </w:r>
    </w:p>
    <w:p w14:paraId="54CE0C9C" w14:textId="77777777" w:rsidR="008F3DA3" w:rsidRPr="008013A6" w:rsidRDefault="008F3DA3" w:rsidP="008F3DA3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8F3DA3" w:rsidRPr="006E626F" w14:paraId="77174112" w14:textId="77777777" w:rsidTr="002778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7FC69D2D" w14:textId="3FD3CCBF" w:rsidR="008F3DA3" w:rsidRPr="006E626F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</w:t>
            </w:r>
            <w:r w:rsidR="0057207B">
              <w:rPr>
                <w:color w:val="000000"/>
              </w:rPr>
              <w:t>получатель</w:t>
            </w:r>
          </w:p>
        </w:tc>
        <w:tc>
          <w:tcPr>
            <w:tcW w:w="2500" w:type="pct"/>
            <w:noWrap/>
            <w:hideMark/>
          </w:tcPr>
          <w:p w14:paraId="0188C5C1" w14:textId="77777777" w:rsidR="008F3DA3" w:rsidRPr="006E626F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$/кг</w:t>
            </w:r>
          </w:p>
        </w:tc>
      </w:tr>
      <w:tr w:rsidR="008F3DA3" w:rsidRPr="00FB31C7" w14:paraId="6E1539EA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  <w:noWrap/>
          </w:tcPr>
          <w:p w14:paraId="52284613" w14:textId="71CD7746" w:rsidR="008F3DA3" w:rsidRPr="00FB3402" w:rsidRDefault="008F3DA3" w:rsidP="008C6794">
            <w:pPr>
              <w:jc w:val="center"/>
              <w:rPr>
                <w:color w:val="000000"/>
                <w:lang w:val="en-US"/>
              </w:rPr>
            </w:pPr>
            <w:r w:rsidRPr="00D430B2">
              <w:rPr>
                <w:color w:val="000000"/>
                <w:lang w:val="en-US"/>
              </w:rPr>
              <w:t>{%tr for item in table_</w:t>
            </w:r>
            <w:r>
              <w:rPr>
                <w:color w:val="000000"/>
                <w:lang w:val="en-US"/>
              </w:rPr>
              <w:t>country</w:t>
            </w:r>
            <w:r w:rsidRPr="00D430B2">
              <w:rPr>
                <w:color w:val="000000"/>
                <w:lang w:val="en-US"/>
              </w:rPr>
              <w:t>_</w:t>
            </w:r>
            <w:r>
              <w:rPr>
                <w:color w:val="000000"/>
                <w:lang w:val="en-US"/>
              </w:rPr>
              <w:t>dol</w:t>
            </w:r>
            <w:r w:rsidRPr="008F3DA3">
              <w:rPr>
                <w:color w:val="000000"/>
                <w:lang w:val="en-US"/>
              </w:rPr>
              <w:t>_</w:t>
            </w:r>
            <w:r>
              <w:rPr>
                <w:color w:val="000000"/>
                <w:lang w:val="en-US"/>
              </w:rPr>
              <w:t>ex</w:t>
            </w:r>
            <w:r w:rsidRPr="00D430B2">
              <w:rPr>
                <w:color w:val="000000"/>
                <w:lang w:val="en-US"/>
              </w:rPr>
              <w:t xml:space="preserve"> %}</w:t>
            </w:r>
          </w:p>
        </w:tc>
      </w:tr>
      <w:tr w:rsidR="008F3DA3" w:rsidRPr="006E626F" w14:paraId="36F4532F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F5BBF3E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{{item.</w:t>
            </w:r>
            <w:r w:rsidRPr="00FE1EA5">
              <w:rPr>
                <w:b w:val="0"/>
                <w:bCs w:val="0"/>
              </w:rPr>
              <w:t>Страны</w:t>
            </w:r>
            <w:r w:rsidRPr="00FE1EA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2500" w:type="pct"/>
            <w:noWrap/>
          </w:tcPr>
          <w:p w14:paraId="3DC48377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{{item.</w:t>
            </w:r>
            <w:r>
              <w:rPr>
                <w:color w:val="000000"/>
              </w:rPr>
              <w:t>Стоимость</w:t>
            </w:r>
            <w:r w:rsidRPr="00D430B2">
              <w:rPr>
                <w:color w:val="000000"/>
                <w:lang w:val="en-US"/>
              </w:rPr>
              <w:t>}}</w:t>
            </w:r>
          </w:p>
        </w:tc>
      </w:tr>
      <w:tr w:rsidR="008F3DA3" w:rsidRPr="006E626F" w14:paraId="56EB3DDF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  <w:noWrap/>
          </w:tcPr>
          <w:p w14:paraId="5627FB94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D430B2">
              <w:rPr>
                <w:color w:val="000000"/>
              </w:rPr>
              <w:t>{%tr endfor %}</w:t>
            </w:r>
          </w:p>
        </w:tc>
      </w:tr>
    </w:tbl>
    <w:p w14:paraId="19B17D70" w14:textId="77777777" w:rsidR="008F3DA3" w:rsidRDefault="008F3DA3" w:rsidP="008F3DA3">
      <w:pPr>
        <w:jc w:val="right"/>
        <w:rPr>
          <w:i/>
          <w:sz w:val="20"/>
        </w:rPr>
      </w:pPr>
    </w:p>
    <w:p w14:paraId="4925FAF8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5119C84C" w14:textId="77777777" w:rsidR="008F3DA3" w:rsidRDefault="008F3DA3" w:rsidP="008F3DA3"/>
    <w:p w14:paraId="6525DB08" w14:textId="77777777" w:rsidR="008F3DA3" w:rsidRDefault="008F3DA3" w:rsidP="008F3DA3">
      <w:pPr>
        <w:jc w:val="right"/>
        <w:rPr>
          <w:b/>
          <w:bCs/>
        </w:rPr>
      </w:pPr>
    </w:p>
    <w:p w14:paraId="25E9FEF7" w14:textId="77777777" w:rsidR="00331A8C" w:rsidRDefault="00331A8C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7850B06C" w14:textId="4E762804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Pr="00F23B77"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6</w:t>
      </w:r>
    </w:p>
    <w:p w14:paraId="4A8D1C5D" w14:textId="77777777" w:rsidR="008F3DA3" w:rsidRDefault="008F3DA3" w:rsidP="008F3DA3">
      <w:pPr>
        <w:jc w:val="right"/>
      </w:pPr>
    </w:p>
    <w:p w14:paraId="228602D0" w14:textId="200EA8CD" w:rsidR="008F3DA3" w:rsidRDefault="008F3DA3" w:rsidP="008F3DA3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</w:t>
      </w:r>
      <w:r w:rsidR="00F23B77">
        <w:rPr>
          <w:b/>
          <w:bCs/>
        </w:rPr>
        <w:t>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</w:t>
      </w:r>
      <w:r w:rsidR="0057207B" w:rsidRPr="0057207B">
        <w:rPr>
          <w:b/>
        </w:rPr>
        <w:t xml:space="preserve"> </w:t>
      </w:r>
      <w:r w:rsidR="0057207B">
        <w:rPr>
          <w:b/>
        </w:rPr>
        <w:t>получателям</w:t>
      </w:r>
    </w:p>
    <w:p w14:paraId="0A26B60A" w14:textId="77777777" w:rsidR="008F3DA3" w:rsidRDefault="008F3DA3" w:rsidP="008F3DA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13"/>
        <w:gridCol w:w="943"/>
        <w:gridCol w:w="942"/>
        <w:gridCol w:w="942"/>
        <w:gridCol w:w="942"/>
        <w:gridCol w:w="942"/>
        <w:gridCol w:w="942"/>
        <w:gridCol w:w="942"/>
        <w:gridCol w:w="942"/>
        <w:gridCol w:w="942"/>
      </w:tblGrid>
      <w:tr w:rsidR="008F3DA3" w:rsidRPr="004C62D5" w14:paraId="48194744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 w:val="restart"/>
            <w:noWrap/>
            <w:vAlign w:val="center"/>
            <w:hideMark/>
          </w:tcPr>
          <w:p w14:paraId="0A225442" w14:textId="77777777" w:rsidR="008F3DA3" w:rsidRPr="004C62D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68" w:type="pct"/>
            <w:gridSpan w:val="9"/>
            <w:noWrap/>
            <w:hideMark/>
          </w:tcPr>
          <w:p w14:paraId="62072B69" w14:textId="75390B12" w:rsidR="008F3DA3" w:rsidRPr="00672470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  <w:lang w:val="en-US"/>
              </w:rPr>
            </w:pPr>
            <w:r>
              <w:rPr>
                <w:color w:val="000000"/>
                <w:sz w:val="20"/>
              </w:rPr>
              <w:t>Стоимость</w:t>
            </w:r>
            <w:r w:rsidR="00DD6B7A">
              <w:rPr>
                <w:color w:val="000000"/>
              </w:rPr>
              <w:t>, $/кг</w:t>
            </w:r>
          </w:p>
        </w:tc>
      </w:tr>
      <w:tr w:rsidR="008F3DA3" w:rsidRPr="004C62D5" w14:paraId="676B5B13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/>
            <w:hideMark/>
          </w:tcPr>
          <w:p w14:paraId="0CCFD9AB" w14:textId="77777777" w:rsidR="008F3DA3" w:rsidRPr="004C62D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1CDE200F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2013</w:t>
            </w:r>
          </w:p>
        </w:tc>
        <w:tc>
          <w:tcPr>
            <w:tcW w:w="453" w:type="pct"/>
            <w:noWrap/>
            <w:hideMark/>
          </w:tcPr>
          <w:p w14:paraId="10809600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53" w:type="pct"/>
            <w:noWrap/>
            <w:hideMark/>
          </w:tcPr>
          <w:p w14:paraId="30073A78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54" w:type="pct"/>
            <w:noWrap/>
            <w:hideMark/>
          </w:tcPr>
          <w:p w14:paraId="205AD77A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54" w:type="pct"/>
            <w:noWrap/>
            <w:hideMark/>
          </w:tcPr>
          <w:p w14:paraId="58091A8B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54" w:type="pct"/>
            <w:noWrap/>
            <w:hideMark/>
          </w:tcPr>
          <w:p w14:paraId="704C1B50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54" w:type="pct"/>
            <w:noWrap/>
            <w:hideMark/>
          </w:tcPr>
          <w:p w14:paraId="32C0BD94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2019</w:t>
            </w:r>
          </w:p>
        </w:tc>
        <w:tc>
          <w:tcPr>
            <w:tcW w:w="454" w:type="pct"/>
            <w:noWrap/>
            <w:hideMark/>
          </w:tcPr>
          <w:p w14:paraId="2735B7CD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2020</w:t>
            </w:r>
          </w:p>
        </w:tc>
        <w:tc>
          <w:tcPr>
            <w:tcW w:w="454" w:type="pct"/>
            <w:noWrap/>
            <w:hideMark/>
          </w:tcPr>
          <w:p w14:paraId="52D8EF90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2021</w:t>
            </w:r>
          </w:p>
        </w:tc>
      </w:tr>
      <w:tr w:rsidR="008F3DA3" w:rsidRPr="00FB31C7" w14:paraId="22689DAB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0"/>
            <w:noWrap/>
            <w:hideMark/>
          </w:tcPr>
          <w:p w14:paraId="1C91DA18" w14:textId="398880C6" w:rsidR="008F3DA3" w:rsidRPr="004C62D5" w:rsidRDefault="008F3DA3" w:rsidP="008C6794">
            <w:pPr>
              <w:jc w:val="center"/>
              <w:rPr>
                <w:color w:val="000000"/>
                <w:sz w:val="20"/>
                <w:lang w:val="en-US"/>
              </w:rPr>
            </w:pPr>
            <w:r w:rsidRPr="004C62D5">
              <w:rPr>
                <w:color w:val="000000"/>
                <w:sz w:val="20"/>
                <w:lang w:val="en-US"/>
              </w:rPr>
              <w:t xml:space="preserve">{%tr for item in </w:t>
            </w:r>
            <w:r w:rsidRPr="00672470">
              <w:rPr>
                <w:color w:val="000000"/>
                <w:sz w:val="20"/>
                <w:lang w:val="en-US"/>
              </w:rPr>
              <w:t>table_country_dol_</w:t>
            </w:r>
            <w:r>
              <w:rPr>
                <w:color w:val="000000"/>
                <w:sz w:val="20"/>
                <w:lang w:val="en-US"/>
              </w:rPr>
              <w:t>din</w:t>
            </w:r>
            <w:r w:rsidR="0057207B" w:rsidRPr="0057207B">
              <w:rPr>
                <w:color w:val="000000"/>
                <w:sz w:val="20"/>
                <w:lang w:val="en-US"/>
              </w:rPr>
              <w:t>_</w:t>
            </w:r>
            <w:r w:rsidR="0057207B">
              <w:rPr>
                <w:color w:val="000000"/>
                <w:sz w:val="20"/>
                <w:lang w:val="en-US"/>
              </w:rPr>
              <w:t>ex</w:t>
            </w:r>
            <w:r w:rsidRPr="00D430B2">
              <w:rPr>
                <w:color w:val="000000"/>
                <w:lang w:val="en-US"/>
              </w:rPr>
              <w:t xml:space="preserve"> </w:t>
            </w:r>
            <w:r w:rsidRPr="004C62D5">
              <w:rPr>
                <w:color w:val="000000"/>
                <w:sz w:val="20"/>
                <w:lang w:val="en-US"/>
              </w:rPr>
              <w:t>%}</w:t>
            </w:r>
          </w:p>
        </w:tc>
      </w:tr>
      <w:tr w:rsidR="008F3DA3" w:rsidRPr="004C62D5" w14:paraId="38560FD5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22755F85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{{item.Страны}}</w:t>
            </w:r>
          </w:p>
        </w:tc>
        <w:tc>
          <w:tcPr>
            <w:tcW w:w="453" w:type="pct"/>
            <w:noWrap/>
            <w:hideMark/>
          </w:tcPr>
          <w:p w14:paraId="0BDE463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{{item.2013}}</w:t>
            </w:r>
          </w:p>
        </w:tc>
        <w:tc>
          <w:tcPr>
            <w:tcW w:w="453" w:type="pct"/>
            <w:noWrap/>
            <w:hideMark/>
          </w:tcPr>
          <w:p w14:paraId="693857B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{{item.2014}}</w:t>
            </w:r>
          </w:p>
        </w:tc>
        <w:tc>
          <w:tcPr>
            <w:tcW w:w="453" w:type="pct"/>
            <w:noWrap/>
            <w:hideMark/>
          </w:tcPr>
          <w:p w14:paraId="318ACA7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{{item.2015}}</w:t>
            </w:r>
          </w:p>
        </w:tc>
        <w:tc>
          <w:tcPr>
            <w:tcW w:w="454" w:type="pct"/>
            <w:noWrap/>
            <w:hideMark/>
          </w:tcPr>
          <w:p w14:paraId="3487460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{{item.2016}}</w:t>
            </w:r>
          </w:p>
        </w:tc>
        <w:tc>
          <w:tcPr>
            <w:tcW w:w="454" w:type="pct"/>
            <w:noWrap/>
            <w:hideMark/>
          </w:tcPr>
          <w:p w14:paraId="44953C0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{{item.2017}}</w:t>
            </w:r>
          </w:p>
        </w:tc>
        <w:tc>
          <w:tcPr>
            <w:tcW w:w="454" w:type="pct"/>
            <w:noWrap/>
            <w:hideMark/>
          </w:tcPr>
          <w:p w14:paraId="2C2BA93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{{item.2018}}</w:t>
            </w:r>
          </w:p>
        </w:tc>
        <w:tc>
          <w:tcPr>
            <w:tcW w:w="454" w:type="pct"/>
            <w:noWrap/>
            <w:hideMark/>
          </w:tcPr>
          <w:p w14:paraId="220754F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{{item.2019}}</w:t>
            </w:r>
          </w:p>
        </w:tc>
        <w:tc>
          <w:tcPr>
            <w:tcW w:w="454" w:type="pct"/>
            <w:noWrap/>
            <w:hideMark/>
          </w:tcPr>
          <w:p w14:paraId="0E531AC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{{item.2020}}</w:t>
            </w:r>
          </w:p>
        </w:tc>
        <w:tc>
          <w:tcPr>
            <w:tcW w:w="454" w:type="pct"/>
            <w:noWrap/>
            <w:hideMark/>
          </w:tcPr>
          <w:p w14:paraId="253689E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{{item.2021}}</w:t>
            </w:r>
          </w:p>
        </w:tc>
      </w:tr>
      <w:tr w:rsidR="008F3DA3" w:rsidRPr="004C62D5" w14:paraId="122DB132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pct"/>
            <w:gridSpan w:val="10"/>
            <w:noWrap/>
            <w:hideMark/>
          </w:tcPr>
          <w:p w14:paraId="58AA23D6" w14:textId="77777777" w:rsidR="008F3DA3" w:rsidRPr="004C62D5" w:rsidRDefault="008F3DA3" w:rsidP="008C6794">
            <w:pPr>
              <w:jc w:val="center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  <w:lang w:val="en-US"/>
              </w:rPr>
              <w:t>{%tr endfor %}</w:t>
            </w:r>
          </w:p>
        </w:tc>
      </w:tr>
    </w:tbl>
    <w:p w14:paraId="7DF38694" w14:textId="77777777" w:rsidR="008F3DA3" w:rsidRPr="00AD2A82" w:rsidRDefault="008F3DA3" w:rsidP="008F3DA3">
      <w:pPr>
        <w:rPr>
          <w:b/>
        </w:rPr>
      </w:pPr>
    </w:p>
    <w:p w14:paraId="027EDD8C" w14:textId="77777777" w:rsidR="008F3DA3" w:rsidRDefault="008F3DA3" w:rsidP="008F3DA3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175CC0F0" w14:textId="77777777" w:rsidR="007F6A63" w:rsidRDefault="007F6A63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312BF2B5" w14:textId="1EBEC372" w:rsidR="008F3DA3" w:rsidRPr="00897FCB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57207B" w:rsidRPr="0057207B">
        <w:rPr>
          <w:b/>
          <w:bCs/>
        </w:rPr>
        <w:t>6</w:t>
      </w:r>
      <w:r w:rsidRPr="00D92F43">
        <w:rPr>
          <w:b/>
          <w:bCs/>
        </w:rPr>
        <w:t>.</w:t>
      </w:r>
      <w:r w:rsidRPr="00897FCB">
        <w:rPr>
          <w:b/>
          <w:bCs/>
        </w:rPr>
        <w:t>7</w:t>
      </w:r>
    </w:p>
    <w:p w14:paraId="7E0ACF35" w14:textId="77777777" w:rsidR="008F3DA3" w:rsidRDefault="008F3DA3" w:rsidP="008F3DA3">
      <w:pPr>
        <w:jc w:val="right"/>
      </w:pPr>
    </w:p>
    <w:p w14:paraId="7FBC3310" w14:textId="6C46B97E" w:rsidR="008F3DA3" w:rsidRPr="00897FCB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</w:t>
      </w:r>
      <w:r w:rsidR="0057207B">
        <w:rPr>
          <w:b/>
          <w:bCs/>
        </w:rPr>
        <w:t xml:space="preserve">на экспорт </w:t>
      </w:r>
      <w:r w:rsidRPr="00D92F43">
        <w:rPr>
          <w:b/>
        </w:rPr>
        <w:t>в Росси</w:t>
      </w:r>
      <w:r>
        <w:rPr>
          <w:b/>
        </w:rPr>
        <w:t>и по основным странам-</w:t>
      </w:r>
      <w:r w:rsidR="0057207B">
        <w:rPr>
          <w:b/>
        </w:rPr>
        <w:t>получателям</w:t>
      </w:r>
      <w:r w:rsidRPr="00897FCB">
        <w:rPr>
          <w:b/>
        </w:rPr>
        <w:t xml:space="preserve"> </w:t>
      </w:r>
      <w:r>
        <w:rPr>
          <w:b/>
        </w:rPr>
        <w:t>в рублевом эквиваленте</w:t>
      </w:r>
    </w:p>
    <w:p w14:paraId="71FFF51B" w14:textId="77777777" w:rsidR="008F3DA3" w:rsidRPr="008013A6" w:rsidRDefault="008F3DA3" w:rsidP="008F3DA3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8F3DA3" w:rsidRPr="006E626F" w14:paraId="5E1F1C56" w14:textId="77777777" w:rsidTr="002515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036AF63D" w14:textId="1B48B3D6" w:rsidR="008F3DA3" w:rsidRPr="006E626F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</w:t>
            </w:r>
            <w:r w:rsidR="0057207B">
              <w:rPr>
                <w:color w:val="000000"/>
              </w:rPr>
              <w:t>получатель</w:t>
            </w:r>
          </w:p>
        </w:tc>
        <w:tc>
          <w:tcPr>
            <w:tcW w:w="2500" w:type="pct"/>
            <w:noWrap/>
            <w:hideMark/>
          </w:tcPr>
          <w:p w14:paraId="39752527" w14:textId="77777777" w:rsidR="008F3DA3" w:rsidRPr="006E626F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руб./кг</w:t>
            </w:r>
          </w:p>
        </w:tc>
      </w:tr>
      <w:tr w:rsidR="008F3DA3" w:rsidRPr="00FB31C7" w14:paraId="0B22B32E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  <w:noWrap/>
          </w:tcPr>
          <w:p w14:paraId="6A8F00E8" w14:textId="31D6BA7A" w:rsidR="008F3DA3" w:rsidRPr="00FB3402" w:rsidRDefault="008F3DA3" w:rsidP="008C6794">
            <w:pPr>
              <w:jc w:val="center"/>
              <w:rPr>
                <w:color w:val="000000"/>
                <w:lang w:val="en-US"/>
              </w:rPr>
            </w:pPr>
            <w:r w:rsidRPr="00D430B2">
              <w:rPr>
                <w:color w:val="000000"/>
                <w:lang w:val="en-US"/>
              </w:rPr>
              <w:t>{%tr for item in table_</w:t>
            </w:r>
            <w:r>
              <w:rPr>
                <w:color w:val="000000"/>
                <w:lang w:val="en-US"/>
              </w:rPr>
              <w:t>country</w:t>
            </w:r>
            <w:r w:rsidRPr="00D430B2">
              <w:rPr>
                <w:color w:val="000000"/>
                <w:lang w:val="en-US"/>
              </w:rPr>
              <w:t>_</w:t>
            </w:r>
            <w:r>
              <w:rPr>
                <w:color w:val="000000"/>
                <w:lang w:val="en-US"/>
              </w:rPr>
              <w:t>rub</w:t>
            </w:r>
            <w:r w:rsidR="0057207B" w:rsidRPr="00E84759">
              <w:rPr>
                <w:color w:val="000000"/>
                <w:lang w:val="en-US"/>
              </w:rPr>
              <w:t>_</w:t>
            </w:r>
            <w:r w:rsidR="0057207B">
              <w:rPr>
                <w:color w:val="000000"/>
                <w:lang w:val="en-US"/>
              </w:rPr>
              <w:t>ex</w:t>
            </w:r>
            <w:r w:rsidRPr="00D430B2">
              <w:rPr>
                <w:color w:val="000000"/>
                <w:lang w:val="en-US"/>
              </w:rPr>
              <w:t xml:space="preserve"> %}</w:t>
            </w:r>
          </w:p>
        </w:tc>
      </w:tr>
      <w:tr w:rsidR="008F3DA3" w:rsidRPr="006E626F" w14:paraId="7FB3932E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D409898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{{item.</w:t>
            </w:r>
            <w:r w:rsidRPr="00FE1EA5">
              <w:rPr>
                <w:b w:val="0"/>
                <w:bCs w:val="0"/>
              </w:rPr>
              <w:t>Страны</w:t>
            </w:r>
            <w:r w:rsidRPr="00FE1EA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2500" w:type="pct"/>
            <w:noWrap/>
          </w:tcPr>
          <w:p w14:paraId="422AD17D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{{item.</w:t>
            </w:r>
            <w:r>
              <w:rPr>
                <w:color w:val="000000"/>
              </w:rPr>
              <w:t>Стоимость</w:t>
            </w:r>
            <w:r w:rsidRPr="00D430B2">
              <w:rPr>
                <w:color w:val="000000"/>
                <w:lang w:val="en-US"/>
              </w:rPr>
              <w:t>}}</w:t>
            </w:r>
          </w:p>
        </w:tc>
      </w:tr>
      <w:tr w:rsidR="008F3DA3" w:rsidRPr="006E626F" w14:paraId="68D88C69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  <w:noWrap/>
          </w:tcPr>
          <w:p w14:paraId="272245B2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D430B2">
              <w:rPr>
                <w:color w:val="000000"/>
              </w:rPr>
              <w:t>{%tr endfor %}</w:t>
            </w:r>
          </w:p>
        </w:tc>
      </w:tr>
    </w:tbl>
    <w:p w14:paraId="568F94AD" w14:textId="77777777" w:rsidR="008F3DA3" w:rsidRDefault="008F3DA3" w:rsidP="008F3DA3">
      <w:pPr>
        <w:jc w:val="right"/>
        <w:rPr>
          <w:i/>
          <w:sz w:val="20"/>
        </w:rPr>
      </w:pPr>
    </w:p>
    <w:p w14:paraId="5D478657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sectPr w:rsidR="008F3DA3" w:rsidSect="00911CD5">
      <w:headerReference w:type="default" r:id="rId10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1C65EB" w14:textId="77777777" w:rsidR="002E5C26" w:rsidRDefault="002E5C26" w:rsidP="00A91D75">
      <w:r>
        <w:separator/>
      </w:r>
    </w:p>
  </w:endnote>
  <w:endnote w:type="continuationSeparator" w:id="0">
    <w:p w14:paraId="66F34E8A" w14:textId="77777777" w:rsidR="002E5C26" w:rsidRDefault="002E5C26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7ECC42" w14:textId="77777777" w:rsidR="002E5C26" w:rsidRDefault="002E5C26" w:rsidP="00A91D75">
      <w:r>
        <w:separator/>
      </w:r>
    </w:p>
  </w:footnote>
  <w:footnote w:type="continuationSeparator" w:id="0">
    <w:p w14:paraId="0C9B4D9C" w14:textId="77777777" w:rsidR="002E5C26" w:rsidRDefault="002E5C26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0366DCDF" w14:textId="77777777" w:rsidTr="00A7217A">
      <w:trPr>
        <w:trHeight w:val="1060"/>
      </w:trPr>
      <w:tc>
        <w:tcPr>
          <w:tcW w:w="5861" w:type="dxa"/>
        </w:tcPr>
        <w:p w14:paraId="2A3F7AFA" w14:textId="77777777" w:rsidR="008759A8" w:rsidRDefault="008759A8" w:rsidP="00A7217A">
          <w:pPr>
            <w:pStyle w:val="a9"/>
            <w:spacing w:after="0"/>
          </w:pPr>
          <w:r w:rsidRPr="008759A8">
            <w:rPr>
              <w:noProof/>
              <w:lang w:bidi="ru-RU"/>
            </w:rPr>
            <mc:AlternateContent>
              <mc:Choice Requires="wps">
                <w:drawing>
                  <wp:inline distT="0" distB="0" distL="0" distR="0" wp14:anchorId="6B8666F1" wp14:editId="1E2818E0">
                    <wp:extent cx="1442085" cy="0"/>
                    <wp:effectExtent l="19050" t="19050" r="24765" b="38100"/>
                    <wp:docPr id="17" name="Прямая соединительная линия 17" descr="Прямая линия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29882C64" id="Прямая соединительная линия 17" o:spid="_x0000_s1026" alt="Прямая линия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605DA3EE" w14:textId="77777777" w:rsidR="008759A8" w:rsidRDefault="00D476F7" w:rsidP="00A7217A">
          <w:pPr>
            <w:pStyle w:val="a9"/>
            <w:spacing w:after="0"/>
            <w:jc w:val="right"/>
          </w:pPr>
          <w:r>
            <w:rPr>
              <w:noProof/>
              <w:lang w:bidi="ru-R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34EFD74" wp14:editId="085E07D6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Надпись 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F073F9" w14:textId="77777777" w:rsidR="00D476F7" w:rsidRPr="00D476F7" w:rsidRDefault="00D476F7" w:rsidP="00D476F7">
                                <w:pPr>
                                  <w:pStyle w:val="a6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ru-RU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34EFD74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 20" o:spid="_x0000_s102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" filled="f" stroked="f" strokeweight=".5pt">
                    <v:textbox inset="0,0,0,0">
                      <w:txbxContent>
                        <w:p w14:paraId="08F073F9" w14:textId="77777777" w:rsidR="00D476F7" w:rsidRPr="00D476F7" w:rsidRDefault="00D476F7" w:rsidP="00D476F7">
                          <w:pPr>
                            <w:pStyle w:val="a6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ru-RU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ru-RU"/>
            </w:rPr>
            <mc:AlternateContent>
              <mc:Choice Requires="wps">
                <w:drawing>
                  <wp:inline distT="0" distB="0" distL="0" distR="0" wp14:anchorId="1A5F552B" wp14:editId="56531479">
                    <wp:extent cx="1191260" cy="398780"/>
                    <wp:effectExtent l="0" t="0" r="8890" b="1270"/>
                    <wp:docPr id="15" name="Прямоугольник: Усеченный угол 15" descr="цветной прямоугольни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F510691" w14:textId="77777777" w:rsidR="008759A8" w:rsidRPr="008759A8" w:rsidRDefault="008759A8" w:rsidP="008759A8">
                                <w:pPr>
                                  <w:pStyle w:val="a6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A5F552B" id="Прямоугольник: Усеченный угол 15" o:spid="_x0000_s1030" alt="цветной прямоугольник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3F510691" w14:textId="77777777" w:rsidR="008759A8" w:rsidRPr="008759A8" w:rsidRDefault="008759A8" w:rsidP="008759A8">
                          <w:pPr>
                            <w:pStyle w:val="a6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9D12EE"/>
    <w:multiLevelType w:val="hybridMultilevel"/>
    <w:tmpl w:val="F03CC450"/>
    <w:lvl w:ilvl="0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1" w15:restartNumberingAfterBreak="0">
    <w:nsid w:val="23C32B9D"/>
    <w:multiLevelType w:val="hybridMultilevel"/>
    <w:tmpl w:val="6614790A"/>
    <w:lvl w:ilvl="0" w:tplc="EAB6DB1A">
      <w:start w:val="1"/>
      <w:numFmt w:val="bullet"/>
      <w:pStyle w:val="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A803369"/>
    <w:multiLevelType w:val="hybridMultilevel"/>
    <w:tmpl w:val="8F961A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7C14EB"/>
    <w:multiLevelType w:val="multilevel"/>
    <w:tmpl w:val="B0B20D5A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245"/>
    <w:rsid w:val="00014C93"/>
    <w:rsid w:val="00017F46"/>
    <w:rsid w:val="0002111D"/>
    <w:rsid w:val="00044E85"/>
    <w:rsid w:val="00080E43"/>
    <w:rsid w:val="000908E5"/>
    <w:rsid w:val="000B4E81"/>
    <w:rsid w:val="000E0ECB"/>
    <w:rsid w:val="000E4051"/>
    <w:rsid w:val="000F4650"/>
    <w:rsid w:val="001137DF"/>
    <w:rsid w:val="0011455B"/>
    <w:rsid w:val="00122C4C"/>
    <w:rsid w:val="001258F5"/>
    <w:rsid w:val="00146E2A"/>
    <w:rsid w:val="001737EA"/>
    <w:rsid w:val="0018440A"/>
    <w:rsid w:val="00184B35"/>
    <w:rsid w:val="001865F2"/>
    <w:rsid w:val="001A2901"/>
    <w:rsid w:val="001C2054"/>
    <w:rsid w:val="001D324C"/>
    <w:rsid w:val="001D4718"/>
    <w:rsid w:val="001D7911"/>
    <w:rsid w:val="001E59F3"/>
    <w:rsid w:val="002063EE"/>
    <w:rsid w:val="002128F9"/>
    <w:rsid w:val="0022673D"/>
    <w:rsid w:val="00226FF2"/>
    <w:rsid w:val="002515F8"/>
    <w:rsid w:val="00277829"/>
    <w:rsid w:val="00282F04"/>
    <w:rsid w:val="002C44A8"/>
    <w:rsid w:val="002E5C26"/>
    <w:rsid w:val="00322E5F"/>
    <w:rsid w:val="00331A8C"/>
    <w:rsid w:val="0033441D"/>
    <w:rsid w:val="00342438"/>
    <w:rsid w:val="003565A5"/>
    <w:rsid w:val="00357E88"/>
    <w:rsid w:val="003659E3"/>
    <w:rsid w:val="003662B4"/>
    <w:rsid w:val="00384FD2"/>
    <w:rsid w:val="003A574F"/>
    <w:rsid w:val="003E1F2C"/>
    <w:rsid w:val="003F429C"/>
    <w:rsid w:val="00423935"/>
    <w:rsid w:val="0044292E"/>
    <w:rsid w:val="0049377D"/>
    <w:rsid w:val="004A33A7"/>
    <w:rsid w:val="004E0A62"/>
    <w:rsid w:val="004F5B6F"/>
    <w:rsid w:val="00526D21"/>
    <w:rsid w:val="0052733E"/>
    <w:rsid w:val="00564A4E"/>
    <w:rsid w:val="00571946"/>
    <w:rsid w:val="0057207B"/>
    <w:rsid w:val="00577305"/>
    <w:rsid w:val="005837F1"/>
    <w:rsid w:val="00583DB4"/>
    <w:rsid w:val="005A6FD7"/>
    <w:rsid w:val="005C10D9"/>
    <w:rsid w:val="005C2E0B"/>
    <w:rsid w:val="005E308F"/>
    <w:rsid w:val="00611168"/>
    <w:rsid w:val="0062480E"/>
    <w:rsid w:val="006270F4"/>
    <w:rsid w:val="00632CEE"/>
    <w:rsid w:val="006408AE"/>
    <w:rsid w:val="00672470"/>
    <w:rsid w:val="006C0BF1"/>
    <w:rsid w:val="006C3E43"/>
    <w:rsid w:val="006D1F44"/>
    <w:rsid w:val="00710DBD"/>
    <w:rsid w:val="0074077E"/>
    <w:rsid w:val="00743FD9"/>
    <w:rsid w:val="00747245"/>
    <w:rsid w:val="00760843"/>
    <w:rsid w:val="00772B84"/>
    <w:rsid w:val="00772F96"/>
    <w:rsid w:val="007732CD"/>
    <w:rsid w:val="007819D5"/>
    <w:rsid w:val="00793579"/>
    <w:rsid w:val="007B0DFA"/>
    <w:rsid w:val="007D49B1"/>
    <w:rsid w:val="007E5E59"/>
    <w:rsid w:val="007F6A63"/>
    <w:rsid w:val="008013A6"/>
    <w:rsid w:val="00823D33"/>
    <w:rsid w:val="00831777"/>
    <w:rsid w:val="00837568"/>
    <w:rsid w:val="00861F0D"/>
    <w:rsid w:val="008759A8"/>
    <w:rsid w:val="008877F8"/>
    <w:rsid w:val="00897FCB"/>
    <w:rsid w:val="008B16C7"/>
    <w:rsid w:val="008B46AB"/>
    <w:rsid w:val="008C3495"/>
    <w:rsid w:val="008E707B"/>
    <w:rsid w:val="008F3DA3"/>
    <w:rsid w:val="009014FE"/>
    <w:rsid w:val="00906D04"/>
    <w:rsid w:val="00911CD5"/>
    <w:rsid w:val="009210A6"/>
    <w:rsid w:val="00923295"/>
    <w:rsid w:val="00924378"/>
    <w:rsid w:val="00944D7A"/>
    <w:rsid w:val="00973BDA"/>
    <w:rsid w:val="0097626D"/>
    <w:rsid w:val="009A0F76"/>
    <w:rsid w:val="009B3FE2"/>
    <w:rsid w:val="009C0787"/>
    <w:rsid w:val="009C60F8"/>
    <w:rsid w:val="009C6367"/>
    <w:rsid w:val="009E379C"/>
    <w:rsid w:val="00A03BCD"/>
    <w:rsid w:val="00A233AB"/>
    <w:rsid w:val="00A32002"/>
    <w:rsid w:val="00A41129"/>
    <w:rsid w:val="00A465DF"/>
    <w:rsid w:val="00A51677"/>
    <w:rsid w:val="00A63339"/>
    <w:rsid w:val="00A7217A"/>
    <w:rsid w:val="00A7227F"/>
    <w:rsid w:val="00A73699"/>
    <w:rsid w:val="00A86068"/>
    <w:rsid w:val="00A91D75"/>
    <w:rsid w:val="00AA0A62"/>
    <w:rsid w:val="00AC22D2"/>
    <w:rsid w:val="00AC343A"/>
    <w:rsid w:val="00AD3482"/>
    <w:rsid w:val="00AD71EF"/>
    <w:rsid w:val="00AF39EC"/>
    <w:rsid w:val="00B11B5E"/>
    <w:rsid w:val="00B445DF"/>
    <w:rsid w:val="00B50527"/>
    <w:rsid w:val="00B74368"/>
    <w:rsid w:val="00BA520C"/>
    <w:rsid w:val="00BC17A5"/>
    <w:rsid w:val="00BC60E1"/>
    <w:rsid w:val="00BD6DC5"/>
    <w:rsid w:val="00BE4E41"/>
    <w:rsid w:val="00BE6530"/>
    <w:rsid w:val="00C43903"/>
    <w:rsid w:val="00C46548"/>
    <w:rsid w:val="00C50FEA"/>
    <w:rsid w:val="00C6323A"/>
    <w:rsid w:val="00C710A8"/>
    <w:rsid w:val="00C717DC"/>
    <w:rsid w:val="00C87193"/>
    <w:rsid w:val="00CB27A1"/>
    <w:rsid w:val="00CB2A6D"/>
    <w:rsid w:val="00CB3B5C"/>
    <w:rsid w:val="00CD7A20"/>
    <w:rsid w:val="00D100DF"/>
    <w:rsid w:val="00D31836"/>
    <w:rsid w:val="00D41F74"/>
    <w:rsid w:val="00D46497"/>
    <w:rsid w:val="00D476F7"/>
    <w:rsid w:val="00D50EC5"/>
    <w:rsid w:val="00D55CBC"/>
    <w:rsid w:val="00D621E5"/>
    <w:rsid w:val="00D8631A"/>
    <w:rsid w:val="00D87CD8"/>
    <w:rsid w:val="00D95C22"/>
    <w:rsid w:val="00DB1F9B"/>
    <w:rsid w:val="00DB72BF"/>
    <w:rsid w:val="00DC7591"/>
    <w:rsid w:val="00DD6B7A"/>
    <w:rsid w:val="00DE5309"/>
    <w:rsid w:val="00DE60D3"/>
    <w:rsid w:val="00DF1CFA"/>
    <w:rsid w:val="00DF5678"/>
    <w:rsid w:val="00E17613"/>
    <w:rsid w:val="00E31EF8"/>
    <w:rsid w:val="00E40315"/>
    <w:rsid w:val="00E426A1"/>
    <w:rsid w:val="00E523C3"/>
    <w:rsid w:val="00E5388E"/>
    <w:rsid w:val="00E54D1B"/>
    <w:rsid w:val="00E6016B"/>
    <w:rsid w:val="00E76087"/>
    <w:rsid w:val="00E84759"/>
    <w:rsid w:val="00E94B95"/>
    <w:rsid w:val="00ED6905"/>
    <w:rsid w:val="00EF49D6"/>
    <w:rsid w:val="00EF64C7"/>
    <w:rsid w:val="00F23B77"/>
    <w:rsid w:val="00F55337"/>
    <w:rsid w:val="00F6312C"/>
    <w:rsid w:val="00FB23FA"/>
    <w:rsid w:val="00FB31C7"/>
    <w:rsid w:val="00FB3402"/>
    <w:rsid w:val="00FE0D74"/>
    <w:rsid w:val="00FE1EA5"/>
    <w:rsid w:val="00FE3D2C"/>
    <w:rsid w:val="00FF4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68629C4"/>
  <w15:docId w15:val="{91CF30A9-95DA-4484-9FC0-A40020791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E4484" w:themeColor="text1" w:themeTint="BF"/>
        <w:lang w:val="ru-RU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10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17F46"/>
    <w:pPr>
      <w:spacing w:after="0" w:line="360" w:lineRule="auto"/>
      <w:contextualSpacing/>
    </w:pPr>
    <w:rPr>
      <w:color w:val="262140" w:themeColor="text1"/>
      <w:sz w:val="22"/>
    </w:rPr>
  </w:style>
  <w:style w:type="paragraph" w:styleId="1">
    <w:name w:val="heading 1"/>
    <w:basedOn w:val="a0"/>
    <w:next w:val="a0"/>
    <w:link w:val="10"/>
    <w:uiPriority w:val="9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20">
    <w:name w:val="heading 2"/>
    <w:basedOn w:val="a0"/>
    <w:next w:val="a0"/>
    <w:link w:val="21"/>
    <w:uiPriority w:val="9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3">
    <w:name w:val="heading 3"/>
    <w:basedOn w:val="a0"/>
    <w:next w:val="a0"/>
    <w:link w:val="30"/>
    <w:uiPriority w:val="9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017F4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CBD17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4"/>
    </w:pPr>
    <w:rPr>
      <w:rFonts w:asciiTheme="majorHAnsi" w:eastAsiaTheme="majorEastAsia" w:hAnsiTheme="majorHAnsi" w:cstheme="majorBidi"/>
      <w:i/>
      <w:iCs/>
      <w:color w:val="auto"/>
      <w:szCs w:val="22"/>
      <w:lang w:eastAsia="en-US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5"/>
    </w:pPr>
    <w:rPr>
      <w:rFonts w:asciiTheme="majorHAnsi" w:eastAsiaTheme="majorEastAsia" w:hAnsiTheme="majorHAnsi" w:cstheme="majorBidi"/>
      <w:color w:val="5E529E" w:themeColor="text1" w:themeTint="A6"/>
      <w:sz w:val="21"/>
      <w:szCs w:val="21"/>
      <w:lang w:eastAsia="en-US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6"/>
    </w:pPr>
    <w:rPr>
      <w:rFonts w:asciiTheme="majorHAnsi" w:eastAsiaTheme="majorEastAsia" w:hAnsiTheme="majorHAnsi" w:cstheme="majorBidi"/>
      <w:i/>
      <w:iCs/>
      <w:color w:val="5E529E" w:themeColor="text1" w:themeTint="A6"/>
      <w:sz w:val="21"/>
      <w:szCs w:val="21"/>
      <w:lang w:eastAsia="en-US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7"/>
    </w:pPr>
    <w:rPr>
      <w:rFonts w:asciiTheme="majorHAnsi" w:eastAsiaTheme="majorEastAsia" w:hAnsiTheme="majorHAnsi" w:cstheme="majorBidi"/>
      <w:smallCaps/>
      <w:color w:val="5E529E" w:themeColor="text1" w:themeTint="A6"/>
      <w:sz w:val="21"/>
      <w:szCs w:val="21"/>
      <w:lang w:eastAsia="en-US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8"/>
    </w:pPr>
    <w:rPr>
      <w:rFonts w:asciiTheme="majorHAnsi" w:eastAsiaTheme="majorEastAsia" w:hAnsiTheme="majorHAnsi" w:cstheme="majorBidi"/>
      <w:i/>
      <w:iCs/>
      <w:smallCaps/>
      <w:color w:val="5E529E" w:themeColor="text1" w:themeTint="A6"/>
      <w:sz w:val="21"/>
      <w:szCs w:val="21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aliases w:val=" Знак"/>
    <w:basedOn w:val="a0"/>
    <w:link w:val="a5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a5">
    <w:name w:val="Нижний колонтитул Знак"/>
    <w:aliases w:val=" Знак Знак"/>
    <w:basedOn w:val="a1"/>
    <w:link w:val="a4"/>
    <w:uiPriority w:val="99"/>
    <w:rPr>
      <w:color w:val="ECBD17" w:themeColor="accent1" w:themeShade="BF"/>
    </w:rPr>
  </w:style>
  <w:style w:type="paragraph" w:styleId="a6">
    <w:name w:val="Subtitle"/>
    <w:basedOn w:val="a0"/>
    <w:link w:val="a7"/>
    <w:uiPriority w:val="11"/>
    <w:unhideWhenUsed/>
    <w:qFormat/>
    <w:rsid w:val="00017F46"/>
    <w:rPr>
      <w:rFonts w:asciiTheme="majorHAnsi" w:hAnsiTheme="majorHAnsi"/>
      <w:b/>
      <w:color w:val="3A3363" w:themeColor="text2"/>
      <w:sz w:val="32"/>
      <w:szCs w:val="36"/>
    </w:rPr>
  </w:style>
  <w:style w:type="paragraph" w:customStyle="1" w:styleId="a8">
    <w:name w:val="Страница"/>
    <w:basedOn w:val="a0"/>
    <w:next w:val="a0"/>
    <w:uiPriority w:val="97"/>
    <w:unhideWhenUsed/>
    <w:qFormat/>
    <w:pPr>
      <w:spacing w:after="40" w:line="240" w:lineRule="auto"/>
    </w:pPr>
    <w:rPr>
      <w:sz w:val="36"/>
    </w:rPr>
  </w:style>
  <w:style w:type="paragraph" w:styleId="a9">
    <w:name w:val="header"/>
    <w:basedOn w:val="a0"/>
    <w:link w:val="aa"/>
    <w:pPr>
      <w:spacing w:after="380" w:line="240" w:lineRule="auto"/>
    </w:pPr>
  </w:style>
  <w:style w:type="character" w:customStyle="1" w:styleId="aa">
    <w:name w:val="Верхний колонтитул Знак"/>
    <w:basedOn w:val="a1"/>
    <w:link w:val="a9"/>
    <w:rPr>
      <w:color w:val="4E4484" w:themeColor="text1" w:themeTint="BF"/>
      <w:sz w:val="20"/>
    </w:rPr>
  </w:style>
  <w:style w:type="table" w:styleId="ab">
    <w:name w:val="Table Grid"/>
    <w:basedOn w:val="a2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30">
    <w:name w:val="Заголовок 3 Знак"/>
    <w:basedOn w:val="a1"/>
    <w:link w:val="3"/>
    <w:uiPriority w:val="9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ac">
    <w:name w:val="Title"/>
    <w:basedOn w:val="a0"/>
    <w:link w:val="ad"/>
    <w:uiPriority w:val="10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ad">
    <w:name w:val="Заголовок Знак"/>
    <w:basedOn w:val="a1"/>
    <w:link w:val="ac"/>
    <w:uiPriority w:val="10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ae">
    <w:name w:val="Placeholder Text"/>
    <w:basedOn w:val="a1"/>
    <w:uiPriority w:val="99"/>
    <w:semiHidden/>
    <w:rPr>
      <w:color w:val="808080"/>
    </w:rPr>
  </w:style>
  <w:style w:type="paragraph" w:styleId="af">
    <w:name w:val="Balloon Text"/>
    <w:basedOn w:val="a0"/>
    <w:link w:val="af0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af0">
    <w:name w:val="Текст выноски Знак"/>
    <w:basedOn w:val="a1"/>
    <w:link w:val="af"/>
    <w:uiPriority w:val="99"/>
    <w:semiHidden/>
    <w:rPr>
      <w:rFonts w:ascii="Tahoma" w:hAnsi="Tahoma" w:cs="Tahoma"/>
      <w:sz w:val="16"/>
    </w:rPr>
  </w:style>
  <w:style w:type="character" w:styleId="af1">
    <w:name w:val="Strong"/>
    <w:basedOn w:val="a1"/>
    <w:uiPriority w:val="22"/>
    <w:qFormat/>
    <w:rPr>
      <w:b/>
      <w:bCs/>
    </w:rPr>
  </w:style>
  <w:style w:type="character" w:customStyle="1" w:styleId="a7">
    <w:name w:val="Подзаголовок Знак"/>
    <w:basedOn w:val="a1"/>
    <w:link w:val="a6"/>
    <w:uiPriority w:val="11"/>
    <w:rsid w:val="00017F46"/>
    <w:rPr>
      <w:rFonts w:asciiTheme="majorHAnsi" w:hAnsiTheme="majorHAnsi"/>
      <w:b/>
      <w:color w:val="3A3363" w:themeColor="text2"/>
      <w:sz w:val="32"/>
      <w:szCs w:val="36"/>
    </w:rPr>
  </w:style>
  <w:style w:type="paragraph" w:styleId="af2">
    <w:name w:val="No Spacing"/>
    <w:link w:val="af3"/>
    <w:uiPriority w:val="1"/>
    <w:unhideWhenUsed/>
    <w:qFormat/>
    <w:pPr>
      <w:spacing w:after="0" w:line="240" w:lineRule="auto"/>
    </w:pPr>
  </w:style>
  <w:style w:type="paragraph" w:customStyle="1" w:styleId="af4">
    <w:name w:val="Контактные данные"/>
    <w:basedOn w:val="a0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11">
    <w:name w:val="toc 1"/>
    <w:basedOn w:val="a0"/>
    <w:next w:val="a0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10">
    <w:name w:val="Заголовок 1 Знак"/>
    <w:basedOn w:val="a1"/>
    <w:link w:val="1"/>
    <w:uiPriority w:val="9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af5">
    <w:name w:val="TOC Heading"/>
    <w:basedOn w:val="1"/>
    <w:next w:val="a0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21">
    <w:name w:val="Заголовок 2 Знак"/>
    <w:basedOn w:val="a1"/>
    <w:link w:val="20"/>
    <w:uiPriority w:val="9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22">
    <w:name w:val="Quote"/>
    <w:basedOn w:val="a0"/>
    <w:next w:val="a0"/>
    <w:link w:val="23"/>
    <w:uiPriority w:val="29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23">
    <w:name w:val="Цитата 2 Знак"/>
    <w:basedOn w:val="a1"/>
    <w:link w:val="22"/>
    <w:uiPriority w:val="29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af6">
    <w:name w:val="Signature"/>
    <w:basedOn w:val="a0"/>
    <w:link w:val="af7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af7">
    <w:name w:val="Подпись Знак"/>
    <w:basedOn w:val="a1"/>
    <w:link w:val="af6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af3">
    <w:name w:val="Без интервала Знак"/>
    <w:basedOn w:val="a1"/>
    <w:link w:val="af2"/>
    <w:uiPriority w:val="1"/>
  </w:style>
  <w:style w:type="paragraph" w:styleId="a">
    <w:name w:val="List Bullet"/>
    <w:basedOn w:val="a0"/>
    <w:uiPriority w:val="11"/>
    <w:qFormat/>
    <w:rsid w:val="002063EE"/>
    <w:pPr>
      <w:numPr>
        <w:numId w:val="1"/>
      </w:numPr>
      <w:spacing w:before="40" w:after="40" w:line="288" w:lineRule="auto"/>
    </w:pPr>
    <w:rPr>
      <w:szCs w:val="22"/>
      <w:lang w:eastAsia="en-US"/>
    </w:rPr>
  </w:style>
  <w:style w:type="paragraph" w:styleId="af8">
    <w:name w:val="List Number"/>
    <w:basedOn w:val="2"/>
    <w:uiPriority w:val="9"/>
    <w:unhideWhenUsed/>
    <w:qFormat/>
    <w:rsid w:val="00D476F7"/>
  </w:style>
  <w:style w:type="paragraph" w:styleId="2">
    <w:name w:val="List Number 2"/>
    <w:basedOn w:val="a0"/>
    <w:uiPriority w:val="10"/>
    <w:qFormat/>
    <w:rsid w:val="001865F2"/>
    <w:pPr>
      <w:numPr>
        <w:numId w:val="2"/>
      </w:numPr>
    </w:pPr>
  </w:style>
  <w:style w:type="table" w:customStyle="1" w:styleId="af9">
    <w:name w:val="Финансовая таблица"/>
    <w:basedOn w:val="a2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afa">
    <w:name w:val="annotation reference"/>
    <w:basedOn w:val="a1"/>
    <w:uiPriority w:val="99"/>
    <w:semiHidden/>
    <w:unhideWhenUsed/>
    <w:rPr>
      <w:sz w:val="16"/>
    </w:rPr>
  </w:style>
  <w:style w:type="paragraph" w:styleId="afb">
    <w:name w:val="annotation text"/>
    <w:basedOn w:val="a0"/>
    <w:link w:val="afc"/>
    <w:uiPriority w:val="99"/>
    <w:semiHidden/>
    <w:unhideWhenUsed/>
    <w:pPr>
      <w:spacing w:line="240" w:lineRule="auto"/>
    </w:pPr>
  </w:style>
  <w:style w:type="character" w:customStyle="1" w:styleId="afc">
    <w:name w:val="Текст примечания Знак"/>
    <w:basedOn w:val="a1"/>
    <w:link w:val="afb"/>
    <w:uiPriority w:val="99"/>
    <w:semiHidden/>
  </w:style>
  <w:style w:type="paragraph" w:styleId="afd">
    <w:name w:val="annotation subject"/>
    <w:basedOn w:val="afb"/>
    <w:next w:val="afb"/>
    <w:link w:val="afe"/>
    <w:uiPriority w:val="99"/>
    <w:semiHidden/>
    <w:unhideWhenUsed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Pr>
      <w:b/>
      <w:bCs/>
    </w:rPr>
  </w:style>
  <w:style w:type="table" w:styleId="aff">
    <w:name w:val="Light Shading"/>
    <w:basedOn w:val="a2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aff0">
    <w:name w:val="Организация"/>
    <w:basedOn w:val="a0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aff1">
    <w:name w:val="caption"/>
    <w:basedOn w:val="a0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aff2">
    <w:name w:val="Intense Quote"/>
    <w:basedOn w:val="a0"/>
    <w:next w:val="a0"/>
    <w:link w:val="aff3"/>
    <w:uiPriority w:val="30"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aff3">
    <w:name w:val="Выделенная цитата Знак"/>
    <w:basedOn w:val="a1"/>
    <w:link w:val="aff2"/>
    <w:uiPriority w:val="30"/>
    <w:rsid w:val="00FE3D2C"/>
    <w:rPr>
      <w:i/>
      <w:iCs/>
      <w:color w:val="ECBD17" w:themeColor="accent1" w:themeShade="BF"/>
    </w:rPr>
  </w:style>
  <w:style w:type="paragraph" w:customStyle="1" w:styleId="24">
    <w:name w:val="Выделение 2"/>
    <w:basedOn w:val="a0"/>
    <w:link w:val="25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25">
    <w:name w:val="Выделение 2 (знак)"/>
    <w:basedOn w:val="a1"/>
    <w:link w:val="24"/>
    <w:uiPriority w:val="8"/>
    <w:rsid w:val="002063EE"/>
    <w:rPr>
      <w:b/>
      <w:color w:val="262140" w:themeColor="text1"/>
      <w:spacing w:val="20"/>
      <w:sz w:val="24"/>
    </w:rPr>
  </w:style>
  <w:style w:type="paragraph" w:styleId="26">
    <w:name w:val="toc 2"/>
    <w:basedOn w:val="a0"/>
    <w:next w:val="a0"/>
    <w:autoRedefine/>
    <w:uiPriority w:val="39"/>
    <w:unhideWhenUsed/>
    <w:rsid w:val="00E523C3"/>
    <w:pPr>
      <w:spacing w:after="100"/>
      <w:ind w:left="240"/>
    </w:pPr>
  </w:style>
  <w:style w:type="character" w:styleId="aff4">
    <w:name w:val="Hyperlink"/>
    <w:basedOn w:val="a1"/>
    <w:uiPriority w:val="99"/>
    <w:unhideWhenUsed/>
    <w:rsid w:val="00E523C3"/>
    <w:rPr>
      <w:color w:val="ECBE18" w:themeColor="hyperlink"/>
      <w:u w:val="single"/>
    </w:rPr>
  </w:style>
  <w:style w:type="table" w:styleId="-16">
    <w:name w:val="List Table 1 Light Accent 6"/>
    <w:basedOn w:val="a2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character" w:customStyle="1" w:styleId="40">
    <w:name w:val="Заголовок 4 Знак"/>
    <w:basedOn w:val="a1"/>
    <w:link w:val="4"/>
    <w:uiPriority w:val="9"/>
    <w:semiHidden/>
    <w:rsid w:val="00017F46"/>
    <w:rPr>
      <w:rFonts w:asciiTheme="majorHAnsi" w:eastAsiaTheme="majorEastAsia" w:hAnsiTheme="majorHAnsi" w:cstheme="majorBidi"/>
      <w:i/>
      <w:iCs/>
      <w:color w:val="ECBD17" w:themeColor="accent1" w:themeShade="BF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747245"/>
    <w:rPr>
      <w:rFonts w:asciiTheme="majorHAnsi" w:eastAsiaTheme="majorEastAsia" w:hAnsiTheme="majorHAnsi" w:cstheme="majorBidi"/>
      <w:i/>
      <w:iCs/>
      <w:color w:val="auto"/>
      <w:sz w:val="22"/>
      <w:szCs w:val="22"/>
      <w:lang w:eastAsia="en-US"/>
    </w:rPr>
  </w:style>
  <w:style w:type="character" w:customStyle="1" w:styleId="60">
    <w:name w:val="Заголовок 6 Знак"/>
    <w:basedOn w:val="a1"/>
    <w:link w:val="6"/>
    <w:uiPriority w:val="9"/>
    <w:semiHidden/>
    <w:rsid w:val="00747245"/>
    <w:rPr>
      <w:rFonts w:asciiTheme="majorHAnsi" w:eastAsiaTheme="majorEastAsia" w:hAnsiTheme="majorHAnsi" w:cstheme="majorBidi"/>
      <w:color w:val="5E529E" w:themeColor="text1" w:themeTint="A6"/>
      <w:sz w:val="21"/>
      <w:szCs w:val="21"/>
      <w:lang w:eastAsia="en-US"/>
    </w:rPr>
  </w:style>
  <w:style w:type="character" w:customStyle="1" w:styleId="70">
    <w:name w:val="Заголовок 7 Знак"/>
    <w:basedOn w:val="a1"/>
    <w:link w:val="7"/>
    <w:uiPriority w:val="9"/>
    <w:semiHidden/>
    <w:rsid w:val="00747245"/>
    <w:rPr>
      <w:rFonts w:asciiTheme="majorHAnsi" w:eastAsiaTheme="majorEastAsia" w:hAnsiTheme="majorHAnsi" w:cstheme="majorBidi"/>
      <w:i/>
      <w:iCs/>
      <w:color w:val="5E529E" w:themeColor="text1" w:themeTint="A6"/>
      <w:sz w:val="21"/>
      <w:szCs w:val="21"/>
      <w:lang w:eastAsia="en-US"/>
    </w:rPr>
  </w:style>
  <w:style w:type="character" w:customStyle="1" w:styleId="80">
    <w:name w:val="Заголовок 8 Знак"/>
    <w:basedOn w:val="a1"/>
    <w:link w:val="8"/>
    <w:uiPriority w:val="9"/>
    <w:semiHidden/>
    <w:rsid w:val="00747245"/>
    <w:rPr>
      <w:rFonts w:asciiTheme="majorHAnsi" w:eastAsiaTheme="majorEastAsia" w:hAnsiTheme="majorHAnsi" w:cstheme="majorBidi"/>
      <w:smallCaps/>
      <w:color w:val="5E529E" w:themeColor="text1" w:themeTint="A6"/>
      <w:sz w:val="21"/>
      <w:szCs w:val="21"/>
      <w:lang w:eastAsia="en-US"/>
    </w:rPr>
  </w:style>
  <w:style w:type="character" w:customStyle="1" w:styleId="90">
    <w:name w:val="Заголовок 9 Знак"/>
    <w:basedOn w:val="a1"/>
    <w:link w:val="9"/>
    <w:uiPriority w:val="9"/>
    <w:semiHidden/>
    <w:rsid w:val="00747245"/>
    <w:rPr>
      <w:rFonts w:asciiTheme="majorHAnsi" w:eastAsiaTheme="majorEastAsia" w:hAnsiTheme="majorHAnsi" w:cstheme="majorBidi"/>
      <w:i/>
      <w:iCs/>
      <w:smallCaps/>
      <w:color w:val="5E529E" w:themeColor="text1" w:themeTint="A6"/>
      <w:sz w:val="21"/>
      <w:szCs w:val="21"/>
      <w:lang w:eastAsia="en-US"/>
    </w:rPr>
  </w:style>
  <w:style w:type="character" w:styleId="aff5">
    <w:name w:val="Emphasis"/>
    <w:basedOn w:val="a1"/>
    <w:uiPriority w:val="20"/>
    <w:qFormat/>
    <w:rsid w:val="00747245"/>
    <w:rPr>
      <w:i/>
      <w:iCs/>
    </w:rPr>
  </w:style>
  <w:style w:type="paragraph" w:styleId="aff6">
    <w:name w:val="List Paragraph"/>
    <w:basedOn w:val="a0"/>
    <w:uiPriority w:val="34"/>
    <w:qFormat/>
    <w:rsid w:val="00747245"/>
    <w:pPr>
      <w:spacing w:after="120" w:line="264" w:lineRule="auto"/>
      <w:ind w:left="720"/>
    </w:pPr>
    <w:rPr>
      <w:rFonts w:eastAsiaTheme="minorEastAsia"/>
      <w:color w:val="auto"/>
      <w:sz w:val="21"/>
      <w:szCs w:val="21"/>
      <w:lang w:eastAsia="en-US"/>
    </w:rPr>
  </w:style>
  <w:style w:type="character" w:styleId="aff7">
    <w:name w:val="Subtle Emphasis"/>
    <w:basedOn w:val="a1"/>
    <w:uiPriority w:val="19"/>
    <w:qFormat/>
    <w:rsid w:val="00747245"/>
    <w:rPr>
      <w:i/>
      <w:iCs/>
      <w:color w:val="5E529E" w:themeColor="text1" w:themeTint="A6"/>
    </w:rPr>
  </w:style>
  <w:style w:type="character" w:styleId="aff8">
    <w:name w:val="Intense Emphasis"/>
    <w:basedOn w:val="a1"/>
    <w:uiPriority w:val="21"/>
    <w:qFormat/>
    <w:rsid w:val="00747245"/>
    <w:rPr>
      <w:b/>
      <w:bCs/>
      <w:i/>
      <w:iCs/>
    </w:rPr>
  </w:style>
  <w:style w:type="character" w:styleId="aff9">
    <w:name w:val="Subtle Reference"/>
    <w:basedOn w:val="a1"/>
    <w:uiPriority w:val="31"/>
    <w:qFormat/>
    <w:rsid w:val="00747245"/>
    <w:rPr>
      <w:smallCaps/>
      <w:color w:val="4E4484" w:themeColor="text1" w:themeTint="BF"/>
    </w:rPr>
  </w:style>
  <w:style w:type="character" w:styleId="affa">
    <w:name w:val="Intense Reference"/>
    <w:basedOn w:val="a1"/>
    <w:uiPriority w:val="32"/>
    <w:qFormat/>
    <w:rsid w:val="00747245"/>
    <w:rPr>
      <w:b/>
      <w:bCs/>
      <w:smallCaps/>
      <w:u w:val="single"/>
    </w:rPr>
  </w:style>
  <w:style w:type="character" w:styleId="affb">
    <w:name w:val="Book Title"/>
    <w:basedOn w:val="a1"/>
    <w:uiPriority w:val="33"/>
    <w:qFormat/>
    <w:rsid w:val="00747245"/>
    <w:rPr>
      <w:b/>
      <w:bCs/>
      <w:smallCaps/>
    </w:rPr>
  </w:style>
  <w:style w:type="paragraph" w:styleId="31">
    <w:name w:val="toc 3"/>
    <w:basedOn w:val="a0"/>
    <w:next w:val="a0"/>
    <w:autoRedefine/>
    <w:uiPriority w:val="39"/>
    <w:rsid w:val="00747245"/>
    <w:pPr>
      <w:spacing w:after="120" w:line="264" w:lineRule="auto"/>
      <w:ind w:left="480"/>
      <w:contextualSpacing w:val="0"/>
    </w:pPr>
    <w:rPr>
      <w:rFonts w:eastAsiaTheme="minorEastAsia"/>
      <w:i/>
      <w:iCs/>
      <w:color w:val="auto"/>
      <w:sz w:val="20"/>
      <w:lang w:eastAsia="en-US"/>
    </w:rPr>
  </w:style>
  <w:style w:type="paragraph" w:styleId="41">
    <w:name w:val="toc 4"/>
    <w:basedOn w:val="a0"/>
    <w:next w:val="a0"/>
    <w:autoRedefine/>
    <w:semiHidden/>
    <w:rsid w:val="00747245"/>
    <w:pPr>
      <w:spacing w:after="120" w:line="264" w:lineRule="auto"/>
      <w:ind w:left="72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51">
    <w:name w:val="toc 5"/>
    <w:basedOn w:val="a0"/>
    <w:next w:val="a0"/>
    <w:autoRedefine/>
    <w:semiHidden/>
    <w:rsid w:val="00747245"/>
    <w:pPr>
      <w:spacing w:after="120" w:line="264" w:lineRule="auto"/>
      <w:ind w:left="96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61">
    <w:name w:val="toc 6"/>
    <w:basedOn w:val="a0"/>
    <w:next w:val="a0"/>
    <w:autoRedefine/>
    <w:semiHidden/>
    <w:rsid w:val="00747245"/>
    <w:pPr>
      <w:spacing w:after="120" w:line="264" w:lineRule="auto"/>
      <w:ind w:left="120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71">
    <w:name w:val="toc 7"/>
    <w:basedOn w:val="a0"/>
    <w:next w:val="a0"/>
    <w:autoRedefine/>
    <w:semiHidden/>
    <w:rsid w:val="00747245"/>
    <w:pPr>
      <w:spacing w:after="120" w:line="264" w:lineRule="auto"/>
      <w:ind w:left="144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81">
    <w:name w:val="toc 8"/>
    <w:basedOn w:val="a0"/>
    <w:next w:val="a0"/>
    <w:autoRedefine/>
    <w:semiHidden/>
    <w:rsid w:val="00747245"/>
    <w:pPr>
      <w:spacing w:after="120" w:line="264" w:lineRule="auto"/>
      <w:ind w:left="168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91">
    <w:name w:val="toc 9"/>
    <w:basedOn w:val="a0"/>
    <w:next w:val="a0"/>
    <w:autoRedefine/>
    <w:semiHidden/>
    <w:rsid w:val="00747245"/>
    <w:pPr>
      <w:spacing w:after="120" w:line="264" w:lineRule="auto"/>
      <w:ind w:left="192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affc">
    <w:name w:val="footnote text"/>
    <w:basedOn w:val="a0"/>
    <w:link w:val="affd"/>
    <w:semiHidden/>
    <w:rsid w:val="00747245"/>
    <w:pPr>
      <w:spacing w:after="120" w:line="264" w:lineRule="auto"/>
      <w:contextualSpacing w:val="0"/>
    </w:pPr>
    <w:rPr>
      <w:rFonts w:eastAsiaTheme="minorEastAsia"/>
      <w:color w:val="auto"/>
      <w:sz w:val="20"/>
      <w:lang w:eastAsia="en-US"/>
    </w:rPr>
  </w:style>
  <w:style w:type="character" w:customStyle="1" w:styleId="affd">
    <w:name w:val="Текст сноски Знак"/>
    <w:basedOn w:val="a1"/>
    <w:link w:val="affc"/>
    <w:semiHidden/>
    <w:rsid w:val="00747245"/>
    <w:rPr>
      <w:rFonts w:eastAsiaTheme="minorEastAsia"/>
      <w:color w:val="auto"/>
      <w:lang w:eastAsia="en-US"/>
    </w:rPr>
  </w:style>
  <w:style w:type="character" w:styleId="affe">
    <w:name w:val="footnote reference"/>
    <w:basedOn w:val="a1"/>
    <w:semiHidden/>
    <w:rsid w:val="00747245"/>
    <w:rPr>
      <w:vertAlign w:val="superscript"/>
    </w:rPr>
  </w:style>
  <w:style w:type="character" w:styleId="afff">
    <w:name w:val="page number"/>
    <w:basedOn w:val="a1"/>
    <w:rsid w:val="00747245"/>
  </w:style>
  <w:style w:type="paragraph" w:styleId="afff0">
    <w:name w:val="Body Text"/>
    <w:basedOn w:val="a0"/>
    <w:link w:val="afff1"/>
    <w:rsid w:val="00747245"/>
    <w:pPr>
      <w:spacing w:after="120"/>
      <w:contextualSpacing w:val="0"/>
      <w:jc w:val="both"/>
    </w:pPr>
    <w:rPr>
      <w:rFonts w:eastAsiaTheme="minorEastAsia"/>
      <w:color w:val="auto"/>
      <w:sz w:val="21"/>
      <w:szCs w:val="21"/>
      <w:lang w:eastAsia="en-US"/>
    </w:rPr>
  </w:style>
  <w:style w:type="character" w:customStyle="1" w:styleId="afff1">
    <w:name w:val="Основной текст Знак"/>
    <w:basedOn w:val="a1"/>
    <w:link w:val="afff0"/>
    <w:rsid w:val="00747245"/>
    <w:rPr>
      <w:rFonts w:eastAsiaTheme="minorEastAsia"/>
      <w:color w:val="auto"/>
      <w:sz w:val="21"/>
      <w:szCs w:val="21"/>
      <w:lang w:eastAsia="en-US"/>
    </w:rPr>
  </w:style>
  <w:style w:type="paragraph" w:styleId="afff2">
    <w:name w:val="Normal (Web)"/>
    <w:aliases w:val="Обычный (веб) Знак,Обычный (веб) Знак1 Знак,Обычный (веб) Знак Знак Знак,Обычный (веб) Знак3 Знак1 Знак Знак,Обычный (веб) Знак Знак1 Знак Знак1 Знак,Обычный (веб) Знак1 Знак Знак Знак Знак1 Знак,Обычный (веб) Знак4"/>
    <w:basedOn w:val="a0"/>
    <w:uiPriority w:val="99"/>
    <w:rsid w:val="00747245"/>
    <w:pPr>
      <w:spacing w:before="100" w:beforeAutospacing="1" w:after="100" w:afterAutospacing="1" w:line="264" w:lineRule="auto"/>
      <w:contextualSpacing w:val="0"/>
    </w:pPr>
    <w:rPr>
      <w:rFonts w:eastAsiaTheme="minorEastAsia"/>
      <w:color w:val="auto"/>
      <w:sz w:val="21"/>
      <w:szCs w:val="21"/>
      <w:lang w:eastAsia="en-US"/>
    </w:rPr>
  </w:style>
  <w:style w:type="paragraph" w:customStyle="1" w:styleId="210">
    <w:name w:val="Знак2 Знак Знак1 Знак"/>
    <w:basedOn w:val="a0"/>
    <w:rsid w:val="00747245"/>
    <w:pPr>
      <w:spacing w:after="120" w:line="240" w:lineRule="exact"/>
      <w:contextualSpacing w:val="0"/>
    </w:pPr>
    <w:rPr>
      <w:rFonts w:ascii="Verdana" w:eastAsiaTheme="minorEastAsia" w:hAnsi="Verdana"/>
      <w:color w:val="auto"/>
      <w:sz w:val="20"/>
      <w:lang w:eastAsia="en-US"/>
    </w:rPr>
  </w:style>
  <w:style w:type="paragraph" w:customStyle="1" w:styleId="Odstavecseseznamem">
    <w:name w:val="Odstavec se seznamem"/>
    <w:basedOn w:val="a0"/>
    <w:rsid w:val="00747245"/>
    <w:pPr>
      <w:spacing w:after="120" w:line="264" w:lineRule="auto"/>
      <w:ind w:left="720"/>
    </w:pPr>
    <w:rPr>
      <w:rFonts w:eastAsia="Calibri"/>
      <w:color w:val="auto"/>
      <w:sz w:val="21"/>
      <w:szCs w:val="21"/>
      <w:lang w:eastAsia="en-US"/>
    </w:rPr>
  </w:style>
  <w:style w:type="character" w:customStyle="1" w:styleId="apple-converted-space">
    <w:name w:val="apple-converted-space"/>
    <w:basedOn w:val="a1"/>
    <w:rsid w:val="00747245"/>
  </w:style>
  <w:style w:type="character" w:customStyle="1" w:styleId="afff3">
    <w:name w:val="Знак Знак"/>
    <w:basedOn w:val="a1"/>
    <w:rsid w:val="00747245"/>
    <w:rPr>
      <w:sz w:val="24"/>
      <w:szCs w:val="24"/>
      <w:lang w:val="ru-RU" w:eastAsia="ru-RU" w:bidi="ar-SA"/>
    </w:rPr>
  </w:style>
  <w:style w:type="character" w:customStyle="1" w:styleId="nowrap">
    <w:name w:val="nowrap"/>
    <w:basedOn w:val="a1"/>
    <w:rsid w:val="00747245"/>
  </w:style>
  <w:style w:type="table" w:styleId="-45">
    <w:name w:val="Grid Table 4 Accent 5"/>
    <w:basedOn w:val="a2"/>
    <w:uiPriority w:val="49"/>
    <w:rsid w:val="00747245"/>
    <w:pPr>
      <w:spacing w:after="0" w:line="240" w:lineRule="auto"/>
    </w:pPr>
    <w:rPr>
      <w:rFonts w:eastAsiaTheme="minorEastAsia"/>
      <w:color w:val="auto"/>
      <w:sz w:val="21"/>
      <w:szCs w:val="21"/>
      <w:lang w:eastAsia="en-US"/>
    </w:rPr>
    <w:tblPr>
      <w:tblStyleRowBandSize w:val="1"/>
      <w:tblStyleColBandSize w:val="1"/>
      <w:tblBorders>
        <w:top w:val="single" w:sz="4" w:space="0" w:color="887CB5" w:themeColor="accent5" w:themeTint="99"/>
        <w:left w:val="single" w:sz="4" w:space="0" w:color="887CB5" w:themeColor="accent5" w:themeTint="99"/>
        <w:bottom w:val="single" w:sz="4" w:space="0" w:color="887CB5" w:themeColor="accent5" w:themeTint="99"/>
        <w:right w:val="single" w:sz="4" w:space="0" w:color="887CB5" w:themeColor="accent5" w:themeTint="99"/>
        <w:insideH w:val="single" w:sz="4" w:space="0" w:color="887CB5" w:themeColor="accent5" w:themeTint="99"/>
        <w:insideV w:val="single" w:sz="4" w:space="0" w:color="887CB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73D6C" w:themeColor="accent5"/>
          <w:left w:val="single" w:sz="4" w:space="0" w:color="473D6C" w:themeColor="accent5"/>
          <w:bottom w:val="single" w:sz="4" w:space="0" w:color="473D6C" w:themeColor="accent5"/>
          <w:right w:val="single" w:sz="4" w:space="0" w:color="473D6C" w:themeColor="accent5"/>
          <w:insideH w:val="nil"/>
          <w:insideV w:val="nil"/>
        </w:tcBorders>
        <w:shd w:val="clear" w:color="auto" w:fill="473D6C" w:themeFill="accent5"/>
      </w:tcPr>
    </w:tblStylePr>
    <w:tblStylePr w:type="lastRow">
      <w:rPr>
        <w:b/>
        <w:bCs/>
      </w:rPr>
      <w:tblPr/>
      <w:tcPr>
        <w:tcBorders>
          <w:top w:val="double" w:sz="4" w:space="0" w:color="473D6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D3E6" w:themeFill="accent5" w:themeFillTint="33"/>
      </w:tcPr>
    </w:tblStylePr>
    <w:tblStylePr w:type="band1Horz">
      <w:tblPr/>
      <w:tcPr>
        <w:shd w:val="clear" w:color="auto" w:fill="D7D3E6" w:themeFill="accent5" w:themeFillTint="33"/>
      </w:tcPr>
    </w:tblStylePr>
  </w:style>
  <w:style w:type="table" w:styleId="-41">
    <w:name w:val="Grid Table 4 Accent 1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F7E5A4" w:themeColor="accent1" w:themeTint="99"/>
        <w:left w:val="single" w:sz="4" w:space="0" w:color="F7E5A4" w:themeColor="accent1" w:themeTint="99"/>
        <w:bottom w:val="single" w:sz="4" w:space="0" w:color="F7E5A4" w:themeColor="accent1" w:themeTint="99"/>
        <w:right w:val="single" w:sz="4" w:space="0" w:color="F7E5A4" w:themeColor="accent1" w:themeTint="99"/>
        <w:insideH w:val="single" w:sz="4" w:space="0" w:color="F7E5A4" w:themeColor="accent1" w:themeTint="99"/>
        <w:insideV w:val="single" w:sz="4" w:space="0" w:color="F7E5A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D569" w:themeColor="accent1"/>
          <w:left w:val="single" w:sz="4" w:space="0" w:color="F3D569" w:themeColor="accent1"/>
          <w:bottom w:val="single" w:sz="4" w:space="0" w:color="F3D569" w:themeColor="accent1"/>
          <w:right w:val="single" w:sz="4" w:space="0" w:color="F3D569" w:themeColor="accent1"/>
          <w:insideH w:val="nil"/>
          <w:insideV w:val="nil"/>
        </w:tcBorders>
        <w:shd w:val="clear" w:color="auto" w:fill="F3D569" w:themeFill="accent1"/>
      </w:tcPr>
    </w:tblStylePr>
    <w:tblStylePr w:type="lastRow">
      <w:rPr>
        <w:b/>
        <w:bCs/>
      </w:rPr>
      <w:tblPr/>
      <w:tcPr>
        <w:tcBorders>
          <w:top w:val="double" w:sz="4" w:space="0" w:color="F3D56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1" w:themeFillTint="33"/>
      </w:tcPr>
    </w:tblStylePr>
    <w:tblStylePr w:type="band1Horz">
      <w:tblPr/>
      <w:tcPr>
        <w:shd w:val="clear" w:color="auto" w:fill="FCF6E0" w:themeFill="accent1" w:themeFillTint="33"/>
      </w:tcPr>
    </w:tblStylePr>
  </w:style>
  <w:style w:type="table" w:styleId="-42">
    <w:name w:val="Grid Table 4 Accent 2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B0DCF7" w:themeColor="accent2" w:themeTint="99"/>
        <w:left w:val="single" w:sz="4" w:space="0" w:color="B0DCF7" w:themeColor="accent2" w:themeTint="99"/>
        <w:bottom w:val="single" w:sz="4" w:space="0" w:color="B0DCF7" w:themeColor="accent2" w:themeTint="99"/>
        <w:right w:val="single" w:sz="4" w:space="0" w:color="B0DCF7" w:themeColor="accent2" w:themeTint="99"/>
        <w:insideH w:val="single" w:sz="4" w:space="0" w:color="B0DCF7" w:themeColor="accent2" w:themeTint="99"/>
        <w:insideV w:val="single" w:sz="4" w:space="0" w:color="B0DCF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DC6F3" w:themeColor="accent2"/>
          <w:left w:val="single" w:sz="4" w:space="0" w:color="7DC6F3" w:themeColor="accent2"/>
          <w:bottom w:val="single" w:sz="4" w:space="0" w:color="7DC6F3" w:themeColor="accent2"/>
          <w:right w:val="single" w:sz="4" w:space="0" w:color="7DC6F3" w:themeColor="accent2"/>
          <w:insideH w:val="nil"/>
          <w:insideV w:val="nil"/>
        </w:tcBorders>
        <w:shd w:val="clear" w:color="auto" w:fill="7DC6F3" w:themeFill="accent2"/>
      </w:tcPr>
    </w:tblStylePr>
    <w:tblStylePr w:type="lastRow">
      <w:rPr>
        <w:b/>
        <w:bCs/>
      </w:rPr>
      <w:tblPr/>
      <w:tcPr>
        <w:tcBorders>
          <w:top w:val="double" w:sz="4" w:space="0" w:color="7DC6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F3FC" w:themeFill="accent2" w:themeFillTint="33"/>
      </w:tcPr>
    </w:tblStylePr>
    <w:tblStylePr w:type="band1Horz">
      <w:tblPr/>
      <w:tcPr>
        <w:shd w:val="clear" w:color="auto" w:fill="E4F3FC" w:themeFill="accent2" w:themeFillTint="33"/>
      </w:tcPr>
    </w:tblStylePr>
  </w:style>
  <w:style w:type="table" w:styleId="-4">
    <w:name w:val="Grid Table 4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685BAA" w:themeColor="text1" w:themeTint="99"/>
        <w:left w:val="single" w:sz="4" w:space="0" w:color="685BAA" w:themeColor="text1" w:themeTint="99"/>
        <w:bottom w:val="single" w:sz="4" w:space="0" w:color="685BAA" w:themeColor="text1" w:themeTint="99"/>
        <w:right w:val="single" w:sz="4" w:space="0" w:color="685BAA" w:themeColor="text1" w:themeTint="99"/>
        <w:insideH w:val="single" w:sz="4" w:space="0" w:color="685BAA" w:themeColor="text1" w:themeTint="99"/>
        <w:insideV w:val="single" w:sz="4" w:space="0" w:color="685BAA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62140" w:themeColor="text1"/>
          <w:left w:val="single" w:sz="4" w:space="0" w:color="262140" w:themeColor="text1"/>
          <w:bottom w:val="single" w:sz="4" w:space="0" w:color="262140" w:themeColor="text1"/>
          <w:right w:val="single" w:sz="4" w:space="0" w:color="262140" w:themeColor="text1"/>
          <w:insideH w:val="nil"/>
          <w:insideV w:val="nil"/>
        </w:tcBorders>
        <w:shd w:val="clear" w:color="auto" w:fill="262140" w:themeFill="text1"/>
      </w:tcPr>
    </w:tblStylePr>
    <w:tblStylePr w:type="lastRow">
      <w:rPr>
        <w:b/>
        <w:bCs/>
      </w:rPr>
      <w:tblPr/>
      <w:tcPr>
        <w:tcBorders>
          <w:top w:val="double" w:sz="4" w:space="0" w:color="26214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8E3" w:themeFill="text1" w:themeFillTint="33"/>
      </w:tcPr>
    </w:tblStylePr>
    <w:tblStylePr w:type="band1Horz">
      <w:tblPr/>
      <w:tcPr>
        <w:shd w:val="clear" w:color="auto" w:fill="CCC8E3" w:themeFill="text1" w:themeFillTint="33"/>
      </w:tcPr>
    </w:tblStylePr>
  </w:style>
  <w:style w:type="table" w:styleId="-46">
    <w:name w:val="Grid Table 4 Accent 6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7E7EB9" w:themeColor="accent6" w:themeTint="99"/>
        <w:left w:val="single" w:sz="4" w:space="0" w:color="7E7EB9" w:themeColor="accent6" w:themeTint="99"/>
        <w:bottom w:val="single" w:sz="4" w:space="0" w:color="7E7EB9" w:themeColor="accent6" w:themeTint="99"/>
        <w:right w:val="single" w:sz="4" w:space="0" w:color="7E7EB9" w:themeColor="accent6" w:themeTint="99"/>
        <w:insideH w:val="single" w:sz="4" w:space="0" w:color="7E7EB9" w:themeColor="accent6" w:themeTint="99"/>
        <w:insideV w:val="single" w:sz="4" w:space="0" w:color="7E7EB9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F3F75" w:themeColor="accent6"/>
          <w:left w:val="single" w:sz="4" w:space="0" w:color="3F3F75" w:themeColor="accent6"/>
          <w:bottom w:val="single" w:sz="4" w:space="0" w:color="3F3F75" w:themeColor="accent6"/>
          <w:right w:val="single" w:sz="4" w:space="0" w:color="3F3F75" w:themeColor="accent6"/>
          <w:insideH w:val="nil"/>
          <w:insideV w:val="nil"/>
        </w:tcBorders>
        <w:shd w:val="clear" w:color="auto" w:fill="3F3F75" w:themeFill="accent6"/>
      </w:tcPr>
    </w:tblStylePr>
    <w:tblStylePr w:type="lastRow">
      <w:rPr>
        <w:b/>
        <w:bCs/>
      </w:rPr>
      <w:tblPr/>
      <w:tcPr>
        <w:tcBorders>
          <w:top w:val="double" w:sz="4" w:space="0" w:color="3F3F75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table" w:styleId="-43">
    <w:name w:val="Grid Table 4 Accent 3"/>
    <w:basedOn w:val="a2"/>
    <w:uiPriority w:val="49"/>
    <w:rsid w:val="00583DB4"/>
    <w:pPr>
      <w:spacing w:after="0" w:line="240" w:lineRule="auto"/>
    </w:pPr>
    <w:tblPr>
      <w:tblStyleRowBandSize w:val="1"/>
      <w:tblStyleColBandSize w:val="1"/>
      <w:tblBorders>
        <w:top w:val="single" w:sz="4" w:space="0" w:color="F7E5A4" w:themeColor="accent3" w:themeTint="99"/>
        <w:left w:val="single" w:sz="4" w:space="0" w:color="F7E5A4" w:themeColor="accent3" w:themeTint="99"/>
        <w:bottom w:val="single" w:sz="4" w:space="0" w:color="F7E5A4" w:themeColor="accent3" w:themeTint="99"/>
        <w:right w:val="single" w:sz="4" w:space="0" w:color="F7E5A4" w:themeColor="accent3" w:themeTint="99"/>
        <w:insideH w:val="single" w:sz="4" w:space="0" w:color="F7E5A4" w:themeColor="accent3" w:themeTint="99"/>
        <w:insideV w:val="single" w:sz="4" w:space="0" w:color="F7E5A4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D569" w:themeColor="accent3"/>
          <w:left w:val="single" w:sz="4" w:space="0" w:color="F3D569" w:themeColor="accent3"/>
          <w:bottom w:val="single" w:sz="4" w:space="0" w:color="F3D569" w:themeColor="accent3"/>
          <w:right w:val="single" w:sz="4" w:space="0" w:color="F3D569" w:themeColor="accent3"/>
          <w:insideH w:val="nil"/>
          <w:insideV w:val="nil"/>
        </w:tcBorders>
        <w:shd w:val="clear" w:color="auto" w:fill="F3D569" w:themeFill="accent3"/>
      </w:tcPr>
    </w:tblStylePr>
    <w:tblStylePr w:type="lastRow">
      <w:rPr>
        <w:b/>
        <w:bCs/>
      </w:rPr>
      <w:tblPr/>
      <w:tcPr>
        <w:tcBorders>
          <w:top w:val="double" w:sz="4" w:space="0" w:color="F3D56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3" w:themeFillTint="33"/>
      </w:tcPr>
    </w:tblStylePr>
    <w:tblStylePr w:type="band1Horz">
      <w:tblPr/>
      <w:tcPr>
        <w:shd w:val="clear" w:color="auto" w:fill="FCF6E0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g77\AppData\Roaming\Microsoft\Templates\&#1043;&#1086;&#1076;&#1086;&#1074;&#1086;&#1081;%20&#1086;&#1090;&#1095;&#1077;&#1090;%20(&#1082;&#1088;&#1072;&#1089;&#1085;&#1086;-&#1095;&#1077;&#1088;&#1085;&#1099;&#1081;%20&#1084;&#1072;&#1082;&#1077;&#1090;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4D1AF1E-0D8F-452D-BDB9-66DBE5FB9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Годовой отчет (красно-черный макет).dotx</Template>
  <TotalTime>637</TotalTime>
  <Pages>53</Pages>
  <Words>5126</Words>
  <Characters>29221</Characters>
  <Application>Microsoft Office Word</Application>
  <DocSecurity>0</DocSecurity>
  <Lines>243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Анастасия Абинова</dc:creator>
  <cp:keywords/>
  <cp:lastModifiedBy>Анастасия Абинова</cp:lastModifiedBy>
  <cp:revision>96</cp:revision>
  <dcterms:created xsi:type="dcterms:W3CDTF">2022-10-27T05:51:00Z</dcterms:created>
  <dcterms:modified xsi:type="dcterms:W3CDTF">2023-03-05T17:47:00Z</dcterms:modified>
  <cp:contentStatus/>
  <cp:version/>
</cp:coreProperties>
</file>